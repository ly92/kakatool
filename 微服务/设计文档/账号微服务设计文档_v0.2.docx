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AF1EB4" w14:textId="77777777" w:rsidR="005D70B7" w:rsidRDefault="005D70B7">
      <w:pPr>
        <w:jc w:val="left"/>
        <w:rPr>
          <w:rFonts w:ascii="黑体" w:eastAsia="黑体" w:hAnsi="黑体"/>
          <w:sz w:val="52"/>
          <w:szCs w:val="52"/>
        </w:rPr>
      </w:pPr>
    </w:p>
    <w:p w14:paraId="6E399C4E" w14:textId="77777777" w:rsidR="005D70B7" w:rsidRDefault="005D70B7">
      <w:pPr>
        <w:jc w:val="left"/>
        <w:rPr>
          <w:rFonts w:ascii="黑体" w:eastAsia="黑体" w:hAnsi="黑体"/>
          <w:sz w:val="52"/>
          <w:szCs w:val="52"/>
        </w:rPr>
      </w:pPr>
    </w:p>
    <w:p w14:paraId="332E5007" w14:textId="77777777" w:rsidR="005D70B7" w:rsidRDefault="005D70B7">
      <w:pPr>
        <w:jc w:val="left"/>
        <w:rPr>
          <w:rFonts w:ascii="黑体" w:eastAsia="黑体" w:hAnsi="黑体"/>
          <w:sz w:val="52"/>
          <w:szCs w:val="52"/>
        </w:rPr>
      </w:pPr>
    </w:p>
    <w:p w14:paraId="12C0E168" w14:textId="77777777" w:rsidR="005D70B7" w:rsidRDefault="00DB1B96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账号</w:t>
      </w:r>
      <w:r w:rsidR="00392472">
        <w:rPr>
          <w:rFonts w:ascii="黑体" w:eastAsia="黑体" w:hAnsi="黑体" w:hint="eastAsia"/>
          <w:b/>
          <w:bCs/>
          <w:sz w:val="52"/>
          <w:szCs w:val="52"/>
        </w:rPr>
        <w:t>微</w:t>
      </w:r>
      <w:r w:rsidR="00392472">
        <w:rPr>
          <w:rFonts w:ascii="黑体" w:eastAsia="黑体" w:hAnsi="黑体"/>
          <w:b/>
          <w:bCs/>
          <w:sz w:val="52"/>
          <w:szCs w:val="52"/>
        </w:rPr>
        <w:t>服务</w:t>
      </w:r>
    </w:p>
    <w:p w14:paraId="0C94037D" w14:textId="77777777" w:rsidR="005D70B7" w:rsidRDefault="0039247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微服务设计文档</w:t>
      </w:r>
    </w:p>
    <w:p w14:paraId="2556886F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03BCE2BE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00535364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17B2D7EE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43128C92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39A78D58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6BE63FE2" w14:textId="77777777" w:rsidR="005D70B7" w:rsidRDefault="005D70B7">
      <w:pPr>
        <w:jc w:val="left"/>
        <w:rPr>
          <w:rFonts w:ascii="黑体" w:eastAsia="黑体" w:hAnsi="黑体"/>
          <w:sz w:val="36"/>
          <w:szCs w:val="36"/>
        </w:rPr>
      </w:pPr>
    </w:p>
    <w:p w14:paraId="7B2DB5E9" w14:textId="77777777" w:rsidR="005D70B7" w:rsidRDefault="005D70B7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f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5928"/>
        <w:gridCol w:w="1473"/>
      </w:tblGrid>
      <w:tr w:rsidR="005D70B7" w14:paraId="3C485B62" w14:textId="77777777">
        <w:trPr>
          <w:trHeight w:val="651"/>
        </w:trPr>
        <w:tc>
          <w:tcPr>
            <w:tcW w:w="1119" w:type="dxa"/>
            <w:shd w:val="clear" w:color="auto" w:fill="EEECE1" w:themeFill="background2"/>
          </w:tcPr>
          <w:p w14:paraId="23A8B2BE" w14:textId="77777777" w:rsidR="005D70B7" w:rsidRDefault="00392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5928" w:type="dxa"/>
            <w:shd w:val="clear" w:color="auto" w:fill="EEECE1" w:themeFill="background2"/>
          </w:tcPr>
          <w:p w14:paraId="19DDE9AF" w14:textId="77777777" w:rsidR="005D70B7" w:rsidRDefault="00392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更新内容</w:t>
            </w:r>
          </w:p>
        </w:tc>
        <w:tc>
          <w:tcPr>
            <w:tcW w:w="1473" w:type="dxa"/>
            <w:shd w:val="clear" w:color="auto" w:fill="EEECE1" w:themeFill="background2"/>
          </w:tcPr>
          <w:p w14:paraId="715A9D10" w14:textId="77777777" w:rsidR="005D70B7" w:rsidRDefault="00392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</w:tr>
      <w:tr w:rsidR="005D70B7" w14:paraId="7951727C" w14:textId="77777777">
        <w:trPr>
          <w:trHeight w:val="678"/>
        </w:trPr>
        <w:tc>
          <w:tcPr>
            <w:tcW w:w="1119" w:type="dxa"/>
            <w:vAlign w:val="center"/>
          </w:tcPr>
          <w:p w14:paraId="3EE6A015" w14:textId="77777777" w:rsidR="005D70B7" w:rsidRDefault="00392472">
            <w:pPr>
              <w:jc w:val="center"/>
            </w:pPr>
            <w:r>
              <w:t>v 0.1</w:t>
            </w:r>
          </w:p>
        </w:tc>
        <w:tc>
          <w:tcPr>
            <w:tcW w:w="5928" w:type="dxa"/>
            <w:vAlign w:val="center"/>
          </w:tcPr>
          <w:p w14:paraId="30982B88" w14:textId="77777777" w:rsidR="005D70B7" w:rsidRDefault="00DB1B96">
            <w:pPr>
              <w:jc w:val="left"/>
            </w:pPr>
            <w:r>
              <w:rPr>
                <w:rFonts w:hint="eastAsia"/>
              </w:rPr>
              <w:t>根据会议讨论结果产出初级需求</w:t>
            </w:r>
          </w:p>
        </w:tc>
        <w:tc>
          <w:tcPr>
            <w:tcW w:w="1473" w:type="dxa"/>
            <w:vAlign w:val="center"/>
          </w:tcPr>
          <w:p w14:paraId="58CADB71" w14:textId="77777777" w:rsidR="005D70B7" w:rsidRDefault="00DB1B96">
            <w:pPr>
              <w:jc w:val="center"/>
            </w:pPr>
            <w:r>
              <w:t>2017.02.28</w:t>
            </w:r>
          </w:p>
        </w:tc>
      </w:tr>
      <w:tr w:rsidR="005D70B7" w14:paraId="53EADDB9" w14:textId="77777777">
        <w:trPr>
          <w:trHeight w:val="678"/>
        </w:trPr>
        <w:tc>
          <w:tcPr>
            <w:tcW w:w="1119" w:type="dxa"/>
            <w:vAlign w:val="center"/>
          </w:tcPr>
          <w:p w14:paraId="44A20997" w14:textId="77777777" w:rsidR="005D70B7" w:rsidRDefault="005D70B7">
            <w:pPr>
              <w:jc w:val="center"/>
            </w:pPr>
          </w:p>
        </w:tc>
        <w:tc>
          <w:tcPr>
            <w:tcW w:w="5928" w:type="dxa"/>
            <w:vAlign w:val="center"/>
          </w:tcPr>
          <w:p w14:paraId="1756BA27" w14:textId="77777777" w:rsidR="005D70B7" w:rsidRDefault="005D70B7">
            <w:pPr>
              <w:jc w:val="left"/>
            </w:pPr>
          </w:p>
        </w:tc>
        <w:tc>
          <w:tcPr>
            <w:tcW w:w="1473" w:type="dxa"/>
            <w:vAlign w:val="center"/>
          </w:tcPr>
          <w:p w14:paraId="75302AE7" w14:textId="77777777" w:rsidR="005D70B7" w:rsidRDefault="005D70B7">
            <w:pPr>
              <w:jc w:val="center"/>
            </w:pPr>
          </w:p>
        </w:tc>
      </w:tr>
      <w:tr w:rsidR="005D70B7" w14:paraId="4DD8E524" w14:textId="77777777">
        <w:trPr>
          <w:trHeight w:val="678"/>
        </w:trPr>
        <w:tc>
          <w:tcPr>
            <w:tcW w:w="1119" w:type="dxa"/>
            <w:vAlign w:val="center"/>
          </w:tcPr>
          <w:p w14:paraId="7448DB25" w14:textId="77777777" w:rsidR="005D70B7" w:rsidRDefault="005D70B7">
            <w:pPr>
              <w:jc w:val="center"/>
            </w:pPr>
          </w:p>
        </w:tc>
        <w:tc>
          <w:tcPr>
            <w:tcW w:w="5928" w:type="dxa"/>
            <w:vAlign w:val="center"/>
          </w:tcPr>
          <w:p w14:paraId="2A0C0B96" w14:textId="77777777" w:rsidR="005D70B7" w:rsidRDefault="005D70B7">
            <w:pPr>
              <w:jc w:val="left"/>
            </w:pPr>
          </w:p>
        </w:tc>
        <w:tc>
          <w:tcPr>
            <w:tcW w:w="1473" w:type="dxa"/>
            <w:vAlign w:val="center"/>
          </w:tcPr>
          <w:p w14:paraId="2B2537C2" w14:textId="77777777" w:rsidR="005D70B7" w:rsidRDefault="005D70B7">
            <w:pPr>
              <w:jc w:val="center"/>
            </w:pPr>
          </w:p>
        </w:tc>
      </w:tr>
      <w:tr w:rsidR="005D70B7" w14:paraId="5DE25920" w14:textId="77777777">
        <w:trPr>
          <w:trHeight w:val="678"/>
        </w:trPr>
        <w:tc>
          <w:tcPr>
            <w:tcW w:w="1119" w:type="dxa"/>
            <w:vAlign w:val="center"/>
          </w:tcPr>
          <w:p w14:paraId="14DB83DA" w14:textId="77777777" w:rsidR="005D70B7" w:rsidRDefault="005D70B7">
            <w:pPr>
              <w:jc w:val="center"/>
            </w:pPr>
          </w:p>
        </w:tc>
        <w:tc>
          <w:tcPr>
            <w:tcW w:w="5928" w:type="dxa"/>
            <w:vAlign w:val="center"/>
          </w:tcPr>
          <w:p w14:paraId="445DF9A4" w14:textId="77777777" w:rsidR="005D70B7" w:rsidRDefault="005D70B7">
            <w:pPr>
              <w:jc w:val="left"/>
            </w:pPr>
          </w:p>
        </w:tc>
        <w:tc>
          <w:tcPr>
            <w:tcW w:w="1473" w:type="dxa"/>
            <w:vAlign w:val="center"/>
          </w:tcPr>
          <w:p w14:paraId="643EF24D" w14:textId="77777777" w:rsidR="005D70B7" w:rsidRDefault="005D70B7">
            <w:pPr>
              <w:jc w:val="center"/>
            </w:pPr>
          </w:p>
        </w:tc>
      </w:tr>
      <w:tr w:rsidR="005D70B7" w14:paraId="5E438E3A" w14:textId="77777777">
        <w:trPr>
          <w:trHeight w:val="678"/>
        </w:trPr>
        <w:tc>
          <w:tcPr>
            <w:tcW w:w="1119" w:type="dxa"/>
            <w:vAlign w:val="center"/>
          </w:tcPr>
          <w:p w14:paraId="4F8202B5" w14:textId="77777777" w:rsidR="00DB1B96" w:rsidRDefault="00DB1B96" w:rsidP="00DB1B96"/>
        </w:tc>
        <w:tc>
          <w:tcPr>
            <w:tcW w:w="5928" w:type="dxa"/>
            <w:vAlign w:val="center"/>
          </w:tcPr>
          <w:p w14:paraId="49AEAAAD" w14:textId="77777777" w:rsidR="005D70B7" w:rsidRDefault="005D70B7">
            <w:pPr>
              <w:jc w:val="left"/>
            </w:pPr>
          </w:p>
        </w:tc>
        <w:tc>
          <w:tcPr>
            <w:tcW w:w="1473" w:type="dxa"/>
            <w:vAlign w:val="center"/>
          </w:tcPr>
          <w:p w14:paraId="4CD68F48" w14:textId="77777777" w:rsidR="005D70B7" w:rsidRDefault="005D70B7">
            <w:pPr>
              <w:jc w:val="center"/>
            </w:pPr>
          </w:p>
        </w:tc>
      </w:tr>
      <w:tr w:rsidR="00DB1B96" w14:paraId="0720BFCA" w14:textId="77777777">
        <w:trPr>
          <w:trHeight w:val="678"/>
        </w:trPr>
        <w:tc>
          <w:tcPr>
            <w:tcW w:w="1119" w:type="dxa"/>
            <w:vAlign w:val="center"/>
          </w:tcPr>
          <w:p w14:paraId="60B43570" w14:textId="77777777" w:rsidR="00DB1B96" w:rsidRDefault="00DB1B96" w:rsidP="00DB1B96"/>
        </w:tc>
        <w:tc>
          <w:tcPr>
            <w:tcW w:w="5928" w:type="dxa"/>
            <w:vAlign w:val="center"/>
          </w:tcPr>
          <w:p w14:paraId="7C72F8E1" w14:textId="77777777" w:rsidR="00DB1B96" w:rsidRDefault="00DB1B96">
            <w:pPr>
              <w:jc w:val="left"/>
            </w:pPr>
          </w:p>
        </w:tc>
        <w:tc>
          <w:tcPr>
            <w:tcW w:w="1473" w:type="dxa"/>
            <w:vAlign w:val="center"/>
          </w:tcPr>
          <w:p w14:paraId="61C2BEDB" w14:textId="77777777" w:rsidR="00DB1B96" w:rsidRDefault="00DB1B96">
            <w:pPr>
              <w:jc w:val="center"/>
            </w:pPr>
          </w:p>
        </w:tc>
      </w:tr>
    </w:tbl>
    <w:p w14:paraId="0E6A4EE6" w14:textId="77777777" w:rsidR="005D70B7" w:rsidRDefault="00392472">
      <w:pPr>
        <w:pStyle w:val="1"/>
      </w:pPr>
      <w:r>
        <w:lastRenderedPageBreak/>
        <w:t>背景</w:t>
      </w:r>
    </w:p>
    <w:p w14:paraId="1F618EF8" w14:textId="7F52E5BA" w:rsidR="005D70B7" w:rsidRPr="00B47E45" w:rsidRDefault="00392472">
      <w:pPr>
        <w:ind w:firstLine="420"/>
        <w:rPr>
          <w:rFonts w:asciiTheme="minorEastAsia" w:eastAsiaTheme="minorEastAsia" w:hAnsiTheme="minorEastAsia"/>
        </w:rPr>
      </w:pPr>
      <w:r w:rsidRPr="00B47E45">
        <w:rPr>
          <w:rFonts w:asciiTheme="minorEastAsia" w:eastAsiaTheme="minorEastAsia" w:hAnsiTheme="minorEastAsia" w:cs=".PingFang SC" w:hint="eastAsia"/>
          <w:color w:val="353535"/>
          <w:kern w:val="0"/>
          <w:szCs w:val="24"/>
        </w:rPr>
        <w:t>目前在云平台的体系内有各种不同的用户</w:t>
      </w:r>
      <w:r w:rsidR="00EC4F7D" w:rsidRPr="00B47E45">
        <w:rPr>
          <w:rFonts w:asciiTheme="minorEastAsia" w:eastAsiaTheme="minorEastAsia" w:hAnsiTheme="minorEastAsia" w:cs=".PingFang SC" w:hint="eastAsia"/>
          <w:color w:val="353535"/>
          <w:kern w:val="0"/>
          <w:szCs w:val="24"/>
        </w:rPr>
        <w:t>账号存在，包括员工，业主，用户，这些账号有相当大的共性部分</w:t>
      </w:r>
      <w:r w:rsidRPr="00B47E45">
        <w:rPr>
          <w:rFonts w:asciiTheme="minorEastAsia" w:eastAsiaTheme="minorEastAsia" w:hAnsiTheme="minorEastAsia" w:cs=".PingFang SC" w:hint="eastAsia"/>
          <w:color w:val="353535"/>
          <w:kern w:val="0"/>
          <w:szCs w:val="24"/>
        </w:rPr>
        <w:t>考虑抽取出来变成公共微服务。根据云平台的规划，以租户的形式划分不同客户的数据。</w:t>
      </w:r>
      <w:r w:rsidR="00EC4F7D" w:rsidRPr="00B47E45">
        <w:rPr>
          <w:rFonts w:asciiTheme="minorEastAsia" w:eastAsiaTheme="minorEastAsia" w:hAnsiTheme="minorEastAsia" w:cs=".PingFang SC" w:hint="eastAsia"/>
          <w:color w:val="353535"/>
          <w:kern w:val="0"/>
          <w:szCs w:val="24"/>
        </w:rPr>
        <w:t>根据业务模型来分析，账号微服务是一个与业务无关的多域账号体系，核心关注点在账号本身</w:t>
      </w:r>
      <w:r w:rsidR="00DE0C56" w:rsidRPr="00B47E45">
        <w:rPr>
          <w:rFonts w:asciiTheme="minorEastAsia" w:eastAsiaTheme="minorEastAsia" w:hAnsiTheme="minorEastAsia" w:cs=".PingFang SC" w:hint="eastAsia"/>
          <w:color w:val="353535"/>
          <w:kern w:val="0"/>
          <w:szCs w:val="24"/>
        </w:rPr>
        <w:t>。</w:t>
      </w:r>
    </w:p>
    <w:p w14:paraId="7CB68985" w14:textId="77777777" w:rsidR="005D70B7" w:rsidRDefault="00392472">
      <w:pPr>
        <w:pStyle w:val="1"/>
      </w:pPr>
      <w:r>
        <w:t>目标</w:t>
      </w:r>
    </w:p>
    <w:p w14:paraId="01C6B3D3" w14:textId="57D1C5D7" w:rsidR="005D70B7" w:rsidRDefault="00673755">
      <w:pPr>
        <w:ind w:firstLine="420"/>
      </w:pPr>
      <w:r>
        <w:rPr>
          <w:rFonts w:hint="eastAsia"/>
        </w:rPr>
        <w:t>建立一个租户内的唯一账号体系。账号不区分类型，无业务属性，只保存登录信息和核心信息。</w:t>
      </w:r>
      <w:r w:rsidR="009720F4">
        <w:rPr>
          <w:rFonts w:hint="eastAsia"/>
        </w:rPr>
        <w:t>通过账号微服务，可以达到账号统一，数据共享</w:t>
      </w:r>
      <w:r w:rsidR="009F1E37">
        <w:rPr>
          <w:rFonts w:hint="eastAsia"/>
        </w:rPr>
        <w:t>的目的。</w:t>
      </w:r>
    </w:p>
    <w:p w14:paraId="3EED468C" w14:textId="77777777" w:rsidR="005D70B7" w:rsidRDefault="00392472">
      <w:pPr>
        <w:pStyle w:val="1"/>
      </w:pPr>
      <w:r>
        <w:t>功能概述</w:t>
      </w:r>
    </w:p>
    <w:p w14:paraId="4AEFFC07" w14:textId="5597A727" w:rsidR="00D22066" w:rsidRDefault="006E1720" w:rsidP="00944CF9">
      <w:pPr>
        <w:ind w:left="420"/>
      </w:pPr>
      <w:r>
        <w:rPr>
          <w:rFonts w:hint="eastAsia"/>
        </w:rPr>
        <w:t>账号微服务有两个</w:t>
      </w:r>
      <w:r w:rsidR="005435B4">
        <w:rPr>
          <w:rFonts w:hint="eastAsia"/>
        </w:rPr>
        <w:t>职能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845">
        <w:rPr>
          <w:rFonts w:hint="eastAsia"/>
        </w:rPr>
        <w:t>提供统一的账号体系，</w:t>
      </w:r>
      <w:r w:rsidR="00C13057">
        <w:rPr>
          <w:rFonts w:hint="eastAsia"/>
        </w:rPr>
        <w:t>实现租户内唯一账号</w:t>
      </w:r>
      <w:r w:rsidR="00701845">
        <w:rPr>
          <w:rFonts w:hint="eastAsia"/>
        </w:rPr>
        <w:t xml:space="preserve">  2</w:t>
      </w:r>
      <w:r w:rsidR="00701845">
        <w:rPr>
          <w:rFonts w:hint="eastAsia"/>
        </w:rPr>
        <w:t>）保存账号核心信息，用于</w:t>
      </w:r>
      <w:r w:rsidR="00C13057">
        <w:rPr>
          <w:rFonts w:hint="eastAsia"/>
        </w:rPr>
        <w:t>租户内应用间的</w:t>
      </w:r>
      <w:r w:rsidR="00701845">
        <w:rPr>
          <w:rFonts w:hint="eastAsia"/>
        </w:rPr>
        <w:t>数据共享</w:t>
      </w:r>
      <w:r w:rsidR="00C13057">
        <w:rPr>
          <w:rFonts w:hint="eastAsia"/>
        </w:rPr>
        <w:t>。</w:t>
      </w:r>
    </w:p>
    <w:p w14:paraId="73A46DE2" w14:textId="7301E487" w:rsidR="00D22066" w:rsidRDefault="00D22066" w:rsidP="00944CF9">
      <w:pPr>
        <w:pStyle w:val="3"/>
      </w:pPr>
      <w:r>
        <w:rPr>
          <w:rFonts w:hint="eastAsia"/>
        </w:rPr>
        <w:t>登录信息</w:t>
      </w:r>
    </w:p>
    <w:p w14:paraId="0D57BC9F" w14:textId="14E2EE6D" w:rsidR="00944CF9" w:rsidRDefault="00944CF9" w:rsidP="00944CF9">
      <w:pPr>
        <w:ind w:left="420"/>
      </w:pPr>
      <w:r>
        <w:rPr>
          <w:rFonts w:hint="eastAsia"/>
        </w:rPr>
        <w:t>账号以手机号码为唯一标识，登录信息包括</w:t>
      </w:r>
      <w:r w:rsidR="00FE25B7">
        <w:rPr>
          <w:rFonts w:hint="eastAsia"/>
        </w:rPr>
        <w:t>【</w:t>
      </w:r>
      <w:r w:rsidR="002525F6">
        <w:rPr>
          <w:rFonts w:hint="eastAsia"/>
        </w:rPr>
        <w:t>用户</w:t>
      </w:r>
      <w:r w:rsidR="002525F6">
        <w:rPr>
          <w:rFonts w:hint="eastAsia"/>
        </w:rPr>
        <w:t>uid</w:t>
      </w:r>
      <w:r w:rsidR="002525F6">
        <w:rPr>
          <w:rFonts w:hint="eastAsia"/>
        </w:rPr>
        <w:t>，</w:t>
      </w:r>
      <w:r>
        <w:rPr>
          <w:rFonts w:hint="eastAsia"/>
        </w:rPr>
        <w:t>手机号码</w:t>
      </w:r>
      <w:r w:rsidR="00FE25B7">
        <w:rPr>
          <w:rFonts w:hint="eastAsia"/>
        </w:rPr>
        <w:t>，</w:t>
      </w:r>
      <w:r>
        <w:rPr>
          <w:rFonts w:hint="eastAsia"/>
        </w:rPr>
        <w:t>密码</w:t>
      </w:r>
      <w:r w:rsidR="00FE25B7">
        <w:rPr>
          <w:rFonts w:hint="eastAsia"/>
        </w:rPr>
        <w:t>】</w:t>
      </w:r>
      <w:r>
        <w:rPr>
          <w:rFonts w:hint="eastAsia"/>
        </w:rPr>
        <w:t>。</w:t>
      </w:r>
      <w:r w:rsidR="00C874E5">
        <w:rPr>
          <w:rFonts w:hint="eastAsia"/>
        </w:rPr>
        <w:t>关于密码的加密与安全性另作讨论。</w:t>
      </w:r>
    </w:p>
    <w:p w14:paraId="6F9A7E0F" w14:textId="4897EDC3" w:rsidR="00C874E5" w:rsidRDefault="00C874E5" w:rsidP="00C874E5">
      <w:pPr>
        <w:pStyle w:val="3"/>
      </w:pPr>
      <w:r>
        <w:rPr>
          <w:rFonts w:hint="eastAsia"/>
        </w:rPr>
        <w:t>核心信息</w:t>
      </w:r>
    </w:p>
    <w:p w14:paraId="07891AE6" w14:textId="4541F7B1" w:rsidR="00C874E5" w:rsidRDefault="00C874E5" w:rsidP="00C874E5">
      <w:pPr>
        <w:ind w:left="420"/>
      </w:pPr>
      <w:r>
        <w:rPr>
          <w:rFonts w:hint="eastAsia"/>
        </w:rPr>
        <w:t>为了能够实现数据共享与后期的数据分析，有必要定义一个账号具备的最核心的信息，初步包括：</w:t>
      </w:r>
    </w:p>
    <w:p w14:paraId="68093BA4" w14:textId="6A7DBDA2" w:rsidR="00C874E5" w:rsidRDefault="007C2BED" w:rsidP="0000297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姓名</w:t>
      </w:r>
      <w:r w:rsidR="00D96E89">
        <w:rPr>
          <w:rFonts w:hint="eastAsia"/>
        </w:rPr>
        <w:t>（身份证上的真实姓名）</w:t>
      </w:r>
    </w:p>
    <w:p w14:paraId="77710537" w14:textId="7B100714" w:rsidR="008E0F13" w:rsidRDefault="008E0F13" w:rsidP="0000297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手机号码</w:t>
      </w:r>
      <w:r w:rsidR="00002974">
        <w:rPr>
          <w:rFonts w:hint="eastAsia"/>
        </w:rPr>
        <w:t>（与登录信息的手机号码重复的意义在于，未来登录账号不一定是手机）</w:t>
      </w:r>
    </w:p>
    <w:p w14:paraId="13271521" w14:textId="2C797463" w:rsidR="00002974" w:rsidRDefault="00002974" w:rsidP="0000297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电子邮箱</w:t>
      </w:r>
    </w:p>
    <w:p w14:paraId="74E0E45D" w14:textId="72A5AEEE" w:rsidR="00D96E89" w:rsidRDefault="00D96E89" w:rsidP="0000297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性别</w:t>
      </w:r>
    </w:p>
    <w:p w14:paraId="5934D712" w14:textId="4804C075" w:rsidR="00D96E89" w:rsidRDefault="00D96E89" w:rsidP="0000297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出生日期</w:t>
      </w:r>
    </w:p>
    <w:p w14:paraId="096A0C02" w14:textId="724E5899" w:rsidR="00B60D64" w:rsidRDefault="00D96E89" w:rsidP="00B60D6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身份证</w:t>
      </w:r>
      <w:r w:rsidRPr="00002974">
        <w:rPr>
          <w:rFonts w:ascii=".Apple Color Emoji UI" w:eastAsia=".Apple Color Emoji UI" w:hAnsi=".Apple Color Emoji UI" w:cs=".Apple Color Emoji UI" w:hint="eastAsia"/>
        </w:rPr>
        <w:t>号</w:t>
      </w:r>
    </w:p>
    <w:p w14:paraId="445B5DA0" w14:textId="7EC03F67" w:rsidR="00B60D64" w:rsidRDefault="00B60D64" w:rsidP="00B60D64">
      <w:pPr>
        <w:pStyle w:val="3"/>
      </w:pPr>
      <w:r>
        <w:rPr>
          <w:rFonts w:hint="eastAsia"/>
        </w:rPr>
        <w:t>关系</w:t>
      </w:r>
    </w:p>
    <w:p w14:paraId="129D8899" w14:textId="33AD4CF9" w:rsidR="009F3871" w:rsidRPr="00673AFC" w:rsidRDefault="00240396" w:rsidP="00622E8B">
      <w:pPr>
        <w:ind w:left="420"/>
      </w:pPr>
      <w:r>
        <w:rPr>
          <w:rFonts w:hint="eastAsia"/>
        </w:rPr>
        <w:t>保存</w:t>
      </w:r>
      <w:r w:rsidR="00673AFC">
        <w:rPr>
          <w:rFonts w:hint="eastAsia"/>
        </w:rPr>
        <w:t>租户内</w:t>
      </w:r>
      <w:r>
        <w:rPr>
          <w:rFonts w:hint="eastAsia"/>
        </w:rPr>
        <w:t>账号与应用的关系</w:t>
      </w:r>
      <w:r w:rsidR="00673AFC">
        <w:rPr>
          <w:rFonts w:hint="eastAsia"/>
        </w:rPr>
        <w:t>，</w:t>
      </w:r>
      <w:r>
        <w:rPr>
          <w:rFonts w:hint="eastAsia"/>
        </w:rPr>
        <w:t>有关于识别某个账号在不同应用中的使用情况。典型的例子，</w:t>
      </w:r>
      <w:r w:rsidR="00386F7A">
        <w:rPr>
          <w:rFonts w:hint="eastAsia"/>
        </w:rPr>
        <w:t>一个用户既是互联网用户，也是业主，在用户</w:t>
      </w:r>
      <w:r w:rsidR="00386F7A">
        <w:rPr>
          <w:rFonts w:hint="eastAsia"/>
        </w:rPr>
        <w:t>app</w:t>
      </w:r>
      <w:r w:rsidR="00386F7A">
        <w:rPr>
          <w:rFonts w:hint="eastAsia"/>
        </w:rPr>
        <w:t>里面会根据这个用户是否是业主而提供不同的功能。传统的做法是应用</w:t>
      </w:r>
      <w:r w:rsidR="00D337CC">
        <w:rPr>
          <w:rFonts w:hint="eastAsia"/>
        </w:rPr>
        <w:t>保存这种关</w:t>
      </w:r>
      <w:r w:rsidR="00D337CC">
        <w:rPr>
          <w:rFonts w:hint="eastAsia"/>
        </w:rPr>
        <w:lastRenderedPageBreak/>
        <w:t>系来判断，如果有多个应用都有这样需求，不同的关系会存在不同的应用中。产生了功能重复，</w:t>
      </w:r>
      <w:r w:rsidR="00A17994">
        <w:rPr>
          <w:rFonts w:hint="eastAsia"/>
        </w:rPr>
        <w:t>同时也很统计出这个账号使用在哪些应用中的问题。因此这里希望建立一个统一的关系来处理</w:t>
      </w:r>
      <w:r w:rsidR="007C4BC6">
        <w:rPr>
          <w:rFonts w:hint="eastAsia"/>
        </w:rPr>
        <w:t>，可以查询到租户内账号被哪些应用使用。</w:t>
      </w:r>
    </w:p>
    <w:p w14:paraId="4A693722" w14:textId="77777777" w:rsidR="00C13057" w:rsidRPr="006E1720" w:rsidRDefault="00C13057" w:rsidP="007C4BC6"/>
    <w:p w14:paraId="2FB838BD" w14:textId="77777777" w:rsidR="005D70B7" w:rsidRDefault="00392472">
      <w:pPr>
        <w:pStyle w:val="1"/>
      </w:pPr>
      <w:r>
        <w:t>微服务设计</w:t>
      </w:r>
    </w:p>
    <w:p w14:paraId="496566E7" w14:textId="71522CB3" w:rsidR="005D70B7" w:rsidRDefault="00E5651F">
      <w:pPr>
        <w:pStyle w:val="2"/>
      </w:pPr>
      <w:r>
        <w:rPr>
          <w:rFonts w:hint="eastAsia"/>
        </w:rPr>
        <w:t>账号</w:t>
      </w:r>
    </w:p>
    <w:p w14:paraId="52298741" w14:textId="04E10BF0" w:rsidR="005D70B7" w:rsidRDefault="007628D6">
      <w:pPr>
        <w:pStyle w:val="3"/>
      </w:pPr>
      <w:r>
        <w:rPr>
          <w:rFonts w:hint="eastAsia"/>
        </w:rPr>
        <w:t>新增</w:t>
      </w:r>
      <w:r w:rsidR="00E539FB">
        <w:rPr>
          <w:rFonts w:hint="eastAsia"/>
        </w:rPr>
        <w:t>账号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7A58AC71" w14:textId="77777777">
        <w:tc>
          <w:tcPr>
            <w:tcW w:w="1809" w:type="dxa"/>
          </w:tcPr>
          <w:p w14:paraId="1E36B290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336D1202" w14:textId="53A69254" w:rsidR="005D70B7" w:rsidRDefault="00392472" w:rsidP="0037332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628D6">
              <w:rPr>
                <w:rFonts w:hint="eastAsia"/>
              </w:rPr>
              <w:t>account</w:t>
            </w:r>
          </w:p>
        </w:tc>
      </w:tr>
      <w:tr w:rsidR="005D70B7" w14:paraId="21FA9B27" w14:textId="77777777">
        <w:tc>
          <w:tcPr>
            <w:tcW w:w="1809" w:type="dxa"/>
          </w:tcPr>
          <w:p w14:paraId="36DC6376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3FE07BCF" w14:textId="77777777" w:rsidR="005D70B7" w:rsidRDefault="00392472">
            <w:r>
              <w:t>POST</w:t>
            </w:r>
          </w:p>
        </w:tc>
      </w:tr>
      <w:tr w:rsidR="005D70B7" w14:paraId="0A72A548" w14:textId="77777777">
        <w:tc>
          <w:tcPr>
            <w:tcW w:w="1809" w:type="dxa"/>
          </w:tcPr>
          <w:p w14:paraId="261EF0AD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6719" w:type="dxa"/>
            <w:gridSpan w:val="3"/>
          </w:tcPr>
          <w:p w14:paraId="0C03D798" w14:textId="77777777" w:rsidR="005D70B7" w:rsidRDefault="005D70B7"/>
        </w:tc>
      </w:tr>
      <w:tr w:rsidR="005D70B7" w14:paraId="77146253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3B846F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55488E3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6FE5BA61" w14:textId="77777777">
        <w:tc>
          <w:tcPr>
            <w:tcW w:w="2172" w:type="dxa"/>
            <w:gridSpan w:val="2"/>
          </w:tcPr>
          <w:p w14:paraId="640CFFA3" w14:textId="15579C79" w:rsidR="005D70B7" w:rsidRDefault="004F45E1">
            <w:r>
              <w:rPr>
                <w:rFonts w:hint="eastAsia"/>
              </w:rPr>
              <w:t>account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61B80939" w14:textId="78F5BDFD" w:rsidR="005D70B7" w:rsidRDefault="004F45E1">
            <w:r>
              <w:rPr>
                <w:rFonts w:hint="eastAsia"/>
              </w:rPr>
              <w:t>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C46B6F5" w14:textId="77777777" w:rsidR="005D70B7" w:rsidRDefault="00392472">
            <w:r>
              <w:t>必填</w:t>
            </w:r>
          </w:p>
        </w:tc>
      </w:tr>
      <w:tr w:rsidR="005D70B7" w14:paraId="59853DF6" w14:textId="77777777">
        <w:tc>
          <w:tcPr>
            <w:tcW w:w="2172" w:type="dxa"/>
            <w:gridSpan w:val="2"/>
          </w:tcPr>
          <w:p w14:paraId="5B2C124C" w14:textId="021C3F01" w:rsidR="005D70B7" w:rsidRDefault="004F45E1">
            <w:r>
              <w:rPr>
                <w:rFonts w:hint="eastAsia"/>
              </w:rPr>
              <w:t>password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44C6DF93" w14:textId="46D52451" w:rsidR="005D70B7" w:rsidRDefault="004F45E1">
            <w:r>
              <w:rPr>
                <w:rFonts w:hint="eastAsia"/>
              </w:rPr>
              <w:t>密码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C7BEECF" w14:textId="2636A0AE" w:rsidR="005D70B7" w:rsidRDefault="004F45E1">
            <w:r>
              <w:t>必填</w:t>
            </w:r>
          </w:p>
        </w:tc>
      </w:tr>
      <w:tr w:rsidR="005D70B7" w14:paraId="2747F0A7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028814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2B46CC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72ECEBE3" w14:textId="77777777">
        <w:trPr>
          <w:trHeight w:val="488"/>
        </w:trPr>
        <w:tc>
          <w:tcPr>
            <w:tcW w:w="1809" w:type="dxa"/>
          </w:tcPr>
          <w:p w14:paraId="0DE809C4" w14:textId="5CFD3BEA" w:rsidR="005D70B7" w:rsidRDefault="004F45E1">
            <w:r>
              <w:rPr>
                <w:rFonts w:hint="eastAsia"/>
              </w:rPr>
              <w:t>u</w:t>
            </w:r>
            <w:r w:rsidR="00392472">
              <w:t>id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19CB688A" w14:textId="154C04A7" w:rsidR="005D70B7" w:rsidRDefault="004F45E1">
            <w:r>
              <w:rPr>
                <w:rFonts w:hint="eastAsia"/>
              </w:rPr>
              <w:t>账号</w:t>
            </w:r>
            <w:r w:rsidR="00392472">
              <w:t>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B7642C9" w14:textId="77777777" w:rsidR="005D70B7" w:rsidRDefault="005D70B7"/>
        </w:tc>
      </w:tr>
    </w:tbl>
    <w:p w14:paraId="06225FA0" w14:textId="1FB398F6" w:rsidR="005D70B7" w:rsidRDefault="006C6D3C">
      <w:pPr>
        <w:pStyle w:val="3"/>
      </w:pPr>
      <w:r>
        <w:t>更新</w:t>
      </w:r>
      <w:r>
        <w:rPr>
          <w:rFonts w:hint="eastAsia"/>
        </w:rPr>
        <w:t>账号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38D544E2" w14:textId="77777777">
        <w:tc>
          <w:tcPr>
            <w:tcW w:w="1809" w:type="dxa"/>
          </w:tcPr>
          <w:p w14:paraId="6FBB2FD9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7B2796E8" w14:textId="5CBD73A1" w:rsidR="005D70B7" w:rsidRDefault="00392472" w:rsidP="00BB271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6C6D3C">
              <w:rPr>
                <w:rFonts w:hint="eastAsia"/>
              </w:rPr>
              <w:t>account</w:t>
            </w:r>
          </w:p>
        </w:tc>
      </w:tr>
      <w:tr w:rsidR="005D70B7" w14:paraId="024CD868" w14:textId="77777777">
        <w:tc>
          <w:tcPr>
            <w:tcW w:w="1809" w:type="dxa"/>
          </w:tcPr>
          <w:p w14:paraId="68C05CA7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36AF689B" w14:textId="2444050C" w:rsidR="005D70B7" w:rsidRDefault="0089251B">
            <w:pPr>
              <w:rPr>
                <w:rFonts w:hint="eastAsia"/>
              </w:rPr>
            </w:pPr>
            <w:r>
              <w:t>PUT</w:t>
            </w:r>
          </w:p>
        </w:tc>
      </w:tr>
      <w:tr w:rsidR="005D70B7" w14:paraId="0415A536" w14:textId="77777777">
        <w:tc>
          <w:tcPr>
            <w:tcW w:w="1809" w:type="dxa"/>
          </w:tcPr>
          <w:p w14:paraId="5916B5F1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6719" w:type="dxa"/>
            <w:gridSpan w:val="3"/>
          </w:tcPr>
          <w:p w14:paraId="574EC62E" w14:textId="77777777" w:rsidR="005D70B7" w:rsidRDefault="005D70B7"/>
        </w:tc>
      </w:tr>
      <w:tr w:rsidR="005D70B7" w14:paraId="6A680E7B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6FBB91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27B974C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7F76A594" w14:textId="77777777">
        <w:tc>
          <w:tcPr>
            <w:tcW w:w="2172" w:type="dxa"/>
            <w:gridSpan w:val="2"/>
          </w:tcPr>
          <w:p w14:paraId="350076A7" w14:textId="5B167F88" w:rsidR="005D70B7" w:rsidRDefault="006C6D3C">
            <w:r>
              <w:t>u</w:t>
            </w:r>
            <w:r w:rsidR="00392472">
              <w:t>id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6DD4A2B5" w14:textId="4FF3304F" w:rsidR="005D70B7" w:rsidRDefault="006C6D3C">
            <w:r>
              <w:rPr>
                <w:rFonts w:hint="eastAsia"/>
              </w:rPr>
              <w:t>账号</w:t>
            </w:r>
            <w:r>
              <w:t>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172E2E2" w14:textId="77777777" w:rsidR="005D70B7" w:rsidRDefault="00392472">
            <w:r>
              <w:t>必填</w:t>
            </w:r>
          </w:p>
        </w:tc>
      </w:tr>
      <w:tr w:rsidR="005D70B7" w14:paraId="3148EBB9" w14:textId="77777777">
        <w:tc>
          <w:tcPr>
            <w:tcW w:w="2172" w:type="dxa"/>
            <w:gridSpan w:val="2"/>
          </w:tcPr>
          <w:p w14:paraId="1D7AF4A8" w14:textId="15047AD2" w:rsidR="005D70B7" w:rsidRDefault="00662352">
            <w:r>
              <w:t>account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11087FDD" w14:textId="7EDF4459" w:rsidR="005D70B7" w:rsidRDefault="00662352">
            <w:r>
              <w:rPr>
                <w:rFonts w:hint="eastAsia"/>
              </w:rPr>
              <w:t>新账号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E1E08EC" w14:textId="03D83CC7" w:rsidR="005D70B7" w:rsidRDefault="0089208A">
            <w:r>
              <w:t>必填</w:t>
            </w:r>
          </w:p>
        </w:tc>
      </w:tr>
      <w:tr w:rsidR="005D70B7" w14:paraId="52151C91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BB48EA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E90297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74C90D33" w14:textId="77777777">
        <w:trPr>
          <w:trHeight w:val="488"/>
        </w:trPr>
        <w:tc>
          <w:tcPr>
            <w:tcW w:w="1809" w:type="dxa"/>
          </w:tcPr>
          <w:p w14:paraId="0EF5CBFB" w14:textId="77777777" w:rsidR="005D70B7" w:rsidRDefault="005D70B7"/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069F25D8" w14:textId="77777777" w:rsidR="005D70B7" w:rsidRDefault="005D70B7"/>
        </w:tc>
        <w:tc>
          <w:tcPr>
            <w:tcW w:w="2183" w:type="dxa"/>
            <w:tcBorders>
              <w:left w:val="single" w:sz="4" w:space="0" w:color="auto"/>
            </w:tcBorders>
          </w:tcPr>
          <w:p w14:paraId="227B71CA" w14:textId="77777777" w:rsidR="005D70B7" w:rsidRDefault="005D70B7"/>
        </w:tc>
      </w:tr>
    </w:tbl>
    <w:p w14:paraId="600C4DEB" w14:textId="1D08E249" w:rsidR="005D70B7" w:rsidRDefault="00662352">
      <w:pPr>
        <w:pStyle w:val="3"/>
      </w:pPr>
      <w:r>
        <w:rPr>
          <w:rFonts w:hint="eastAsia"/>
        </w:rPr>
        <w:t>修改密码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2CE00D78" w14:textId="77777777">
        <w:tc>
          <w:tcPr>
            <w:tcW w:w="1809" w:type="dxa"/>
          </w:tcPr>
          <w:p w14:paraId="53161BE4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1238ECC5" w14:textId="19234EFE" w:rsidR="005D70B7" w:rsidRDefault="00392472" w:rsidP="0089208A">
            <w:r>
              <w:rPr>
                <w:rFonts w:hint="eastAsia"/>
              </w:rPr>
              <w:t>/</w:t>
            </w:r>
            <w:r w:rsidR="00662352">
              <w:rPr>
                <w:rFonts w:hint="eastAsia"/>
              </w:rPr>
              <w:t>account</w:t>
            </w:r>
            <w:r w:rsidR="00BF1B48">
              <w:t>/p</w:t>
            </w:r>
            <w:r w:rsidR="0089208A">
              <w:t>assword</w:t>
            </w:r>
          </w:p>
        </w:tc>
      </w:tr>
      <w:tr w:rsidR="005D70B7" w14:paraId="5D3CBEEA" w14:textId="77777777">
        <w:tc>
          <w:tcPr>
            <w:tcW w:w="1809" w:type="dxa"/>
          </w:tcPr>
          <w:p w14:paraId="2A718E82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6174E9DD" w14:textId="0B398B02" w:rsidR="005D70B7" w:rsidRDefault="00595A83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</w:tr>
      <w:tr w:rsidR="005D70B7" w14:paraId="53EE98AC" w14:textId="77777777">
        <w:tc>
          <w:tcPr>
            <w:tcW w:w="1809" w:type="dxa"/>
          </w:tcPr>
          <w:p w14:paraId="7E750BF8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lastRenderedPageBreak/>
              <w:t>备注</w:t>
            </w:r>
          </w:p>
        </w:tc>
        <w:tc>
          <w:tcPr>
            <w:tcW w:w="6719" w:type="dxa"/>
            <w:gridSpan w:val="3"/>
          </w:tcPr>
          <w:p w14:paraId="6B5917B0" w14:textId="77777777" w:rsidR="005D70B7" w:rsidRDefault="005D70B7"/>
        </w:tc>
      </w:tr>
      <w:tr w:rsidR="005D70B7" w14:paraId="6BDD4FEB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3E152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C7AA4F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592FAAE2" w14:textId="77777777">
        <w:tc>
          <w:tcPr>
            <w:tcW w:w="2172" w:type="dxa"/>
            <w:gridSpan w:val="2"/>
          </w:tcPr>
          <w:p w14:paraId="244FE58E" w14:textId="4C46E15D" w:rsidR="005D70B7" w:rsidRDefault="0089208A">
            <w:r>
              <w:t>uid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282643BE" w14:textId="3F17410D" w:rsidR="005D70B7" w:rsidRDefault="0089208A">
            <w:r>
              <w:rPr>
                <w:rFonts w:hint="eastAsia"/>
              </w:rPr>
              <w:t>账号</w:t>
            </w:r>
            <w:r w:rsidR="00392472">
              <w:t>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F018A9E" w14:textId="77777777" w:rsidR="005D70B7" w:rsidRDefault="00392472">
            <w:r>
              <w:t>必填</w:t>
            </w:r>
          </w:p>
        </w:tc>
      </w:tr>
      <w:tr w:rsidR="0089208A" w14:paraId="4CB4311D" w14:textId="77777777">
        <w:tc>
          <w:tcPr>
            <w:tcW w:w="2172" w:type="dxa"/>
            <w:gridSpan w:val="2"/>
          </w:tcPr>
          <w:p w14:paraId="444BFE04" w14:textId="5F263158" w:rsidR="0089208A" w:rsidRDefault="0089208A">
            <w:r>
              <w:t>password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325CAC08" w14:textId="4F581497" w:rsidR="0089208A" w:rsidRDefault="009D36CF">
            <w:r>
              <w:rPr>
                <w:rFonts w:hint="eastAsia"/>
              </w:rPr>
              <w:t>新密码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8407ACF" w14:textId="706782A5" w:rsidR="0089208A" w:rsidRDefault="0089208A">
            <w:r>
              <w:t>必填</w:t>
            </w:r>
          </w:p>
        </w:tc>
      </w:tr>
      <w:tr w:rsidR="005D70B7" w14:paraId="72291640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B97FD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BC2905C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2BCAC904" w14:textId="77777777">
        <w:trPr>
          <w:trHeight w:val="488"/>
        </w:trPr>
        <w:tc>
          <w:tcPr>
            <w:tcW w:w="1809" w:type="dxa"/>
          </w:tcPr>
          <w:p w14:paraId="2D4786C5" w14:textId="77777777" w:rsidR="005D70B7" w:rsidRDefault="005D70B7"/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2C09EE3D" w14:textId="77777777" w:rsidR="005D70B7" w:rsidRDefault="005D70B7"/>
        </w:tc>
        <w:tc>
          <w:tcPr>
            <w:tcW w:w="2183" w:type="dxa"/>
            <w:tcBorders>
              <w:left w:val="single" w:sz="4" w:space="0" w:color="auto"/>
            </w:tcBorders>
          </w:tcPr>
          <w:p w14:paraId="14055641" w14:textId="77777777" w:rsidR="005D70B7" w:rsidRDefault="005D70B7"/>
        </w:tc>
      </w:tr>
    </w:tbl>
    <w:p w14:paraId="1D8E6A48" w14:textId="0E514B28" w:rsidR="005D70B7" w:rsidRDefault="00665A59">
      <w:pPr>
        <w:pStyle w:val="3"/>
      </w:pPr>
      <w:r>
        <w:rPr>
          <w:rFonts w:hint="eastAsia"/>
        </w:rPr>
        <w:t>判断账号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7902974B" w14:textId="77777777">
        <w:tc>
          <w:tcPr>
            <w:tcW w:w="1809" w:type="dxa"/>
          </w:tcPr>
          <w:p w14:paraId="7B901F19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63060534" w14:textId="7F979E6A" w:rsidR="005D70B7" w:rsidRDefault="00392472" w:rsidP="003123E2">
            <w:r>
              <w:rPr>
                <w:rFonts w:hint="eastAsia"/>
              </w:rPr>
              <w:t>/</w:t>
            </w:r>
            <w:r w:rsidR="003123E2">
              <w:rPr>
                <w:rFonts w:hint="eastAsia"/>
              </w:rPr>
              <w:t>account</w:t>
            </w:r>
            <w:r>
              <w:rPr>
                <w:rFonts w:hint="eastAsia"/>
              </w:rPr>
              <w:t>/</w:t>
            </w:r>
            <w:r w:rsidR="00FB6481">
              <w:rPr>
                <w:rFonts w:hint="eastAsia"/>
              </w:rPr>
              <w:t>exsiten</w:t>
            </w:r>
            <w:r w:rsidR="007C66F1">
              <w:rPr>
                <w:rFonts w:hint="eastAsia"/>
              </w:rPr>
              <w:t>ce</w:t>
            </w:r>
          </w:p>
        </w:tc>
      </w:tr>
      <w:tr w:rsidR="005D70B7" w14:paraId="31E6BAE9" w14:textId="77777777">
        <w:tc>
          <w:tcPr>
            <w:tcW w:w="1809" w:type="dxa"/>
          </w:tcPr>
          <w:p w14:paraId="73731EAA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226C5ADE" w14:textId="5FE68EE9" w:rsidR="005D70B7" w:rsidRDefault="00C418AF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D70B7" w14:paraId="1FBDBBB9" w14:textId="77777777">
        <w:tc>
          <w:tcPr>
            <w:tcW w:w="1809" w:type="dxa"/>
          </w:tcPr>
          <w:p w14:paraId="7B9D4253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6719" w:type="dxa"/>
            <w:gridSpan w:val="3"/>
          </w:tcPr>
          <w:p w14:paraId="5B066782" w14:textId="3FA280D5" w:rsidR="005D70B7" w:rsidRDefault="007D4D07">
            <w:r>
              <w:rPr>
                <w:rFonts w:hint="eastAsia"/>
              </w:rPr>
              <w:t>判断账号是否存在</w:t>
            </w:r>
          </w:p>
        </w:tc>
      </w:tr>
      <w:tr w:rsidR="005D70B7" w14:paraId="0DA8182D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D76559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E57E98F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4951A0AA" w14:textId="77777777">
        <w:tc>
          <w:tcPr>
            <w:tcW w:w="2172" w:type="dxa"/>
            <w:gridSpan w:val="2"/>
          </w:tcPr>
          <w:p w14:paraId="04B42854" w14:textId="6A793090" w:rsidR="005D70B7" w:rsidRDefault="003123E2" w:rsidP="003123E2">
            <w:r>
              <w:rPr>
                <w:rFonts w:hint="eastAsia"/>
              </w:rPr>
              <w:t>account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0E7BD7EA" w14:textId="5F35D3B0" w:rsidR="005D70B7" w:rsidRDefault="003123E2">
            <w:r>
              <w:rPr>
                <w:rFonts w:hint="eastAsia"/>
              </w:rPr>
              <w:t>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016E4BB" w14:textId="77777777" w:rsidR="005D70B7" w:rsidRDefault="00392472">
            <w:r>
              <w:t>必填</w:t>
            </w:r>
          </w:p>
        </w:tc>
      </w:tr>
      <w:tr w:rsidR="005D70B7" w14:paraId="44668AC3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8D8594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4A6737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13E62" w14:paraId="6880C741" w14:textId="77777777">
        <w:trPr>
          <w:trHeight w:val="488"/>
        </w:trPr>
        <w:tc>
          <w:tcPr>
            <w:tcW w:w="1809" w:type="dxa"/>
          </w:tcPr>
          <w:p w14:paraId="2CE63641" w14:textId="4510ECB7" w:rsidR="00C13E62" w:rsidRDefault="00C13E62">
            <w:r>
              <w:rPr>
                <w:rFonts w:hint="eastAsia"/>
              </w:rPr>
              <w:t>data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5EA05067" w14:textId="77777777" w:rsidR="00C13E62" w:rsidRDefault="00C13E62" w:rsidP="00D228DC">
            <w:r>
              <w:t>{</w:t>
            </w:r>
          </w:p>
          <w:p w14:paraId="4739591B" w14:textId="77777777" w:rsidR="00C13E62" w:rsidRDefault="00C13E62" w:rsidP="00D228DC">
            <w:r>
              <w:t>“uid”:993838393939,</w:t>
            </w:r>
          </w:p>
          <w:p w14:paraId="7E1C4AE7" w14:textId="77777777" w:rsidR="00C13E62" w:rsidRDefault="00C13E62" w:rsidP="00D228DC">
            <w:r>
              <w:t>“</w:t>
            </w:r>
            <w:r>
              <w:rPr>
                <w:rFonts w:hint="eastAsia"/>
              </w:rPr>
              <w:t>account</w:t>
            </w:r>
            <w:r>
              <w:t>”: “13532234575”,</w:t>
            </w:r>
          </w:p>
          <w:p w14:paraId="16BC262B" w14:textId="1E7287EA" w:rsidR="00C13E62" w:rsidRDefault="00C13E62">
            <w:r>
              <w:t>}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B110F32" w14:textId="77777777" w:rsidR="00C13E62" w:rsidRDefault="00C13E62"/>
        </w:tc>
      </w:tr>
    </w:tbl>
    <w:p w14:paraId="2F68FD81" w14:textId="5697681B" w:rsidR="005D70B7" w:rsidRDefault="00F871AB">
      <w:pPr>
        <w:pStyle w:val="3"/>
      </w:pPr>
      <w:r>
        <w:rPr>
          <w:rFonts w:hint="eastAsia"/>
        </w:rPr>
        <w:t>认证账号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705D6110" w14:textId="77777777">
        <w:tc>
          <w:tcPr>
            <w:tcW w:w="1809" w:type="dxa"/>
          </w:tcPr>
          <w:p w14:paraId="69D1FF20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3835507B" w14:textId="2CF09494" w:rsidR="005D70B7" w:rsidRDefault="00392472" w:rsidP="00C87379">
            <w:r>
              <w:rPr>
                <w:rFonts w:hint="eastAsia"/>
              </w:rPr>
              <w:t>/</w:t>
            </w:r>
            <w:r w:rsidR="008B1D24">
              <w:t>account</w:t>
            </w:r>
            <w:r>
              <w:rPr>
                <w:rFonts w:hint="eastAsia"/>
              </w:rPr>
              <w:t>/</w:t>
            </w:r>
            <w:r w:rsidR="00F871AB">
              <w:rPr>
                <w:rFonts w:hint="eastAsia"/>
              </w:rPr>
              <w:t>verif</w:t>
            </w:r>
            <w:r w:rsidR="00E64AB9">
              <w:rPr>
                <w:rFonts w:hint="eastAsia"/>
              </w:rPr>
              <w:t>ication</w:t>
            </w:r>
          </w:p>
        </w:tc>
      </w:tr>
      <w:tr w:rsidR="005D70B7" w14:paraId="2B965D56" w14:textId="77777777">
        <w:tc>
          <w:tcPr>
            <w:tcW w:w="1809" w:type="dxa"/>
          </w:tcPr>
          <w:p w14:paraId="49618F9C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3ECF239F" w14:textId="4E00635C" w:rsidR="005D70B7" w:rsidRDefault="004552F5">
            <w:r>
              <w:rPr>
                <w:rFonts w:hint="eastAsia"/>
              </w:rPr>
              <w:t>GET</w:t>
            </w:r>
          </w:p>
        </w:tc>
      </w:tr>
      <w:tr w:rsidR="005D70B7" w14:paraId="11B91EF1" w14:textId="77777777">
        <w:tc>
          <w:tcPr>
            <w:tcW w:w="1809" w:type="dxa"/>
          </w:tcPr>
          <w:p w14:paraId="42876629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6719" w:type="dxa"/>
            <w:gridSpan w:val="3"/>
          </w:tcPr>
          <w:p w14:paraId="5F671C64" w14:textId="77777777" w:rsidR="005D70B7" w:rsidRDefault="005D70B7"/>
        </w:tc>
      </w:tr>
      <w:tr w:rsidR="005D70B7" w14:paraId="78652C4D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E4CBA3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64D5A7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64126C4B" w14:textId="77777777">
        <w:tc>
          <w:tcPr>
            <w:tcW w:w="2172" w:type="dxa"/>
            <w:gridSpan w:val="2"/>
          </w:tcPr>
          <w:p w14:paraId="5C616E7F" w14:textId="346CFD35" w:rsidR="005D70B7" w:rsidRDefault="00C87379">
            <w:r>
              <w:t>account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20D8E6F7" w14:textId="45D1B58B" w:rsidR="005D70B7" w:rsidRDefault="00640483">
            <w:r>
              <w:rPr>
                <w:rFonts w:hint="eastAsia"/>
              </w:rPr>
              <w:t>账号</w:t>
            </w:r>
            <w:r w:rsidR="00392472">
              <w:t>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C2149A1" w14:textId="77777777" w:rsidR="005D70B7" w:rsidRDefault="00392472">
            <w:r>
              <w:t>必填</w:t>
            </w:r>
          </w:p>
        </w:tc>
      </w:tr>
      <w:tr w:rsidR="00C87379" w14:paraId="3D3DCF1F" w14:textId="77777777">
        <w:tc>
          <w:tcPr>
            <w:tcW w:w="2172" w:type="dxa"/>
            <w:gridSpan w:val="2"/>
          </w:tcPr>
          <w:p w14:paraId="2C6B9AB8" w14:textId="543A9DD7" w:rsidR="00C87379" w:rsidRDefault="00C87379">
            <w:r>
              <w:rPr>
                <w:rFonts w:hint="eastAsia"/>
              </w:rPr>
              <w:t>password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371B6188" w14:textId="0A5AFD1F" w:rsidR="00C87379" w:rsidRDefault="00F871AB">
            <w:r>
              <w:rPr>
                <w:rFonts w:hint="eastAsia"/>
              </w:rPr>
              <w:t>密码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0796C55" w14:textId="77777777" w:rsidR="00C87379" w:rsidRDefault="00C87379"/>
        </w:tc>
      </w:tr>
      <w:tr w:rsidR="005D70B7" w14:paraId="5A87C4BD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D16C0A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2A7999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10CFA850" w14:textId="77777777">
        <w:trPr>
          <w:trHeight w:val="488"/>
        </w:trPr>
        <w:tc>
          <w:tcPr>
            <w:tcW w:w="1809" w:type="dxa"/>
          </w:tcPr>
          <w:p w14:paraId="25935E8E" w14:textId="3585F164" w:rsidR="005D70B7" w:rsidRDefault="003D09F7">
            <w:r>
              <w:t>data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219F2389" w14:textId="77777777" w:rsidR="005D70B7" w:rsidRDefault="00392472">
            <w:r>
              <w:t>{</w:t>
            </w:r>
          </w:p>
          <w:p w14:paraId="71231037" w14:textId="59C687B8" w:rsidR="005D70B7" w:rsidRDefault="00FB34F5">
            <w:r>
              <w:t>“uid”:993838393939</w:t>
            </w:r>
            <w:r w:rsidR="00392472">
              <w:t>,</w:t>
            </w:r>
          </w:p>
          <w:p w14:paraId="6931F8D3" w14:textId="211D21B4" w:rsidR="005D70B7" w:rsidRDefault="00FB34F5">
            <w:r>
              <w:t>“</w:t>
            </w:r>
            <w:r>
              <w:rPr>
                <w:rFonts w:hint="eastAsia"/>
              </w:rPr>
              <w:t>account</w:t>
            </w:r>
            <w:r w:rsidR="00C87379">
              <w:t>”: “13532234575</w:t>
            </w:r>
            <w:r w:rsidR="00392472">
              <w:t>”,</w:t>
            </w:r>
          </w:p>
          <w:p w14:paraId="1E4D3FAE" w14:textId="77777777" w:rsidR="005D70B7" w:rsidRDefault="00392472">
            <w:r>
              <w:t>}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490C484" w14:textId="77777777" w:rsidR="005D70B7" w:rsidRDefault="005D70B7"/>
        </w:tc>
      </w:tr>
    </w:tbl>
    <w:p w14:paraId="63F7275A" w14:textId="5579448D" w:rsidR="005D70B7" w:rsidRDefault="002344AD">
      <w:pPr>
        <w:pStyle w:val="2"/>
      </w:pPr>
      <w:r>
        <w:rPr>
          <w:rFonts w:hint="eastAsia"/>
        </w:rPr>
        <w:lastRenderedPageBreak/>
        <w:t>账号信息</w:t>
      </w:r>
    </w:p>
    <w:p w14:paraId="1BAD9B2A" w14:textId="3D69144D" w:rsidR="005D70B7" w:rsidRDefault="008716B1">
      <w:pPr>
        <w:pStyle w:val="3"/>
      </w:pPr>
      <w:r>
        <w:rPr>
          <w:rFonts w:hint="eastAsia"/>
        </w:rPr>
        <w:t>更新</w:t>
      </w:r>
      <w:r w:rsidR="005E011F">
        <w:rPr>
          <w:rFonts w:hint="eastAsia"/>
        </w:rPr>
        <w:t>账号信息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05A1F0B3" w14:textId="77777777">
        <w:tc>
          <w:tcPr>
            <w:tcW w:w="1809" w:type="dxa"/>
          </w:tcPr>
          <w:p w14:paraId="6E264A36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4DF9DD0C" w14:textId="046EAEDA" w:rsidR="005D70B7" w:rsidRDefault="00392472" w:rsidP="008716B1">
            <w:r>
              <w:rPr>
                <w:rFonts w:hint="eastAsia"/>
              </w:rPr>
              <w:t>/</w:t>
            </w:r>
            <w:r w:rsidR="00324783">
              <w:t>account</w:t>
            </w:r>
            <w:r w:rsidR="00C06DC0">
              <w:t>/i</w:t>
            </w:r>
            <w:r w:rsidR="00C55CAE">
              <w:rPr>
                <w:rFonts w:hint="eastAsia"/>
              </w:rPr>
              <w:t>nfo</w:t>
            </w:r>
          </w:p>
        </w:tc>
      </w:tr>
      <w:tr w:rsidR="005D70B7" w14:paraId="423603A7" w14:textId="77777777">
        <w:tc>
          <w:tcPr>
            <w:tcW w:w="1809" w:type="dxa"/>
          </w:tcPr>
          <w:p w14:paraId="309BC69D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631F48BA" w14:textId="5FB74852" w:rsidR="005D70B7" w:rsidRDefault="003C255F">
            <w:r>
              <w:rPr>
                <w:rFonts w:hint="eastAsia"/>
              </w:rPr>
              <w:t>PUT</w:t>
            </w:r>
          </w:p>
        </w:tc>
      </w:tr>
      <w:tr w:rsidR="005D70B7" w14:paraId="521AD750" w14:textId="77777777">
        <w:tc>
          <w:tcPr>
            <w:tcW w:w="1809" w:type="dxa"/>
          </w:tcPr>
          <w:p w14:paraId="2D36EFB7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6719" w:type="dxa"/>
            <w:gridSpan w:val="3"/>
          </w:tcPr>
          <w:p w14:paraId="2F97155A" w14:textId="77777777" w:rsidR="005D70B7" w:rsidRDefault="005D70B7"/>
        </w:tc>
      </w:tr>
      <w:tr w:rsidR="005D70B7" w14:paraId="69D36216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C30C0D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7B22F74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09B54DB7" w14:textId="77777777">
        <w:tc>
          <w:tcPr>
            <w:tcW w:w="2172" w:type="dxa"/>
            <w:gridSpan w:val="2"/>
          </w:tcPr>
          <w:p w14:paraId="6D66C3E0" w14:textId="52810E36" w:rsidR="005D70B7" w:rsidRDefault="00874698">
            <w:r>
              <w:rPr>
                <w:rFonts w:hint="eastAsia"/>
              </w:rPr>
              <w:t>uid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1A755912" w14:textId="4C3BACAA" w:rsidR="005D70B7" w:rsidRDefault="005B0945">
            <w:r>
              <w:rPr>
                <w:rFonts w:hint="eastAsia"/>
              </w:rPr>
              <w:t>账号</w:t>
            </w:r>
            <w:r w:rsidR="00392472">
              <w:t>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2E6C236" w14:textId="3C0B2115" w:rsidR="005D70B7" w:rsidRDefault="00392472">
            <w:r>
              <w:t>必填</w:t>
            </w:r>
          </w:p>
        </w:tc>
      </w:tr>
      <w:tr w:rsidR="005D70B7" w14:paraId="655F1EB9" w14:textId="77777777">
        <w:tc>
          <w:tcPr>
            <w:tcW w:w="2172" w:type="dxa"/>
            <w:gridSpan w:val="2"/>
          </w:tcPr>
          <w:p w14:paraId="0B730C86" w14:textId="414B9D69" w:rsidR="005D70B7" w:rsidRDefault="00E407A6">
            <w:r>
              <w:rPr>
                <w:rFonts w:hint="eastAsia"/>
              </w:rPr>
              <w:t>real</w:t>
            </w:r>
            <w:r>
              <w:t>_n</w:t>
            </w:r>
            <w:r w:rsidR="00392472">
              <w:t>ame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57B41625" w14:textId="77777777" w:rsidR="005D70B7" w:rsidRDefault="00392472">
            <w:r>
              <w:t>应用名称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2C25C63" w14:textId="6A589B78" w:rsidR="005D70B7" w:rsidRDefault="005D70B7"/>
        </w:tc>
      </w:tr>
      <w:tr w:rsidR="005D70B7" w14:paraId="4A6C2C11" w14:textId="77777777" w:rsidTr="00B12B63">
        <w:trPr>
          <w:trHeight w:val="478"/>
        </w:trPr>
        <w:tc>
          <w:tcPr>
            <w:tcW w:w="2172" w:type="dxa"/>
            <w:gridSpan w:val="2"/>
          </w:tcPr>
          <w:p w14:paraId="3674995A" w14:textId="2736CA4C" w:rsidR="005D70B7" w:rsidRDefault="007A2F13">
            <w:r>
              <w:t>mobile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322BEE88" w14:textId="6E9563AF" w:rsidR="005D70B7" w:rsidRDefault="00F5775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A6AB344" w14:textId="77777777" w:rsidR="005D70B7" w:rsidRDefault="005D70B7"/>
        </w:tc>
      </w:tr>
      <w:tr w:rsidR="005D70B7" w14:paraId="06E75ECE" w14:textId="77777777">
        <w:tc>
          <w:tcPr>
            <w:tcW w:w="2172" w:type="dxa"/>
            <w:gridSpan w:val="2"/>
          </w:tcPr>
          <w:p w14:paraId="32E36563" w14:textId="20915351" w:rsidR="005D70B7" w:rsidRDefault="007A2F13">
            <w:r>
              <w:t>gender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58B55F4E" w14:textId="21FD8B58" w:rsidR="005D70B7" w:rsidRDefault="00F57752">
            <w:r>
              <w:rPr>
                <w:rFonts w:hint="eastAsia"/>
              </w:rPr>
              <w:t>性别</w:t>
            </w:r>
            <w:r w:rsidR="00EB3958">
              <w:rPr>
                <w:rFonts w:hint="eastAsia"/>
              </w:rPr>
              <w:t xml:space="preserve"> 0</w:t>
            </w:r>
            <w:r w:rsidR="00EB3958">
              <w:rPr>
                <w:rFonts w:hint="eastAsia"/>
              </w:rPr>
              <w:t>未知，</w:t>
            </w:r>
            <w:r w:rsidR="00EB3958">
              <w:rPr>
                <w:rFonts w:hint="eastAsia"/>
              </w:rPr>
              <w:t>1</w:t>
            </w:r>
            <w:r w:rsidR="00EB3958">
              <w:rPr>
                <w:rFonts w:hint="eastAsia"/>
              </w:rPr>
              <w:t>男，</w:t>
            </w:r>
            <w:r w:rsidR="00EB3958">
              <w:rPr>
                <w:rFonts w:hint="eastAsia"/>
              </w:rPr>
              <w:t>2</w:t>
            </w:r>
            <w:r w:rsidR="00EB3958">
              <w:rPr>
                <w:rFonts w:hint="eastAsia"/>
              </w:rPr>
              <w:t>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1161318" w14:textId="77777777" w:rsidR="005D70B7" w:rsidRDefault="005D70B7"/>
        </w:tc>
      </w:tr>
      <w:tr w:rsidR="005D70B7" w14:paraId="099AB926" w14:textId="77777777">
        <w:tc>
          <w:tcPr>
            <w:tcW w:w="2172" w:type="dxa"/>
            <w:gridSpan w:val="2"/>
          </w:tcPr>
          <w:p w14:paraId="752CCB91" w14:textId="5451D1FF" w:rsidR="005D70B7" w:rsidRDefault="007A2F13">
            <w:r>
              <w:t>birthday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528A657F" w14:textId="108D4053" w:rsidR="005D70B7" w:rsidRDefault="00EB3958">
            <w:r>
              <w:rPr>
                <w:rFonts w:hint="eastAsia"/>
              </w:rPr>
              <w:t>出生日期，</w:t>
            </w:r>
            <w:r>
              <w:t>yyyy-MM-dd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264A1AA" w14:textId="77777777" w:rsidR="005D70B7" w:rsidRDefault="005D70B7"/>
        </w:tc>
      </w:tr>
      <w:tr w:rsidR="005D70B7" w14:paraId="5E9ED830" w14:textId="77777777">
        <w:tc>
          <w:tcPr>
            <w:tcW w:w="2172" w:type="dxa"/>
            <w:gridSpan w:val="2"/>
          </w:tcPr>
          <w:p w14:paraId="0FBD97BC" w14:textId="6DA66D9E" w:rsidR="005D70B7" w:rsidRDefault="00AB4021">
            <w:r>
              <w:rPr>
                <w:rFonts w:hint="eastAsia"/>
              </w:rPr>
              <w:t>id_card_num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7772D239" w14:textId="03D3B5E8" w:rsidR="005D70B7" w:rsidRDefault="0059246B">
            <w:r>
              <w:rPr>
                <w:rFonts w:hint="eastAsia"/>
              </w:rPr>
              <w:t>身份证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AF7C720" w14:textId="77777777" w:rsidR="005D70B7" w:rsidRDefault="005D70B7"/>
        </w:tc>
      </w:tr>
      <w:tr w:rsidR="005D70B7" w14:paraId="61A5ED4B" w14:textId="77777777">
        <w:tc>
          <w:tcPr>
            <w:tcW w:w="2172" w:type="dxa"/>
            <w:gridSpan w:val="2"/>
          </w:tcPr>
          <w:p w14:paraId="0ED880CF" w14:textId="2BD9B4DF" w:rsidR="005D70B7" w:rsidRDefault="00F57752">
            <w:r>
              <w:rPr>
                <w:rFonts w:hint="eastAsia"/>
              </w:rPr>
              <w:t>email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22D230BC" w14:textId="3A2EBC33" w:rsidR="005D70B7" w:rsidRDefault="00EB3958">
            <w:r>
              <w:rPr>
                <w:rFonts w:hint="eastAsia"/>
              </w:rPr>
              <w:t>电子邮箱地址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4A4643A" w14:textId="77777777" w:rsidR="005D70B7" w:rsidRDefault="005D70B7"/>
        </w:tc>
      </w:tr>
      <w:tr w:rsidR="005D70B7" w14:paraId="621E2EF9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8D4990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84BE1B2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18ABCEEA" w14:textId="77777777">
        <w:trPr>
          <w:trHeight w:val="488"/>
        </w:trPr>
        <w:tc>
          <w:tcPr>
            <w:tcW w:w="1809" w:type="dxa"/>
          </w:tcPr>
          <w:p w14:paraId="3AFCE0F9" w14:textId="7EFA0232" w:rsidR="005D70B7" w:rsidRDefault="005D70B7"/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124F741F" w14:textId="4F5EB2B1" w:rsidR="005D70B7" w:rsidRDefault="005D70B7"/>
        </w:tc>
        <w:tc>
          <w:tcPr>
            <w:tcW w:w="2183" w:type="dxa"/>
            <w:tcBorders>
              <w:left w:val="single" w:sz="4" w:space="0" w:color="auto"/>
            </w:tcBorders>
          </w:tcPr>
          <w:p w14:paraId="0D267D91" w14:textId="77777777" w:rsidR="005D70B7" w:rsidRDefault="005D70B7"/>
        </w:tc>
      </w:tr>
    </w:tbl>
    <w:p w14:paraId="122D9312" w14:textId="493DE564" w:rsidR="005D70B7" w:rsidRDefault="005E011F">
      <w:pPr>
        <w:pStyle w:val="3"/>
      </w:pPr>
      <w:r>
        <w:rPr>
          <w:rFonts w:hint="eastAsia"/>
        </w:rPr>
        <w:t>获取账号信息</w:t>
      </w:r>
    </w:p>
    <w:tbl>
      <w:tblPr>
        <w:tblStyle w:val="af6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363"/>
        <w:gridCol w:w="4173"/>
        <w:gridCol w:w="2183"/>
      </w:tblGrid>
      <w:tr w:rsidR="005D70B7" w14:paraId="2F731C19" w14:textId="77777777">
        <w:tc>
          <w:tcPr>
            <w:tcW w:w="1809" w:type="dxa"/>
          </w:tcPr>
          <w:p w14:paraId="796FC585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3"/>
          </w:tcPr>
          <w:p w14:paraId="4FF9710F" w14:textId="717729AE" w:rsidR="005D70B7" w:rsidRDefault="00392472" w:rsidP="006A4281">
            <w:r>
              <w:rPr>
                <w:rFonts w:hint="eastAsia"/>
              </w:rPr>
              <w:t>/</w:t>
            </w:r>
            <w:r w:rsidR="006A4281">
              <w:t>account</w:t>
            </w:r>
            <w:r>
              <w:rPr>
                <w:rFonts w:hint="eastAsia"/>
              </w:rPr>
              <w:t>/</w:t>
            </w:r>
            <w:r w:rsidR="002750E9">
              <w:rPr>
                <w:rFonts w:hint="eastAsia"/>
              </w:rPr>
              <w:t>info</w:t>
            </w:r>
            <w:bookmarkStart w:id="0" w:name="_GoBack"/>
            <w:bookmarkEnd w:id="0"/>
          </w:p>
        </w:tc>
      </w:tr>
      <w:tr w:rsidR="005D70B7" w14:paraId="7FCA2F8A" w14:textId="77777777">
        <w:tc>
          <w:tcPr>
            <w:tcW w:w="1809" w:type="dxa"/>
          </w:tcPr>
          <w:p w14:paraId="6E09C824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3"/>
          </w:tcPr>
          <w:p w14:paraId="084FFDD9" w14:textId="125761CD" w:rsidR="005D70B7" w:rsidRDefault="00C6453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D70B7" w14:paraId="59E620AB" w14:textId="77777777">
        <w:tc>
          <w:tcPr>
            <w:tcW w:w="1809" w:type="dxa"/>
          </w:tcPr>
          <w:p w14:paraId="0A8ECCCD" w14:textId="77777777" w:rsidR="005D70B7" w:rsidRDefault="00392472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6719" w:type="dxa"/>
            <w:gridSpan w:val="3"/>
          </w:tcPr>
          <w:p w14:paraId="23539E21" w14:textId="77777777" w:rsidR="005D70B7" w:rsidRDefault="005D70B7"/>
        </w:tc>
      </w:tr>
      <w:tr w:rsidR="005D70B7" w14:paraId="7D12164E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80214D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A8A775E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58B9D430" w14:textId="77777777">
        <w:tc>
          <w:tcPr>
            <w:tcW w:w="2172" w:type="dxa"/>
            <w:gridSpan w:val="2"/>
          </w:tcPr>
          <w:p w14:paraId="39EEA147" w14:textId="2084FA53" w:rsidR="005D70B7" w:rsidRDefault="00C46221">
            <w:r>
              <w:rPr>
                <w:rFonts w:hint="eastAsia"/>
              </w:rPr>
              <w:t>uid</w:t>
            </w:r>
          </w:p>
        </w:tc>
        <w:tc>
          <w:tcPr>
            <w:tcW w:w="4173" w:type="dxa"/>
            <w:tcBorders>
              <w:right w:val="single" w:sz="4" w:space="0" w:color="auto"/>
            </w:tcBorders>
          </w:tcPr>
          <w:p w14:paraId="12ADECD9" w14:textId="6B9955B2" w:rsidR="005D70B7" w:rsidRDefault="000B72DA">
            <w:r>
              <w:rPr>
                <w:rFonts w:hint="eastAsia"/>
              </w:rPr>
              <w:t>账号</w:t>
            </w:r>
            <w:r w:rsidR="00392472">
              <w:t>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5640252" w14:textId="77777777" w:rsidR="005D70B7" w:rsidRDefault="00392472">
            <w:r>
              <w:t>必填</w:t>
            </w:r>
          </w:p>
        </w:tc>
      </w:tr>
      <w:tr w:rsidR="005D70B7" w14:paraId="0653C394" w14:textId="77777777"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3B25D7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2764D3" w14:textId="77777777" w:rsidR="005D70B7" w:rsidRDefault="0039247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70B7" w14:paraId="0C00D6BC" w14:textId="77777777">
        <w:trPr>
          <w:trHeight w:val="488"/>
        </w:trPr>
        <w:tc>
          <w:tcPr>
            <w:tcW w:w="1809" w:type="dxa"/>
          </w:tcPr>
          <w:p w14:paraId="5682BED6" w14:textId="55941E9D" w:rsidR="005D70B7" w:rsidRDefault="009C3DC0">
            <w:r>
              <w:t>data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14:paraId="2E67570F" w14:textId="77777777" w:rsidR="009C3DC0" w:rsidRDefault="009C3DC0" w:rsidP="009C3DC0">
            <w:r>
              <w:t>{</w:t>
            </w:r>
          </w:p>
          <w:p w14:paraId="4D83B51D" w14:textId="77777777" w:rsidR="009C3DC0" w:rsidRDefault="009C3DC0" w:rsidP="009C3DC0">
            <w:r>
              <w:t>“uid”:993838393939,</w:t>
            </w:r>
          </w:p>
          <w:p w14:paraId="50C7EB22" w14:textId="044E1726" w:rsidR="009C3DC0" w:rsidRDefault="009C3DC0" w:rsidP="009C3DC0">
            <w:r>
              <w:t>“reald_name”: “</w:t>
            </w:r>
            <w:r>
              <w:rPr>
                <w:rFonts w:hint="eastAsia"/>
              </w:rPr>
              <w:t>二傻</w:t>
            </w:r>
            <w:r>
              <w:t>”,</w:t>
            </w:r>
          </w:p>
          <w:p w14:paraId="2BE6092D" w14:textId="3B63671C" w:rsidR="009C3DC0" w:rsidRDefault="009C3DC0" w:rsidP="009C3DC0">
            <w:r>
              <w:t>“mobile”: “</w:t>
            </w:r>
            <w:r>
              <w:rPr>
                <w:rFonts w:hint="eastAsia"/>
              </w:rPr>
              <w:t>18900000000</w:t>
            </w:r>
            <w:r>
              <w:t>”,</w:t>
            </w:r>
          </w:p>
          <w:p w14:paraId="6F77841F" w14:textId="00E2AA1C" w:rsidR="009C3DC0" w:rsidRDefault="009C3DC0" w:rsidP="009C3DC0">
            <w:r>
              <w:t>“email”: “ersha@qq.com”,</w:t>
            </w:r>
          </w:p>
          <w:p w14:paraId="12A4A16F" w14:textId="5DF59D7B" w:rsidR="009C3DC0" w:rsidRDefault="009C3DC0" w:rsidP="009C3DC0">
            <w:r>
              <w:t>“gender”: 1,</w:t>
            </w:r>
          </w:p>
          <w:p w14:paraId="5CD77AD6" w14:textId="61033D83" w:rsidR="009C3DC0" w:rsidRDefault="009C3DC0" w:rsidP="009C3DC0">
            <w:r>
              <w:t>“birthday”: “</w:t>
            </w:r>
            <w:r>
              <w:rPr>
                <w:rFonts w:hint="eastAsia"/>
              </w:rPr>
              <w:t>2000-01-09</w:t>
            </w:r>
            <w:r>
              <w:t>”,</w:t>
            </w:r>
          </w:p>
          <w:p w14:paraId="09C37ED9" w14:textId="3F287A28" w:rsidR="009C3DC0" w:rsidRDefault="009C3DC0" w:rsidP="009C3DC0">
            <w:r>
              <w:lastRenderedPageBreak/>
              <w:t>“id_card_num”: “</w:t>
            </w:r>
            <w:r>
              <w:rPr>
                <w:rFonts w:hint="eastAsia"/>
              </w:rPr>
              <w:t>4412098987686667</w:t>
            </w:r>
            <w:r>
              <w:t>”,</w:t>
            </w:r>
          </w:p>
          <w:p w14:paraId="70DFE8D0" w14:textId="209449C6" w:rsidR="005D70B7" w:rsidRDefault="009C3DC0" w:rsidP="009C3DC0">
            <w:r>
              <w:t>}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8F361EE" w14:textId="77777777" w:rsidR="005D70B7" w:rsidRDefault="005D70B7"/>
        </w:tc>
      </w:tr>
    </w:tbl>
    <w:p w14:paraId="6F46BDB3" w14:textId="77777777" w:rsidR="005D70B7" w:rsidRDefault="00392472">
      <w:pPr>
        <w:pStyle w:val="1"/>
      </w:pPr>
      <w:r>
        <w:lastRenderedPageBreak/>
        <w:t>数据库设计</w:t>
      </w:r>
    </w:p>
    <w:p w14:paraId="07E85E90" w14:textId="6C855C87" w:rsidR="005D70B7" w:rsidRDefault="009F13C9">
      <w:pPr>
        <w:pStyle w:val="2"/>
      </w:pPr>
      <w:r>
        <w:rPr>
          <w:rFonts w:hint="eastAsia"/>
        </w:rPr>
        <w:t>账号</w:t>
      </w:r>
      <w:r w:rsidR="00392472">
        <w:t>表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5D70B7" w14:paraId="1BA11A80" w14:textId="77777777" w:rsidTr="005D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CDCDCD" w:themeFill="text1" w:themeFillTint="32"/>
          </w:tcPr>
          <w:p w14:paraId="78806864" w14:textId="77777777" w:rsidR="005D70B7" w:rsidRDefault="003924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>表名</w:t>
            </w:r>
          </w:p>
        </w:tc>
        <w:tc>
          <w:tcPr>
            <w:tcW w:w="6401" w:type="dxa"/>
            <w:gridSpan w:val="4"/>
            <w:tcBorders>
              <w:left w:val="single" w:sz="8" w:space="0" w:color="000000" w:themeColor="text1"/>
            </w:tcBorders>
            <w:shd w:val="clear" w:color="auto" w:fill="CDCDCD" w:themeFill="text1" w:themeFillTint="32"/>
          </w:tcPr>
          <w:p w14:paraId="7131B95D" w14:textId="00D2B07C" w:rsidR="005D70B7" w:rsidRDefault="00B20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>account</w:t>
            </w:r>
          </w:p>
        </w:tc>
      </w:tr>
      <w:tr w:rsidR="005D70B7" w14:paraId="191B623D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E8261C4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18" w:space="0" w:color="000000" w:themeColor="text1"/>
            </w:tcBorders>
            <w:shd w:val="clear" w:color="auto" w:fill="CDCDCD" w:themeFill="text1" w:themeFillTint="32"/>
          </w:tcPr>
          <w:p w14:paraId="3AED57B2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类型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E4A2A0C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非空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E3BD4CB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默认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85F3FB3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描述</w:t>
            </w:r>
          </w:p>
        </w:tc>
      </w:tr>
      <w:tr w:rsidR="005D70B7" w14:paraId="5E67169A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947814" w14:textId="5C43A3B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CF80C4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8BAF73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D6BD39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2603A8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主键，自增量</w:t>
            </w:r>
          </w:p>
        </w:tc>
      </w:tr>
      <w:tr w:rsidR="00B61671" w14:paraId="7DEBBF4C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FA3F6F" w14:textId="0CBDA01F" w:rsidR="00B61671" w:rsidRDefault="00B6167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602D2F" w14:textId="65A5CEDB" w:rsidR="00B61671" w:rsidRDefault="00CB6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(36</w:t>
            </w:r>
            <w:r w:rsidR="00B61671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B25631" w14:textId="6201CDEB" w:rsidR="00B61671" w:rsidRDefault="00B61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A178C9" w14:textId="77777777" w:rsidR="00B61671" w:rsidRDefault="00B61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A36879" w14:textId="23ED9252" w:rsidR="00B61671" w:rsidRDefault="00CB6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6591F" w14:paraId="1624E480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463EE6" w14:textId="205EC26B" w:rsidR="0056591F" w:rsidRDefault="005659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7FE34" w14:textId="216CFCED" w:rsidR="0056591F" w:rsidRDefault="0056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100C73" w14:textId="6D2FD1CF" w:rsidR="0056591F" w:rsidRDefault="00565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BA5F6A" w14:textId="77777777" w:rsidR="0056591F" w:rsidRDefault="0056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EB0B80" w14:textId="51B36BFF" w:rsidR="0056591F" w:rsidRDefault="0056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uid</w:t>
            </w:r>
          </w:p>
        </w:tc>
      </w:tr>
      <w:tr w:rsidR="005D70B7" w14:paraId="306EBDEF" w14:textId="77777777" w:rsidTr="009F13C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DAF23B" w14:textId="6A4709FA" w:rsidR="005D70B7" w:rsidRDefault="009F13C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account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8B8491" w14:textId="1F1C46F6" w:rsidR="005D70B7" w:rsidRDefault="0063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</w:t>
            </w:r>
            <w:r w:rsidR="00392472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69A54A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F6D00A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97E666" w14:textId="2FF4F2FC" w:rsidR="005D70B7" w:rsidRDefault="0056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5D70B7" w14:paraId="181F8628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793C70" w14:textId="00B54AC4" w:rsidR="005D70B7" w:rsidRDefault="009F13C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105A84" w14:textId="79DA9A0D" w:rsidR="005D70B7" w:rsidRDefault="0056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</w:t>
            </w:r>
            <w:r w:rsidR="00392472">
              <w:t>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6D853E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9D8F23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89160C" w14:textId="465928E9" w:rsidR="005D70B7" w:rsidRDefault="00565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077B34" w14:paraId="60CCB5A6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1DEAC2" w14:textId="7B856E9A" w:rsidR="00077B34" w:rsidRDefault="00077B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creationtime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C3D78A" w14:textId="48F0FD8F" w:rsidR="00077B34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30926A" w14:textId="603C3B47" w:rsidR="00077B34" w:rsidRDefault="0007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6DB8B6" w14:textId="77777777" w:rsidR="00077B34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53ED8A" w14:textId="01BAF4F4" w:rsidR="00077B34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077B34" w14:paraId="2D4A1CCD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581B11" w14:textId="7C53E62A" w:rsidR="00077B34" w:rsidRDefault="00077B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modifiedtime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1311A6" w14:textId="39B1DBF0" w:rsidR="00077B34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98E92A" w14:textId="774F4859" w:rsidR="00077B34" w:rsidRDefault="0007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35E4A0" w14:textId="77777777" w:rsidR="00077B34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9084F8" w14:textId="37976715" w:rsidR="00077B34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5D70B7" w14:paraId="39926671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</w:tcPr>
          <w:p w14:paraId="2620E277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索引名称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</w:tcPr>
          <w:p w14:paraId="569CA896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唯一</w:t>
            </w: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</w:tcPr>
          <w:p w14:paraId="52FC7146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字段</w:t>
            </w:r>
          </w:p>
        </w:tc>
      </w:tr>
      <w:tr w:rsidR="005D70B7" w14:paraId="6A8853BA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70D8FD" w14:textId="1008E329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4136E1" w14:textId="3F167262" w:rsidR="005D70B7" w:rsidRDefault="00D4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PK</w:t>
            </w: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32ED5" w14:textId="3FFF4568" w:rsidR="005D70B7" w:rsidRDefault="006F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Theme="majorHAnsi" w:eastAsiaTheme="majorEastAsia" w:hAnsiTheme="majorHAnsi" w:cstheme="majorBidi"/>
              </w:rPr>
              <w:t>id</w:t>
            </w:r>
          </w:p>
        </w:tc>
      </w:tr>
      <w:tr w:rsidR="00D47164" w14:paraId="71669AC2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0B6A0" w14:textId="72FB5F41" w:rsidR="00D47164" w:rsidRDefault="00D471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AAD3D8" w14:textId="77777777" w:rsidR="00D47164" w:rsidRDefault="00D4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DD665" w14:textId="3082411E" w:rsidR="00D47164" w:rsidRDefault="00D4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uid</w:t>
            </w:r>
          </w:p>
        </w:tc>
      </w:tr>
      <w:tr w:rsidR="009F13C9" w14:paraId="78A2E3BD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6BB7F8" w14:textId="66D8BEB0" w:rsidR="009F13C9" w:rsidRDefault="00504E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corp_id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7D7531" w14:textId="77777777" w:rsidR="009F13C9" w:rsidRDefault="009F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05B94E" w14:textId="24184313" w:rsidR="009F13C9" w:rsidRDefault="0050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</w:rPr>
              <w:t>corp_id</w:t>
            </w:r>
          </w:p>
        </w:tc>
      </w:tr>
    </w:tbl>
    <w:p w14:paraId="0B01092D" w14:textId="1824FC8E" w:rsidR="005D70B7" w:rsidRDefault="0071052F">
      <w:pPr>
        <w:pStyle w:val="2"/>
      </w:pPr>
      <w:r>
        <w:rPr>
          <w:rFonts w:hint="eastAsia"/>
        </w:rPr>
        <w:t>账号信息</w:t>
      </w:r>
      <w:r w:rsidR="00392472">
        <w:t>表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5D70B7" w14:paraId="213913F5" w14:textId="77777777" w:rsidTr="005D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CDCDCD" w:themeFill="text1" w:themeFillTint="32"/>
          </w:tcPr>
          <w:p w14:paraId="41C9A777" w14:textId="77777777" w:rsidR="005D70B7" w:rsidRDefault="003924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>表名</w:t>
            </w:r>
          </w:p>
        </w:tc>
        <w:tc>
          <w:tcPr>
            <w:tcW w:w="6401" w:type="dxa"/>
            <w:gridSpan w:val="4"/>
            <w:tcBorders>
              <w:left w:val="single" w:sz="8" w:space="0" w:color="000000" w:themeColor="text1"/>
            </w:tcBorders>
            <w:shd w:val="clear" w:color="auto" w:fill="CDCDCD" w:themeFill="text1" w:themeFillTint="32"/>
          </w:tcPr>
          <w:p w14:paraId="702A48D5" w14:textId="36E0B60B" w:rsidR="005D70B7" w:rsidRDefault="00D83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b w:val="0"/>
                <w:bCs w:val="0"/>
              </w:rPr>
              <w:t>account_</w:t>
            </w:r>
            <w:r w:rsidR="00B208D9">
              <w:rPr>
                <w:rFonts w:asciiTheme="majorHAnsi" w:hAnsiTheme="majorHAnsi"/>
                <w:b w:val="0"/>
                <w:bCs w:val="0"/>
              </w:rPr>
              <w:t>info</w:t>
            </w:r>
          </w:p>
        </w:tc>
      </w:tr>
      <w:tr w:rsidR="005D70B7" w14:paraId="1A1FC292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5BF6C28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18" w:space="0" w:color="000000" w:themeColor="text1"/>
            </w:tcBorders>
            <w:shd w:val="clear" w:color="auto" w:fill="CDCDCD" w:themeFill="text1" w:themeFillTint="32"/>
          </w:tcPr>
          <w:p w14:paraId="3BA4FF51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类型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3E39686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非空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D127331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默认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7D9D07B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描述</w:t>
            </w:r>
          </w:p>
        </w:tc>
      </w:tr>
      <w:tr w:rsidR="00773908" w14:paraId="7FBA2012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78243E" w14:textId="6C01B919" w:rsidR="00773908" w:rsidRDefault="007739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134A1F" w14:textId="05AD2F53" w:rsidR="00773908" w:rsidRDefault="0077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0F5ACF" w14:textId="0E5C84BA" w:rsidR="00773908" w:rsidRDefault="00773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1B7EFC" w14:textId="77777777" w:rsidR="00773908" w:rsidRDefault="0077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E33D79" w14:textId="0F1A4482" w:rsidR="00773908" w:rsidRDefault="0077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主键，自增量</w:t>
            </w:r>
          </w:p>
        </w:tc>
      </w:tr>
      <w:tr w:rsidR="00773908" w14:paraId="53F359B3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C6A366" w14:textId="6394E9F6" w:rsidR="00773908" w:rsidRDefault="007739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777BD5" w14:textId="62E067BE" w:rsidR="00773908" w:rsidRDefault="0077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D69D48" w14:textId="55F8DB02" w:rsidR="00773908" w:rsidRDefault="00773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5C9339" w14:textId="77777777" w:rsidR="00773908" w:rsidRDefault="0077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88B0CC" w14:textId="46F6C6A6" w:rsidR="00773908" w:rsidRDefault="0077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uid</w:t>
            </w:r>
          </w:p>
        </w:tc>
      </w:tr>
      <w:tr w:rsidR="00426A62" w14:paraId="4D67EDCE" w14:textId="77777777" w:rsidTr="00077B34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6D5FEE" w14:textId="71131AEE" w:rsidR="00426A62" w:rsidRDefault="00FF6B2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real_</w:t>
            </w:r>
            <w:r w:rsidR="00426A62">
              <w:rPr>
                <w:rFonts w:asciiTheme="majorHAnsi" w:hAnsiTheme="majorHAnsi"/>
                <w:b w:val="0"/>
                <w:bCs w:val="0"/>
              </w:rPr>
              <w:t>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05FE02" w14:textId="04B2ED31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EE76AE" w14:textId="0A0BABB9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4BD6E4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7FAEF6" w14:textId="2E084918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426A62" w14:paraId="7CE343A7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1ADAE5" w14:textId="0773E006" w:rsidR="00426A62" w:rsidRDefault="00FF6B2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mobile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4C3B9D" w14:textId="0A4745E1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97C742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C404EC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FD9252" w14:textId="76D8405C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426A62" w14:paraId="2A1BCE29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A76524" w14:textId="7A60F11D" w:rsidR="00426A62" w:rsidRDefault="00FF6B2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DFD923" w14:textId="0B410A11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9A035C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7FACC6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14054A" w14:textId="758F3448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  <w:tr w:rsidR="00426A62" w14:paraId="3680DCF4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C0D26A" w14:textId="7F1D86B4" w:rsidR="00426A62" w:rsidRDefault="00FF6B2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54E5FB" w14:textId="3365839B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078DDF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DA8CFC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5F8BBE" w14:textId="17A1EED0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426A62" w14:paraId="74BB2DAF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A949D2" w14:textId="78CFE596" w:rsidR="00426A62" w:rsidRDefault="00FF6B2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birthday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81B436" w14:textId="597FBA45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</w:t>
            </w:r>
            <w:r w:rsidR="00426A62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B5AED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0C11BD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1138C2" w14:textId="1EDD198E" w:rsidR="00426A62" w:rsidRDefault="0081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</w:t>
            </w:r>
          </w:p>
        </w:tc>
      </w:tr>
      <w:tr w:rsidR="00426A62" w14:paraId="1138D583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D49027" w14:textId="6E0536E3" w:rsidR="00426A62" w:rsidRDefault="00FF6B2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id_card_num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B127E" w14:textId="5C3786D3" w:rsidR="00426A62" w:rsidRDefault="0007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</w:t>
            </w:r>
            <w:r w:rsidR="00426A62">
              <w:t>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F13BF3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959A64" w14:textId="71321071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50C240" w14:textId="1796045D" w:rsidR="00426A62" w:rsidRDefault="0081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身份证号码</w:t>
            </w:r>
          </w:p>
        </w:tc>
      </w:tr>
      <w:tr w:rsidR="00426A62" w14:paraId="6F36A28E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AD8A30" w14:textId="77777777" w:rsidR="00426A62" w:rsidRDefault="00426A6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lastRenderedPageBreak/>
              <w:t>creationtime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9B3B10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35B6AC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ADA081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F33B4B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426A62" w14:paraId="4694E9D3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071A86" w14:textId="77777777" w:rsidR="00426A62" w:rsidRDefault="00426A6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modifiedtime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9140C1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6DD6D3" w14:textId="77777777" w:rsidR="00426A62" w:rsidRDefault="0042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D724A8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A6303A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426A62" w14:paraId="734915C9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</w:tcPr>
          <w:p w14:paraId="59DB2BCD" w14:textId="77777777" w:rsidR="00426A62" w:rsidRDefault="00426A6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索引名称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</w:tcPr>
          <w:p w14:paraId="482C43BE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唯一</w:t>
            </w: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</w:tcPr>
          <w:p w14:paraId="652FBBEB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字段</w:t>
            </w:r>
          </w:p>
        </w:tc>
      </w:tr>
      <w:tr w:rsidR="00426A62" w14:paraId="214252D7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D5C40B" w14:textId="54E00CDE" w:rsidR="00426A62" w:rsidRDefault="00426A6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CEB5F0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666CC" w14:textId="54649BB8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id</w:t>
            </w:r>
          </w:p>
        </w:tc>
      </w:tr>
      <w:tr w:rsidR="00426A62" w14:paraId="02937C79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0B476" w14:textId="286A6D51" w:rsidR="00426A62" w:rsidRDefault="009B537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7C8BD" w14:textId="77777777" w:rsidR="00426A62" w:rsidRDefault="0042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CEB81" w14:textId="456BF24B" w:rsidR="00426A62" w:rsidRDefault="009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uid</w:t>
            </w:r>
          </w:p>
        </w:tc>
      </w:tr>
    </w:tbl>
    <w:p w14:paraId="6F1AE1CE" w14:textId="490D434B" w:rsidR="005D70B7" w:rsidRDefault="009477AB">
      <w:pPr>
        <w:pStyle w:val="2"/>
      </w:pPr>
      <w:r>
        <w:rPr>
          <w:rFonts w:hint="eastAsia"/>
        </w:rPr>
        <w:t>账号应用</w:t>
      </w:r>
      <w:r w:rsidR="000848AF">
        <w:rPr>
          <w:rFonts w:hint="eastAsia"/>
        </w:rPr>
        <w:t>关系表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217"/>
        <w:gridCol w:w="1593"/>
        <w:gridCol w:w="808"/>
        <w:gridCol w:w="736"/>
        <w:gridCol w:w="3174"/>
      </w:tblGrid>
      <w:tr w:rsidR="005D70B7" w14:paraId="183F6428" w14:textId="77777777" w:rsidTr="005D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CDCDCD" w:themeFill="text1" w:themeFillTint="32"/>
          </w:tcPr>
          <w:p w14:paraId="75559059" w14:textId="77777777" w:rsidR="005D70B7" w:rsidRDefault="003924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>表名</w:t>
            </w:r>
          </w:p>
        </w:tc>
        <w:tc>
          <w:tcPr>
            <w:tcW w:w="6311" w:type="dxa"/>
            <w:gridSpan w:val="4"/>
            <w:tcBorders>
              <w:left w:val="single" w:sz="8" w:space="0" w:color="000000" w:themeColor="text1"/>
            </w:tcBorders>
            <w:shd w:val="clear" w:color="auto" w:fill="CDCDCD" w:themeFill="text1" w:themeFillTint="32"/>
          </w:tcPr>
          <w:p w14:paraId="6E8FA87B" w14:textId="169E5C94" w:rsidR="005D70B7" w:rsidRDefault="0057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>account_app_relation</w:t>
            </w:r>
          </w:p>
        </w:tc>
      </w:tr>
      <w:tr w:rsidR="005D70B7" w14:paraId="58AFB0B4" w14:textId="77777777" w:rsidTr="00D0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2F2148B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18" w:space="0" w:color="000000" w:themeColor="text1"/>
            </w:tcBorders>
            <w:shd w:val="clear" w:color="auto" w:fill="CDCDCD" w:themeFill="text1" w:themeFillTint="32"/>
          </w:tcPr>
          <w:p w14:paraId="2C0AF350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类型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B24FD3C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非空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513B0FB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默认</w:t>
            </w: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F7939EB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</w:rPr>
              <w:t>描述</w:t>
            </w:r>
          </w:p>
        </w:tc>
      </w:tr>
      <w:tr w:rsidR="005714CE" w14:paraId="2BD3D731" w14:textId="77777777" w:rsidTr="00D0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1ADC67" w14:textId="5DCCB03A" w:rsidR="005714CE" w:rsidRDefault="005714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8654A8" w14:textId="3A52B53A" w:rsidR="005714CE" w:rsidRDefault="0057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6A6077" w14:textId="0AEA717E" w:rsidR="005714CE" w:rsidRDefault="0057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0367E2" w14:textId="77777777" w:rsidR="005714CE" w:rsidRDefault="0057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B51AD9" w14:textId="1B2A8E90" w:rsidR="005714CE" w:rsidRDefault="0057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主键，自增量</w:t>
            </w:r>
          </w:p>
        </w:tc>
      </w:tr>
      <w:tr w:rsidR="005D70B7" w14:paraId="5A77768E" w14:textId="77777777" w:rsidTr="00D0092E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F33CE7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corp</w:t>
            </w:r>
            <w:r>
              <w:rPr>
                <w:rFonts w:asciiTheme="majorHAnsi" w:hAnsiTheme="majorHAnsi" w:hint="eastAsia"/>
              </w:rPr>
              <w:t>_id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745C69" w14:textId="048F177B" w:rsidR="005D70B7" w:rsidRDefault="00D0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09F099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601038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5B311A" w14:textId="7BDF31F6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租户</w:t>
            </w:r>
            <w:r>
              <w:t>id</w:t>
            </w:r>
          </w:p>
        </w:tc>
      </w:tr>
      <w:tr w:rsidR="005D70B7" w14:paraId="43E65E95" w14:textId="77777777" w:rsidTr="00D0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0C03B2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app_id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F6A2E6" w14:textId="74D6AA2B" w:rsidR="005D70B7" w:rsidRDefault="00D0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42639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CB3C4A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D4A5B8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</w:t>
            </w:r>
          </w:p>
        </w:tc>
      </w:tr>
      <w:tr w:rsidR="005D70B7" w14:paraId="61A0B064" w14:textId="77777777" w:rsidTr="00D0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C752B1" w14:textId="77D23EE3" w:rsidR="005D70B7" w:rsidRDefault="00256B3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uid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BC44F7" w14:textId="2F163455" w:rsidR="005D70B7" w:rsidRDefault="008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varchar(36</w:t>
            </w:r>
            <w:r w:rsidR="00392472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AE8A87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052BDF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70C0C9" w14:textId="0F79431F" w:rsidR="005D70B7" w:rsidRDefault="0025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5D70B7" w14:paraId="13497A09" w14:textId="77777777" w:rsidTr="00D0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A5928F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creationtime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F43CF6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D36803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49E8E0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778C2D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5D70B7" w14:paraId="3635C0C3" w14:textId="77777777" w:rsidTr="00D0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DB5D07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modifiedtime</w:t>
            </w:r>
          </w:p>
        </w:tc>
        <w:tc>
          <w:tcPr>
            <w:tcW w:w="159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8C7A08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32705B" w14:textId="77777777" w:rsidR="005D70B7" w:rsidRDefault="00392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3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0D18D2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7DE7E2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5D70B7" w14:paraId="335C2150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</w:tcPr>
          <w:p w14:paraId="4730D5C0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索引名称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</w:tcPr>
          <w:p w14:paraId="37850995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唯一</w:t>
            </w: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</w:tcPr>
          <w:p w14:paraId="05CD6303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字段</w:t>
            </w:r>
          </w:p>
        </w:tc>
      </w:tr>
      <w:tr w:rsidR="005D70B7" w14:paraId="7C7AB965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76CEE1" w14:textId="3D3867D5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EB7F42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7DC1A6" w14:textId="37F41B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id</w:t>
            </w:r>
          </w:p>
        </w:tc>
      </w:tr>
      <w:tr w:rsidR="005D70B7" w14:paraId="4326434E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274B76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app_id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869367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1D6B2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app_id</w:t>
            </w:r>
          </w:p>
        </w:tc>
      </w:tr>
      <w:tr w:rsidR="005D70B7" w14:paraId="56B4AD1C" w14:textId="77777777" w:rsidTr="005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F0DC9B" w14:textId="77777777" w:rsidR="005D70B7" w:rsidRDefault="0039247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corp_id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BF4E9" w14:textId="77777777" w:rsidR="005D70B7" w:rsidRDefault="005D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1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FF56E0" w14:textId="77777777" w:rsidR="005D70B7" w:rsidRDefault="0039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corp_id</w:t>
            </w:r>
          </w:p>
        </w:tc>
      </w:tr>
    </w:tbl>
    <w:p w14:paraId="225F1B78" w14:textId="77777777" w:rsidR="005D70B7" w:rsidRDefault="005D70B7"/>
    <w:p w14:paraId="5CAD5FFE" w14:textId="77777777" w:rsidR="005D70B7" w:rsidRDefault="005D70B7"/>
    <w:sectPr w:rsidR="005D70B7">
      <w:headerReference w:type="default" r:id="rId8"/>
      <w:footerReference w:type="default" r:id="rId9"/>
      <w:pgSz w:w="11906" w:h="16838"/>
      <w:pgMar w:top="1440" w:right="1797" w:bottom="907" w:left="1797" w:header="851" w:footer="0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FD29A" w14:textId="77777777" w:rsidR="00575A34" w:rsidRDefault="00575A34">
      <w:pPr>
        <w:spacing w:line="240" w:lineRule="auto"/>
      </w:pPr>
      <w:r>
        <w:separator/>
      </w:r>
    </w:p>
  </w:endnote>
  <w:endnote w:type="continuationSeparator" w:id="0">
    <w:p w14:paraId="50B9A328" w14:textId="77777777" w:rsidR="00575A34" w:rsidRDefault="0057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幼圆">
    <w:altName w:val="宋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.PingFang SC"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.Apple Color Emoji UI">
    <w:altName w:val="Angsana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AA940" w14:textId="77777777" w:rsidR="00392472" w:rsidRDefault="00392472">
    <w:pPr>
      <w:pStyle w:val="ab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B907B" wp14:editId="3B92AAA8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</w:sdtPr>
      <w:sdtEndPr/>
      <w:sdtContent>
        <w:r>
          <w:rPr>
            <w:rFonts w:hint="eastAsia"/>
            <w:sz w:val="28"/>
            <w:szCs w:val="28"/>
          </w:rPr>
          <w:t>—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6A4281" w:rsidRPr="006A4281">
          <w:rPr>
            <w:noProof/>
            <w:sz w:val="28"/>
            <w:szCs w:val="28"/>
            <w:lang w:val="zh-CN"/>
          </w:rPr>
          <w:t>2</w:t>
        </w:r>
        <w:r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sdtContent>
    </w:sdt>
  </w:p>
  <w:p w14:paraId="016BF4BD" w14:textId="77777777" w:rsidR="00392472" w:rsidRDefault="0039247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47684" w14:textId="77777777" w:rsidR="00575A34" w:rsidRDefault="00575A34">
      <w:pPr>
        <w:spacing w:line="240" w:lineRule="auto"/>
      </w:pPr>
      <w:r>
        <w:separator/>
      </w:r>
    </w:p>
  </w:footnote>
  <w:footnote w:type="continuationSeparator" w:id="0">
    <w:p w14:paraId="24408BFD" w14:textId="77777777" w:rsidR="00575A34" w:rsidRDefault="00575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F91DE" w14:textId="77777777" w:rsidR="00392472" w:rsidRDefault="00392472">
    <w:pPr>
      <w:pStyle w:val="ad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716894"/>
    <w:multiLevelType w:val="multilevel"/>
    <w:tmpl w:val="39716894"/>
    <w:lvl w:ilvl="0" w:tentative="1">
      <w:start w:val="1"/>
      <w:numFmt w:val="decimal"/>
      <w:pStyle w:val="11"/>
      <w:lvlText w:val="%1."/>
      <w:lvlJc w:val="left"/>
      <w:pPr>
        <w:ind w:left="432" w:hanging="432"/>
      </w:pPr>
    </w:lvl>
    <w:lvl w:ilvl="1" w:tentative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 w:tentative="1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 w:tentative="1">
      <w:start w:val="1"/>
      <w:numFmt w:val="decimal"/>
      <w:pStyle w:val="41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1"/>
      <w:lvlText w:val="%1.%2.%3.%4.%5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4A723070"/>
    <w:multiLevelType w:val="hybridMultilevel"/>
    <w:tmpl w:val="F7BC6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605D"/>
    <w:rsid w:val="829E22E5"/>
    <w:rsid w:val="87AB36A6"/>
    <w:rsid w:val="87EBFBDD"/>
    <w:rsid w:val="9677E3DE"/>
    <w:rsid w:val="977FA413"/>
    <w:rsid w:val="97FF96A5"/>
    <w:rsid w:val="9BAF7EA5"/>
    <w:rsid w:val="9BBBE5D4"/>
    <w:rsid w:val="9BEF7751"/>
    <w:rsid w:val="9BFA5043"/>
    <w:rsid w:val="9BFE3DD6"/>
    <w:rsid w:val="9BFF6319"/>
    <w:rsid w:val="9BFFE824"/>
    <w:rsid w:val="9CFA988F"/>
    <w:rsid w:val="9DE58383"/>
    <w:rsid w:val="9DF7D79B"/>
    <w:rsid w:val="9E8FAE5A"/>
    <w:rsid w:val="9F791DFF"/>
    <w:rsid w:val="9FDDCB79"/>
    <w:rsid w:val="A5BFC6FD"/>
    <w:rsid w:val="A7EC7C46"/>
    <w:rsid w:val="A7F3370E"/>
    <w:rsid w:val="ABF71B21"/>
    <w:rsid w:val="ADCFEDE8"/>
    <w:rsid w:val="ADF7276D"/>
    <w:rsid w:val="AF7A034E"/>
    <w:rsid w:val="AFB51E66"/>
    <w:rsid w:val="AFBD8ABC"/>
    <w:rsid w:val="AFF9100F"/>
    <w:rsid w:val="AFFB10EA"/>
    <w:rsid w:val="AFFFC659"/>
    <w:rsid w:val="B1E7387F"/>
    <w:rsid w:val="B3DF930B"/>
    <w:rsid w:val="B5AF7ADA"/>
    <w:rsid w:val="B5FD080D"/>
    <w:rsid w:val="B5FFCF42"/>
    <w:rsid w:val="B73F315F"/>
    <w:rsid w:val="B7675995"/>
    <w:rsid w:val="B7AFC82C"/>
    <w:rsid w:val="B7D340B4"/>
    <w:rsid w:val="B7DA7D69"/>
    <w:rsid w:val="B7DE76E3"/>
    <w:rsid w:val="B7F7D080"/>
    <w:rsid w:val="B7FF8A72"/>
    <w:rsid w:val="B9777E6B"/>
    <w:rsid w:val="B99B8DC6"/>
    <w:rsid w:val="B9BDF8FA"/>
    <w:rsid w:val="B9CB590A"/>
    <w:rsid w:val="B9FF1BE1"/>
    <w:rsid w:val="BA5C318D"/>
    <w:rsid w:val="BBFB961C"/>
    <w:rsid w:val="BCD3C960"/>
    <w:rsid w:val="BCEB620E"/>
    <w:rsid w:val="BDEC0C97"/>
    <w:rsid w:val="BDEE11D1"/>
    <w:rsid w:val="BDFB2B7F"/>
    <w:rsid w:val="BDFFA460"/>
    <w:rsid w:val="BE7B00E9"/>
    <w:rsid w:val="BEEB8788"/>
    <w:rsid w:val="BEFADA33"/>
    <w:rsid w:val="BEFB6550"/>
    <w:rsid w:val="BEFE538F"/>
    <w:rsid w:val="BF3E93E4"/>
    <w:rsid w:val="BF5E6542"/>
    <w:rsid w:val="BF6DE43C"/>
    <w:rsid w:val="BF6E6CDB"/>
    <w:rsid w:val="BF6FFEC4"/>
    <w:rsid w:val="BF7F605D"/>
    <w:rsid w:val="BFB989C3"/>
    <w:rsid w:val="BFBF7C04"/>
    <w:rsid w:val="BFDFF269"/>
    <w:rsid w:val="BFF561C5"/>
    <w:rsid w:val="BFF756DD"/>
    <w:rsid w:val="BFFE3141"/>
    <w:rsid w:val="BFFF3300"/>
    <w:rsid w:val="BFFF4624"/>
    <w:rsid w:val="BFFFEBF4"/>
    <w:rsid w:val="C7DFCF02"/>
    <w:rsid w:val="C7F59949"/>
    <w:rsid w:val="C8DB91EC"/>
    <w:rsid w:val="C97F9B9B"/>
    <w:rsid w:val="CBEBC654"/>
    <w:rsid w:val="CBFE4454"/>
    <w:rsid w:val="CD753F42"/>
    <w:rsid w:val="CDD51303"/>
    <w:rsid w:val="CF3FDDE0"/>
    <w:rsid w:val="CFFF6929"/>
    <w:rsid w:val="D37EEE03"/>
    <w:rsid w:val="D4AF83BF"/>
    <w:rsid w:val="D4FFDF04"/>
    <w:rsid w:val="D5B7C9A4"/>
    <w:rsid w:val="D5F7933C"/>
    <w:rsid w:val="D64F539D"/>
    <w:rsid w:val="D7D7CF6A"/>
    <w:rsid w:val="DAFA40AD"/>
    <w:rsid w:val="DB7AF99E"/>
    <w:rsid w:val="DBC3F1B0"/>
    <w:rsid w:val="DBFBD4CB"/>
    <w:rsid w:val="DC6E814B"/>
    <w:rsid w:val="DCD6E5A2"/>
    <w:rsid w:val="DD36D94C"/>
    <w:rsid w:val="DEBFBA45"/>
    <w:rsid w:val="DEEFCE4E"/>
    <w:rsid w:val="DEF65711"/>
    <w:rsid w:val="DEFB9099"/>
    <w:rsid w:val="DEFE3A1F"/>
    <w:rsid w:val="DF55A313"/>
    <w:rsid w:val="DF5FBF0B"/>
    <w:rsid w:val="DF6FDF3D"/>
    <w:rsid w:val="DF9F202D"/>
    <w:rsid w:val="DFBB9A62"/>
    <w:rsid w:val="DFBD62E1"/>
    <w:rsid w:val="DFBFE376"/>
    <w:rsid w:val="DFC7476F"/>
    <w:rsid w:val="DFC9E8EA"/>
    <w:rsid w:val="DFCFF719"/>
    <w:rsid w:val="DFF27562"/>
    <w:rsid w:val="DFFF1FFE"/>
    <w:rsid w:val="DFFFDAF8"/>
    <w:rsid w:val="E1B7AF71"/>
    <w:rsid w:val="E1FDDAA0"/>
    <w:rsid w:val="E3F701E4"/>
    <w:rsid w:val="E4FD5AD7"/>
    <w:rsid w:val="E5BD4A0E"/>
    <w:rsid w:val="E5FF75DC"/>
    <w:rsid w:val="E63F0790"/>
    <w:rsid w:val="E79F9468"/>
    <w:rsid w:val="E7C78BC2"/>
    <w:rsid w:val="E7F90D7B"/>
    <w:rsid w:val="E7FF505F"/>
    <w:rsid w:val="E9EBC32B"/>
    <w:rsid w:val="EAFF198B"/>
    <w:rsid w:val="EBDBFCEA"/>
    <w:rsid w:val="ECDF0C60"/>
    <w:rsid w:val="EDBE3F91"/>
    <w:rsid w:val="EDFB7CD0"/>
    <w:rsid w:val="EDFF7DC1"/>
    <w:rsid w:val="EDFF9986"/>
    <w:rsid w:val="EE2B16D3"/>
    <w:rsid w:val="EEF76274"/>
    <w:rsid w:val="EEF76D7B"/>
    <w:rsid w:val="EEFC05C3"/>
    <w:rsid w:val="EF3665B3"/>
    <w:rsid w:val="EF768B89"/>
    <w:rsid w:val="EF77E86A"/>
    <w:rsid w:val="EF7FD2F8"/>
    <w:rsid w:val="EFBF36F4"/>
    <w:rsid w:val="EFCB148D"/>
    <w:rsid w:val="EFCFD53C"/>
    <w:rsid w:val="EFD5B235"/>
    <w:rsid w:val="EFDC6222"/>
    <w:rsid w:val="EFEFA32F"/>
    <w:rsid w:val="EFEFD4DB"/>
    <w:rsid w:val="EFFDD870"/>
    <w:rsid w:val="EFFE026F"/>
    <w:rsid w:val="EFFF6556"/>
    <w:rsid w:val="F15FEFBD"/>
    <w:rsid w:val="F17F1802"/>
    <w:rsid w:val="F2FF5C94"/>
    <w:rsid w:val="F37D08AD"/>
    <w:rsid w:val="F3D9BA54"/>
    <w:rsid w:val="F3EDDB85"/>
    <w:rsid w:val="F570EA10"/>
    <w:rsid w:val="F5D71B2A"/>
    <w:rsid w:val="F5DF147E"/>
    <w:rsid w:val="F5DF62E3"/>
    <w:rsid w:val="F5EE0B35"/>
    <w:rsid w:val="F5EFAFBE"/>
    <w:rsid w:val="F5F069DC"/>
    <w:rsid w:val="F5F34E16"/>
    <w:rsid w:val="F5FFCC9E"/>
    <w:rsid w:val="F64D993B"/>
    <w:rsid w:val="F65DD5C6"/>
    <w:rsid w:val="F66EECAE"/>
    <w:rsid w:val="F6A3985E"/>
    <w:rsid w:val="F6E7C04F"/>
    <w:rsid w:val="F73F8B8C"/>
    <w:rsid w:val="F76F3C8D"/>
    <w:rsid w:val="F79745E8"/>
    <w:rsid w:val="F7CB7F01"/>
    <w:rsid w:val="F7E1A02C"/>
    <w:rsid w:val="F7E74948"/>
    <w:rsid w:val="F7EBCFE2"/>
    <w:rsid w:val="F7EF4BC0"/>
    <w:rsid w:val="F7F742D1"/>
    <w:rsid w:val="F7F7588E"/>
    <w:rsid w:val="F7F7709A"/>
    <w:rsid w:val="F7FA51BB"/>
    <w:rsid w:val="F7FBD34D"/>
    <w:rsid w:val="F7FFACF7"/>
    <w:rsid w:val="F8761957"/>
    <w:rsid w:val="F8B3D401"/>
    <w:rsid w:val="F9705376"/>
    <w:rsid w:val="F97BBD14"/>
    <w:rsid w:val="F9B7881B"/>
    <w:rsid w:val="F9DFEF63"/>
    <w:rsid w:val="F9E6601F"/>
    <w:rsid w:val="F9FF9C86"/>
    <w:rsid w:val="FAB31965"/>
    <w:rsid w:val="FADE6D50"/>
    <w:rsid w:val="FAEAF931"/>
    <w:rsid w:val="FAEFB89B"/>
    <w:rsid w:val="FAFAAAF3"/>
    <w:rsid w:val="FAFFC617"/>
    <w:rsid w:val="FB3E84FE"/>
    <w:rsid w:val="FB773241"/>
    <w:rsid w:val="FB7FDAAD"/>
    <w:rsid w:val="FB9DAA3F"/>
    <w:rsid w:val="FBA7BDE7"/>
    <w:rsid w:val="FBAB28C2"/>
    <w:rsid w:val="FBBEABC7"/>
    <w:rsid w:val="FBBF9757"/>
    <w:rsid w:val="FBDD0A48"/>
    <w:rsid w:val="FBF81CF9"/>
    <w:rsid w:val="FBFC7B88"/>
    <w:rsid w:val="FBFFE968"/>
    <w:rsid w:val="FBFFECC1"/>
    <w:rsid w:val="FC7E7280"/>
    <w:rsid w:val="FCFD1A2D"/>
    <w:rsid w:val="FD49DA97"/>
    <w:rsid w:val="FD4F6B7D"/>
    <w:rsid w:val="FD6E6702"/>
    <w:rsid w:val="FD6ED2B7"/>
    <w:rsid w:val="FD6FA3F1"/>
    <w:rsid w:val="FD6FF38A"/>
    <w:rsid w:val="FD9B39AC"/>
    <w:rsid w:val="FD9B8C83"/>
    <w:rsid w:val="FD9F1588"/>
    <w:rsid w:val="FDE64384"/>
    <w:rsid w:val="FDFBB13B"/>
    <w:rsid w:val="FDFF020C"/>
    <w:rsid w:val="FDFF02DF"/>
    <w:rsid w:val="FE3D68A2"/>
    <w:rsid w:val="FE753F9B"/>
    <w:rsid w:val="FE77FC91"/>
    <w:rsid w:val="FEBB2035"/>
    <w:rsid w:val="FED929CE"/>
    <w:rsid w:val="FEDEA1AB"/>
    <w:rsid w:val="FEEF28EA"/>
    <w:rsid w:val="FEF5BC1F"/>
    <w:rsid w:val="FEFC0A43"/>
    <w:rsid w:val="FEFF599D"/>
    <w:rsid w:val="FEFF712C"/>
    <w:rsid w:val="FEFFD105"/>
    <w:rsid w:val="FF15D67F"/>
    <w:rsid w:val="FF1700C7"/>
    <w:rsid w:val="FF2F839C"/>
    <w:rsid w:val="FF3FE206"/>
    <w:rsid w:val="FF5F1744"/>
    <w:rsid w:val="FF7546C2"/>
    <w:rsid w:val="FF75B58B"/>
    <w:rsid w:val="FF795708"/>
    <w:rsid w:val="FF7B0BA9"/>
    <w:rsid w:val="FF7D728E"/>
    <w:rsid w:val="FF7F15A2"/>
    <w:rsid w:val="FF7FFCEF"/>
    <w:rsid w:val="FF9FAB8E"/>
    <w:rsid w:val="FFA4097C"/>
    <w:rsid w:val="FFA5A384"/>
    <w:rsid w:val="FFAF818E"/>
    <w:rsid w:val="FFB32774"/>
    <w:rsid w:val="FFB3F340"/>
    <w:rsid w:val="FFB46BF6"/>
    <w:rsid w:val="FFB4D1BD"/>
    <w:rsid w:val="FFB77479"/>
    <w:rsid w:val="FFB7E37F"/>
    <w:rsid w:val="FFBE8552"/>
    <w:rsid w:val="FFBF52DC"/>
    <w:rsid w:val="FFBFAEDB"/>
    <w:rsid w:val="FFD574D6"/>
    <w:rsid w:val="FFD7400D"/>
    <w:rsid w:val="FFDD8E18"/>
    <w:rsid w:val="FFDF5B62"/>
    <w:rsid w:val="FFDF7046"/>
    <w:rsid w:val="FFEC35A2"/>
    <w:rsid w:val="FFF2F5F3"/>
    <w:rsid w:val="FFF30FA9"/>
    <w:rsid w:val="FFF4475A"/>
    <w:rsid w:val="FFF50BD4"/>
    <w:rsid w:val="FFF77203"/>
    <w:rsid w:val="FFF7FF92"/>
    <w:rsid w:val="FFFAADB8"/>
    <w:rsid w:val="FFFBB415"/>
    <w:rsid w:val="FFFBC536"/>
    <w:rsid w:val="FFFC33C3"/>
    <w:rsid w:val="FFFDADFD"/>
    <w:rsid w:val="FFFDF91F"/>
    <w:rsid w:val="FFFEC4A6"/>
    <w:rsid w:val="FFFF1C2D"/>
    <w:rsid w:val="FFFF45BC"/>
    <w:rsid w:val="00000702"/>
    <w:rsid w:val="00001DCE"/>
    <w:rsid w:val="0000272E"/>
    <w:rsid w:val="0000283D"/>
    <w:rsid w:val="000028B2"/>
    <w:rsid w:val="00002974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076F"/>
    <w:rsid w:val="0001104F"/>
    <w:rsid w:val="00011DBE"/>
    <w:rsid w:val="0001233D"/>
    <w:rsid w:val="00012548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38"/>
    <w:rsid w:val="00017B7D"/>
    <w:rsid w:val="000204E2"/>
    <w:rsid w:val="00020988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482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544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239D"/>
    <w:rsid w:val="0007352B"/>
    <w:rsid w:val="000736D5"/>
    <w:rsid w:val="000746E0"/>
    <w:rsid w:val="00074853"/>
    <w:rsid w:val="00074D47"/>
    <w:rsid w:val="0007514A"/>
    <w:rsid w:val="0007583C"/>
    <w:rsid w:val="000759CE"/>
    <w:rsid w:val="0007614B"/>
    <w:rsid w:val="000768E5"/>
    <w:rsid w:val="00076A97"/>
    <w:rsid w:val="0007712A"/>
    <w:rsid w:val="00077B34"/>
    <w:rsid w:val="00077F8A"/>
    <w:rsid w:val="000800D4"/>
    <w:rsid w:val="00080510"/>
    <w:rsid w:val="00080744"/>
    <w:rsid w:val="00080A9B"/>
    <w:rsid w:val="00080AFD"/>
    <w:rsid w:val="00081447"/>
    <w:rsid w:val="0008165B"/>
    <w:rsid w:val="00081C8B"/>
    <w:rsid w:val="00082012"/>
    <w:rsid w:val="00082473"/>
    <w:rsid w:val="000826FD"/>
    <w:rsid w:val="00083724"/>
    <w:rsid w:val="000838C4"/>
    <w:rsid w:val="000841C1"/>
    <w:rsid w:val="0008446A"/>
    <w:rsid w:val="000844CC"/>
    <w:rsid w:val="000848AF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188D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B72D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A1D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598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07F3"/>
    <w:rsid w:val="00101574"/>
    <w:rsid w:val="0010235C"/>
    <w:rsid w:val="001030C3"/>
    <w:rsid w:val="0010343B"/>
    <w:rsid w:val="00103554"/>
    <w:rsid w:val="00103E34"/>
    <w:rsid w:val="00103F7C"/>
    <w:rsid w:val="0010402F"/>
    <w:rsid w:val="0010482F"/>
    <w:rsid w:val="0010578D"/>
    <w:rsid w:val="0010600D"/>
    <w:rsid w:val="00106073"/>
    <w:rsid w:val="0010623B"/>
    <w:rsid w:val="001069B1"/>
    <w:rsid w:val="001077EC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1C95"/>
    <w:rsid w:val="001327FF"/>
    <w:rsid w:val="00132FF2"/>
    <w:rsid w:val="001346D6"/>
    <w:rsid w:val="001348CF"/>
    <w:rsid w:val="001350FB"/>
    <w:rsid w:val="001351C4"/>
    <w:rsid w:val="00135259"/>
    <w:rsid w:val="00135511"/>
    <w:rsid w:val="0013552C"/>
    <w:rsid w:val="00135BF5"/>
    <w:rsid w:val="00135F58"/>
    <w:rsid w:val="00136383"/>
    <w:rsid w:val="00136A26"/>
    <w:rsid w:val="00137147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649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8CE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252"/>
    <w:rsid w:val="001638DF"/>
    <w:rsid w:val="00163FF0"/>
    <w:rsid w:val="00164102"/>
    <w:rsid w:val="001641BD"/>
    <w:rsid w:val="001646A5"/>
    <w:rsid w:val="001646B4"/>
    <w:rsid w:val="00165335"/>
    <w:rsid w:val="00166374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095"/>
    <w:rsid w:val="001773E4"/>
    <w:rsid w:val="001776EB"/>
    <w:rsid w:val="00177AA5"/>
    <w:rsid w:val="00177B83"/>
    <w:rsid w:val="00177BF1"/>
    <w:rsid w:val="00177E0D"/>
    <w:rsid w:val="00177E26"/>
    <w:rsid w:val="00177E4D"/>
    <w:rsid w:val="00181080"/>
    <w:rsid w:val="0018197E"/>
    <w:rsid w:val="00181E64"/>
    <w:rsid w:val="00181FD3"/>
    <w:rsid w:val="00181FFC"/>
    <w:rsid w:val="0018222C"/>
    <w:rsid w:val="00182255"/>
    <w:rsid w:val="001826E3"/>
    <w:rsid w:val="0018373B"/>
    <w:rsid w:val="00184786"/>
    <w:rsid w:val="0018480C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1B9C"/>
    <w:rsid w:val="001A2016"/>
    <w:rsid w:val="001A2998"/>
    <w:rsid w:val="001A30E6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759"/>
    <w:rsid w:val="001B4BB0"/>
    <w:rsid w:val="001B4D70"/>
    <w:rsid w:val="001B4DC2"/>
    <w:rsid w:val="001B52A5"/>
    <w:rsid w:val="001B5DE6"/>
    <w:rsid w:val="001B6809"/>
    <w:rsid w:val="001B6D1F"/>
    <w:rsid w:val="001B7012"/>
    <w:rsid w:val="001B71C8"/>
    <w:rsid w:val="001B7460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42A2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AC6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E7B43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07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521"/>
    <w:rsid w:val="002056DB"/>
    <w:rsid w:val="00205BC4"/>
    <w:rsid w:val="00205C3C"/>
    <w:rsid w:val="00205F41"/>
    <w:rsid w:val="0020621F"/>
    <w:rsid w:val="00206224"/>
    <w:rsid w:val="00206375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2F1E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272D"/>
    <w:rsid w:val="0022313A"/>
    <w:rsid w:val="002231C0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27E74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4AD"/>
    <w:rsid w:val="0023490E"/>
    <w:rsid w:val="00234984"/>
    <w:rsid w:val="00234AF3"/>
    <w:rsid w:val="00235012"/>
    <w:rsid w:val="002353F1"/>
    <w:rsid w:val="00235D46"/>
    <w:rsid w:val="00236BF3"/>
    <w:rsid w:val="0023708B"/>
    <w:rsid w:val="00237986"/>
    <w:rsid w:val="0024039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DB1"/>
    <w:rsid w:val="00243F52"/>
    <w:rsid w:val="00244043"/>
    <w:rsid w:val="00244491"/>
    <w:rsid w:val="0024588A"/>
    <w:rsid w:val="00246379"/>
    <w:rsid w:val="00247640"/>
    <w:rsid w:val="00247E5D"/>
    <w:rsid w:val="00250095"/>
    <w:rsid w:val="002504F0"/>
    <w:rsid w:val="00250D29"/>
    <w:rsid w:val="00250F73"/>
    <w:rsid w:val="0025133C"/>
    <w:rsid w:val="00251487"/>
    <w:rsid w:val="0025159A"/>
    <w:rsid w:val="00251FBC"/>
    <w:rsid w:val="002525F6"/>
    <w:rsid w:val="0025344B"/>
    <w:rsid w:val="002542D1"/>
    <w:rsid w:val="002545A3"/>
    <w:rsid w:val="0025561A"/>
    <w:rsid w:val="0025569F"/>
    <w:rsid w:val="00255D05"/>
    <w:rsid w:val="00255EF7"/>
    <w:rsid w:val="002566B2"/>
    <w:rsid w:val="0025698C"/>
    <w:rsid w:val="00256B36"/>
    <w:rsid w:val="00257079"/>
    <w:rsid w:val="002570BA"/>
    <w:rsid w:val="00257162"/>
    <w:rsid w:val="0025717B"/>
    <w:rsid w:val="0025750B"/>
    <w:rsid w:val="0025786E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3C79"/>
    <w:rsid w:val="0026426F"/>
    <w:rsid w:val="0026442A"/>
    <w:rsid w:val="00264CF4"/>
    <w:rsid w:val="002650E6"/>
    <w:rsid w:val="002654F3"/>
    <w:rsid w:val="0026578F"/>
    <w:rsid w:val="00266A9D"/>
    <w:rsid w:val="00267014"/>
    <w:rsid w:val="002673F7"/>
    <w:rsid w:val="00267620"/>
    <w:rsid w:val="00267928"/>
    <w:rsid w:val="002701C9"/>
    <w:rsid w:val="002707B4"/>
    <w:rsid w:val="00270C01"/>
    <w:rsid w:val="00270E7F"/>
    <w:rsid w:val="00271268"/>
    <w:rsid w:val="00271503"/>
    <w:rsid w:val="002722EA"/>
    <w:rsid w:val="002724A1"/>
    <w:rsid w:val="00272677"/>
    <w:rsid w:val="0027267E"/>
    <w:rsid w:val="00272B44"/>
    <w:rsid w:val="00272DA9"/>
    <w:rsid w:val="00273CC1"/>
    <w:rsid w:val="002741D8"/>
    <w:rsid w:val="00274228"/>
    <w:rsid w:val="0027460D"/>
    <w:rsid w:val="00274A8A"/>
    <w:rsid w:val="00274F54"/>
    <w:rsid w:val="002750E9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1FD"/>
    <w:rsid w:val="00287670"/>
    <w:rsid w:val="00287D29"/>
    <w:rsid w:val="00290956"/>
    <w:rsid w:val="00290B4A"/>
    <w:rsid w:val="00291A02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28B"/>
    <w:rsid w:val="00296DA6"/>
    <w:rsid w:val="00296F74"/>
    <w:rsid w:val="00297371"/>
    <w:rsid w:val="00297393"/>
    <w:rsid w:val="00297A50"/>
    <w:rsid w:val="002A0B4F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A6C6F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3D97"/>
    <w:rsid w:val="002C415F"/>
    <w:rsid w:val="002C5352"/>
    <w:rsid w:val="002C5E3D"/>
    <w:rsid w:val="002C5EAF"/>
    <w:rsid w:val="002C60B3"/>
    <w:rsid w:val="002C6CD2"/>
    <w:rsid w:val="002C7019"/>
    <w:rsid w:val="002C7662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441"/>
    <w:rsid w:val="002D5BF1"/>
    <w:rsid w:val="002D5D51"/>
    <w:rsid w:val="002D602F"/>
    <w:rsid w:val="002D6856"/>
    <w:rsid w:val="002D7934"/>
    <w:rsid w:val="002E0285"/>
    <w:rsid w:val="002E050C"/>
    <w:rsid w:val="002E0A70"/>
    <w:rsid w:val="002E0B95"/>
    <w:rsid w:val="002E1265"/>
    <w:rsid w:val="002E1693"/>
    <w:rsid w:val="002E1C97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718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486"/>
    <w:rsid w:val="0030750C"/>
    <w:rsid w:val="003075B5"/>
    <w:rsid w:val="0031092A"/>
    <w:rsid w:val="003110C9"/>
    <w:rsid w:val="003111D6"/>
    <w:rsid w:val="0031124F"/>
    <w:rsid w:val="003119FC"/>
    <w:rsid w:val="003123E2"/>
    <w:rsid w:val="0031293D"/>
    <w:rsid w:val="00312A8D"/>
    <w:rsid w:val="00312D69"/>
    <w:rsid w:val="00312D8B"/>
    <w:rsid w:val="00313548"/>
    <w:rsid w:val="00313B8D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376"/>
    <w:rsid w:val="0032042B"/>
    <w:rsid w:val="00320898"/>
    <w:rsid w:val="003210DA"/>
    <w:rsid w:val="003214AA"/>
    <w:rsid w:val="00321531"/>
    <w:rsid w:val="00321FCA"/>
    <w:rsid w:val="003223D0"/>
    <w:rsid w:val="00322FEC"/>
    <w:rsid w:val="0032346C"/>
    <w:rsid w:val="0032355B"/>
    <w:rsid w:val="0032438E"/>
    <w:rsid w:val="00324783"/>
    <w:rsid w:val="003264CE"/>
    <w:rsid w:val="0032698A"/>
    <w:rsid w:val="003271DA"/>
    <w:rsid w:val="0032725A"/>
    <w:rsid w:val="0032729E"/>
    <w:rsid w:val="00327F79"/>
    <w:rsid w:val="00330054"/>
    <w:rsid w:val="00330F2A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34A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48D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3C0"/>
    <w:rsid w:val="0036266B"/>
    <w:rsid w:val="00362CF3"/>
    <w:rsid w:val="00363071"/>
    <w:rsid w:val="00363316"/>
    <w:rsid w:val="0036340A"/>
    <w:rsid w:val="00363D02"/>
    <w:rsid w:val="0036442E"/>
    <w:rsid w:val="003645AB"/>
    <w:rsid w:val="00364947"/>
    <w:rsid w:val="00364B1F"/>
    <w:rsid w:val="00364E7C"/>
    <w:rsid w:val="00364EBF"/>
    <w:rsid w:val="003653A5"/>
    <w:rsid w:val="00366B9B"/>
    <w:rsid w:val="003671DB"/>
    <w:rsid w:val="003678CE"/>
    <w:rsid w:val="00367910"/>
    <w:rsid w:val="00371E3F"/>
    <w:rsid w:val="00372665"/>
    <w:rsid w:val="00372B73"/>
    <w:rsid w:val="00372FBC"/>
    <w:rsid w:val="00373320"/>
    <w:rsid w:val="00373382"/>
    <w:rsid w:val="0037387D"/>
    <w:rsid w:val="00374027"/>
    <w:rsid w:val="0037417F"/>
    <w:rsid w:val="003746E6"/>
    <w:rsid w:val="00374A7B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19C"/>
    <w:rsid w:val="003833ED"/>
    <w:rsid w:val="003836EC"/>
    <w:rsid w:val="00383804"/>
    <w:rsid w:val="00384C41"/>
    <w:rsid w:val="003856C3"/>
    <w:rsid w:val="00386030"/>
    <w:rsid w:val="00386339"/>
    <w:rsid w:val="00386BFC"/>
    <w:rsid w:val="00386E3E"/>
    <w:rsid w:val="00386F7A"/>
    <w:rsid w:val="00390CB2"/>
    <w:rsid w:val="00391555"/>
    <w:rsid w:val="003919E1"/>
    <w:rsid w:val="0039222C"/>
    <w:rsid w:val="003922BC"/>
    <w:rsid w:val="00392472"/>
    <w:rsid w:val="00393A4F"/>
    <w:rsid w:val="00393ADF"/>
    <w:rsid w:val="00393DF8"/>
    <w:rsid w:val="00393ED2"/>
    <w:rsid w:val="00393F90"/>
    <w:rsid w:val="0039419B"/>
    <w:rsid w:val="003948FE"/>
    <w:rsid w:val="0039499A"/>
    <w:rsid w:val="00395506"/>
    <w:rsid w:val="003955CE"/>
    <w:rsid w:val="00395D75"/>
    <w:rsid w:val="003967E3"/>
    <w:rsid w:val="003967EC"/>
    <w:rsid w:val="00396A05"/>
    <w:rsid w:val="00396CFA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3B6"/>
    <w:rsid w:val="003A5DFD"/>
    <w:rsid w:val="003A6453"/>
    <w:rsid w:val="003A694E"/>
    <w:rsid w:val="003A6ABF"/>
    <w:rsid w:val="003A6CDF"/>
    <w:rsid w:val="003A7980"/>
    <w:rsid w:val="003A79AE"/>
    <w:rsid w:val="003A7E99"/>
    <w:rsid w:val="003A7F7A"/>
    <w:rsid w:val="003B0182"/>
    <w:rsid w:val="003B0E7A"/>
    <w:rsid w:val="003B3D90"/>
    <w:rsid w:val="003B41C4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55F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7EB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9F7"/>
    <w:rsid w:val="003D0F14"/>
    <w:rsid w:val="003D12B2"/>
    <w:rsid w:val="003D2156"/>
    <w:rsid w:val="003D2EDB"/>
    <w:rsid w:val="003D335E"/>
    <w:rsid w:val="003D3655"/>
    <w:rsid w:val="003D3D79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483"/>
    <w:rsid w:val="003E1D14"/>
    <w:rsid w:val="003E237C"/>
    <w:rsid w:val="003E2461"/>
    <w:rsid w:val="003E24E3"/>
    <w:rsid w:val="003E2C6F"/>
    <w:rsid w:val="003E2D15"/>
    <w:rsid w:val="003E3121"/>
    <w:rsid w:val="003E32BF"/>
    <w:rsid w:val="003E3515"/>
    <w:rsid w:val="003E3A96"/>
    <w:rsid w:val="003E3F76"/>
    <w:rsid w:val="003E3FB7"/>
    <w:rsid w:val="003E4255"/>
    <w:rsid w:val="003E4307"/>
    <w:rsid w:val="003E4959"/>
    <w:rsid w:val="003E5B1C"/>
    <w:rsid w:val="003E5DFC"/>
    <w:rsid w:val="003E621B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3EE2"/>
    <w:rsid w:val="003F4177"/>
    <w:rsid w:val="003F47B4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1B07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5C4"/>
    <w:rsid w:val="00415864"/>
    <w:rsid w:val="004161E0"/>
    <w:rsid w:val="004164DB"/>
    <w:rsid w:val="00416CF2"/>
    <w:rsid w:val="00417028"/>
    <w:rsid w:val="00417D1C"/>
    <w:rsid w:val="00417D75"/>
    <w:rsid w:val="00417E82"/>
    <w:rsid w:val="00420298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6A62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B1B"/>
    <w:rsid w:val="00437F3D"/>
    <w:rsid w:val="00440CF4"/>
    <w:rsid w:val="00441032"/>
    <w:rsid w:val="00441781"/>
    <w:rsid w:val="00441FD8"/>
    <w:rsid w:val="0044233D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5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3E9D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848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0F66"/>
    <w:rsid w:val="00481023"/>
    <w:rsid w:val="004811FB"/>
    <w:rsid w:val="004815E6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7F4"/>
    <w:rsid w:val="004929A7"/>
    <w:rsid w:val="00492E2B"/>
    <w:rsid w:val="00492FF8"/>
    <w:rsid w:val="00493348"/>
    <w:rsid w:val="004934D9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6DB7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41F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81E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04B"/>
    <w:rsid w:val="004D3595"/>
    <w:rsid w:val="004D3928"/>
    <w:rsid w:val="004D393F"/>
    <w:rsid w:val="004D3BD3"/>
    <w:rsid w:val="004D4790"/>
    <w:rsid w:val="004D47A0"/>
    <w:rsid w:val="004D4AD6"/>
    <w:rsid w:val="004D4E96"/>
    <w:rsid w:val="004D4F0A"/>
    <w:rsid w:val="004D50A7"/>
    <w:rsid w:val="004D56F5"/>
    <w:rsid w:val="004D633F"/>
    <w:rsid w:val="004D6D2D"/>
    <w:rsid w:val="004D765D"/>
    <w:rsid w:val="004D7CDC"/>
    <w:rsid w:val="004E03DE"/>
    <w:rsid w:val="004E0AD2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E7FE9"/>
    <w:rsid w:val="004F08B1"/>
    <w:rsid w:val="004F172C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91C"/>
    <w:rsid w:val="004F3EE5"/>
    <w:rsid w:val="004F3F28"/>
    <w:rsid w:val="004F45E1"/>
    <w:rsid w:val="004F48D6"/>
    <w:rsid w:val="004F49A8"/>
    <w:rsid w:val="004F4B65"/>
    <w:rsid w:val="004F4CCB"/>
    <w:rsid w:val="004F61B3"/>
    <w:rsid w:val="004F6371"/>
    <w:rsid w:val="004F66CD"/>
    <w:rsid w:val="004F6790"/>
    <w:rsid w:val="004F688E"/>
    <w:rsid w:val="004F7970"/>
    <w:rsid w:val="005000F1"/>
    <w:rsid w:val="005003DB"/>
    <w:rsid w:val="00500F46"/>
    <w:rsid w:val="00501362"/>
    <w:rsid w:val="00501680"/>
    <w:rsid w:val="005028F4"/>
    <w:rsid w:val="00503615"/>
    <w:rsid w:val="0050382E"/>
    <w:rsid w:val="00503C2E"/>
    <w:rsid w:val="00504ECC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7EF"/>
    <w:rsid w:val="00510E8D"/>
    <w:rsid w:val="00511762"/>
    <w:rsid w:val="00511D0C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5632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37E88"/>
    <w:rsid w:val="00540F0F"/>
    <w:rsid w:val="005410EF"/>
    <w:rsid w:val="005412F4"/>
    <w:rsid w:val="00541A19"/>
    <w:rsid w:val="005435B4"/>
    <w:rsid w:val="00543A08"/>
    <w:rsid w:val="00543D66"/>
    <w:rsid w:val="00543E03"/>
    <w:rsid w:val="00543EA4"/>
    <w:rsid w:val="0054479F"/>
    <w:rsid w:val="00544B4B"/>
    <w:rsid w:val="00547282"/>
    <w:rsid w:val="005472DB"/>
    <w:rsid w:val="005473A9"/>
    <w:rsid w:val="005476DF"/>
    <w:rsid w:val="00547E75"/>
    <w:rsid w:val="00550430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7D8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49C"/>
    <w:rsid w:val="0056591F"/>
    <w:rsid w:val="005659B8"/>
    <w:rsid w:val="00565C28"/>
    <w:rsid w:val="00566965"/>
    <w:rsid w:val="00567712"/>
    <w:rsid w:val="00567985"/>
    <w:rsid w:val="00567A21"/>
    <w:rsid w:val="00567E68"/>
    <w:rsid w:val="00567EA5"/>
    <w:rsid w:val="005704F3"/>
    <w:rsid w:val="005714CE"/>
    <w:rsid w:val="00572F38"/>
    <w:rsid w:val="00573E5F"/>
    <w:rsid w:val="00573EF4"/>
    <w:rsid w:val="00573F80"/>
    <w:rsid w:val="00574127"/>
    <w:rsid w:val="00574693"/>
    <w:rsid w:val="005748C9"/>
    <w:rsid w:val="005749CF"/>
    <w:rsid w:val="00574D09"/>
    <w:rsid w:val="0057578D"/>
    <w:rsid w:val="00575A34"/>
    <w:rsid w:val="00575C14"/>
    <w:rsid w:val="00575DA4"/>
    <w:rsid w:val="00576531"/>
    <w:rsid w:val="00576596"/>
    <w:rsid w:val="005768C3"/>
    <w:rsid w:val="0057690D"/>
    <w:rsid w:val="00577071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64A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46B"/>
    <w:rsid w:val="00592AA8"/>
    <w:rsid w:val="0059372C"/>
    <w:rsid w:val="00593FA3"/>
    <w:rsid w:val="00594471"/>
    <w:rsid w:val="00594553"/>
    <w:rsid w:val="00595163"/>
    <w:rsid w:val="00595A83"/>
    <w:rsid w:val="00595BA0"/>
    <w:rsid w:val="00595C0C"/>
    <w:rsid w:val="00596280"/>
    <w:rsid w:val="005965DC"/>
    <w:rsid w:val="00596AD8"/>
    <w:rsid w:val="00596E26"/>
    <w:rsid w:val="005972D5"/>
    <w:rsid w:val="005977A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62A6"/>
    <w:rsid w:val="005A7620"/>
    <w:rsid w:val="005A7C46"/>
    <w:rsid w:val="005A7E77"/>
    <w:rsid w:val="005B05EE"/>
    <w:rsid w:val="005B0692"/>
    <w:rsid w:val="005B0945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1D7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978"/>
    <w:rsid w:val="005C5B67"/>
    <w:rsid w:val="005C61AC"/>
    <w:rsid w:val="005C6740"/>
    <w:rsid w:val="005C6E7A"/>
    <w:rsid w:val="005C769C"/>
    <w:rsid w:val="005C7A19"/>
    <w:rsid w:val="005D070B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0B7"/>
    <w:rsid w:val="005D7199"/>
    <w:rsid w:val="005D7AEC"/>
    <w:rsid w:val="005E011F"/>
    <w:rsid w:val="005E0B7A"/>
    <w:rsid w:val="005E0F6A"/>
    <w:rsid w:val="005E178E"/>
    <w:rsid w:val="005E1845"/>
    <w:rsid w:val="005E1954"/>
    <w:rsid w:val="005E1F64"/>
    <w:rsid w:val="005E227D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0425"/>
    <w:rsid w:val="005F1B2D"/>
    <w:rsid w:val="005F1DCD"/>
    <w:rsid w:val="005F21C1"/>
    <w:rsid w:val="005F264E"/>
    <w:rsid w:val="005F2A32"/>
    <w:rsid w:val="005F3711"/>
    <w:rsid w:val="005F3A4F"/>
    <w:rsid w:val="005F3B87"/>
    <w:rsid w:val="005F3B91"/>
    <w:rsid w:val="005F3E0C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8E"/>
    <w:rsid w:val="006073BA"/>
    <w:rsid w:val="00607DFF"/>
    <w:rsid w:val="0061088A"/>
    <w:rsid w:val="00610ACA"/>
    <w:rsid w:val="00610DC8"/>
    <w:rsid w:val="0061124B"/>
    <w:rsid w:val="006113F8"/>
    <w:rsid w:val="00612176"/>
    <w:rsid w:val="0061290E"/>
    <w:rsid w:val="00612986"/>
    <w:rsid w:val="00612E7A"/>
    <w:rsid w:val="006130A2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2E8B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2F59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483"/>
    <w:rsid w:val="00640877"/>
    <w:rsid w:val="00641CAC"/>
    <w:rsid w:val="006432D0"/>
    <w:rsid w:val="00643511"/>
    <w:rsid w:val="006438AE"/>
    <w:rsid w:val="00644295"/>
    <w:rsid w:val="00644819"/>
    <w:rsid w:val="0064483D"/>
    <w:rsid w:val="00645A5E"/>
    <w:rsid w:val="00645A80"/>
    <w:rsid w:val="00645DD2"/>
    <w:rsid w:val="0064607B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DA9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638"/>
    <w:rsid w:val="00661A7B"/>
    <w:rsid w:val="00661B95"/>
    <w:rsid w:val="00662352"/>
    <w:rsid w:val="0066345B"/>
    <w:rsid w:val="00664281"/>
    <w:rsid w:val="00664D59"/>
    <w:rsid w:val="006659B8"/>
    <w:rsid w:val="00665A59"/>
    <w:rsid w:val="00665C93"/>
    <w:rsid w:val="0066630E"/>
    <w:rsid w:val="00666647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755"/>
    <w:rsid w:val="00673949"/>
    <w:rsid w:val="006739F3"/>
    <w:rsid w:val="00673A6A"/>
    <w:rsid w:val="00673AFC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DA"/>
    <w:rsid w:val="006856A7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281"/>
    <w:rsid w:val="006A4532"/>
    <w:rsid w:val="006A5A18"/>
    <w:rsid w:val="006A5D2F"/>
    <w:rsid w:val="006A5E18"/>
    <w:rsid w:val="006A5F93"/>
    <w:rsid w:val="006A64A8"/>
    <w:rsid w:val="006A6857"/>
    <w:rsid w:val="006A6C2D"/>
    <w:rsid w:val="006A73EE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3C86"/>
    <w:rsid w:val="006B3F83"/>
    <w:rsid w:val="006B4094"/>
    <w:rsid w:val="006B43E5"/>
    <w:rsid w:val="006B4942"/>
    <w:rsid w:val="006B4B83"/>
    <w:rsid w:val="006B53D0"/>
    <w:rsid w:val="006B583B"/>
    <w:rsid w:val="006B5958"/>
    <w:rsid w:val="006B5AF4"/>
    <w:rsid w:val="006B5DB8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48DA"/>
    <w:rsid w:val="006C4B4E"/>
    <w:rsid w:val="006C534F"/>
    <w:rsid w:val="006C5584"/>
    <w:rsid w:val="006C569E"/>
    <w:rsid w:val="006C62C9"/>
    <w:rsid w:val="006C62FF"/>
    <w:rsid w:val="006C661F"/>
    <w:rsid w:val="006C6BA3"/>
    <w:rsid w:val="006C6D3C"/>
    <w:rsid w:val="006C75CA"/>
    <w:rsid w:val="006C7AAF"/>
    <w:rsid w:val="006C7F00"/>
    <w:rsid w:val="006D010E"/>
    <w:rsid w:val="006D0133"/>
    <w:rsid w:val="006D05E4"/>
    <w:rsid w:val="006D160C"/>
    <w:rsid w:val="006D1661"/>
    <w:rsid w:val="006D3821"/>
    <w:rsid w:val="006D3B3D"/>
    <w:rsid w:val="006D3E92"/>
    <w:rsid w:val="006D4037"/>
    <w:rsid w:val="006D4AFD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720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28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1845"/>
    <w:rsid w:val="00702724"/>
    <w:rsid w:val="0070278F"/>
    <w:rsid w:val="00702906"/>
    <w:rsid w:val="0070292C"/>
    <w:rsid w:val="00704A01"/>
    <w:rsid w:val="00704D9C"/>
    <w:rsid w:val="00705038"/>
    <w:rsid w:val="007052D1"/>
    <w:rsid w:val="00705388"/>
    <w:rsid w:val="007053BA"/>
    <w:rsid w:val="00706085"/>
    <w:rsid w:val="0070633E"/>
    <w:rsid w:val="00706598"/>
    <w:rsid w:val="007068A9"/>
    <w:rsid w:val="0070699F"/>
    <w:rsid w:val="00707145"/>
    <w:rsid w:val="007077FA"/>
    <w:rsid w:val="007078B6"/>
    <w:rsid w:val="00707B38"/>
    <w:rsid w:val="00707EA5"/>
    <w:rsid w:val="0071052F"/>
    <w:rsid w:val="007106F5"/>
    <w:rsid w:val="00711007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089F"/>
    <w:rsid w:val="0072157F"/>
    <w:rsid w:val="00721F4B"/>
    <w:rsid w:val="0072200F"/>
    <w:rsid w:val="00722699"/>
    <w:rsid w:val="00722813"/>
    <w:rsid w:val="007228AD"/>
    <w:rsid w:val="007232E9"/>
    <w:rsid w:val="007236BE"/>
    <w:rsid w:val="00723AA8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68DB"/>
    <w:rsid w:val="0072722D"/>
    <w:rsid w:val="007274FA"/>
    <w:rsid w:val="00731393"/>
    <w:rsid w:val="007318DC"/>
    <w:rsid w:val="007318F9"/>
    <w:rsid w:val="00731EFD"/>
    <w:rsid w:val="00732140"/>
    <w:rsid w:val="0073219E"/>
    <w:rsid w:val="0073251D"/>
    <w:rsid w:val="00732A29"/>
    <w:rsid w:val="00732DC3"/>
    <w:rsid w:val="0073345B"/>
    <w:rsid w:val="0073440C"/>
    <w:rsid w:val="007345AD"/>
    <w:rsid w:val="00734976"/>
    <w:rsid w:val="00734EE0"/>
    <w:rsid w:val="00735090"/>
    <w:rsid w:val="00735A6F"/>
    <w:rsid w:val="00735E54"/>
    <w:rsid w:val="0073634A"/>
    <w:rsid w:val="00736525"/>
    <w:rsid w:val="007365D1"/>
    <w:rsid w:val="00736B24"/>
    <w:rsid w:val="00736E6B"/>
    <w:rsid w:val="00736F52"/>
    <w:rsid w:val="007371FD"/>
    <w:rsid w:val="0073776A"/>
    <w:rsid w:val="00737B06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ABF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57EAF"/>
    <w:rsid w:val="0076037A"/>
    <w:rsid w:val="00760ADE"/>
    <w:rsid w:val="00760E32"/>
    <w:rsid w:val="00760FB8"/>
    <w:rsid w:val="007612A0"/>
    <w:rsid w:val="00761EB3"/>
    <w:rsid w:val="007628D6"/>
    <w:rsid w:val="00762ECC"/>
    <w:rsid w:val="00763411"/>
    <w:rsid w:val="0076354C"/>
    <w:rsid w:val="00763D85"/>
    <w:rsid w:val="00763E61"/>
    <w:rsid w:val="00763F3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A20"/>
    <w:rsid w:val="00771107"/>
    <w:rsid w:val="007723C3"/>
    <w:rsid w:val="00772B49"/>
    <w:rsid w:val="00772F9B"/>
    <w:rsid w:val="00773241"/>
    <w:rsid w:val="007735F2"/>
    <w:rsid w:val="00773908"/>
    <w:rsid w:val="00773E8A"/>
    <w:rsid w:val="00774294"/>
    <w:rsid w:val="007747C0"/>
    <w:rsid w:val="007749B1"/>
    <w:rsid w:val="00774A1B"/>
    <w:rsid w:val="00774E0F"/>
    <w:rsid w:val="00777B37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9B1"/>
    <w:rsid w:val="00785F52"/>
    <w:rsid w:val="00786146"/>
    <w:rsid w:val="00786A01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378A"/>
    <w:rsid w:val="00794A15"/>
    <w:rsid w:val="00794B49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5BE"/>
    <w:rsid w:val="007A0A9C"/>
    <w:rsid w:val="007A0BBF"/>
    <w:rsid w:val="007A11EE"/>
    <w:rsid w:val="007A1377"/>
    <w:rsid w:val="007A1DCA"/>
    <w:rsid w:val="007A2309"/>
    <w:rsid w:val="007A26DD"/>
    <w:rsid w:val="007A29EA"/>
    <w:rsid w:val="007A2A7E"/>
    <w:rsid w:val="007A2BDE"/>
    <w:rsid w:val="007A2DF1"/>
    <w:rsid w:val="007A2F13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60"/>
    <w:rsid w:val="007B21BD"/>
    <w:rsid w:val="007B2FD8"/>
    <w:rsid w:val="007B3840"/>
    <w:rsid w:val="007B3858"/>
    <w:rsid w:val="007B39A2"/>
    <w:rsid w:val="007B3D73"/>
    <w:rsid w:val="007B4306"/>
    <w:rsid w:val="007B4ACF"/>
    <w:rsid w:val="007B5046"/>
    <w:rsid w:val="007B565E"/>
    <w:rsid w:val="007B56BE"/>
    <w:rsid w:val="007B56DE"/>
    <w:rsid w:val="007B5E4A"/>
    <w:rsid w:val="007B5FFA"/>
    <w:rsid w:val="007B6858"/>
    <w:rsid w:val="007B6F41"/>
    <w:rsid w:val="007B7455"/>
    <w:rsid w:val="007B7478"/>
    <w:rsid w:val="007B7B7B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BED"/>
    <w:rsid w:val="007C2EF3"/>
    <w:rsid w:val="007C2F03"/>
    <w:rsid w:val="007C42E2"/>
    <w:rsid w:val="007C4BC6"/>
    <w:rsid w:val="007C4EA1"/>
    <w:rsid w:val="007C5313"/>
    <w:rsid w:val="007C593A"/>
    <w:rsid w:val="007C6440"/>
    <w:rsid w:val="007C66F1"/>
    <w:rsid w:val="007C6700"/>
    <w:rsid w:val="007C6C21"/>
    <w:rsid w:val="007C6D1A"/>
    <w:rsid w:val="007C75C2"/>
    <w:rsid w:val="007C78D7"/>
    <w:rsid w:val="007C7BE6"/>
    <w:rsid w:val="007C7F74"/>
    <w:rsid w:val="007D04FE"/>
    <w:rsid w:val="007D0761"/>
    <w:rsid w:val="007D09D7"/>
    <w:rsid w:val="007D1BF4"/>
    <w:rsid w:val="007D39E3"/>
    <w:rsid w:val="007D407A"/>
    <w:rsid w:val="007D442E"/>
    <w:rsid w:val="007D4D07"/>
    <w:rsid w:val="007D53A9"/>
    <w:rsid w:val="007D56A6"/>
    <w:rsid w:val="007D5F5E"/>
    <w:rsid w:val="007D5FFD"/>
    <w:rsid w:val="007D6004"/>
    <w:rsid w:val="007D6435"/>
    <w:rsid w:val="007D64D4"/>
    <w:rsid w:val="007D6844"/>
    <w:rsid w:val="007D6A88"/>
    <w:rsid w:val="007D6D2B"/>
    <w:rsid w:val="007D702E"/>
    <w:rsid w:val="007D75E9"/>
    <w:rsid w:val="007E02F5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5A3"/>
    <w:rsid w:val="007F1CD4"/>
    <w:rsid w:val="007F3124"/>
    <w:rsid w:val="007F32EB"/>
    <w:rsid w:val="007F3405"/>
    <w:rsid w:val="007F3604"/>
    <w:rsid w:val="007F3811"/>
    <w:rsid w:val="007F3D5A"/>
    <w:rsid w:val="007F43BD"/>
    <w:rsid w:val="007F44FC"/>
    <w:rsid w:val="007F46BE"/>
    <w:rsid w:val="007F5EA6"/>
    <w:rsid w:val="007F6005"/>
    <w:rsid w:val="007F6102"/>
    <w:rsid w:val="007F6287"/>
    <w:rsid w:val="007F64B8"/>
    <w:rsid w:val="007F743B"/>
    <w:rsid w:val="007F7B2A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4B1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0E8"/>
    <w:rsid w:val="00823112"/>
    <w:rsid w:val="00823459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47C21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1EA8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CE2"/>
    <w:rsid w:val="00867E67"/>
    <w:rsid w:val="00867E82"/>
    <w:rsid w:val="008706A6"/>
    <w:rsid w:val="00870E4C"/>
    <w:rsid w:val="00870E57"/>
    <w:rsid w:val="008716B1"/>
    <w:rsid w:val="00872429"/>
    <w:rsid w:val="0087246D"/>
    <w:rsid w:val="008724B9"/>
    <w:rsid w:val="008731A7"/>
    <w:rsid w:val="00873872"/>
    <w:rsid w:val="00873D75"/>
    <w:rsid w:val="00873F29"/>
    <w:rsid w:val="008744D4"/>
    <w:rsid w:val="00874698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208A"/>
    <w:rsid w:val="0089251B"/>
    <w:rsid w:val="0089300F"/>
    <w:rsid w:val="00893388"/>
    <w:rsid w:val="00893F1F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1C0B"/>
    <w:rsid w:val="008B1D24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3FA2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0F13"/>
    <w:rsid w:val="008E11DA"/>
    <w:rsid w:val="008E124C"/>
    <w:rsid w:val="008E15CC"/>
    <w:rsid w:val="008E2955"/>
    <w:rsid w:val="008E29BE"/>
    <w:rsid w:val="008E29CC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E7D50"/>
    <w:rsid w:val="008F01B8"/>
    <w:rsid w:val="008F02AE"/>
    <w:rsid w:val="008F0506"/>
    <w:rsid w:val="008F0A77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67B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69C"/>
    <w:rsid w:val="00910A9C"/>
    <w:rsid w:val="00910DD3"/>
    <w:rsid w:val="00911158"/>
    <w:rsid w:val="00911F07"/>
    <w:rsid w:val="00911FDD"/>
    <w:rsid w:val="00912C5F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177D6"/>
    <w:rsid w:val="0091785C"/>
    <w:rsid w:val="00920AB8"/>
    <w:rsid w:val="00920D40"/>
    <w:rsid w:val="00921662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EB"/>
    <w:rsid w:val="00937557"/>
    <w:rsid w:val="00937844"/>
    <w:rsid w:val="00937A47"/>
    <w:rsid w:val="00937F8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25D1"/>
    <w:rsid w:val="009432C7"/>
    <w:rsid w:val="00943F38"/>
    <w:rsid w:val="00944202"/>
    <w:rsid w:val="00944CF9"/>
    <w:rsid w:val="00945946"/>
    <w:rsid w:val="00945EFF"/>
    <w:rsid w:val="00945F6F"/>
    <w:rsid w:val="009461A5"/>
    <w:rsid w:val="0094648D"/>
    <w:rsid w:val="0094718D"/>
    <w:rsid w:val="009477AB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57C39"/>
    <w:rsid w:val="00960269"/>
    <w:rsid w:val="0096087B"/>
    <w:rsid w:val="00961BE9"/>
    <w:rsid w:val="00962203"/>
    <w:rsid w:val="0096260A"/>
    <w:rsid w:val="00962897"/>
    <w:rsid w:val="00962A78"/>
    <w:rsid w:val="0096352C"/>
    <w:rsid w:val="00963B3E"/>
    <w:rsid w:val="00963B4E"/>
    <w:rsid w:val="00963BA6"/>
    <w:rsid w:val="009645D7"/>
    <w:rsid w:val="0096460A"/>
    <w:rsid w:val="00965B8E"/>
    <w:rsid w:val="0096644A"/>
    <w:rsid w:val="00966514"/>
    <w:rsid w:val="009667A8"/>
    <w:rsid w:val="00966D99"/>
    <w:rsid w:val="00966DAF"/>
    <w:rsid w:val="00967115"/>
    <w:rsid w:val="0096723C"/>
    <w:rsid w:val="009672D0"/>
    <w:rsid w:val="00967599"/>
    <w:rsid w:val="00967BEE"/>
    <w:rsid w:val="0097000B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20F4"/>
    <w:rsid w:val="009732C7"/>
    <w:rsid w:val="0097372F"/>
    <w:rsid w:val="00973787"/>
    <w:rsid w:val="0097379E"/>
    <w:rsid w:val="009737A0"/>
    <w:rsid w:val="00974099"/>
    <w:rsid w:val="009740CF"/>
    <w:rsid w:val="00974514"/>
    <w:rsid w:val="009757AE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3CB3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33B"/>
    <w:rsid w:val="00987ACD"/>
    <w:rsid w:val="00987CA5"/>
    <w:rsid w:val="00987D58"/>
    <w:rsid w:val="0099011C"/>
    <w:rsid w:val="00990207"/>
    <w:rsid w:val="009902AE"/>
    <w:rsid w:val="009905A2"/>
    <w:rsid w:val="00990E07"/>
    <w:rsid w:val="00991677"/>
    <w:rsid w:val="009917A4"/>
    <w:rsid w:val="00991EAB"/>
    <w:rsid w:val="0099230E"/>
    <w:rsid w:val="0099231D"/>
    <w:rsid w:val="009927E3"/>
    <w:rsid w:val="00992995"/>
    <w:rsid w:val="0099361A"/>
    <w:rsid w:val="009938BD"/>
    <w:rsid w:val="00993A1C"/>
    <w:rsid w:val="0099411B"/>
    <w:rsid w:val="00994A1E"/>
    <w:rsid w:val="00994C67"/>
    <w:rsid w:val="0099511F"/>
    <w:rsid w:val="009957B2"/>
    <w:rsid w:val="00995CC8"/>
    <w:rsid w:val="00995DA0"/>
    <w:rsid w:val="009963C8"/>
    <w:rsid w:val="00996564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8E4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3F25"/>
    <w:rsid w:val="009B45F5"/>
    <w:rsid w:val="009B4B45"/>
    <w:rsid w:val="009B4BCB"/>
    <w:rsid w:val="009B4DDC"/>
    <w:rsid w:val="009B4E0C"/>
    <w:rsid w:val="009B50CB"/>
    <w:rsid w:val="009B5371"/>
    <w:rsid w:val="009B5FE7"/>
    <w:rsid w:val="009B6179"/>
    <w:rsid w:val="009B6D51"/>
    <w:rsid w:val="009B7876"/>
    <w:rsid w:val="009B7929"/>
    <w:rsid w:val="009B79E4"/>
    <w:rsid w:val="009B7A8F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3DC0"/>
    <w:rsid w:val="009C4097"/>
    <w:rsid w:val="009C52D9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6CF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1DE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57"/>
    <w:rsid w:val="009F0C65"/>
    <w:rsid w:val="009F0CC6"/>
    <w:rsid w:val="009F13C9"/>
    <w:rsid w:val="009F1873"/>
    <w:rsid w:val="009F1C76"/>
    <w:rsid w:val="009F1D81"/>
    <w:rsid w:val="009F1E37"/>
    <w:rsid w:val="009F27B3"/>
    <w:rsid w:val="009F2B4C"/>
    <w:rsid w:val="009F314D"/>
    <w:rsid w:val="009F3871"/>
    <w:rsid w:val="009F3876"/>
    <w:rsid w:val="009F3BB0"/>
    <w:rsid w:val="009F3DEA"/>
    <w:rsid w:val="009F411F"/>
    <w:rsid w:val="009F4224"/>
    <w:rsid w:val="009F4434"/>
    <w:rsid w:val="009F4501"/>
    <w:rsid w:val="009F4598"/>
    <w:rsid w:val="009F459A"/>
    <w:rsid w:val="009F518E"/>
    <w:rsid w:val="009F5537"/>
    <w:rsid w:val="009F5D2B"/>
    <w:rsid w:val="009F61A9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8BE"/>
    <w:rsid w:val="00A17994"/>
    <w:rsid w:val="00A17D8D"/>
    <w:rsid w:val="00A17E67"/>
    <w:rsid w:val="00A2064A"/>
    <w:rsid w:val="00A208E9"/>
    <w:rsid w:val="00A20EE6"/>
    <w:rsid w:val="00A21B31"/>
    <w:rsid w:val="00A21C43"/>
    <w:rsid w:val="00A21E01"/>
    <w:rsid w:val="00A21E3B"/>
    <w:rsid w:val="00A22348"/>
    <w:rsid w:val="00A226C5"/>
    <w:rsid w:val="00A227C4"/>
    <w:rsid w:val="00A22D63"/>
    <w:rsid w:val="00A23429"/>
    <w:rsid w:val="00A2397E"/>
    <w:rsid w:val="00A23BC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2584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096B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6789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551"/>
    <w:rsid w:val="00A53A24"/>
    <w:rsid w:val="00A53AA7"/>
    <w:rsid w:val="00A53BFB"/>
    <w:rsid w:val="00A540F7"/>
    <w:rsid w:val="00A544F1"/>
    <w:rsid w:val="00A545A0"/>
    <w:rsid w:val="00A54E64"/>
    <w:rsid w:val="00A5571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2E14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827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408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0B72"/>
    <w:rsid w:val="00A9187C"/>
    <w:rsid w:val="00A924A6"/>
    <w:rsid w:val="00A9258C"/>
    <w:rsid w:val="00A927D2"/>
    <w:rsid w:val="00A9289B"/>
    <w:rsid w:val="00A9299C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0D40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394B"/>
    <w:rsid w:val="00AB4021"/>
    <w:rsid w:val="00AB4715"/>
    <w:rsid w:val="00AB5563"/>
    <w:rsid w:val="00AB5D6E"/>
    <w:rsid w:val="00AB5E2E"/>
    <w:rsid w:val="00AB6432"/>
    <w:rsid w:val="00AB6889"/>
    <w:rsid w:val="00AB6C46"/>
    <w:rsid w:val="00AB6F91"/>
    <w:rsid w:val="00AB7988"/>
    <w:rsid w:val="00AB7D5F"/>
    <w:rsid w:val="00AC00A8"/>
    <w:rsid w:val="00AC052F"/>
    <w:rsid w:val="00AC10BB"/>
    <w:rsid w:val="00AC1542"/>
    <w:rsid w:val="00AC171F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6C52"/>
    <w:rsid w:val="00AD746E"/>
    <w:rsid w:val="00AD7791"/>
    <w:rsid w:val="00AD7842"/>
    <w:rsid w:val="00AE016D"/>
    <w:rsid w:val="00AE0C5A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0BB"/>
    <w:rsid w:val="00AF5378"/>
    <w:rsid w:val="00AF58C5"/>
    <w:rsid w:val="00AF5933"/>
    <w:rsid w:val="00AF5A67"/>
    <w:rsid w:val="00AF5FE6"/>
    <w:rsid w:val="00AF6225"/>
    <w:rsid w:val="00AF647A"/>
    <w:rsid w:val="00AF6657"/>
    <w:rsid w:val="00AF6B1B"/>
    <w:rsid w:val="00AF6DCD"/>
    <w:rsid w:val="00AF7B75"/>
    <w:rsid w:val="00B0047C"/>
    <w:rsid w:val="00B00628"/>
    <w:rsid w:val="00B01283"/>
    <w:rsid w:val="00B015B8"/>
    <w:rsid w:val="00B01663"/>
    <w:rsid w:val="00B018F4"/>
    <w:rsid w:val="00B01A5B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9FF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3A"/>
    <w:rsid w:val="00B11CDA"/>
    <w:rsid w:val="00B11E17"/>
    <w:rsid w:val="00B11ECF"/>
    <w:rsid w:val="00B12B63"/>
    <w:rsid w:val="00B12DCB"/>
    <w:rsid w:val="00B12E51"/>
    <w:rsid w:val="00B1320A"/>
    <w:rsid w:val="00B13440"/>
    <w:rsid w:val="00B15542"/>
    <w:rsid w:val="00B159A0"/>
    <w:rsid w:val="00B160C0"/>
    <w:rsid w:val="00B16A5D"/>
    <w:rsid w:val="00B16C89"/>
    <w:rsid w:val="00B16FCC"/>
    <w:rsid w:val="00B172A9"/>
    <w:rsid w:val="00B174A3"/>
    <w:rsid w:val="00B17730"/>
    <w:rsid w:val="00B178AF"/>
    <w:rsid w:val="00B17CDC"/>
    <w:rsid w:val="00B202F3"/>
    <w:rsid w:val="00B205CD"/>
    <w:rsid w:val="00B208D9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481"/>
    <w:rsid w:val="00B32CD3"/>
    <w:rsid w:val="00B33144"/>
    <w:rsid w:val="00B33181"/>
    <w:rsid w:val="00B338FC"/>
    <w:rsid w:val="00B350F0"/>
    <w:rsid w:val="00B351A2"/>
    <w:rsid w:val="00B353E5"/>
    <w:rsid w:val="00B354D2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2A1B"/>
    <w:rsid w:val="00B42C58"/>
    <w:rsid w:val="00B438AF"/>
    <w:rsid w:val="00B43E58"/>
    <w:rsid w:val="00B45090"/>
    <w:rsid w:val="00B45170"/>
    <w:rsid w:val="00B4593B"/>
    <w:rsid w:val="00B45E8E"/>
    <w:rsid w:val="00B46C1F"/>
    <w:rsid w:val="00B47E45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5FB6"/>
    <w:rsid w:val="00B56217"/>
    <w:rsid w:val="00B56BCE"/>
    <w:rsid w:val="00B56DB0"/>
    <w:rsid w:val="00B578F1"/>
    <w:rsid w:val="00B57B41"/>
    <w:rsid w:val="00B60D64"/>
    <w:rsid w:val="00B60EBC"/>
    <w:rsid w:val="00B6135E"/>
    <w:rsid w:val="00B61671"/>
    <w:rsid w:val="00B6178C"/>
    <w:rsid w:val="00B618F0"/>
    <w:rsid w:val="00B61D9A"/>
    <w:rsid w:val="00B62488"/>
    <w:rsid w:val="00B62EF2"/>
    <w:rsid w:val="00B62F09"/>
    <w:rsid w:val="00B635EA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56F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5B4C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B8F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84C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713"/>
    <w:rsid w:val="00BB284F"/>
    <w:rsid w:val="00BB29C5"/>
    <w:rsid w:val="00BB2BE1"/>
    <w:rsid w:val="00BB39BA"/>
    <w:rsid w:val="00BB3D1F"/>
    <w:rsid w:val="00BB41D0"/>
    <w:rsid w:val="00BB428F"/>
    <w:rsid w:val="00BB4371"/>
    <w:rsid w:val="00BB5AD7"/>
    <w:rsid w:val="00BB6127"/>
    <w:rsid w:val="00BB614E"/>
    <w:rsid w:val="00BB70A9"/>
    <w:rsid w:val="00BB755A"/>
    <w:rsid w:val="00BB79BB"/>
    <w:rsid w:val="00BB7E98"/>
    <w:rsid w:val="00BC00B2"/>
    <w:rsid w:val="00BC05A2"/>
    <w:rsid w:val="00BC0B69"/>
    <w:rsid w:val="00BC0D15"/>
    <w:rsid w:val="00BC1482"/>
    <w:rsid w:val="00BC171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C6CC0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4F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9EB"/>
    <w:rsid w:val="00BE4C83"/>
    <w:rsid w:val="00BE5210"/>
    <w:rsid w:val="00BE5403"/>
    <w:rsid w:val="00BE5D23"/>
    <w:rsid w:val="00BE63EC"/>
    <w:rsid w:val="00BE70DC"/>
    <w:rsid w:val="00BE7A63"/>
    <w:rsid w:val="00BF0116"/>
    <w:rsid w:val="00BF079D"/>
    <w:rsid w:val="00BF0AA0"/>
    <w:rsid w:val="00BF10D4"/>
    <w:rsid w:val="00BF117D"/>
    <w:rsid w:val="00BF1437"/>
    <w:rsid w:val="00BF1B48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2B48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06DC0"/>
    <w:rsid w:val="00C07A68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2D0E"/>
    <w:rsid w:val="00C13057"/>
    <w:rsid w:val="00C13410"/>
    <w:rsid w:val="00C13D63"/>
    <w:rsid w:val="00C13E62"/>
    <w:rsid w:val="00C13FEF"/>
    <w:rsid w:val="00C143A4"/>
    <w:rsid w:val="00C1449D"/>
    <w:rsid w:val="00C146B7"/>
    <w:rsid w:val="00C14BEC"/>
    <w:rsid w:val="00C14C81"/>
    <w:rsid w:val="00C14DDA"/>
    <w:rsid w:val="00C1551C"/>
    <w:rsid w:val="00C171E7"/>
    <w:rsid w:val="00C17726"/>
    <w:rsid w:val="00C1782A"/>
    <w:rsid w:val="00C201FB"/>
    <w:rsid w:val="00C205FE"/>
    <w:rsid w:val="00C22164"/>
    <w:rsid w:val="00C22228"/>
    <w:rsid w:val="00C22352"/>
    <w:rsid w:val="00C22868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27577"/>
    <w:rsid w:val="00C31715"/>
    <w:rsid w:val="00C32303"/>
    <w:rsid w:val="00C32437"/>
    <w:rsid w:val="00C325DE"/>
    <w:rsid w:val="00C32AA9"/>
    <w:rsid w:val="00C32F7B"/>
    <w:rsid w:val="00C33A52"/>
    <w:rsid w:val="00C33EE1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8AF"/>
    <w:rsid w:val="00C41C40"/>
    <w:rsid w:val="00C4335F"/>
    <w:rsid w:val="00C4400D"/>
    <w:rsid w:val="00C443C7"/>
    <w:rsid w:val="00C44DAF"/>
    <w:rsid w:val="00C452FD"/>
    <w:rsid w:val="00C45CE0"/>
    <w:rsid w:val="00C46221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8FB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CAE"/>
    <w:rsid w:val="00C55DFA"/>
    <w:rsid w:val="00C55F54"/>
    <w:rsid w:val="00C56175"/>
    <w:rsid w:val="00C56944"/>
    <w:rsid w:val="00C571A9"/>
    <w:rsid w:val="00C57E52"/>
    <w:rsid w:val="00C600D1"/>
    <w:rsid w:val="00C6059B"/>
    <w:rsid w:val="00C60681"/>
    <w:rsid w:val="00C60917"/>
    <w:rsid w:val="00C6095D"/>
    <w:rsid w:val="00C60DAD"/>
    <w:rsid w:val="00C61342"/>
    <w:rsid w:val="00C622FD"/>
    <w:rsid w:val="00C62B89"/>
    <w:rsid w:val="00C62C4B"/>
    <w:rsid w:val="00C62FA3"/>
    <w:rsid w:val="00C63300"/>
    <w:rsid w:val="00C635A8"/>
    <w:rsid w:val="00C639F3"/>
    <w:rsid w:val="00C63F60"/>
    <w:rsid w:val="00C64282"/>
    <w:rsid w:val="00C64533"/>
    <w:rsid w:val="00C65EAA"/>
    <w:rsid w:val="00C661B5"/>
    <w:rsid w:val="00C66881"/>
    <w:rsid w:val="00C6695C"/>
    <w:rsid w:val="00C70031"/>
    <w:rsid w:val="00C7027E"/>
    <w:rsid w:val="00C706F5"/>
    <w:rsid w:val="00C71328"/>
    <w:rsid w:val="00C71F7A"/>
    <w:rsid w:val="00C72BFB"/>
    <w:rsid w:val="00C733E3"/>
    <w:rsid w:val="00C737F2"/>
    <w:rsid w:val="00C73CC3"/>
    <w:rsid w:val="00C73CF2"/>
    <w:rsid w:val="00C73E82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0C2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379"/>
    <w:rsid w:val="00C874E5"/>
    <w:rsid w:val="00C875B8"/>
    <w:rsid w:val="00C87ED2"/>
    <w:rsid w:val="00C90061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609"/>
    <w:rsid w:val="00CA2723"/>
    <w:rsid w:val="00CA2914"/>
    <w:rsid w:val="00CA29C0"/>
    <w:rsid w:val="00CA32CF"/>
    <w:rsid w:val="00CA350D"/>
    <w:rsid w:val="00CA3819"/>
    <w:rsid w:val="00CA5851"/>
    <w:rsid w:val="00CA5EAA"/>
    <w:rsid w:val="00CA63E3"/>
    <w:rsid w:val="00CA689A"/>
    <w:rsid w:val="00CA702F"/>
    <w:rsid w:val="00CA70B9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12"/>
    <w:rsid w:val="00CB3150"/>
    <w:rsid w:val="00CB3289"/>
    <w:rsid w:val="00CB34D3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975"/>
    <w:rsid w:val="00CB6DB9"/>
    <w:rsid w:val="00CB71DA"/>
    <w:rsid w:val="00CB72B7"/>
    <w:rsid w:val="00CB77CA"/>
    <w:rsid w:val="00CB7B66"/>
    <w:rsid w:val="00CC0A51"/>
    <w:rsid w:val="00CC0B1B"/>
    <w:rsid w:val="00CC0E34"/>
    <w:rsid w:val="00CC1811"/>
    <w:rsid w:val="00CC1DE3"/>
    <w:rsid w:val="00CC35D0"/>
    <w:rsid w:val="00CC3766"/>
    <w:rsid w:val="00CC454F"/>
    <w:rsid w:val="00CC48B9"/>
    <w:rsid w:val="00CC4D18"/>
    <w:rsid w:val="00CC5011"/>
    <w:rsid w:val="00CC506A"/>
    <w:rsid w:val="00CC512E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52E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D7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48D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49C2"/>
    <w:rsid w:val="00CF52EE"/>
    <w:rsid w:val="00CF576F"/>
    <w:rsid w:val="00CF58FF"/>
    <w:rsid w:val="00CF6580"/>
    <w:rsid w:val="00D00080"/>
    <w:rsid w:val="00D0092E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57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066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31A"/>
    <w:rsid w:val="00D27B00"/>
    <w:rsid w:val="00D27E06"/>
    <w:rsid w:val="00D302B7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37CC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164"/>
    <w:rsid w:val="00D472DF"/>
    <w:rsid w:val="00D472EF"/>
    <w:rsid w:val="00D47643"/>
    <w:rsid w:val="00D47EA5"/>
    <w:rsid w:val="00D5025C"/>
    <w:rsid w:val="00D502B1"/>
    <w:rsid w:val="00D50507"/>
    <w:rsid w:val="00D5207D"/>
    <w:rsid w:val="00D52799"/>
    <w:rsid w:val="00D53423"/>
    <w:rsid w:val="00D54091"/>
    <w:rsid w:val="00D541C8"/>
    <w:rsid w:val="00D54456"/>
    <w:rsid w:val="00D547D0"/>
    <w:rsid w:val="00D54886"/>
    <w:rsid w:val="00D54E95"/>
    <w:rsid w:val="00D56093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55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19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B61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6E89"/>
    <w:rsid w:val="00D97DD9"/>
    <w:rsid w:val="00D97F47"/>
    <w:rsid w:val="00DA0C2D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4DCE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C7D"/>
    <w:rsid w:val="00DA7E1C"/>
    <w:rsid w:val="00DB009F"/>
    <w:rsid w:val="00DB0573"/>
    <w:rsid w:val="00DB05F1"/>
    <w:rsid w:val="00DB09C4"/>
    <w:rsid w:val="00DB108A"/>
    <w:rsid w:val="00DB10BA"/>
    <w:rsid w:val="00DB1A50"/>
    <w:rsid w:val="00DB1B96"/>
    <w:rsid w:val="00DB1C34"/>
    <w:rsid w:val="00DB2077"/>
    <w:rsid w:val="00DB2AED"/>
    <w:rsid w:val="00DB2B2A"/>
    <w:rsid w:val="00DB30BC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3F90"/>
    <w:rsid w:val="00DC419C"/>
    <w:rsid w:val="00DC442A"/>
    <w:rsid w:val="00DC4D83"/>
    <w:rsid w:val="00DC564E"/>
    <w:rsid w:val="00DC5C75"/>
    <w:rsid w:val="00DC6F1C"/>
    <w:rsid w:val="00DC71C1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895"/>
    <w:rsid w:val="00DE0C56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4CE8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B5A"/>
    <w:rsid w:val="00E01D2C"/>
    <w:rsid w:val="00E01F40"/>
    <w:rsid w:val="00E0295B"/>
    <w:rsid w:val="00E02FCE"/>
    <w:rsid w:val="00E036E3"/>
    <w:rsid w:val="00E03A38"/>
    <w:rsid w:val="00E03A76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6AC8"/>
    <w:rsid w:val="00E175CB"/>
    <w:rsid w:val="00E1778B"/>
    <w:rsid w:val="00E1791B"/>
    <w:rsid w:val="00E17A59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33"/>
    <w:rsid w:val="00E23F44"/>
    <w:rsid w:val="00E241F4"/>
    <w:rsid w:val="00E242E5"/>
    <w:rsid w:val="00E25335"/>
    <w:rsid w:val="00E2666B"/>
    <w:rsid w:val="00E269BA"/>
    <w:rsid w:val="00E27435"/>
    <w:rsid w:val="00E27E3D"/>
    <w:rsid w:val="00E27E82"/>
    <w:rsid w:val="00E3050A"/>
    <w:rsid w:val="00E31332"/>
    <w:rsid w:val="00E3137F"/>
    <w:rsid w:val="00E327C5"/>
    <w:rsid w:val="00E32D10"/>
    <w:rsid w:val="00E32DE2"/>
    <w:rsid w:val="00E33100"/>
    <w:rsid w:val="00E33565"/>
    <w:rsid w:val="00E339BC"/>
    <w:rsid w:val="00E33F91"/>
    <w:rsid w:val="00E3445F"/>
    <w:rsid w:val="00E35BC0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7A6"/>
    <w:rsid w:val="00E40BBA"/>
    <w:rsid w:val="00E40C4A"/>
    <w:rsid w:val="00E424CF"/>
    <w:rsid w:val="00E44613"/>
    <w:rsid w:val="00E450A8"/>
    <w:rsid w:val="00E455DE"/>
    <w:rsid w:val="00E45BB4"/>
    <w:rsid w:val="00E46BEE"/>
    <w:rsid w:val="00E471FB"/>
    <w:rsid w:val="00E472AC"/>
    <w:rsid w:val="00E47774"/>
    <w:rsid w:val="00E47C9A"/>
    <w:rsid w:val="00E47CDE"/>
    <w:rsid w:val="00E50208"/>
    <w:rsid w:val="00E50C13"/>
    <w:rsid w:val="00E51185"/>
    <w:rsid w:val="00E515A2"/>
    <w:rsid w:val="00E516A6"/>
    <w:rsid w:val="00E51B42"/>
    <w:rsid w:val="00E51C1D"/>
    <w:rsid w:val="00E52335"/>
    <w:rsid w:val="00E5263A"/>
    <w:rsid w:val="00E52DBE"/>
    <w:rsid w:val="00E539FB"/>
    <w:rsid w:val="00E53E79"/>
    <w:rsid w:val="00E54414"/>
    <w:rsid w:val="00E546BF"/>
    <w:rsid w:val="00E54F91"/>
    <w:rsid w:val="00E55249"/>
    <w:rsid w:val="00E55E67"/>
    <w:rsid w:val="00E5621C"/>
    <w:rsid w:val="00E5651F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39D7"/>
    <w:rsid w:val="00E643E1"/>
    <w:rsid w:val="00E645AD"/>
    <w:rsid w:val="00E64744"/>
    <w:rsid w:val="00E647FF"/>
    <w:rsid w:val="00E64802"/>
    <w:rsid w:val="00E64AB9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2D57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07FD"/>
    <w:rsid w:val="00E815BB"/>
    <w:rsid w:val="00E816F1"/>
    <w:rsid w:val="00E8197C"/>
    <w:rsid w:val="00E81B88"/>
    <w:rsid w:val="00E836A6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14E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773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475"/>
    <w:rsid w:val="00EB29B1"/>
    <w:rsid w:val="00EB2BD9"/>
    <w:rsid w:val="00EB30D1"/>
    <w:rsid w:val="00EB3958"/>
    <w:rsid w:val="00EB3CD5"/>
    <w:rsid w:val="00EB3EAD"/>
    <w:rsid w:val="00EB42F1"/>
    <w:rsid w:val="00EB440C"/>
    <w:rsid w:val="00EB4486"/>
    <w:rsid w:val="00EB454F"/>
    <w:rsid w:val="00EB4A7B"/>
    <w:rsid w:val="00EB4D72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4F7D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734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86"/>
    <w:rsid w:val="00EF2CF3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498B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291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6F4F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23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4F49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8C9"/>
    <w:rsid w:val="00F47DF5"/>
    <w:rsid w:val="00F5062E"/>
    <w:rsid w:val="00F510C2"/>
    <w:rsid w:val="00F51637"/>
    <w:rsid w:val="00F51717"/>
    <w:rsid w:val="00F51E63"/>
    <w:rsid w:val="00F52636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752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3C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1AB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308"/>
    <w:rsid w:val="00F934D4"/>
    <w:rsid w:val="00F93E05"/>
    <w:rsid w:val="00F93E3F"/>
    <w:rsid w:val="00F9436C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12A"/>
    <w:rsid w:val="00FA52D3"/>
    <w:rsid w:val="00FA54CA"/>
    <w:rsid w:val="00FA55F1"/>
    <w:rsid w:val="00FA5727"/>
    <w:rsid w:val="00FA577A"/>
    <w:rsid w:val="00FA57BE"/>
    <w:rsid w:val="00FA616F"/>
    <w:rsid w:val="00FA6350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4F5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481"/>
    <w:rsid w:val="00FB65B9"/>
    <w:rsid w:val="00FB6B67"/>
    <w:rsid w:val="00FB6F8B"/>
    <w:rsid w:val="00FB76CB"/>
    <w:rsid w:val="00FB7BD9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26C5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5B7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71A"/>
    <w:rsid w:val="00FE6F3C"/>
    <w:rsid w:val="00FF17A8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3FD"/>
    <w:rsid w:val="00FF6451"/>
    <w:rsid w:val="00FF6B2A"/>
    <w:rsid w:val="0DD62B12"/>
    <w:rsid w:val="0EBD369B"/>
    <w:rsid w:val="0EF58121"/>
    <w:rsid w:val="0F27BEB4"/>
    <w:rsid w:val="0F9D9A26"/>
    <w:rsid w:val="0FE752E9"/>
    <w:rsid w:val="0FF791CD"/>
    <w:rsid w:val="13B75408"/>
    <w:rsid w:val="17EB3AA8"/>
    <w:rsid w:val="1A57CB62"/>
    <w:rsid w:val="1BBF3856"/>
    <w:rsid w:val="1BEF0BA7"/>
    <w:rsid w:val="1D7AB81B"/>
    <w:rsid w:val="1DCDADB9"/>
    <w:rsid w:val="1DF59504"/>
    <w:rsid w:val="1F5FB1A7"/>
    <w:rsid w:val="1FFB3BA9"/>
    <w:rsid w:val="1FFDC023"/>
    <w:rsid w:val="21FF56AF"/>
    <w:rsid w:val="227BB984"/>
    <w:rsid w:val="270ACA4F"/>
    <w:rsid w:val="2BF7B191"/>
    <w:rsid w:val="2DFFB669"/>
    <w:rsid w:val="2EFE4C5F"/>
    <w:rsid w:val="2F6A9F41"/>
    <w:rsid w:val="2F852F3B"/>
    <w:rsid w:val="2FAAEF28"/>
    <w:rsid w:val="2FC7B611"/>
    <w:rsid w:val="2FFE61D7"/>
    <w:rsid w:val="342DE702"/>
    <w:rsid w:val="35B156BC"/>
    <w:rsid w:val="35BA77D0"/>
    <w:rsid w:val="35CBB611"/>
    <w:rsid w:val="35E82401"/>
    <w:rsid w:val="36CB19A7"/>
    <w:rsid w:val="373F76CB"/>
    <w:rsid w:val="377AAD40"/>
    <w:rsid w:val="3797504C"/>
    <w:rsid w:val="37BE31A6"/>
    <w:rsid w:val="37EF5B21"/>
    <w:rsid w:val="37FD9BA1"/>
    <w:rsid w:val="389FB736"/>
    <w:rsid w:val="3A7C3AF7"/>
    <w:rsid w:val="3B8FA753"/>
    <w:rsid w:val="3BFBDB03"/>
    <w:rsid w:val="3BFC0112"/>
    <w:rsid w:val="3C2E7960"/>
    <w:rsid w:val="3D290315"/>
    <w:rsid w:val="3DFBA494"/>
    <w:rsid w:val="3E537AA9"/>
    <w:rsid w:val="3E7B1D95"/>
    <w:rsid w:val="3E7F7D15"/>
    <w:rsid w:val="3E86150D"/>
    <w:rsid w:val="3F7F6932"/>
    <w:rsid w:val="3FAD8AFB"/>
    <w:rsid w:val="3FD9A725"/>
    <w:rsid w:val="3FDB83FD"/>
    <w:rsid w:val="3FF758D8"/>
    <w:rsid w:val="3FFA1368"/>
    <w:rsid w:val="3FFF3652"/>
    <w:rsid w:val="448D150D"/>
    <w:rsid w:val="4A7627FB"/>
    <w:rsid w:val="4BDFFA02"/>
    <w:rsid w:val="4BEC5CF2"/>
    <w:rsid w:val="4BEFC94B"/>
    <w:rsid w:val="4C7FE0D0"/>
    <w:rsid w:val="4CF9824C"/>
    <w:rsid w:val="4D676E77"/>
    <w:rsid w:val="4F3FCACB"/>
    <w:rsid w:val="4F7E08BC"/>
    <w:rsid w:val="4FBDCF27"/>
    <w:rsid w:val="4FFB17DB"/>
    <w:rsid w:val="4FFF1A31"/>
    <w:rsid w:val="51CB981C"/>
    <w:rsid w:val="53DF75FA"/>
    <w:rsid w:val="53F9FA47"/>
    <w:rsid w:val="53FF6B23"/>
    <w:rsid w:val="54FF66F2"/>
    <w:rsid w:val="55FDC75B"/>
    <w:rsid w:val="56F59BDC"/>
    <w:rsid w:val="577EE7CD"/>
    <w:rsid w:val="579F6201"/>
    <w:rsid w:val="595F5839"/>
    <w:rsid w:val="59BD5F5B"/>
    <w:rsid w:val="5AD1FB5A"/>
    <w:rsid w:val="5B9B4E97"/>
    <w:rsid w:val="5B9F239E"/>
    <w:rsid w:val="5BB7C6EC"/>
    <w:rsid w:val="5BBE7C6A"/>
    <w:rsid w:val="5BBF16B1"/>
    <w:rsid w:val="5BFC0A4A"/>
    <w:rsid w:val="5CDB068A"/>
    <w:rsid w:val="5D5F7ADA"/>
    <w:rsid w:val="5D7F29ED"/>
    <w:rsid w:val="5DDBBC81"/>
    <w:rsid w:val="5DF5B0ED"/>
    <w:rsid w:val="5E4323E0"/>
    <w:rsid w:val="5E4DB769"/>
    <w:rsid w:val="5E7DC723"/>
    <w:rsid w:val="5E7F96AB"/>
    <w:rsid w:val="5E936BD9"/>
    <w:rsid w:val="5EB68916"/>
    <w:rsid w:val="5EFF0B98"/>
    <w:rsid w:val="5F4ED11C"/>
    <w:rsid w:val="5F751481"/>
    <w:rsid w:val="5F9F0625"/>
    <w:rsid w:val="5FA7F22C"/>
    <w:rsid w:val="5FAB95F3"/>
    <w:rsid w:val="5FBF8D41"/>
    <w:rsid w:val="5FCCD574"/>
    <w:rsid w:val="5FDE79C6"/>
    <w:rsid w:val="5FEB30AF"/>
    <w:rsid w:val="5FEF2CDF"/>
    <w:rsid w:val="5FEFCD51"/>
    <w:rsid w:val="5FFE64AD"/>
    <w:rsid w:val="672EE446"/>
    <w:rsid w:val="676C8142"/>
    <w:rsid w:val="67747252"/>
    <w:rsid w:val="67BF382F"/>
    <w:rsid w:val="67DBE45A"/>
    <w:rsid w:val="67E4041D"/>
    <w:rsid w:val="67EFD5CD"/>
    <w:rsid w:val="67FB9FBB"/>
    <w:rsid w:val="67FFC4BC"/>
    <w:rsid w:val="69FD3042"/>
    <w:rsid w:val="6AD65557"/>
    <w:rsid w:val="6BCB962D"/>
    <w:rsid w:val="6BE93A66"/>
    <w:rsid w:val="6C7CDEBB"/>
    <w:rsid w:val="6CED4A4C"/>
    <w:rsid w:val="6CEF36C5"/>
    <w:rsid w:val="6CF3388C"/>
    <w:rsid w:val="6CF5AE10"/>
    <w:rsid w:val="6D7FF22D"/>
    <w:rsid w:val="6E5BA66A"/>
    <w:rsid w:val="6E5FD7A1"/>
    <w:rsid w:val="6E7F413B"/>
    <w:rsid w:val="6EFD34B8"/>
    <w:rsid w:val="6F297688"/>
    <w:rsid w:val="6F2F01E2"/>
    <w:rsid w:val="6F3D9D3A"/>
    <w:rsid w:val="6F7F5CE4"/>
    <w:rsid w:val="6FBF0323"/>
    <w:rsid w:val="6FBFD8BB"/>
    <w:rsid w:val="6FDF241A"/>
    <w:rsid w:val="6FE259BE"/>
    <w:rsid w:val="6FE73D30"/>
    <w:rsid w:val="6FED3417"/>
    <w:rsid w:val="6FEE9D73"/>
    <w:rsid w:val="6FF630AE"/>
    <w:rsid w:val="6FFF7727"/>
    <w:rsid w:val="6FFFD5EE"/>
    <w:rsid w:val="71FB9B0F"/>
    <w:rsid w:val="723F3B3F"/>
    <w:rsid w:val="739FFDA7"/>
    <w:rsid w:val="73F6EF92"/>
    <w:rsid w:val="73FD5C7C"/>
    <w:rsid w:val="73FEC913"/>
    <w:rsid w:val="745A2F31"/>
    <w:rsid w:val="74BE5F33"/>
    <w:rsid w:val="74D75BCC"/>
    <w:rsid w:val="75C9E002"/>
    <w:rsid w:val="75CF3613"/>
    <w:rsid w:val="75DE621F"/>
    <w:rsid w:val="75F4F589"/>
    <w:rsid w:val="762F9734"/>
    <w:rsid w:val="767D9970"/>
    <w:rsid w:val="76F76C52"/>
    <w:rsid w:val="77548086"/>
    <w:rsid w:val="77AFD611"/>
    <w:rsid w:val="77BEC0CB"/>
    <w:rsid w:val="77FBCD7F"/>
    <w:rsid w:val="77FD5C3B"/>
    <w:rsid w:val="77FD9E00"/>
    <w:rsid w:val="77FFBF19"/>
    <w:rsid w:val="78DF2EC7"/>
    <w:rsid w:val="78EB63E0"/>
    <w:rsid w:val="78FD5645"/>
    <w:rsid w:val="79B71DC2"/>
    <w:rsid w:val="7A3FB146"/>
    <w:rsid w:val="7AF96786"/>
    <w:rsid w:val="7AFF93FF"/>
    <w:rsid w:val="7B7E9BDE"/>
    <w:rsid w:val="7B9EE6A7"/>
    <w:rsid w:val="7BBE7E05"/>
    <w:rsid w:val="7BDE819F"/>
    <w:rsid w:val="7BEBD984"/>
    <w:rsid w:val="7BEF8C20"/>
    <w:rsid w:val="7BFB769E"/>
    <w:rsid w:val="7BFF0F87"/>
    <w:rsid w:val="7BFFC79A"/>
    <w:rsid w:val="7C3A422A"/>
    <w:rsid w:val="7CC6A6D4"/>
    <w:rsid w:val="7CDB6727"/>
    <w:rsid w:val="7CEF3CB4"/>
    <w:rsid w:val="7CF78262"/>
    <w:rsid w:val="7CFB9A05"/>
    <w:rsid w:val="7CFBAA37"/>
    <w:rsid w:val="7D56E6AD"/>
    <w:rsid w:val="7D66C34A"/>
    <w:rsid w:val="7D6F35AA"/>
    <w:rsid w:val="7D70D2E7"/>
    <w:rsid w:val="7DA33025"/>
    <w:rsid w:val="7DB241B2"/>
    <w:rsid w:val="7DBE313A"/>
    <w:rsid w:val="7DBFF041"/>
    <w:rsid w:val="7DDE4BED"/>
    <w:rsid w:val="7DE6478F"/>
    <w:rsid w:val="7DF385D8"/>
    <w:rsid w:val="7DF55B00"/>
    <w:rsid w:val="7DF5A0F3"/>
    <w:rsid w:val="7E28D641"/>
    <w:rsid w:val="7E3BFE85"/>
    <w:rsid w:val="7E5171A1"/>
    <w:rsid w:val="7E7E4DEA"/>
    <w:rsid w:val="7EC6838C"/>
    <w:rsid w:val="7ED97753"/>
    <w:rsid w:val="7EDB2B80"/>
    <w:rsid w:val="7EDF8C52"/>
    <w:rsid w:val="7EF670AD"/>
    <w:rsid w:val="7EFC4942"/>
    <w:rsid w:val="7EFDB663"/>
    <w:rsid w:val="7EFE5081"/>
    <w:rsid w:val="7F23AC35"/>
    <w:rsid w:val="7F3BAFD3"/>
    <w:rsid w:val="7F76F1A7"/>
    <w:rsid w:val="7F7BAAB6"/>
    <w:rsid w:val="7F7D3A7A"/>
    <w:rsid w:val="7F7F3643"/>
    <w:rsid w:val="7F7F8C65"/>
    <w:rsid w:val="7F7FDA4B"/>
    <w:rsid w:val="7F9EC827"/>
    <w:rsid w:val="7FA51926"/>
    <w:rsid w:val="7FB70A7A"/>
    <w:rsid w:val="7FB92B12"/>
    <w:rsid w:val="7FBA49AF"/>
    <w:rsid w:val="7FD316C5"/>
    <w:rsid w:val="7FDD1E65"/>
    <w:rsid w:val="7FDFDD44"/>
    <w:rsid w:val="7FE7CDB0"/>
    <w:rsid w:val="7FED32B0"/>
    <w:rsid w:val="7FEEE190"/>
    <w:rsid w:val="7FF27CD3"/>
    <w:rsid w:val="7FF60FD8"/>
    <w:rsid w:val="7FF7ADE8"/>
    <w:rsid w:val="7FF93ABA"/>
    <w:rsid w:val="7FFB8386"/>
    <w:rsid w:val="7FFD5E5D"/>
    <w:rsid w:val="7FFF8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355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qFormat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qFormat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52">
    <w:name w:val="toc 5"/>
    <w:basedOn w:val="a"/>
    <w:next w:val="a"/>
    <w:uiPriority w:val="39"/>
    <w:unhideWhenUsed/>
    <w:qFormat/>
    <w:pPr>
      <w:spacing w:line="240" w:lineRule="auto"/>
      <w:ind w:leftChars="800" w:left="1680"/>
    </w:p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2">
    <w:name w:val="toc 4"/>
    <w:basedOn w:val="a"/>
    <w:next w:val="a"/>
    <w:uiPriority w:val="39"/>
    <w:unhideWhenUsed/>
    <w:qFormat/>
    <w:pPr>
      <w:spacing w:line="240" w:lineRule="auto"/>
      <w:ind w:leftChars="600" w:left="1260"/>
    </w:pPr>
  </w:style>
  <w:style w:type="paragraph" w:styleId="af">
    <w:name w:val="footnote text"/>
    <w:basedOn w:val="a"/>
    <w:link w:val="af0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1"/>
    <w:uiPriority w:val="22"/>
    <w:qFormat/>
    <w:rPr>
      <w:b/>
      <w:bCs/>
    </w:rPr>
  </w:style>
  <w:style w:type="character" w:styleId="af3">
    <w:name w:val="Emphasis"/>
    <w:basedOn w:val="a1"/>
    <w:uiPriority w:val="20"/>
    <w:qFormat/>
    <w:rPr>
      <w:i/>
      <w:iCs/>
    </w:rPr>
  </w:style>
  <w:style w:type="character" w:styleId="af4">
    <w:name w:val="Hyperlink"/>
    <w:basedOn w:val="a1"/>
    <w:uiPriority w:val="99"/>
    <w:unhideWhenUsed/>
    <w:qFormat/>
    <w:rPr>
      <w:color w:val="0000FF"/>
      <w:u w:val="single"/>
    </w:rPr>
  </w:style>
  <w:style w:type="character" w:styleId="HTML1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footnote reference"/>
    <w:basedOn w:val="a1"/>
    <w:uiPriority w:val="99"/>
    <w:unhideWhenUsed/>
    <w:qFormat/>
    <w:rPr>
      <w:vertAlign w:val="superscript"/>
    </w:rPr>
  </w:style>
  <w:style w:type="table" w:styleId="af6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字符"/>
    <w:basedOn w:val="a1"/>
    <w:link w:val="1"/>
    <w:qFormat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qFormat/>
    <w:rPr>
      <w:rFonts w:ascii="宋体" w:hAnsi="Times New Roman"/>
      <w:b/>
      <w:snapToGrid w:val="0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1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af7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7"/>
    <w:qFormat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a">
    <w:name w:val="批注框文本字符"/>
    <w:basedOn w:val="a1"/>
    <w:link w:val="a9"/>
    <w:uiPriority w:val="99"/>
    <w:semiHidden/>
    <w:qFormat/>
    <w:rPr>
      <w:kern w:val="2"/>
      <w:sz w:val="18"/>
      <w:szCs w:val="18"/>
    </w:rPr>
  </w:style>
  <w:style w:type="character" w:customStyle="1" w:styleId="af0">
    <w:name w:val="脚注文本字符"/>
    <w:basedOn w:val="a1"/>
    <w:link w:val="af"/>
    <w:uiPriority w:val="99"/>
    <w:semiHidden/>
    <w:qFormat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qFormat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qFormat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qFormat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qFormat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qFormat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qFormat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5">
    <w:name w:val="浅色底纹1"/>
    <w:basedOn w:val="a2"/>
    <w:uiPriority w:val="60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  <w:qFormat/>
  </w:style>
  <w:style w:type="table" w:customStyle="1" w:styleId="-12">
    <w:name w:val="浅色列表 - 强调文字颜色 12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6">
    <w:name w:val="无间隔1"/>
    <w:link w:val="Char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16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7">
    <w:name w:val="浅色列表1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标题 11"/>
    <w:basedOn w:val="a"/>
    <w:qFormat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qFormat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qFormat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qFormat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qFormat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character" w:customStyle="1" w:styleId="HTML0">
    <w:name w:val="HTML 预设格式字符"/>
    <w:basedOn w:val="a1"/>
    <w:link w:val="HTML"/>
    <w:uiPriority w:val="99"/>
    <w:qFormat/>
    <w:rPr>
      <w:rFonts w:ascii="宋体" w:hAnsi="宋体" w:cs="宋体"/>
      <w:sz w:val="24"/>
      <w:szCs w:val="24"/>
    </w:rPr>
  </w:style>
  <w:style w:type="paragraph" w:styleId="af8">
    <w:name w:val="List Paragraph"/>
    <w:basedOn w:val="a"/>
    <w:uiPriority w:val="99"/>
    <w:rsid w:val="00002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home/jiaxin/D:/&#24037;&#20316;&#30446;&#24405;/&#39033;&#30446;&#31649;&#29702;&#25991;&#20214;/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106</TotalTime>
  <Pages>7</Pages>
  <Words>397</Words>
  <Characters>2268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Ender Chen</cp:lastModifiedBy>
  <cp:revision>192</cp:revision>
  <dcterms:created xsi:type="dcterms:W3CDTF">2016-11-11T21:57:00Z</dcterms:created>
  <dcterms:modified xsi:type="dcterms:W3CDTF">2017-03-02T05:00:00Z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