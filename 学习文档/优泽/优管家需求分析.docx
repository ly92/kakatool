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970CE" w14:textId="77777777" w:rsidR="001A6894" w:rsidRPr="00713676" w:rsidRDefault="001A6894" w:rsidP="001A6894">
      <w:pPr>
        <w:widowControl/>
        <w:ind w:left="566" w:firstLine="545"/>
        <w:jc w:val="left"/>
        <w:rPr>
          <w:rFonts w:ascii="宋体" w:hAnsi="宋体"/>
        </w:rPr>
      </w:pPr>
      <w:bookmarkStart w:id="0" w:name="_Toc327194592"/>
    </w:p>
    <w:p w14:paraId="46A96C92" w14:textId="77777777" w:rsidR="009A13A7" w:rsidRDefault="009A13A7" w:rsidP="00CC1759">
      <w:pPr>
        <w:jc w:val="center"/>
        <w:rPr>
          <w:b/>
          <w:sz w:val="36"/>
          <w:szCs w:val="36"/>
        </w:rPr>
      </w:pPr>
    </w:p>
    <w:p w14:paraId="6CB6FFCB" w14:textId="77777777" w:rsidR="009A13A7" w:rsidRDefault="009A13A7" w:rsidP="00CC1759">
      <w:pPr>
        <w:jc w:val="center"/>
        <w:rPr>
          <w:b/>
          <w:sz w:val="36"/>
          <w:szCs w:val="36"/>
        </w:rPr>
      </w:pPr>
    </w:p>
    <w:p w14:paraId="437FF805" w14:textId="77777777" w:rsidR="009A13A7" w:rsidRDefault="009A13A7" w:rsidP="00CC1759">
      <w:pPr>
        <w:jc w:val="center"/>
        <w:rPr>
          <w:b/>
          <w:sz w:val="36"/>
          <w:szCs w:val="36"/>
        </w:rPr>
      </w:pPr>
    </w:p>
    <w:p w14:paraId="1F5AB99A" w14:textId="2161BBDE" w:rsidR="00115520" w:rsidRPr="00CC1759" w:rsidRDefault="00907816" w:rsidP="00CC17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优管家</w:t>
      </w:r>
      <w:r w:rsidR="00EC1D60">
        <w:rPr>
          <w:rFonts w:hint="eastAsia"/>
          <w:b/>
          <w:sz w:val="36"/>
          <w:szCs w:val="36"/>
        </w:rPr>
        <w:t>需求分析</w:t>
      </w:r>
    </w:p>
    <w:p w14:paraId="768EFDFE" w14:textId="77777777" w:rsidR="00115520" w:rsidRPr="00713676" w:rsidRDefault="00115520" w:rsidP="009A13A7">
      <w:pPr>
        <w:widowControl/>
        <w:spacing w:beforeLines="700" w:before="2184"/>
        <w:rPr>
          <w:rFonts w:ascii="宋体" w:hAnsi="宋体"/>
          <w:b/>
          <w:snapToGrid w:val="0"/>
          <w:sz w:val="3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4"/>
        <w:gridCol w:w="4333"/>
        <w:gridCol w:w="1450"/>
        <w:gridCol w:w="1295"/>
      </w:tblGrid>
      <w:tr w:rsidR="00907816" w:rsidRPr="00894AD4" w14:paraId="123881F9" w14:textId="77777777" w:rsidTr="00907816">
        <w:tc>
          <w:tcPr>
            <w:tcW w:w="1224" w:type="dxa"/>
            <w:shd w:val="pct30" w:color="auto" w:fill="auto"/>
          </w:tcPr>
          <w:p w14:paraId="66B2EA30" w14:textId="77777777" w:rsidR="00873872" w:rsidRPr="00713676" w:rsidRDefault="00873872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713676">
              <w:rPr>
                <w:rFonts w:ascii="宋体" w:hAnsi="宋体" w:hint="eastAsia"/>
                <w:color w:val="000000"/>
                <w:sz w:val="28"/>
                <w:szCs w:val="28"/>
              </w:rPr>
              <w:t>版本号</w:t>
            </w:r>
          </w:p>
        </w:tc>
        <w:tc>
          <w:tcPr>
            <w:tcW w:w="4333" w:type="dxa"/>
            <w:shd w:val="pct30" w:color="auto" w:fill="auto"/>
          </w:tcPr>
          <w:p w14:paraId="78CF2972" w14:textId="77777777" w:rsidR="00873872" w:rsidRPr="00713676" w:rsidRDefault="00873872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713676">
              <w:rPr>
                <w:rFonts w:ascii="宋体" w:hAnsi="宋体" w:hint="eastAsia"/>
                <w:color w:val="000000"/>
                <w:sz w:val="28"/>
                <w:szCs w:val="28"/>
              </w:rPr>
              <w:t>内容</w:t>
            </w:r>
          </w:p>
        </w:tc>
        <w:tc>
          <w:tcPr>
            <w:tcW w:w="1450" w:type="dxa"/>
            <w:shd w:val="pct30" w:color="auto" w:fill="auto"/>
          </w:tcPr>
          <w:p w14:paraId="3E75FDD7" w14:textId="77777777" w:rsidR="00873872" w:rsidRPr="00713676" w:rsidRDefault="00C12C76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295" w:type="dxa"/>
            <w:shd w:val="pct30" w:color="auto" w:fill="auto"/>
          </w:tcPr>
          <w:p w14:paraId="4F97EBA9" w14:textId="77777777" w:rsidR="00873872" w:rsidRPr="00713676" w:rsidRDefault="00C12C76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撰写人</w:t>
            </w:r>
          </w:p>
        </w:tc>
      </w:tr>
      <w:tr w:rsidR="00907816" w:rsidRPr="00894AD4" w14:paraId="10C00A60" w14:textId="77777777" w:rsidTr="00907816">
        <w:tc>
          <w:tcPr>
            <w:tcW w:w="1224" w:type="dxa"/>
            <w:shd w:val="clear" w:color="auto" w:fill="auto"/>
          </w:tcPr>
          <w:p w14:paraId="1CDEDD30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3676">
              <w:rPr>
                <w:rFonts w:ascii="宋体" w:hAnsi="宋体"/>
                <w:sz w:val="28"/>
                <w:szCs w:val="28"/>
              </w:rPr>
              <w:t>V1.0</w:t>
            </w:r>
          </w:p>
        </w:tc>
        <w:tc>
          <w:tcPr>
            <w:tcW w:w="4333" w:type="dxa"/>
            <w:shd w:val="clear" w:color="auto" w:fill="auto"/>
          </w:tcPr>
          <w:p w14:paraId="2CD848F7" w14:textId="30371E99" w:rsidR="00873872" w:rsidRPr="00713676" w:rsidRDefault="00907816" w:rsidP="00137F5C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1.</w:t>
            </w:r>
          </w:p>
        </w:tc>
        <w:tc>
          <w:tcPr>
            <w:tcW w:w="1450" w:type="dxa"/>
            <w:shd w:val="clear" w:color="auto" w:fill="auto"/>
          </w:tcPr>
          <w:p w14:paraId="0073ECFF" w14:textId="34AE3E6F" w:rsidR="00873872" w:rsidRPr="00907816" w:rsidRDefault="00907816" w:rsidP="0071367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2017-</w:t>
            </w:r>
            <w:r w:rsidRPr="00907816">
              <w:rPr>
                <w:rFonts w:ascii="宋体" w:hAnsi="宋体"/>
                <w:szCs w:val="24"/>
              </w:rPr>
              <w:t>02-09</w:t>
            </w:r>
          </w:p>
        </w:tc>
        <w:tc>
          <w:tcPr>
            <w:tcW w:w="1295" w:type="dxa"/>
            <w:shd w:val="clear" w:color="auto" w:fill="auto"/>
          </w:tcPr>
          <w:p w14:paraId="7A57AE20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07816" w:rsidRPr="00894AD4" w14:paraId="337987CD" w14:textId="77777777" w:rsidTr="00907816">
        <w:tc>
          <w:tcPr>
            <w:tcW w:w="1224" w:type="dxa"/>
            <w:shd w:val="clear" w:color="auto" w:fill="auto"/>
          </w:tcPr>
          <w:p w14:paraId="325AB08F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auto"/>
          </w:tcPr>
          <w:p w14:paraId="5C3433D1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50" w:type="dxa"/>
            <w:shd w:val="clear" w:color="auto" w:fill="auto"/>
          </w:tcPr>
          <w:p w14:paraId="59B4B8E8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auto"/>
          </w:tcPr>
          <w:p w14:paraId="05269046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07816" w:rsidRPr="00894AD4" w14:paraId="49F2B72E" w14:textId="77777777" w:rsidTr="00907816">
        <w:tc>
          <w:tcPr>
            <w:tcW w:w="1224" w:type="dxa"/>
            <w:shd w:val="clear" w:color="auto" w:fill="auto"/>
          </w:tcPr>
          <w:p w14:paraId="585B8A0E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auto"/>
          </w:tcPr>
          <w:p w14:paraId="4ACC18F9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50" w:type="dxa"/>
            <w:shd w:val="clear" w:color="auto" w:fill="auto"/>
          </w:tcPr>
          <w:p w14:paraId="12E6D2CA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auto"/>
          </w:tcPr>
          <w:p w14:paraId="3C314A0D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07816" w:rsidRPr="00894AD4" w14:paraId="47095EB5" w14:textId="77777777" w:rsidTr="00907816">
        <w:tc>
          <w:tcPr>
            <w:tcW w:w="1224" w:type="dxa"/>
            <w:shd w:val="clear" w:color="auto" w:fill="auto"/>
          </w:tcPr>
          <w:p w14:paraId="7F6A2D1C" w14:textId="77777777" w:rsidR="00B83FF0" w:rsidRPr="00713676" w:rsidRDefault="00B83FF0" w:rsidP="00115520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auto"/>
          </w:tcPr>
          <w:p w14:paraId="27517D5D" w14:textId="77777777" w:rsidR="00B83FF0" w:rsidRPr="00713676" w:rsidRDefault="00B83FF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50" w:type="dxa"/>
            <w:shd w:val="clear" w:color="auto" w:fill="auto"/>
          </w:tcPr>
          <w:p w14:paraId="7C432BBA" w14:textId="77777777" w:rsidR="00B83FF0" w:rsidRPr="00713676" w:rsidRDefault="00B83FF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auto"/>
          </w:tcPr>
          <w:p w14:paraId="37F181B2" w14:textId="77777777" w:rsidR="00B83FF0" w:rsidRPr="00713676" w:rsidRDefault="00B83FF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907816" w:rsidRPr="00894AD4" w14:paraId="4F3D156B" w14:textId="77777777" w:rsidTr="00907816">
        <w:tc>
          <w:tcPr>
            <w:tcW w:w="1224" w:type="dxa"/>
            <w:shd w:val="clear" w:color="auto" w:fill="auto"/>
          </w:tcPr>
          <w:p w14:paraId="4D8325D0" w14:textId="77777777" w:rsidR="00115520" w:rsidRPr="00713676" w:rsidRDefault="00115520" w:rsidP="00115520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auto"/>
          </w:tcPr>
          <w:p w14:paraId="3B4E7128" w14:textId="77777777" w:rsidR="00115520" w:rsidRPr="00713676" w:rsidRDefault="0011552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50" w:type="dxa"/>
            <w:shd w:val="clear" w:color="auto" w:fill="auto"/>
          </w:tcPr>
          <w:p w14:paraId="4B57E824" w14:textId="77777777" w:rsidR="00115520" w:rsidRPr="00713676" w:rsidRDefault="0011552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295" w:type="dxa"/>
            <w:shd w:val="clear" w:color="auto" w:fill="auto"/>
          </w:tcPr>
          <w:p w14:paraId="06719A67" w14:textId="77777777" w:rsidR="00115520" w:rsidRPr="00713676" w:rsidRDefault="0011552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756B85F4" w14:textId="77777777" w:rsidR="005B46DF" w:rsidRDefault="005B46DF" w:rsidP="00205521">
      <w:pPr>
        <w:pStyle w:val="ad"/>
        <w:jc w:val="center"/>
        <w:rPr>
          <w:rFonts w:ascii="宋体" w:hAnsi="宋体"/>
          <w:b w:val="0"/>
          <w:bCs w:val="0"/>
          <w:color w:val="auto"/>
          <w:kern w:val="2"/>
          <w:sz w:val="24"/>
          <w:szCs w:val="22"/>
        </w:rPr>
      </w:pPr>
    </w:p>
    <w:p w14:paraId="38FEEAE9" w14:textId="77777777" w:rsidR="002D493A" w:rsidRDefault="002D493A" w:rsidP="002D493A"/>
    <w:p w14:paraId="2686BD7E" w14:textId="77777777" w:rsidR="002D493A" w:rsidRDefault="002D493A" w:rsidP="002D493A"/>
    <w:p w14:paraId="1A20643E" w14:textId="77777777" w:rsidR="002D493A" w:rsidRDefault="002D493A" w:rsidP="002D493A"/>
    <w:p w14:paraId="67B24D5A" w14:textId="77777777" w:rsidR="002D493A" w:rsidRDefault="002D493A" w:rsidP="002D493A"/>
    <w:p w14:paraId="3E4E63B1" w14:textId="77777777" w:rsidR="002D493A" w:rsidRDefault="002D493A" w:rsidP="002D493A"/>
    <w:p w14:paraId="605349A7" w14:textId="77777777" w:rsidR="00011A8C" w:rsidRPr="002D493A" w:rsidRDefault="00011A8C" w:rsidP="002D493A"/>
    <w:p w14:paraId="763D6907" w14:textId="77777777" w:rsidR="00205521" w:rsidRPr="00713676" w:rsidRDefault="00205521" w:rsidP="00205521">
      <w:pPr>
        <w:pStyle w:val="ad"/>
        <w:jc w:val="center"/>
        <w:rPr>
          <w:rFonts w:ascii="宋体" w:hAnsi="宋体"/>
        </w:rPr>
      </w:pPr>
      <w:r w:rsidRPr="00713676">
        <w:rPr>
          <w:rFonts w:ascii="宋体" w:hAnsi="宋体"/>
          <w:lang w:val="zh-CN"/>
        </w:rPr>
        <w:lastRenderedPageBreak/>
        <w:t>目录</w:t>
      </w:r>
    </w:p>
    <w:p w14:paraId="29973F37" w14:textId="77777777" w:rsidR="00224A70" w:rsidRDefault="00272DA9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r w:rsidRPr="00713676">
        <w:rPr>
          <w:rFonts w:ascii="宋体" w:hAnsi="宋体"/>
        </w:rPr>
        <w:fldChar w:fldCharType="begin"/>
      </w:r>
      <w:r w:rsidR="00205521" w:rsidRPr="00713676">
        <w:rPr>
          <w:rFonts w:ascii="宋体" w:hAnsi="宋体"/>
        </w:rPr>
        <w:instrText xml:space="preserve"> TOC \o "1-3" \h \z \u </w:instrText>
      </w:r>
      <w:r w:rsidRPr="00713676">
        <w:rPr>
          <w:rFonts w:ascii="宋体" w:hAnsi="宋体"/>
        </w:rPr>
        <w:fldChar w:fldCharType="separate"/>
      </w:r>
      <w:hyperlink w:anchor="_Toc474414967" w:history="1">
        <w:r w:rsidR="00224A70" w:rsidRPr="004401BA">
          <w:rPr>
            <w:rStyle w:val="ae"/>
            <w:rFonts w:ascii="宋体" w:hAnsi="宋体"/>
            <w:noProof/>
          </w:rPr>
          <w:t>1.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ascii="宋体" w:hAnsi="宋体" w:hint="eastAsia"/>
            <w:noProof/>
          </w:rPr>
          <w:t>项目说明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_Toc474414967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3</w:t>
        </w:r>
        <w:r w:rsidR="00224A70">
          <w:rPr>
            <w:noProof/>
            <w:webHidden/>
          </w:rPr>
          <w:fldChar w:fldCharType="end"/>
        </w:r>
      </w:hyperlink>
    </w:p>
    <w:p w14:paraId="2A60DA27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68" w:history="1">
        <w:r w:rsidR="00224A70" w:rsidRPr="004401BA">
          <w:rPr>
            <w:rStyle w:val="ae"/>
            <w:rFonts w:ascii="宋体" w:hAnsi="宋体"/>
            <w:noProof/>
          </w:rPr>
          <w:t>1.1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ascii="宋体" w:hAnsi="宋体" w:hint="eastAsia"/>
            <w:noProof/>
          </w:rPr>
          <w:t>项目背景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_Toc474414968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3</w:t>
        </w:r>
        <w:r w:rsidR="00224A70">
          <w:rPr>
            <w:noProof/>
            <w:webHidden/>
          </w:rPr>
          <w:fldChar w:fldCharType="end"/>
        </w:r>
      </w:hyperlink>
    </w:p>
    <w:p w14:paraId="609DD458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69" w:history="1">
        <w:r w:rsidR="00224A70" w:rsidRPr="004401BA">
          <w:rPr>
            <w:rStyle w:val="ae"/>
            <w:rFonts w:ascii="宋体" w:hAnsi="宋体"/>
            <w:noProof/>
          </w:rPr>
          <w:t>1.2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ascii="宋体" w:hAnsi="宋体" w:hint="eastAsia"/>
            <w:noProof/>
          </w:rPr>
          <w:t>项目目标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_Toc474414969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3</w:t>
        </w:r>
        <w:r w:rsidR="00224A70">
          <w:rPr>
            <w:noProof/>
            <w:webHidden/>
          </w:rPr>
          <w:fldChar w:fldCharType="end"/>
        </w:r>
      </w:hyperlink>
    </w:p>
    <w:p w14:paraId="21E82D6E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0" w:history="1">
        <w:r w:rsidR="00224A70" w:rsidRPr="004401BA">
          <w:rPr>
            <w:rStyle w:val="ae"/>
            <w:rFonts w:ascii="宋体" w:hAnsi="宋体"/>
            <w:noProof/>
          </w:rPr>
          <w:t>1.3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ascii="宋体" w:hAnsi="宋体" w:hint="eastAsia"/>
            <w:noProof/>
          </w:rPr>
          <w:t>项目资源与排期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_Toc474414970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3</w:t>
        </w:r>
        <w:r w:rsidR="00224A70">
          <w:rPr>
            <w:noProof/>
            <w:webHidden/>
          </w:rPr>
          <w:fldChar w:fldCharType="end"/>
        </w:r>
      </w:hyperlink>
    </w:p>
    <w:p w14:paraId="6323994B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1" w:history="1">
        <w:r w:rsidR="00224A70" w:rsidRPr="004401BA">
          <w:rPr>
            <w:rStyle w:val="ae"/>
            <w:rFonts w:ascii="宋体" w:hAnsi="宋体"/>
            <w:noProof/>
          </w:rPr>
          <w:t>1.4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ascii="宋体" w:hAnsi="宋体" w:hint="eastAsia"/>
            <w:noProof/>
          </w:rPr>
          <w:t>文档读者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_Toc474414971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3</w:t>
        </w:r>
        <w:r w:rsidR="00224A70">
          <w:rPr>
            <w:noProof/>
            <w:webHidden/>
          </w:rPr>
          <w:fldChar w:fldCharType="end"/>
        </w:r>
      </w:hyperlink>
    </w:p>
    <w:p w14:paraId="67BCC542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2" w:history="1">
        <w:r w:rsidR="00224A70" w:rsidRPr="004401BA">
          <w:rPr>
            <w:rStyle w:val="ae"/>
            <w:rFonts w:ascii="宋体" w:hAnsi="宋体"/>
            <w:noProof/>
          </w:rPr>
          <w:t>1.5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ascii="宋体" w:hAnsi="宋体" w:hint="eastAsia"/>
            <w:noProof/>
          </w:rPr>
          <w:t>专业术语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_Toc474414972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4</w:t>
        </w:r>
        <w:r w:rsidR="00224A70">
          <w:rPr>
            <w:noProof/>
            <w:webHidden/>
          </w:rPr>
          <w:fldChar w:fldCharType="end"/>
        </w:r>
      </w:hyperlink>
    </w:p>
    <w:p w14:paraId="4FE86E36" w14:textId="77777777" w:rsidR="00224A70" w:rsidRDefault="009511CB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74414973" w:history="1">
        <w:r w:rsidR="00224A70" w:rsidRPr="004401BA">
          <w:rPr>
            <w:rStyle w:val="ae"/>
            <w:noProof/>
          </w:rPr>
          <w:t>2.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功能概述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_Toc474414973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4</w:t>
        </w:r>
        <w:r w:rsidR="00224A70">
          <w:rPr>
            <w:noProof/>
            <w:webHidden/>
          </w:rPr>
          <w:fldChar w:fldCharType="end"/>
        </w:r>
      </w:hyperlink>
    </w:p>
    <w:p w14:paraId="22D8E36A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4" w:history="1">
        <w:r w:rsidR="00224A70" w:rsidRPr="004401BA">
          <w:rPr>
            <w:rStyle w:val="ae"/>
            <w:noProof/>
          </w:rPr>
          <w:t>2.1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场景描述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_Toc474414974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4</w:t>
        </w:r>
        <w:r w:rsidR="00224A70">
          <w:rPr>
            <w:noProof/>
            <w:webHidden/>
          </w:rPr>
          <w:fldChar w:fldCharType="end"/>
        </w:r>
      </w:hyperlink>
    </w:p>
    <w:p w14:paraId="75990C28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5" w:history="1">
        <w:r w:rsidR="00224A70" w:rsidRPr="004401BA">
          <w:rPr>
            <w:rStyle w:val="ae"/>
            <w:noProof/>
          </w:rPr>
          <w:t>2.2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功能总表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_Toc474414975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4</w:t>
        </w:r>
        <w:r w:rsidR="00224A70">
          <w:rPr>
            <w:noProof/>
            <w:webHidden/>
          </w:rPr>
          <w:fldChar w:fldCharType="end"/>
        </w:r>
      </w:hyperlink>
    </w:p>
    <w:p w14:paraId="0B7452A5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6" w:history="1">
        <w:r w:rsidR="00224A70" w:rsidRPr="004401BA">
          <w:rPr>
            <w:rStyle w:val="ae"/>
            <w:noProof/>
          </w:rPr>
          <w:t>2.3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业务流程图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_Toc474414976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4</w:t>
        </w:r>
        <w:r w:rsidR="00224A70">
          <w:rPr>
            <w:noProof/>
            <w:webHidden/>
          </w:rPr>
          <w:fldChar w:fldCharType="end"/>
        </w:r>
      </w:hyperlink>
    </w:p>
    <w:p w14:paraId="08933E04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7" w:history="1">
        <w:r w:rsidR="00224A70" w:rsidRPr="004401BA">
          <w:rPr>
            <w:rStyle w:val="ae"/>
            <w:noProof/>
          </w:rPr>
          <w:t>2.4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功能描述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_Toc474414977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4</w:t>
        </w:r>
        <w:r w:rsidR="00224A70">
          <w:rPr>
            <w:noProof/>
            <w:webHidden/>
          </w:rPr>
          <w:fldChar w:fldCharType="end"/>
        </w:r>
      </w:hyperlink>
    </w:p>
    <w:p w14:paraId="13BECA2A" w14:textId="77777777" w:rsidR="00224A70" w:rsidRDefault="009511CB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74414978" w:history="1">
        <w:r w:rsidR="00224A70" w:rsidRPr="004401BA">
          <w:rPr>
            <w:rStyle w:val="ae"/>
            <w:noProof/>
          </w:rPr>
          <w:t>3.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用户界面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_Toc474414978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5</w:t>
        </w:r>
        <w:r w:rsidR="00224A70">
          <w:rPr>
            <w:noProof/>
            <w:webHidden/>
          </w:rPr>
          <w:fldChar w:fldCharType="end"/>
        </w:r>
      </w:hyperlink>
    </w:p>
    <w:p w14:paraId="195E7544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79" w:history="1">
        <w:r w:rsidR="00224A70" w:rsidRPr="004401BA">
          <w:rPr>
            <w:rStyle w:val="ae"/>
            <w:noProof/>
          </w:rPr>
          <w:t>3.1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结构图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_Toc474414979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5</w:t>
        </w:r>
        <w:r w:rsidR="00224A70">
          <w:rPr>
            <w:noProof/>
            <w:webHidden/>
          </w:rPr>
          <w:fldChar w:fldCharType="end"/>
        </w:r>
      </w:hyperlink>
    </w:p>
    <w:p w14:paraId="57C57A88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80" w:history="1">
        <w:r w:rsidR="00224A70" w:rsidRPr="004401BA">
          <w:rPr>
            <w:rStyle w:val="ae"/>
            <w:noProof/>
          </w:rPr>
          <w:t>3.2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原型图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_Toc474414980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5</w:t>
        </w:r>
        <w:r w:rsidR="00224A70">
          <w:rPr>
            <w:noProof/>
            <w:webHidden/>
          </w:rPr>
          <w:fldChar w:fldCharType="end"/>
        </w:r>
      </w:hyperlink>
    </w:p>
    <w:p w14:paraId="4DFAA286" w14:textId="77777777" w:rsidR="00224A70" w:rsidRDefault="009511CB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74414981" w:history="1">
        <w:r w:rsidR="00224A70" w:rsidRPr="004401BA">
          <w:rPr>
            <w:rStyle w:val="ae"/>
            <w:noProof/>
          </w:rPr>
          <w:t>4.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非功能需求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_Toc474414981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5</w:t>
        </w:r>
        <w:r w:rsidR="00224A70">
          <w:rPr>
            <w:noProof/>
            <w:webHidden/>
          </w:rPr>
          <w:fldChar w:fldCharType="end"/>
        </w:r>
      </w:hyperlink>
    </w:p>
    <w:p w14:paraId="2339D6D5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82" w:history="1">
        <w:r w:rsidR="00224A70" w:rsidRPr="004401BA">
          <w:rPr>
            <w:rStyle w:val="ae"/>
            <w:noProof/>
          </w:rPr>
          <w:t>4.1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性能需求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_Toc474414982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5</w:t>
        </w:r>
        <w:r w:rsidR="00224A70">
          <w:rPr>
            <w:noProof/>
            <w:webHidden/>
          </w:rPr>
          <w:fldChar w:fldCharType="end"/>
        </w:r>
      </w:hyperlink>
    </w:p>
    <w:p w14:paraId="7CF36F49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83" w:history="1">
        <w:r w:rsidR="00224A70" w:rsidRPr="004401BA">
          <w:rPr>
            <w:rStyle w:val="ae"/>
            <w:noProof/>
          </w:rPr>
          <w:t>4.2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系统需求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_Toc474414983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5</w:t>
        </w:r>
        <w:r w:rsidR="00224A70">
          <w:rPr>
            <w:noProof/>
            <w:webHidden/>
          </w:rPr>
          <w:fldChar w:fldCharType="end"/>
        </w:r>
      </w:hyperlink>
    </w:p>
    <w:p w14:paraId="22012F6B" w14:textId="77777777" w:rsidR="00224A70" w:rsidRDefault="009511CB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4414984" w:history="1">
        <w:r w:rsidR="00224A70" w:rsidRPr="004401BA">
          <w:rPr>
            <w:rStyle w:val="ae"/>
            <w:noProof/>
          </w:rPr>
          <w:t>4.3</w:t>
        </w:r>
        <w:r w:rsidR="00224A7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4A70" w:rsidRPr="004401BA">
          <w:rPr>
            <w:rStyle w:val="ae"/>
            <w:rFonts w:hint="eastAsia"/>
            <w:noProof/>
          </w:rPr>
          <w:t>其他需求</w:t>
        </w:r>
        <w:r w:rsidR="00224A70">
          <w:rPr>
            <w:noProof/>
            <w:webHidden/>
          </w:rPr>
          <w:tab/>
        </w:r>
        <w:r w:rsidR="00224A70">
          <w:rPr>
            <w:noProof/>
            <w:webHidden/>
          </w:rPr>
          <w:fldChar w:fldCharType="begin"/>
        </w:r>
        <w:r w:rsidR="00224A70">
          <w:rPr>
            <w:noProof/>
            <w:webHidden/>
          </w:rPr>
          <w:instrText xml:space="preserve"> PAGEREF _Toc474414984 \h </w:instrText>
        </w:r>
        <w:r w:rsidR="00224A70">
          <w:rPr>
            <w:noProof/>
            <w:webHidden/>
          </w:rPr>
        </w:r>
        <w:r w:rsidR="00224A70">
          <w:rPr>
            <w:noProof/>
            <w:webHidden/>
          </w:rPr>
          <w:fldChar w:fldCharType="separate"/>
        </w:r>
        <w:r w:rsidR="00224A70">
          <w:rPr>
            <w:noProof/>
            <w:webHidden/>
          </w:rPr>
          <w:t>5</w:t>
        </w:r>
        <w:r w:rsidR="00224A70">
          <w:rPr>
            <w:noProof/>
            <w:webHidden/>
          </w:rPr>
          <w:fldChar w:fldCharType="end"/>
        </w:r>
      </w:hyperlink>
    </w:p>
    <w:p w14:paraId="392CFF3D" w14:textId="77777777" w:rsidR="001A6894" w:rsidRPr="00713676" w:rsidRDefault="00272DA9" w:rsidP="008E7D50">
      <w:pPr>
        <w:rPr>
          <w:rFonts w:ascii="宋体" w:hAnsi="宋体"/>
        </w:rPr>
      </w:pPr>
      <w:r w:rsidRPr="00713676">
        <w:rPr>
          <w:rFonts w:ascii="宋体" w:hAnsi="宋体"/>
        </w:rPr>
        <w:fldChar w:fldCharType="end"/>
      </w:r>
    </w:p>
    <w:p w14:paraId="0E489072" w14:textId="77777777" w:rsidR="0072200F" w:rsidRPr="00713676" w:rsidRDefault="00C12C76" w:rsidP="00295E44">
      <w:pPr>
        <w:pStyle w:val="1"/>
        <w:pageBreakBefore/>
        <w:rPr>
          <w:rFonts w:ascii="宋体" w:eastAsia="宋体" w:hAnsi="宋体"/>
        </w:rPr>
      </w:pPr>
      <w:bookmarkStart w:id="1" w:name="_Toc474414967"/>
      <w:bookmarkEnd w:id="0"/>
      <w:r>
        <w:rPr>
          <w:rFonts w:ascii="宋体" w:eastAsia="宋体" w:hAnsi="宋体" w:hint="eastAsia"/>
        </w:rPr>
        <w:lastRenderedPageBreak/>
        <w:t>项目</w:t>
      </w:r>
      <w:r w:rsidR="00AA5876">
        <w:rPr>
          <w:rFonts w:ascii="宋体" w:eastAsia="宋体" w:hAnsi="宋体" w:hint="eastAsia"/>
          <w:lang w:eastAsia="zh-CN"/>
        </w:rPr>
        <w:t>说明</w:t>
      </w:r>
      <w:bookmarkEnd w:id="1"/>
    </w:p>
    <w:p w14:paraId="17EE8C0A" w14:textId="77777777" w:rsidR="002D1146" w:rsidRPr="00713676" w:rsidRDefault="00AA5876" w:rsidP="002D1146">
      <w:pPr>
        <w:pStyle w:val="2"/>
        <w:rPr>
          <w:rFonts w:ascii="宋体" w:eastAsia="宋体" w:hAnsi="宋体"/>
        </w:rPr>
      </w:pPr>
      <w:bookmarkStart w:id="2" w:name="_Toc474414968"/>
      <w:r>
        <w:rPr>
          <w:rFonts w:ascii="宋体" w:eastAsia="宋体" w:hAnsi="宋体" w:hint="eastAsia"/>
          <w:lang w:eastAsia="zh-CN"/>
        </w:rPr>
        <w:t>项目背景</w:t>
      </w:r>
      <w:bookmarkEnd w:id="2"/>
    </w:p>
    <w:p w14:paraId="7C8815C1" w14:textId="77777777" w:rsidR="006D29BF" w:rsidRPr="006D29BF" w:rsidRDefault="006D29BF" w:rsidP="006D29BF">
      <w:pPr>
        <w:ind w:firstLine="420"/>
        <w:rPr>
          <w:rFonts w:ascii="微软雅黑" w:eastAsia="微软雅黑" w:hAnsi="微软雅黑" w:cs="Calibri"/>
          <w:szCs w:val="24"/>
        </w:rPr>
      </w:pPr>
      <w:r>
        <w:rPr>
          <w:rFonts w:ascii="微软雅黑" w:eastAsia="微软雅黑" w:hAnsi="微软雅黑"/>
          <w:szCs w:val="24"/>
        </w:rPr>
        <w:t>为提高用户体验，</w:t>
      </w:r>
      <w:r>
        <w:rPr>
          <w:rFonts w:ascii="微软雅黑" w:eastAsia="微软雅黑" w:hAnsi="微软雅黑" w:hint="eastAsia"/>
          <w:szCs w:val="24"/>
        </w:rPr>
        <w:t>对</w:t>
      </w:r>
      <w:r>
        <w:rPr>
          <w:rFonts w:ascii="微软雅黑" w:eastAsia="微软雅黑" w:hAnsi="微软雅黑"/>
          <w:szCs w:val="24"/>
        </w:rPr>
        <w:t>app进行页面风格调整和功能优化</w:t>
      </w:r>
      <w:r>
        <w:rPr>
          <w:rFonts w:ascii="微软雅黑" w:eastAsia="微软雅黑" w:hAnsi="微软雅黑" w:hint="eastAsia"/>
          <w:szCs w:val="24"/>
        </w:rPr>
        <w:t>。</w:t>
      </w:r>
    </w:p>
    <w:p w14:paraId="698CD326" w14:textId="77777777" w:rsidR="00AA5876" w:rsidRDefault="00AA5876" w:rsidP="00AA5876">
      <w:pPr>
        <w:pStyle w:val="2"/>
        <w:rPr>
          <w:rFonts w:ascii="宋体" w:eastAsia="宋体" w:hAnsi="宋体"/>
          <w:lang w:eastAsia="zh-CN"/>
        </w:rPr>
      </w:pPr>
      <w:bookmarkStart w:id="3" w:name="_Toc474414969"/>
      <w:r>
        <w:rPr>
          <w:rFonts w:ascii="宋体" w:eastAsia="宋体" w:hAnsi="宋体" w:hint="eastAsia"/>
          <w:lang w:eastAsia="zh-CN"/>
        </w:rPr>
        <w:t>项目目标</w:t>
      </w:r>
      <w:bookmarkEnd w:id="3"/>
    </w:p>
    <w:p w14:paraId="5A8D3FAE" w14:textId="0508F9A8" w:rsidR="005E2F04" w:rsidRDefault="006D29BF" w:rsidP="005E2F04">
      <w:pPr>
        <w:ind w:left="420"/>
      </w:pPr>
      <w:r>
        <w:rPr>
          <w:rFonts w:ascii="微软雅黑" w:eastAsia="微软雅黑" w:hAnsi="微软雅黑"/>
        </w:rPr>
        <w:t>新增切换门店功能，方便用户</w:t>
      </w:r>
      <w:r>
        <w:rPr>
          <w:rFonts w:ascii="微软雅黑" w:eastAsia="微软雅黑" w:hAnsi="微软雅黑" w:hint="eastAsia"/>
        </w:rPr>
        <w:t>使用</w:t>
      </w:r>
      <w:r w:rsidR="001B2318">
        <w:rPr>
          <w:rFonts w:ascii="微软雅黑" w:eastAsia="微软雅黑" w:hAnsi="微软雅黑"/>
        </w:rPr>
        <w:t>来拓展更多的会员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更改</w:t>
      </w:r>
      <w:r>
        <w:rPr>
          <w:rFonts w:ascii="微软雅黑" w:eastAsia="微软雅黑" w:hAnsi="微软雅黑"/>
        </w:rPr>
        <w:t>app</w:t>
      </w:r>
      <w:r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/>
        </w:rPr>
        <w:t>提升视觉美感。</w:t>
      </w:r>
    </w:p>
    <w:p w14:paraId="77D0DF1C" w14:textId="77777777" w:rsidR="005E2F04" w:rsidRDefault="005E2F04" w:rsidP="005E2F04">
      <w:pPr>
        <w:pStyle w:val="2"/>
        <w:rPr>
          <w:rFonts w:ascii="宋体" w:eastAsia="宋体" w:hAnsi="宋体"/>
          <w:lang w:eastAsia="zh-CN"/>
        </w:rPr>
      </w:pPr>
      <w:bookmarkStart w:id="4" w:name="_Toc474414970"/>
      <w:r>
        <w:rPr>
          <w:rFonts w:ascii="宋体" w:eastAsia="宋体" w:hAnsi="宋体" w:hint="eastAsia"/>
          <w:lang w:eastAsia="zh-CN"/>
        </w:rPr>
        <w:t>项目资源与排期</w:t>
      </w:r>
      <w:bookmarkEnd w:id="4"/>
    </w:p>
    <w:p w14:paraId="172ED789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</w:t>
      </w:r>
      <w:r>
        <w:rPr>
          <w:rFonts w:ascii="微软雅黑" w:eastAsia="微软雅黑" w:hAnsi="微软雅黑"/>
        </w:rPr>
        <w:t xml:space="preserve">经理： </w:t>
      </w:r>
    </w:p>
    <w:p w14:paraId="7B0F56D7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/>
        </w:rPr>
        <w:t xml:space="preserve">经理： </w:t>
      </w:r>
    </w:p>
    <w:p w14:paraId="16837F87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甲方</w:t>
      </w:r>
      <w:r>
        <w:rPr>
          <w:rFonts w:ascii="微软雅黑" w:eastAsia="微软雅黑" w:hAnsi="微软雅黑"/>
        </w:rPr>
        <w:t xml:space="preserve">业务专家： </w:t>
      </w:r>
    </w:p>
    <w:p w14:paraId="4DC0169D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乙方</w:t>
      </w:r>
      <w:r>
        <w:rPr>
          <w:rFonts w:ascii="微软雅黑" w:eastAsia="微软雅黑" w:hAnsi="微软雅黑"/>
        </w:rPr>
        <w:t>业务专家：</w:t>
      </w:r>
      <w:r>
        <w:rPr>
          <w:rFonts w:ascii="微软雅黑" w:eastAsia="微软雅黑" w:hAnsi="微软雅黑" w:hint="eastAsia"/>
        </w:rPr>
        <w:t>陈</w:t>
      </w:r>
      <w:r>
        <w:rPr>
          <w:rFonts w:ascii="微软雅黑" w:eastAsia="微软雅黑" w:hAnsi="微软雅黑"/>
        </w:rPr>
        <w:t>庆峰</w:t>
      </w:r>
    </w:p>
    <w:p w14:paraId="5D306431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甲方</w:t>
      </w:r>
      <w:r>
        <w:rPr>
          <w:rFonts w:ascii="微软雅黑" w:eastAsia="微软雅黑" w:hAnsi="微软雅黑"/>
        </w:rPr>
        <w:t>技术团队：</w:t>
      </w:r>
      <w:r>
        <w:rPr>
          <w:rFonts w:ascii="微软雅黑" w:eastAsia="微软雅黑" w:hAnsi="微软雅黑" w:hint="eastAsia"/>
        </w:rPr>
        <w:t xml:space="preserve"> </w:t>
      </w:r>
    </w:p>
    <w:p w14:paraId="24809FDE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乙方</w:t>
      </w:r>
      <w:r>
        <w:rPr>
          <w:rFonts w:ascii="微软雅黑" w:eastAsia="微软雅黑" w:hAnsi="微软雅黑"/>
        </w:rPr>
        <w:t xml:space="preserve">技术团队： </w:t>
      </w:r>
    </w:p>
    <w:p w14:paraId="7581C8FC" w14:textId="77777777" w:rsidR="006D29BF" w:rsidRDefault="006D29BF" w:rsidP="006D29BF">
      <w:pPr>
        <w:rPr>
          <w:rFonts w:ascii="微软雅黑" w:eastAsia="微软雅黑" w:hAnsi="微软雅黑"/>
        </w:rPr>
      </w:pPr>
    </w:p>
    <w:p w14:paraId="0F085460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/>
        </w:rPr>
        <w:t>需求：</w:t>
      </w:r>
    </w:p>
    <w:p w14:paraId="4D999ED9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人员：DEV环境</w:t>
      </w:r>
      <w:r>
        <w:rPr>
          <w:rFonts w:ascii="微软雅黑" w:eastAsia="微软雅黑" w:hAnsi="微软雅黑" w:hint="eastAsia"/>
        </w:rPr>
        <w:t xml:space="preserve"> </w:t>
      </w:r>
    </w:p>
    <w:p w14:paraId="196FB89C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人员：SIT环境</w:t>
      </w:r>
    </w:p>
    <w:p w14:paraId="6E0A00FA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验收人员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UAT环境</w:t>
      </w:r>
    </w:p>
    <w:p w14:paraId="10D45B87" w14:textId="77777777" w:rsidR="006D29BF" w:rsidRDefault="006D29BF" w:rsidP="006D29BF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人员：</w:t>
      </w:r>
      <w:r>
        <w:rPr>
          <w:rFonts w:ascii="微软雅黑" w:eastAsia="微软雅黑" w:hAnsi="微软雅黑" w:hint="eastAsia"/>
        </w:rPr>
        <w:t>生产</w:t>
      </w:r>
      <w:r>
        <w:rPr>
          <w:rFonts w:ascii="微软雅黑" w:eastAsia="微软雅黑" w:hAnsi="微软雅黑"/>
        </w:rPr>
        <w:t>环境</w:t>
      </w:r>
    </w:p>
    <w:p w14:paraId="230C1A67" w14:textId="2E45B7E3" w:rsidR="005E2F04" w:rsidRPr="001B2318" w:rsidRDefault="001B2318" w:rsidP="00E1232A">
      <w:pPr>
        <w:ind w:left="420"/>
        <w:rPr>
          <w:rFonts w:ascii="微软雅黑" w:eastAsia="微软雅黑" w:hAnsi="微软雅黑"/>
        </w:rPr>
      </w:pPr>
      <w:r w:rsidRPr="001B2318">
        <w:rPr>
          <w:rFonts w:ascii="微软雅黑" w:eastAsia="微软雅黑" w:hAnsi="微软雅黑"/>
        </w:rPr>
        <w:t>账号</w:t>
      </w:r>
      <w:r>
        <w:rPr>
          <w:rFonts w:ascii="微软雅黑" w:eastAsia="微软雅黑" w:hAnsi="微软雅黑"/>
        </w:rPr>
        <w:t>申请</w:t>
      </w:r>
      <w:r w:rsidRPr="001B2318">
        <w:rPr>
          <w:rFonts w:ascii="微软雅黑" w:eastAsia="微软雅黑" w:hAnsi="微软雅黑"/>
        </w:rPr>
        <w:t>：</w:t>
      </w:r>
      <w:r w:rsidRPr="001B2318">
        <w:rPr>
          <w:rFonts w:ascii="微软雅黑" w:eastAsia="微软雅黑" w:hAnsi="微软雅黑" w:hint="eastAsia"/>
        </w:rPr>
        <w:t>苹果</w:t>
      </w:r>
      <w:r w:rsidRPr="001B2318">
        <w:rPr>
          <w:rFonts w:ascii="微软雅黑" w:eastAsia="微软雅黑" w:hAnsi="微软雅黑"/>
        </w:rPr>
        <w:t>开发者账号</w:t>
      </w:r>
      <w:r>
        <w:rPr>
          <w:rFonts w:ascii="微软雅黑" w:eastAsia="微软雅黑" w:hAnsi="微软雅黑"/>
        </w:rPr>
        <w:t>，SSL证书</w:t>
      </w:r>
    </w:p>
    <w:p w14:paraId="225DA42E" w14:textId="77777777" w:rsidR="00247640" w:rsidRPr="00713676" w:rsidRDefault="00AC258B" w:rsidP="00247640">
      <w:pPr>
        <w:pStyle w:val="2"/>
        <w:rPr>
          <w:rFonts w:ascii="宋体" w:eastAsia="宋体" w:hAnsi="宋体"/>
        </w:rPr>
      </w:pPr>
      <w:bookmarkStart w:id="5" w:name="_Toc474414971"/>
      <w:r>
        <w:rPr>
          <w:rFonts w:ascii="宋体" w:eastAsia="宋体" w:hAnsi="宋体" w:hint="eastAsia"/>
          <w:lang w:eastAsia="zh-CN"/>
        </w:rPr>
        <w:t>文档读者</w:t>
      </w:r>
      <w:bookmarkEnd w:id="5"/>
    </w:p>
    <w:p w14:paraId="7D704C7A" w14:textId="77777777" w:rsidR="002F659F" w:rsidRDefault="00AA5876" w:rsidP="001802E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本需求文档描述项目</w:t>
      </w:r>
      <w:r w:rsidR="005D4D8A">
        <w:rPr>
          <w:rFonts w:ascii="宋体" w:hAnsi="宋体" w:cs="宋体" w:hint="eastAsia"/>
        </w:rPr>
        <w:t>的清晰需求，适合产品经理，项目经理，开</w:t>
      </w:r>
      <w:r w:rsidR="001802E8">
        <w:rPr>
          <w:rFonts w:ascii="宋体" w:hAnsi="宋体" w:cs="宋体" w:hint="eastAsia"/>
        </w:rPr>
        <w:t>发</w:t>
      </w:r>
      <w:r w:rsidR="005D4D8A">
        <w:rPr>
          <w:rFonts w:ascii="宋体" w:hAnsi="宋体" w:cs="宋体" w:hint="eastAsia"/>
        </w:rPr>
        <w:t>人员</w:t>
      </w:r>
      <w:r w:rsidR="001802E8">
        <w:rPr>
          <w:rFonts w:ascii="宋体" w:hAnsi="宋体" w:cs="宋体" w:hint="eastAsia"/>
        </w:rPr>
        <w:t>阅读。需求的变动会跟该文档的基础上修改，变动会产生新的版本号，请阅读最新版本文档。</w:t>
      </w:r>
    </w:p>
    <w:p w14:paraId="5832E75E" w14:textId="77777777" w:rsidR="00C258FE" w:rsidRPr="00713676" w:rsidRDefault="00C258FE" w:rsidP="00C258FE">
      <w:pPr>
        <w:pStyle w:val="2"/>
        <w:rPr>
          <w:rFonts w:ascii="宋体" w:eastAsia="宋体" w:hAnsi="宋体"/>
        </w:rPr>
      </w:pPr>
      <w:bookmarkStart w:id="6" w:name="_Toc474414972"/>
      <w:r>
        <w:rPr>
          <w:rFonts w:ascii="宋体" w:eastAsia="宋体" w:hAnsi="宋体" w:hint="eastAsia"/>
          <w:lang w:eastAsia="zh-CN"/>
        </w:rPr>
        <w:lastRenderedPageBreak/>
        <w:t>专业术语</w:t>
      </w:r>
      <w:bookmarkEnd w:id="6"/>
    </w:p>
    <w:p w14:paraId="33E2F583" w14:textId="183F217D" w:rsidR="00AA5876" w:rsidRPr="000C18B7" w:rsidRDefault="001B2318" w:rsidP="000C18B7">
      <w:pPr>
        <w:ind w:left="420"/>
        <w:rPr>
          <w:rFonts w:ascii="宋体" w:hAnsi="宋体" w:cs="宋体"/>
        </w:rPr>
      </w:pPr>
      <w:r>
        <w:rPr>
          <w:rFonts w:ascii="宋体" w:hAnsi="宋体" w:cs="宋体"/>
        </w:rPr>
        <w:t>门店：</w:t>
      </w:r>
      <w:r>
        <w:rPr>
          <w:rFonts w:ascii="宋体" w:hAnsi="宋体" w:cs="宋体" w:hint="eastAsia"/>
        </w:rPr>
        <w:t>同</w:t>
      </w:r>
      <w:r>
        <w:rPr>
          <w:rFonts w:ascii="宋体" w:hAnsi="宋体" w:cs="宋体"/>
        </w:rPr>
        <w:t>一</w:t>
      </w:r>
      <w:r>
        <w:rPr>
          <w:rFonts w:ascii="宋体" w:hAnsi="宋体" w:cs="宋体" w:hint="eastAsia"/>
        </w:rPr>
        <w:t>手机号</w:t>
      </w:r>
      <w:r>
        <w:rPr>
          <w:rFonts w:ascii="宋体" w:hAnsi="宋体" w:cs="宋体"/>
        </w:rPr>
        <w:t>下对应的所有门店，</w:t>
      </w:r>
      <w:r>
        <w:rPr>
          <w:rFonts w:ascii="宋体" w:hAnsi="宋体" w:cs="宋体" w:hint="eastAsia"/>
        </w:rPr>
        <w:t>切换</w:t>
      </w:r>
      <w:r>
        <w:rPr>
          <w:rFonts w:ascii="宋体" w:hAnsi="宋体" w:cs="宋体"/>
        </w:rPr>
        <w:t>门店后显示不同门店的数据统计信息。</w:t>
      </w:r>
    </w:p>
    <w:p w14:paraId="24F17FCD" w14:textId="77777777" w:rsidR="006B560D" w:rsidRDefault="006B560D" w:rsidP="006B560D">
      <w:pPr>
        <w:pStyle w:val="1"/>
      </w:pPr>
      <w:bookmarkStart w:id="7" w:name="_Toc474414973"/>
      <w:r>
        <w:t>功能概述</w:t>
      </w:r>
      <w:bookmarkEnd w:id="7"/>
    </w:p>
    <w:p w14:paraId="7EBF1251" w14:textId="547395C4" w:rsidR="000C18B7" w:rsidRDefault="006B560D" w:rsidP="001B2318">
      <w:pPr>
        <w:pStyle w:val="2"/>
      </w:pPr>
      <w:bookmarkStart w:id="8" w:name="_Toc474414974"/>
      <w:r>
        <w:t>场景描述</w:t>
      </w:r>
      <w:bookmarkEnd w:id="8"/>
    </w:p>
    <w:p w14:paraId="41A30B83" w14:textId="2451C20D" w:rsidR="001B2318" w:rsidRDefault="001B2318" w:rsidP="000C18B7">
      <w:pPr>
        <w:ind w:left="420"/>
      </w:pPr>
      <w:r>
        <w:rPr>
          <w:rFonts w:hint="eastAsia"/>
        </w:rPr>
        <w:t>1.</w:t>
      </w:r>
      <w:r>
        <w:t>门店</w:t>
      </w:r>
      <w:r>
        <w:rPr>
          <w:rFonts w:hint="eastAsia"/>
        </w:rPr>
        <w:t>数据</w:t>
      </w:r>
      <w:r>
        <w:t>：获取上次</w:t>
      </w:r>
      <w:r>
        <w:rPr>
          <w:rFonts w:hint="eastAsia"/>
        </w:rPr>
        <w:t>使用</w:t>
      </w:r>
      <w:r>
        <w:t>app</w:t>
      </w:r>
      <w:r>
        <w:t>时选择的门店，</w:t>
      </w:r>
      <w:r>
        <w:rPr>
          <w:rFonts w:hint="eastAsia"/>
        </w:rPr>
        <w:t>默认</w:t>
      </w:r>
      <w:r>
        <w:t>显示第一个门店的数据</w:t>
      </w:r>
    </w:p>
    <w:p w14:paraId="6F8E28BD" w14:textId="68F3A8C2" w:rsidR="001B2318" w:rsidRPr="000C18B7" w:rsidRDefault="001B2318" w:rsidP="000C18B7">
      <w:pPr>
        <w:ind w:left="420"/>
      </w:pPr>
      <w:r>
        <w:t>2.</w:t>
      </w:r>
      <w:r>
        <w:rPr>
          <w:rFonts w:hint="eastAsia"/>
        </w:rPr>
        <w:t>切换</w:t>
      </w:r>
      <w:r>
        <w:t>门店：</w:t>
      </w:r>
      <w:r>
        <w:rPr>
          <w:rFonts w:hint="eastAsia"/>
        </w:rPr>
        <w:t>从</w:t>
      </w:r>
      <w:r>
        <w:t>门店列表中选择显示</w:t>
      </w:r>
      <w:bookmarkStart w:id="9" w:name="_GoBack"/>
      <w:bookmarkEnd w:id="9"/>
      <w:r>
        <w:t>某门店的数据</w:t>
      </w:r>
    </w:p>
    <w:p w14:paraId="032EB2E1" w14:textId="77777777" w:rsidR="006B560D" w:rsidRDefault="006B560D" w:rsidP="006B560D">
      <w:pPr>
        <w:pStyle w:val="2"/>
      </w:pPr>
      <w:bookmarkStart w:id="10" w:name="_Toc474414975"/>
      <w:r>
        <w:t>功能总表</w:t>
      </w:r>
      <w:bookmarkEnd w:id="1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268"/>
      </w:tblGrid>
      <w:tr w:rsidR="003D79D0" w14:paraId="03B59B69" w14:textId="77777777" w:rsidTr="00BA5C73">
        <w:tc>
          <w:tcPr>
            <w:tcW w:w="2093" w:type="dxa"/>
            <w:shd w:val="clear" w:color="auto" w:fill="C0C0C0"/>
          </w:tcPr>
          <w:p w14:paraId="200DC390" w14:textId="77777777" w:rsidR="003D79D0" w:rsidRDefault="003D79D0" w:rsidP="00BA5C73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 w14:paraId="4B143365" w14:textId="77777777" w:rsidR="003D79D0" w:rsidRDefault="003D79D0" w:rsidP="00BA5C73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 w14:paraId="6104797D" w14:textId="77777777" w:rsidR="003D79D0" w:rsidRDefault="003D79D0" w:rsidP="00BA5C73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优先级</w:t>
            </w:r>
          </w:p>
        </w:tc>
      </w:tr>
      <w:tr w:rsidR="003D79D0" w14:paraId="080A9474" w14:textId="77777777" w:rsidTr="00BA5C73">
        <w:tc>
          <w:tcPr>
            <w:tcW w:w="2093" w:type="dxa"/>
            <w:vMerge w:val="restart"/>
            <w:vAlign w:val="center"/>
          </w:tcPr>
          <w:p w14:paraId="6917CD4E" w14:textId="498844FC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优管家</w:t>
            </w:r>
          </w:p>
        </w:tc>
        <w:tc>
          <w:tcPr>
            <w:tcW w:w="4394" w:type="dxa"/>
          </w:tcPr>
          <w:p w14:paraId="512C1216" w14:textId="4406C62A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新增启动页广告</w:t>
            </w:r>
          </w:p>
        </w:tc>
        <w:tc>
          <w:tcPr>
            <w:tcW w:w="2268" w:type="dxa"/>
          </w:tcPr>
          <w:p w14:paraId="22BEAD49" w14:textId="5CD0DB77" w:rsidR="003D79D0" w:rsidRDefault="003D79D0" w:rsidP="00BA5C73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中</w:t>
            </w:r>
            <w:r w:rsidR="00206835">
              <w:rPr>
                <w:rFonts w:ascii="微软雅黑" w:eastAsia="微软雅黑" w:hAnsi="微软雅黑" w:cs="Arial" w:hint="eastAsia"/>
                <w:sz w:val="20"/>
                <w:szCs w:val="20"/>
              </w:rPr>
              <w:t>低</w:t>
            </w:r>
          </w:p>
        </w:tc>
      </w:tr>
      <w:tr w:rsidR="003D79D0" w14:paraId="0B364675" w14:textId="77777777" w:rsidTr="00BA5C73">
        <w:tc>
          <w:tcPr>
            <w:tcW w:w="2093" w:type="dxa"/>
            <w:vMerge/>
            <w:vAlign w:val="center"/>
          </w:tcPr>
          <w:p w14:paraId="18EDCBD5" w14:textId="77777777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5B16BDD" w14:textId="649B1F91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登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录方式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修改为手机号+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验证码</w:t>
            </w:r>
          </w:p>
        </w:tc>
        <w:tc>
          <w:tcPr>
            <w:tcW w:w="2268" w:type="dxa"/>
          </w:tcPr>
          <w:p w14:paraId="3283F40C" w14:textId="737CE213" w:rsidR="003D79D0" w:rsidRDefault="00206835" w:rsidP="00BA5C73">
            <w:pPr>
              <w:jc w:val="center"/>
              <w:rPr>
                <w:rFonts w:ascii="微软雅黑" w:eastAsia="微软雅黑" w:hAnsi="微软雅黑" w:cs="Arial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中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低</w:t>
            </w:r>
          </w:p>
        </w:tc>
      </w:tr>
      <w:tr w:rsidR="003D79D0" w14:paraId="7BF756E2" w14:textId="77777777" w:rsidTr="00BA5C73">
        <w:tc>
          <w:tcPr>
            <w:tcW w:w="2093" w:type="dxa"/>
            <w:vMerge/>
            <w:vAlign w:val="center"/>
          </w:tcPr>
          <w:p w14:paraId="3C399EAB" w14:textId="77777777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0988C763" w14:textId="7A977C00" w:rsidR="003D79D0" w:rsidRDefault="003D79D0" w:rsidP="003D79D0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苹果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自带推送改为极光推送</w:t>
            </w:r>
          </w:p>
        </w:tc>
        <w:tc>
          <w:tcPr>
            <w:tcW w:w="2268" w:type="dxa"/>
          </w:tcPr>
          <w:p w14:paraId="5F55DC75" w14:textId="18F9F043" w:rsidR="003D79D0" w:rsidRDefault="003D79D0" w:rsidP="00BA5C73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中</w:t>
            </w:r>
          </w:p>
        </w:tc>
      </w:tr>
      <w:tr w:rsidR="003D79D0" w14:paraId="0060949C" w14:textId="77777777" w:rsidTr="00BA5C73">
        <w:tc>
          <w:tcPr>
            <w:tcW w:w="2093" w:type="dxa"/>
            <w:vMerge/>
            <w:vAlign w:val="center"/>
          </w:tcPr>
          <w:p w14:paraId="5ACD08E5" w14:textId="77777777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06DB2F82" w14:textId="2CAD5D59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整体样式调整，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去掉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修改密码</w:t>
            </w:r>
          </w:p>
        </w:tc>
        <w:tc>
          <w:tcPr>
            <w:tcW w:w="2268" w:type="dxa"/>
          </w:tcPr>
          <w:p w14:paraId="21BA3A70" w14:textId="2D2F9551" w:rsidR="003D79D0" w:rsidRDefault="00206835" w:rsidP="00BA5C73">
            <w:pPr>
              <w:jc w:val="center"/>
              <w:rPr>
                <w:rFonts w:ascii="微软雅黑" w:eastAsia="微软雅黑" w:hAnsi="微软雅黑" w:cs="Arial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中低</w:t>
            </w:r>
          </w:p>
        </w:tc>
      </w:tr>
      <w:tr w:rsidR="003D79D0" w14:paraId="4ECACDF1" w14:textId="77777777" w:rsidTr="00BA5C73">
        <w:tc>
          <w:tcPr>
            <w:tcW w:w="2093" w:type="dxa"/>
            <w:vMerge/>
            <w:vAlign w:val="center"/>
          </w:tcPr>
          <w:p w14:paraId="1431E7D0" w14:textId="77777777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5996C073" w14:textId="11E2D79B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切换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当前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门店</w:t>
            </w:r>
          </w:p>
        </w:tc>
        <w:tc>
          <w:tcPr>
            <w:tcW w:w="2268" w:type="dxa"/>
          </w:tcPr>
          <w:p w14:paraId="0761D23B" w14:textId="6A16C1EC" w:rsidR="003D79D0" w:rsidRDefault="00206835" w:rsidP="00BA5C73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中</w:t>
            </w:r>
          </w:p>
        </w:tc>
      </w:tr>
      <w:tr w:rsidR="003D79D0" w14:paraId="3D6B93F0" w14:textId="77777777" w:rsidTr="00BA5C73">
        <w:tc>
          <w:tcPr>
            <w:tcW w:w="2093" w:type="dxa"/>
            <w:vMerge/>
            <w:vAlign w:val="center"/>
          </w:tcPr>
          <w:p w14:paraId="74FCD858" w14:textId="77777777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304948B" w14:textId="4B6A33A2" w:rsidR="003D79D0" w:rsidRDefault="003D79D0" w:rsidP="00BA5C73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服务器使用https规范</w:t>
            </w:r>
          </w:p>
        </w:tc>
        <w:tc>
          <w:tcPr>
            <w:tcW w:w="2268" w:type="dxa"/>
          </w:tcPr>
          <w:p w14:paraId="01C3539E" w14:textId="3FB788B3" w:rsidR="003D79D0" w:rsidRDefault="00206835" w:rsidP="00BA5C73">
            <w:pPr>
              <w:jc w:val="center"/>
              <w:rPr>
                <w:rFonts w:ascii="微软雅黑" w:eastAsia="微软雅黑" w:hAnsi="微软雅黑" w:cs="Arial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中</w:t>
            </w:r>
          </w:p>
        </w:tc>
      </w:tr>
    </w:tbl>
    <w:p w14:paraId="3191022F" w14:textId="739566B8" w:rsidR="000C18B7" w:rsidRPr="000C18B7" w:rsidRDefault="000C18B7" w:rsidP="000C18B7">
      <w:pPr>
        <w:ind w:left="420"/>
      </w:pPr>
    </w:p>
    <w:p w14:paraId="230D9181" w14:textId="77777777" w:rsidR="006B560D" w:rsidRDefault="006B560D" w:rsidP="009059AB">
      <w:pPr>
        <w:pStyle w:val="2"/>
      </w:pPr>
      <w:bookmarkStart w:id="11" w:name="_Toc474414976"/>
      <w:r>
        <w:t>业务流程图</w:t>
      </w:r>
      <w:bookmarkEnd w:id="11"/>
    </w:p>
    <w:p w14:paraId="5A93D6D5" w14:textId="77777777" w:rsidR="00730A8B" w:rsidRPr="00730A8B" w:rsidRDefault="00730A8B" w:rsidP="00730A8B">
      <w:pPr>
        <w:ind w:left="420"/>
      </w:pPr>
      <w:r>
        <w:rPr>
          <w:rFonts w:hint="eastAsia"/>
        </w:rPr>
        <w:t>各种核心业务流程</w:t>
      </w:r>
    </w:p>
    <w:p w14:paraId="74A58277" w14:textId="77777777" w:rsidR="006B560D" w:rsidRDefault="006B560D" w:rsidP="009059AB">
      <w:pPr>
        <w:pStyle w:val="2"/>
      </w:pPr>
      <w:bookmarkStart w:id="12" w:name="_Toc474414977"/>
      <w:r>
        <w:t>功能描述</w:t>
      </w:r>
      <w:bookmarkEnd w:id="12"/>
    </w:p>
    <w:p w14:paraId="0C8B0E50" w14:textId="00F30066" w:rsidR="00730A8B" w:rsidRDefault="00534D09" w:rsidP="00534D09">
      <w:pPr>
        <w:ind w:left="420"/>
      </w:pPr>
      <w:r>
        <w:t>1.</w:t>
      </w:r>
      <w:r w:rsidR="003D79D0">
        <w:t>首页：</w:t>
      </w:r>
      <w:r>
        <w:rPr>
          <w:rFonts w:hint="eastAsia"/>
        </w:rPr>
        <w:t>👌h</w:t>
      </w:r>
      <w:r>
        <w:t>5</w:t>
      </w:r>
      <w:r>
        <w:rPr>
          <w:rFonts w:hint="eastAsia"/>
        </w:rPr>
        <w:t>页面</w:t>
      </w:r>
      <w:r>
        <w:t>，</w:t>
      </w:r>
      <w:r w:rsidR="003D79D0">
        <w:rPr>
          <w:rFonts w:hint="eastAsia"/>
        </w:rPr>
        <w:t>当前</w:t>
      </w:r>
      <w:r w:rsidR="003D79D0">
        <w:t>门店经营交易数据，</w:t>
      </w:r>
      <w:r w:rsidR="003D79D0">
        <w:rPr>
          <w:rFonts w:hint="eastAsia"/>
        </w:rPr>
        <w:t>可</w:t>
      </w:r>
      <w:r w:rsidR="003D79D0">
        <w:t>在导航栏处显示当前门店编号（名称）</w:t>
      </w:r>
      <w:r>
        <w:t>点击进行切换门店。</w:t>
      </w:r>
    </w:p>
    <w:p w14:paraId="51DECF56" w14:textId="40E6DF59" w:rsidR="003D79D0" w:rsidRDefault="003D79D0" w:rsidP="00730A8B">
      <w:pPr>
        <w:ind w:left="420"/>
      </w:pPr>
      <w:r>
        <w:rPr>
          <w:rFonts w:hint="eastAsia"/>
        </w:rPr>
        <w:t>2.</w:t>
      </w:r>
      <w:r>
        <w:t>通知</w:t>
      </w:r>
      <w:r w:rsidR="00534D09">
        <w:t>：</w:t>
      </w:r>
      <w:r w:rsidR="00534D09">
        <w:rPr>
          <w:rFonts w:hint="eastAsia"/>
        </w:rPr>
        <w:t>通知</w:t>
      </w:r>
      <w:r w:rsidR="00534D09">
        <w:t>列表</w:t>
      </w:r>
      <w:r w:rsidR="00534D09">
        <w:rPr>
          <w:rFonts w:hint="eastAsia"/>
        </w:rPr>
        <w:t>点击</w:t>
      </w:r>
      <w:r w:rsidR="00534D09">
        <w:t>通知进入通知详情，需要</w:t>
      </w:r>
      <w:r w:rsidR="00534D09">
        <w:rPr>
          <w:rFonts w:hint="eastAsia"/>
        </w:rPr>
        <w:t>在</w:t>
      </w:r>
      <w:r w:rsidR="00534D09">
        <w:t>详情中增加外部链接，</w:t>
      </w:r>
      <w:r w:rsidR="00534D09">
        <w:rPr>
          <w:rFonts w:hint="eastAsia"/>
        </w:rPr>
        <w:t>点击</w:t>
      </w:r>
      <w:r w:rsidR="00534D09">
        <w:t>进入外部链接。</w:t>
      </w:r>
    </w:p>
    <w:p w14:paraId="7E57BA7E" w14:textId="79644E5B" w:rsidR="003D79D0" w:rsidRPr="00730A8B" w:rsidRDefault="003D79D0" w:rsidP="00730A8B">
      <w:pPr>
        <w:ind w:left="420"/>
      </w:pPr>
      <w:r>
        <w:rPr>
          <w:rFonts w:hint="eastAsia"/>
        </w:rPr>
        <w:t>3.</w:t>
      </w:r>
      <w:r>
        <w:t>管理</w:t>
      </w:r>
      <w:r w:rsidR="00534D09">
        <w:t>：</w:t>
      </w:r>
      <w:r w:rsidR="00534D09">
        <w:rPr>
          <w:rFonts w:hint="eastAsia"/>
        </w:rPr>
        <w:t>显示</w:t>
      </w:r>
      <w:r w:rsidR="00534D09">
        <w:t>用户信息，</w:t>
      </w:r>
      <w:r w:rsidR="00534D09">
        <w:rPr>
          <w:rFonts w:hint="eastAsia"/>
        </w:rPr>
        <w:t>app</w:t>
      </w:r>
      <w:r w:rsidR="00534D09">
        <w:t>版本号，</w:t>
      </w:r>
      <w:r w:rsidR="00534D09">
        <w:rPr>
          <w:rFonts w:hint="eastAsia"/>
        </w:rPr>
        <w:t>设备</w:t>
      </w:r>
      <w:r w:rsidR="00534D09">
        <w:t>信息，</w:t>
      </w:r>
      <w:r w:rsidR="00534D09">
        <w:rPr>
          <w:rFonts w:hint="eastAsia"/>
        </w:rPr>
        <w:t>门店</w:t>
      </w:r>
      <w:r w:rsidR="00534D09">
        <w:t>列表入口，</w:t>
      </w:r>
      <w:r w:rsidR="00534D09">
        <w:rPr>
          <w:rFonts w:hint="eastAsia"/>
        </w:rPr>
        <w:t>推出</w:t>
      </w:r>
      <w:r w:rsidR="00534D09">
        <w:t>app</w:t>
      </w:r>
      <w:r w:rsidR="00534D09">
        <w:t>按钮，</w:t>
      </w:r>
      <w:r w:rsidR="00534D09">
        <w:rPr>
          <w:rFonts w:hint="eastAsia"/>
        </w:rPr>
        <w:t>在</w:t>
      </w:r>
      <w:r w:rsidR="00534D09">
        <w:t>门店列表中选择某门店可切换选中门店数据。</w:t>
      </w:r>
    </w:p>
    <w:p w14:paraId="4DB0C8EF" w14:textId="77777777" w:rsidR="006B560D" w:rsidRDefault="006B560D" w:rsidP="009059AB">
      <w:pPr>
        <w:pStyle w:val="1"/>
      </w:pPr>
      <w:bookmarkStart w:id="13" w:name="_Toc474414978"/>
      <w:r>
        <w:lastRenderedPageBreak/>
        <w:t>用户界面</w:t>
      </w:r>
      <w:bookmarkEnd w:id="13"/>
    </w:p>
    <w:p w14:paraId="121969AB" w14:textId="77777777" w:rsidR="009059AB" w:rsidRDefault="000C18B7" w:rsidP="000C18B7">
      <w:pPr>
        <w:pStyle w:val="2"/>
      </w:pPr>
      <w:bookmarkStart w:id="14" w:name="_Toc474414979"/>
      <w:r>
        <w:rPr>
          <w:rFonts w:hint="eastAsia"/>
        </w:rPr>
        <w:t>结构图</w:t>
      </w:r>
      <w:bookmarkEnd w:id="14"/>
    </w:p>
    <w:p w14:paraId="7B04F2C8" w14:textId="249486EC" w:rsidR="00730A8B" w:rsidRPr="00730A8B" w:rsidRDefault="0015257F" w:rsidP="00730A8B">
      <w:pPr>
        <w:ind w:left="420"/>
      </w:pPr>
      <w:r>
        <w:rPr>
          <w:noProof/>
        </w:rPr>
        <w:drawing>
          <wp:inline distT="0" distB="0" distL="0" distR="0" wp14:anchorId="77268CD3" wp14:editId="46F0F284">
            <wp:extent cx="5273675" cy="3136900"/>
            <wp:effectExtent l="0" t="0" r="0" b="0"/>
            <wp:docPr id="2" name="图片 2" descr="../Downloads/优管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优管家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D72C" w14:textId="77777777" w:rsidR="000C18B7" w:rsidRDefault="000C18B7" w:rsidP="000C18B7">
      <w:pPr>
        <w:pStyle w:val="2"/>
      </w:pPr>
      <w:bookmarkStart w:id="15" w:name="_Toc474414980"/>
      <w:r>
        <w:rPr>
          <w:rFonts w:hint="eastAsia"/>
        </w:rPr>
        <w:t>原型图</w:t>
      </w:r>
      <w:bookmarkEnd w:id="15"/>
    </w:p>
    <w:p w14:paraId="7E9056E3" w14:textId="77777777" w:rsidR="0015257F" w:rsidRPr="0015257F" w:rsidRDefault="0015257F" w:rsidP="0015257F"/>
    <w:p w14:paraId="63B37089" w14:textId="77777777" w:rsidR="006B560D" w:rsidRDefault="006B560D" w:rsidP="000C18B7">
      <w:pPr>
        <w:pStyle w:val="1"/>
      </w:pPr>
      <w:bookmarkStart w:id="16" w:name="_Toc474414981"/>
      <w:r>
        <w:t>非功能需求</w:t>
      </w:r>
      <w:bookmarkEnd w:id="16"/>
    </w:p>
    <w:p w14:paraId="75F11427" w14:textId="77777777" w:rsidR="000C18B7" w:rsidRDefault="000C18B7" w:rsidP="000C18B7">
      <w:pPr>
        <w:pStyle w:val="2"/>
      </w:pPr>
      <w:bookmarkStart w:id="17" w:name="_Toc474414982"/>
      <w:r>
        <w:rPr>
          <w:rFonts w:hint="eastAsia"/>
        </w:rPr>
        <w:t>性能需求</w:t>
      </w:r>
      <w:bookmarkEnd w:id="17"/>
    </w:p>
    <w:p w14:paraId="4CC28E50" w14:textId="77777777" w:rsidR="00534D09" w:rsidRDefault="00534D09" w:rsidP="00534D09">
      <w:pPr>
        <w:pStyle w:val="19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前端阅读页面的阅读体验，需要滚动流畅，滚动阅读时不停顿。</w:t>
      </w:r>
    </w:p>
    <w:p w14:paraId="5EDA7E49" w14:textId="77777777" w:rsidR="00534D09" w:rsidRDefault="00534D09" w:rsidP="00534D09">
      <w:pPr>
        <w:pStyle w:val="19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展示数据的时候需要即时展示，不可以感受到明显的后台查询过程后</w:t>
      </w:r>
    </w:p>
    <w:p w14:paraId="7F2B8D95" w14:textId="77777777" w:rsidR="00534D09" w:rsidRDefault="00534D09" w:rsidP="00534D09">
      <w:pPr>
        <w:pStyle w:val="19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动态推送最新活动和最新话题到前台的ajax气泡效果，不可导致浏览器进程假死。</w:t>
      </w:r>
    </w:p>
    <w:p w14:paraId="3C9F1AF2" w14:textId="77777777" w:rsidR="000C18B7" w:rsidRDefault="000C18B7" w:rsidP="000C18B7">
      <w:pPr>
        <w:pStyle w:val="2"/>
      </w:pPr>
      <w:bookmarkStart w:id="18" w:name="_Toc474414983"/>
      <w:r>
        <w:rPr>
          <w:rFonts w:hint="eastAsia"/>
        </w:rPr>
        <w:t>系统需求</w:t>
      </w:r>
      <w:bookmarkEnd w:id="18"/>
    </w:p>
    <w:p w14:paraId="4C81770B" w14:textId="77777777" w:rsidR="00534D09" w:rsidRDefault="00534D09" w:rsidP="00534D0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不需要与第三方系统对接。</w:t>
      </w:r>
    </w:p>
    <w:p w14:paraId="1DC0CED8" w14:textId="77777777" w:rsidR="00534D09" w:rsidRDefault="00534D09" w:rsidP="00534D0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部署环境需要</w:t>
      </w:r>
      <w:r>
        <w:rPr>
          <w:rFonts w:ascii="微软雅黑" w:eastAsia="微软雅黑" w:hAnsi="微软雅黑"/>
        </w:rPr>
        <w:t>有</w:t>
      </w:r>
      <w:r>
        <w:rPr>
          <w:rFonts w:ascii="微软雅黑" w:eastAsia="微软雅黑" w:hAnsi="微软雅黑" w:hint="eastAsia"/>
        </w:rPr>
        <w:t xml:space="preserve"> 测试</w:t>
      </w:r>
      <w:r>
        <w:rPr>
          <w:rFonts w:ascii="微软雅黑" w:eastAsia="微软雅黑" w:hAnsi="微软雅黑"/>
        </w:rPr>
        <w:t>环境</w:t>
      </w:r>
      <w:r>
        <w:rPr>
          <w:rFonts w:ascii="微软雅黑" w:eastAsia="微软雅黑" w:hAnsi="微软雅黑" w:hint="eastAsia"/>
        </w:rPr>
        <w:t xml:space="preserve"> 、生产</w:t>
      </w:r>
      <w:r>
        <w:rPr>
          <w:rFonts w:ascii="微软雅黑" w:eastAsia="微软雅黑" w:hAnsi="微软雅黑"/>
        </w:rPr>
        <w:t>环境。</w:t>
      </w:r>
    </w:p>
    <w:p w14:paraId="3ED99CA4" w14:textId="77777777" w:rsidR="000C18B7" w:rsidRDefault="000C18B7" w:rsidP="000C18B7">
      <w:pPr>
        <w:pStyle w:val="2"/>
      </w:pPr>
      <w:bookmarkStart w:id="19" w:name="_Toc474414984"/>
      <w:r>
        <w:rPr>
          <w:rFonts w:hint="eastAsia"/>
        </w:rPr>
        <w:t>其他需求</w:t>
      </w:r>
      <w:bookmarkEnd w:id="19"/>
    </w:p>
    <w:p w14:paraId="05DF8F54" w14:textId="77777777" w:rsidR="00534D09" w:rsidRDefault="00534D09" w:rsidP="00534D09">
      <w:pPr>
        <w:ind w:firstLine="420"/>
      </w:pPr>
      <w:r>
        <w:rPr>
          <w:rFonts w:hint="eastAsia"/>
        </w:rPr>
        <w:t>需要兼容</w:t>
      </w:r>
      <w:r>
        <w:rPr>
          <w:rFonts w:hint="eastAsia"/>
        </w:rPr>
        <w:t>IE7</w:t>
      </w:r>
      <w:r>
        <w:rPr>
          <w:rFonts w:hint="eastAsia"/>
        </w:rPr>
        <w:t>及以上版本；</w:t>
      </w:r>
      <w:r>
        <w:rPr>
          <w:rFonts w:hint="eastAsia"/>
        </w:rPr>
        <w:t>Firefox3.5</w:t>
      </w:r>
      <w:r>
        <w:rPr>
          <w:rFonts w:hint="eastAsia"/>
        </w:rPr>
        <w:t>以上版本；典型</w:t>
      </w:r>
      <w:r>
        <w:rPr>
          <w:rFonts w:hint="eastAsia"/>
        </w:rPr>
        <w:t>webkit</w:t>
      </w:r>
      <w:r>
        <w:rPr>
          <w:rFonts w:hint="eastAsia"/>
        </w:rPr>
        <w:t>内核浏览器：如</w:t>
      </w:r>
      <w:r>
        <w:rPr>
          <w:rFonts w:hint="eastAsia"/>
        </w:rPr>
        <w:lastRenderedPageBreak/>
        <w:t>Safari</w:t>
      </w:r>
      <w:r>
        <w:rPr>
          <w:rFonts w:hint="eastAsia"/>
        </w:rPr>
        <w:t>；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>
        <w:rPr>
          <w:rFonts w:hint="eastAsia"/>
        </w:rPr>
        <w:t>30</w:t>
      </w:r>
      <w:r>
        <w:rPr>
          <w:rFonts w:hint="eastAsia"/>
        </w:rPr>
        <w:t>以上版本。</w:t>
      </w:r>
    </w:p>
    <w:p w14:paraId="1EBAF898" w14:textId="77777777" w:rsidR="00534D09" w:rsidRPr="00534D09" w:rsidRDefault="00534D09" w:rsidP="00534D09"/>
    <w:p w14:paraId="3D5B1A8B" w14:textId="77777777" w:rsidR="00AF50BB" w:rsidRDefault="00AF50BB" w:rsidP="006B560D">
      <w:pPr>
        <w:pStyle w:val="1"/>
        <w:numPr>
          <w:ilvl w:val="0"/>
          <w:numId w:val="0"/>
        </w:numPr>
        <w:rPr>
          <w:rFonts w:ascii="宋体" w:eastAsia="宋体" w:hAnsi="宋体"/>
          <w:lang w:val="en-US"/>
        </w:rPr>
      </w:pPr>
    </w:p>
    <w:sectPr w:rsidR="00AF50BB" w:rsidSect="007E1428">
      <w:headerReference w:type="default" r:id="rId9"/>
      <w:footerReference w:type="default" r:id="rId10"/>
      <w:pgSz w:w="11906" w:h="16838" w:code="9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4570F" w14:textId="77777777" w:rsidR="009511CB" w:rsidRDefault="009511CB" w:rsidP="00BD514B">
      <w:r>
        <w:separator/>
      </w:r>
    </w:p>
  </w:endnote>
  <w:endnote w:type="continuationSeparator" w:id="0">
    <w:p w14:paraId="32547B48" w14:textId="77777777" w:rsidR="009511CB" w:rsidRDefault="009511CB" w:rsidP="00BD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3AB94" w14:textId="70C8DB03" w:rsidR="00DA168E" w:rsidRDefault="006312EE" w:rsidP="00873872">
    <w:pPr>
      <w:pStyle w:val="a7"/>
      <w:jc w:val="center"/>
    </w:pPr>
    <w:r>
      <w:rPr>
        <w:noProof/>
        <w:lang w:val="en-US" w:eastAsia="zh-CN"/>
      </w:rPr>
      <w:drawing>
        <wp:anchor distT="0" distB="0" distL="114300" distR="114300" simplePos="0" relativeHeight="251657728" behindDoc="1" locked="0" layoutInCell="1" allowOverlap="1" wp14:anchorId="16F715A0" wp14:editId="43FA34D0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0" t="0" r="3175" b="635"/>
          <wp:wrapNone/>
          <wp:docPr id="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4" descr="未标题-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168E" w:rsidRPr="007E1428">
      <w:rPr>
        <w:rFonts w:hint="eastAsia"/>
        <w:sz w:val="28"/>
        <w:szCs w:val="28"/>
      </w:rPr>
      <w:t>—</w:t>
    </w:r>
    <w:r w:rsidR="00DA168E" w:rsidRPr="007E1428">
      <w:rPr>
        <w:sz w:val="28"/>
        <w:szCs w:val="28"/>
      </w:rPr>
      <w:fldChar w:fldCharType="begin"/>
    </w:r>
    <w:r w:rsidR="00DA168E" w:rsidRPr="007E1428">
      <w:rPr>
        <w:sz w:val="28"/>
        <w:szCs w:val="28"/>
      </w:rPr>
      <w:instrText xml:space="preserve"> PAGE   \* MERGEFORMAT </w:instrText>
    </w:r>
    <w:r w:rsidR="00DA168E" w:rsidRPr="007E1428">
      <w:rPr>
        <w:sz w:val="28"/>
        <w:szCs w:val="28"/>
      </w:rPr>
      <w:fldChar w:fldCharType="separate"/>
    </w:r>
    <w:r w:rsidR="00206835" w:rsidRPr="00206835">
      <w:rPr>
        <w:noProof/>
        <w:sz w:val="28"/>
        <w:szCs w:val="28"/>
        <w:lang w:val="zh-CN"/>
      </w:rPr>
      <w:t>4</w:t>
    </w:r>
    <w:r w:rsidR="00DA168E" w:rsidRPr="007E1428">
      <w:rPr>
        <w:sz w:val="28"/>
        <w:szCs w:val="28"/>
      </w:rPr>
      <w:fldChar w:fldCharType="end"/>
    </w:r>
    <w:r w:rsidR="00DA168E" w:rsidRPr="007E1428">
      <w:rPr>
        <w:rFonts w:hint="eastAsia"/>
        <w:sz w:val="28"/>
        <w:szCs w:val="28"/>
      </w:rPr>
      <w:t>—</w:t>
    </w:r>
  </w:p>
  <w:p w14:paraId="732A0974" w14:textId="77777777" w:rsidR="00DA168E" w:rsidRDefault="00DA168E" w:rsidP="0087387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9605D" w14:textId="77777777" w:rsidR="009511CB" w:rsidRDefault="009511CB" w:rsidP="00BD514B">
      <w:r>
        <w:separator/>
      </w:r>
    </w:p>
  </w:footnote>
  <w:footnote w:type="continuationSeparator" w:id="0">
    <w:p w14:paraId="275013C6" w14:textId="77777777" w:rsidR="009511CB" w:rsidRDefault="009511CB" w:rsidP="00BD5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C2501" w14:textId="77777777" w:rsidR="00DA168E" w:rsidRDefault="00DA168E" w:rsidP="006C2456">
    <w:pPr>
      <w:pStyle w:val="a5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2CC81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59317D4"/>
    <w:multiLevelType w:val="hybridMultilevel"/>
    <w:tmpl w:val="CCE64934"/>
    <w:lvl w:ilvl="0" w:tplc="AB7AD0D2">
      <w:start w:val="1"/>
      <w:numFmt w:val="decimal"/>
      <w:lvlText w:val="%1."/>
      <w:lvlJc w:val="left"/>
      <w:pPr>
        <w:ind w:left="9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EBE7E62">
      <w:start w:val="1"/>
      <w:numFmt w:val="decimal"/>
      <w:lvlText w:val="%2."/>
      <w:lvlJc w:val="left"/>
      <w:pPr>
        <w:ind w:left="816" w:hanging="3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89EDB00">
      <w:numFmt w:val="none"/>
      <w:lvlText w:val=""/>
      <w:lvlJc w:val="left"/>
      <w:pPr>
        <w:tabs>
          <w:tab w:val="num" w:pos="360"/>
        </w:tabs>
      </w:pPr>
    </w:lvl>
    <w:lvl w:ilvl="3" w:tplc="482E6B06">
      <w:numFmt w:val="none"/>
      <w:lvlText w:val=""/>
      <w:lvlJc w:val="left"/>
      <w:pPr>
        <w:tabs>
          <w:tab w:val="num" w:pos="360"/>
        </w:tabs>
      </w:pPr>
    </w:lvl>
    <w:lvl w:ilvl="4" w:tplc="619ADC70">
      <w:numFmt w:val="none"/>
      <w:lvlText w:val=""/>
      <w:lvlJc w:val="left"/>
      <w:pPr>
        <w:tabs>
          <w:tab w:val="num" w:pos="360"/>
        </w:tabs>
      </w:pPr>
    </w:lvl>
    <w:lvl w:ilvl="5" w:tplc="5A807444">
      <w:numFmt w:val="none"/>
      <w:lvlText w:val=""/>
      <w:lvlJc w:val="left"/>
      <w:pPr>
        <w:tabs>
          <w:tab w:val="num" w:pos="360"/>
        </w:tabs>
      </w:pPr>
    </w:lvl>
    <w:lvl w:ilvl="6" w:tplc="F4306E10">
      <w:numFmt w:val="none"/>
      <w:lvlText w:val=""/>
      <w:lvlJc w:val="left"/>
      <w:pPr>
        <w:tabs>
          <w:tab w:val="num" w:pos="360"/>
        </w:tabs>
      </w:pPr>
    </w:lvl>
    <w:lvl w:ilvl="7" w:tplc="E40C224C">
      <w:numFmt w:val="none"/>
      <w:lvlText w:val=""/>
      <w:lvlJc w:val="left"/>
      <w:pPr>
        <w:tabs>
          <w:tab w:val="num" w:pos="360"/>
        </w:tabs>
      </w:pPr>
    </w:lvl>
    <w:lvl w:ilvl="8" w:tplc="2EA279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6B45776"/>
    <w:multiLevelType w:val="hybridMultilevel"/>
    <w:tmpl w:val="33186C02"/>
    <w:styleLink w:val="40"/>
    <w:lvl w:ilvl="0" w:tplc="E7647D38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BCE8B8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53AA7AA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5E5378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6070BE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6B85D98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3468D2C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480428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3E6D324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9262D8B"/>
    <w:multiLevelType w:val="multilevel"/>
    <w:tmpl w:val="09262D8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1E0A0E"/>
    <w:multiLevelType w:val="hybridMultilevel"/>
    <w:tmpl w:val="B8AC521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0D856204"/>
    <w:multiLevelType w:val="hybridMultilevel"/>
    <w:tmpl w:val="1524642C"/>
    <w:styleLink w:val="50"/>
    <w:lvl w:ilvl="0" w:tplc="62002AA0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987142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5B03462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C2673C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0D06C96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03CEA8E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AE024B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BEA5A3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A8A5474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EA16F01"/>
    <w:multiLevelType w:val="hybridMultilevel"/>
    <w:tmpl w:val="89922928"/>
    <w:styleLink w:val="26"/>
    <w:lvl w:ilvl="0" w:tplc="2D38319E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52226A4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08C5E36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800363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C9218EA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9C66BC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BE22C2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31A4E4A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7B6E7A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156B5367"/>
    <w:multiLevelType w:val="hybridMultilevel"/>
    <w:tmpl w:val="B9FA2FCE"/>
    <w:lvl w:ilvl="0" w:tplc="04090009">
      <w:start w:val="1"/>
      <w:numFmt w:val="bullet"/>
      <w:lvlText w:val="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8">
    <w:nsid w:val="1CF04EC8"/>
    <w:multiLevelType w:val="hybridMultilevel"/>
    <w:tmpl w:val="804A2A8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B6F437AC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DF1524C"/>
    <w:multiLevelType w:val="hybridMultilevel"/>
    <w:tmpl w:val="E3EA39D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  <w:lang w:val="x-none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640042"/>
    <w:multiLevelType w:val="multilevel"/>
    <w:tmpl w:val="70FCD68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F936EFF"/>
    <w:multiLevelType w:val="hybridMultilevel"/>
    <w:tmpl w:val="145C6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21877C91"/>
    <w:multiLevelType w:val="hybridMultilevel"/>
    <w:tmpl w:val="119844E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4AD3819"/>
    <w:multiLevelType w:val="hybridMultilevel"/>
    <w:tmpl w:val="786C5574"/>
    <w:numStyleLink w:val="14"/>
  </w:abstractNum>
  <w:abstractNum w:abstractNumId="14">
    <w:nsid w:val="2FF50A0C"/>
    <w:multiLevelType w:val="hybridMultilevel"/>
    <w:tmpl w:val="50B0096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2FFF0775"/>
    <w:multiLevelType w:val="hybridMultilevel"/>
    <w:tmpl w:val="E20A1384"/>
    <w:numStyleLink w:val="31"/>
  </w:abstractNum>
  <w:abstractNum w:abstractNumId="16">
    <w:nsid w:val="39716894"/>
    <w:multiLevelType w:val="multilevel"/>
    <w:tmpl w:val="9ADA215E"/>
    <w:lvl w:ilvl="0">
      <w:start w:val="1"/>
      <w:numFmt w:val="decimal"/>
      <w:pStyle w:val="11"/>
      <w:lvlText w:val="%1.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>
      <w:start w:val="1"/>
      <w:numFmt w:val="decimal"/>
      <w:pStyle w:val="310"/>
      <w:lvlText w:val="%1.%2.%3"/>
      <w:lvlJc w:val="left"/>
      <w:pPr>
        <w:ind w:left="720" w:hanging="720"/>
      </w:pPr>
      <w:rPr>
        <w:lang w:eastAsia="zh-CN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9B34A56"/>
    <w:multiLevelType w:val="hybridMultilevel"/>
    <w:tmpl w:val="F594C80A"/>
    <w:styleLink w:val="29"/>
    <w:lvl w:ilvl="0" w:tplc="BA38A8EE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A18B49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DCEC5A8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BDE0F1E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F987234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AA04B92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248FAE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DD8707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4680FC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A143F26"/>
    <w:multiLevelType w:val="hybridMultilevel"/>
    <w:tmpl w:val="F594C80A"/>
    <w:numStyleLink w:val="29"/>
  </w:abstractNum>
  <w:abstractNum w:abstractNumId="19">
    <w:nsid w:val="3A8D604C"/>
    <w:multiLevelType w:val="hybridMultilevel"/>
    <w:tmpl w:val="89922928"/>
    <w:numStyleLink w:val="26"/>
  </w:abstractNum>
  <w:abstractNum w:abstractNumId="20">
    <w:nsid w:val="3D9A03B1"/>
    <w:multiLevelType w:val="hybridMultilevel"/>
    <w:tmpl w:val="A670A692"/>
    <w:styleLink w:val="13"/>
    <w:lvl w:ilvl="0" w:tplc="DDC2F254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E2D870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0C594C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1281466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474F326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B8BB50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C3429E8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B5AFAA8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426C752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E7B357C"/>
    <w:multiLevelType w:val="hybridMultilevel"/>
    <w:tmpl w:val="11204E70"/>
    <w:styleLink w:val="16"/>
    <w:lvl w:ilvl="0" w:tplc="95A8CE0C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F8C1840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8E23722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BE8BD8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CA9008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E869E4A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800CA4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4004C00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F01E16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FAE3A36"/>
    <w:multiLevelType w:val="hybridMultilevel"/>
    <w:tmpl w:val="E20A1384"/>
    <w:styleLink w:val="31"/>
    <w:lvl w:ilvl="0" w:tplc="EF949802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74CA6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AA6D268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D62966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1C4AA22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F09EC6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EF803C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F84FD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3C462C8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42E87648"/>
    <w:multiLevelType w:val="hybridMultilevel"/>
    <w:tmpl w:val="E00A8872"/>
    <w:lvl w:ilvl="0" w:tplc="1668F7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00FF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D872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0484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3E2E11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A8225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A3EEC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786B8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4655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341E3B"/>
    <w:multiLevelType w:val="hybridMultilevel"/>
    <w:tmpl w:val="EBB0836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4DD11CB4"/>
    <w:multiLevelType w:val="hybridMultilevel"/>
    <w:tmpl w:val="BEBCE7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4F104CBD"/>
    <w:multiLevelType w:val="hybridMultilevel"/>
    <w:tmpl w:val="740A20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CC7394"/>
    <w:multiLevelType w:val="hybridMultilevel"/>
    <w:tmpl w:val="3856A106"/>
    <w:numStyleLink w:val="30"/>
  </w:abstractNum>
  <w:abstractNum w:abstractNumId="28">
    <w:nsid w:val="55D92B92"/>
    <w:multiLevelType w:val="hybridMultilevel"/>
    <w:tmpl w:val="11204E70"/>
    <w:numStyleLink w:val="16"/>
  </w:abstractNum>
  <w:abstractNum w:abstractNumId="29">
    <w:nsid w:val="584A50F5"/>
    <w:multiLevelType w:val="hybridMultilevel"/>
    <w:tmpl w:val="FCC2301A"/>
    <w:lvl w:ilvl="0" w:tplc="9FDEB4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8712521"/>
    <w:multiLevelType w:val="hybridMultilevel"/>
    <w:tmpl w:val="314223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93502F6"/>
    <w:multiLevelType w:val="hybridMultilevel"/>
    <w:tmpl w:val="33186C02"/>
    <w:numStyleLink w:val="40"/>
  </w:abstractNum>
  <w:abstractNum w:abstractNumId="32">
    <w:nsid w:val="5AC03687"/>
    <w:multiLevelType w:val="hybridMultilevel"/>
    <w:tmpl w:val="2C3C6F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F5D4E29"/>
    <w:multiLevelType w:val="hybridMultilevel"/>
    <w:tmpl w:val="1524642C"/>
    <w:numStyleLink w:val="50"/>
  </w:abstractNum>
  <w:abstractNum w:abstractNumId="34">
    <w:nsid w:val="649E5D57"/>
    <w:multiLevelType w:val="hybridMultilevel"/>
    <w:tmpl w:val="A670A692"/>
    <w:numStyleLink w:val="13"/>
  </w:abstractNum>
  <w:abstractNum w:abstractNumId="35">
    <w:nsid w:val="66A91BC5"/>
    <w:multiLevelType w:val="hybridMultilevel"/>
    <w:tmpl w:val="25EAD62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6">
    <w:nsid w:val="68346A84"/>
    <w:multiLevelType w:val="hybridMultilevel"/>
    <w:tmpl w:val="3856A106"/>
    <w:styleLink w:val="30"/>
    <w:lvl w:ilvl="0" w:tplc="F238D9CC">
      <w:start w:val="1"/>
      <w:numFmt w:val="decimal"/>
      <w:lvlText w:val="%1)"/>
      <w:lvlJc w:val="left"/>
      <w:pPr>
        <w:ind w:left="841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24259A">
      <w:start w:val="1"/>
      <w:numFmt w:val="lowerLetter"/>
      <w:lvlText w:val="%2)"/>
      <w:lvlJc w:val="left"/>
      <w:pPr>
        <w:ind w:left="1261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E90FC40">
      <w:start w:val="1"/>
      <w:numFmt w:val="lowerRoman"/>
      <w:lvlText w:val="%3."/>
      <w:lvlJc w:val="left"/>
      <w:pPr>
        <w:ind w:left="1681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6D2DCCE">
      <w:start w:val="1"/>
      <w:numFmt w:val="decimal"/>
      <w:lvlText w:val="%4."/>
      <w:lvlJc w:val="left"/>
      <w:pPr>
        <w:ind w:left="2101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AC8ED8">
      <w:start w:val="1"/>
      <w:numFmt w:val="lowerLetter"/>
      <w:lvlText w:val="%5)"/>
      <w:lvlJc w:val="left"/>
      <w:pPr>
        <w:ind w:left="2521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D3C0126">
      <w:start w:val="1"/>
      <w:numFmt w:val="lowerRoman"/>
      <w:lvlText w:val="%6."/>
      <w:lvlJc w:val="left"/>
      <w:pPr>
        <w:ind w:left="2941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6565AA0">
      <w:start w:val="1"/>
      <w:numFmt w:val="decimal"/>
      <w:lvlText w:val="%7."/>
      <w:lvlJc w:val="left"/>
      <w:pPr>
        <w:ind w:left="3361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5E62CFE">
      <w:start w:val="1"/>
      <w:numFmt w:val="lowerLetter"/>
      <w:lvlText w:val="%8)"/>
      <w:lvlJc w:val="left"/>
      <w:pPr>
        <w:ind w:left="3781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32A0140">
      <w:start w:val="1"/>
      <w:numFmt w:val="lowerRoman"/>
      <w:lvlText w:val="%9."/>
      <w:lvlJc w:val="left"/>
      <w:pPr>
        <w:ind w:left="4201" w:hanging="5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9867A1F"/>
    <w:multiLevelType w:val="hybridMultilevel"/>
    <w:tmpl w:val="119844E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69E37DDA"/>
    <w:multiLevelType w:val="hybridMultilevel"/>
    <w:tmpl w:val="D13690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E0D2E79"/>
    <w:multiLevelType w:val="hybridMultilevel"/>
    <w:tmpl w:val="2AE4E2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3401F7D"/>
    <w:multiLevelType w:val="hybridMultilevel"/>
    <w:tmpl w:val="FCFE5E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B6F437AC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73E5D7D"/>
    <w:multiLevelType w:val="hybridMultilevel"/>
    <w:tmpl w:val="786C5574"/>
    <w:styleLink w:val="14"/>
    <w:lvl w:ilvl="0" w:tplc="B700F21A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188E028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C9E6136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7AE2BE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92CA58A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77651E6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3603E78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9E836E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09A87AE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871672E"/>
    <w:multiLevelType w:val="hybridMultilevel"/>
    <w:tmpl w:val="446AFBF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>
    <w:nsid w:val="7BDE4872"/>
    <w:multiLevelType w:val="hybridMultilevel"/>
    <w:tmpl w:val="7514063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E50B6C"/>
    <w:multiLevelType w:val="hybridMultilevel"/>
    <w:tmpl w:val="409ACDA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2"/>
  </w:num>
  <w:num w:numId="5">
    <w:abstractNumId w:val="31"/>
  </w:num>
  <w:num w:numId="6">
    <w:abstractNumId w:val="5"/>
  </w:num>
  <w:num w:numId="7">
    <w:abstractNumId w:val="33"/>
  </w:num>
  <w:num w:numId="8">
    <w:abstractNumId w:val="20"/>
  </w:num>
  <w:num w:numId="9">
    <w:abstractNumId w:val="34"/>
  </w:num>
  <w:num w:numId="10">
    <w:abstractNumId w:val="41"/>
  </w:num>
  <w:num w:numId="11">
    <w:abstractNumId w:val="13"/>
  </w:num>
  <w:num w:numId="12">
    <w:abstractNumId w:val="21"/>
  </w:num>
  <w:num w:numId="13">
    <w:abstractNumId w:val="28"/>
  </w:num>
  <w:num w:numId="14">
    <w:abstractNumId w:val="6"/>
  </w:num>
  <w:num w:numId="15">
    <w:abstractNumId w:val="19"/>
  </w:num>
  <w:num w:numId="16">
    <w:abstractNumId w:val="17"/>
  </w:num>
  <w:num w:numId="17">
    <w:abstractNumId w:val="18"/>
  </w:num>
  <w:num w:numId="18">
    <w:abstractNumId w:val="36"/>
  </w:num>
  <w:num w:numId="19">
    <w:abstractNumId w:val="27"/>
  </w:num>
  <w:num w:numId="20">
    <w:abstractNumId w:val="22"/>
  </w:num>
  <w:num w:numId="21">
    <w:abstractNumId w:val="15"/>
  </w:num>
  <w:num w:numId="22">
    <w:abstractNumId w:val="25"/>
  </w:num>
  <w:num w:numId="23">
    <w:abstractNumId w:val="44"/>
  </w:num>
  <w:num w:numId="24">
    <w:abstractNumId w:val="37"/>
  </w:num>
  <w:num w:numId="25">
    <w:abstractNumId w:val="9"/>
  </w:num>
  <w:num w:numId="26">
    <w:abstractNumId w:val="43"/>
  </w:num>
  <w:num w:numId="27">
    <w:abstractNumId w:val="38"/>
  </w:num>
  <w:num w:numId="28">
    <w:abstractNumId w:val="4"/>
  </w:num>
  <w:num w:numId="29">
    <w:abstractNumId w:val="42"/>
  </w:num>
  <w:num w:numId="30">
    <w:abstractNumId w:val="7"/>
  </w:num>
  <w:num w:numId="31">
    <w:abstractNumId w:val="12"/>
  </w:num>
  <w:num w:numId="32">
    <w:abstractNumId w:val="40"/>
  </w:num>
  <w:num w:numId="33">
    <w:abstractNumId w:val="23"/>
  </w:num>
  <w:num w:numId="34">
    <w:abstractNumId w:val="8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  <w:num w:numId="38">
    <w:abstractNumId w:val="26"/>
  </w:num>
  <w:num w:numId="39">
    <w:abstractNumId w:val="11"/>
  </w:num>
  <w:num w:numId="40">
    <w:abstractNumId w:val="14"/>
  </w:num>
  <w:num w:numId="41">
    <w:abstractNumId w:val="35"/>
  </w:num>
  <w:num w:numId="42">
    <w:abstractNumId w:val="24"/>
  </w:num>
  <w:num w:numId="43">
    <w:abstractNumId w:val="39"/>
  </w:num>
  <w:num w:numId="44">
    <w:abstractNumId w:val="30"/>
  </w:num>
  <w:num w:numId="45">
    <w:abstractNumId w:val="29"/>
  </w:num>
  <w:num w:numId="46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5D"/>
    <w:rsid w:val="00000702"/>
    <w:rsid w:val="00001DCE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104F"/>
    <w:rsid w:val="00011A8C"/>
    <w:rsid w:val="00011DBE"/>
    <w:rsid w:val="0001233D"/>
    <w:rsid w:val="0001295C"/>
    <w:rsid w:val="000133AC"/>
    <w:rsid w:val="000135DE"/>
    <w:rsid w:val="0001382C"/>
    <w:rsid w:val="0001461C"/>
    <w:rsid w:val="0001499D"/>
    <w:rsid w:val="00014AC2"/>
    <w:rsid w:val="00014DF3"/>
    <w:rsid w:val="000158BE"/>
    <w:rsid w:val="00017175"/>
    <w:rsid w:val="000177C8"/>
    <w:rsid w:val="00017ACB"/>
    <w:rsid w:val="00017B38"/>
    <w:rsid w:val="00017B7D"/>
    <w:rsid w:val="000204E2"/>
    <w:rsid w:val="00020988"/>
    <w:rsid w:val="00020BFC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AC1"/>
    <w:rsid w:val="00032E43"/>
    <w:rsid w:val="000332EC"/>
    <w:rsid w:val="0003346A"/>
    <w:rsid w:val="00033926"/>
    <w:rsid w:val="00033E75"/>
    <w:rsid w:val="00034549"/>
    <w:rsid w:val="00034AA5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9D7"/>
    <w:rsid w:val="00040D1E"/>
    <w:rsid w:val="0004108C"/>
    <w:rsid w:val="000423FF"/>
    <w:rsid w:val="000435CD"/>
    <w:rsid w:val="00044484"/>
    <w:rsid w:val="000447B6"/>
    <w:rsid w:val="00045333"/>
    <w:rsid w:val="00045A9A"/>
    <w:rsid w:val="00045B33"/>
    <w:rsid w:val="000461F5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119C"/>
    <w:rsid w:val="000524B8"/>
    <w:rsid w:val="000530C5"/>
    <w:rsid w:val="00053766"/>
    <w:rsid w:val="00054D19"/>
    <w:rsid w:val="0005524E"/>
    <w:rsid w:val="00055385"/>
    <w:rsid w:val="00055587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2B4C"/>
    <w:rsid w:val="00063855"/>
    <w:rsid w:val="00064DC2"/>
    <w:rsid w:val="0006541B"/>
    <w:rsid w:val="00065544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352B"/>
    <w:rsid w:val="000736D5"/>
    <w:rsid w:val="000746E0"/>
    <w:rsid w:val="00074853"/>
    <w:rsid w:val="00074D47"/>
    <w:rsid w:val="0007583C"/>
    <w:rsid w:val="000759CE"/>
    <w:rsid w:val="0007614B"/>
    <w:rsid w:val="000768E5"/>
    <w:rsid w:val="00076A97"/>
    <w:rsid w:val="0007712A"/>
    <w:rsid w:val="00077CAA"/>
    <w:rsid w:val="00077F8A"/>
    <w:rsid w:val="000800D4"/>
    <w:rsid w:val="00080510"/>
    <w:rsid w:val="00080744"/>
    <w:rsid w:val="00080A9B"/>
    <w:rsid w:val="00080AFD"/>
    <w:rsid w:val="00081447"/>
    <w:rsid w:val="0008165B"/>
    <w:rsid w:val="00082012"/>
    <w:rsid w:val="00082473"/>
    <w:rsid w:val="000826FD"/>
    <w:rsid w:val="00083724"/>
    <w:rsid w:val="000838C4"/>
    <w:rsid w:val="000841C1"/>
    <w:rsid w:val="0008446A"/>
    <w:rsid w:val="000844CC"/>
    <w:rsid w:val="000850F3"/>
    <w:rsid w:val="00085C25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40D"/>
    <w:rsid w:val="00095F51"/>
    <w:rsid w:val="0009697B"/>
    <w:rsid w:val="00097AFE"/>
    <w:rsid w:val="00097CD1"/>
    <w:rsid w:val="000A00A8"/>
    <w:rsid w:val="000A031F"/>
    <w:rsid w:val="000A07A0"/>
    <w:rsid w:val="000A1B05"/>
    <w:rsid w:val="000A2457"/>
    <w:rsid w:val="000A340A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30D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9FF"/>
    <w:rsid w:val="000B4A68"/>
    <w:rsid w:val="000B5AF1"/>
    <w:rsid w:val="000B61F8"/>
    <w:rsid w:val="000B634F"/>
    <w:rsid w:val="000B6D97"/>
    <w:rsid w:val="000B706A"/>
    <w:rsid w:val="000C013D"/>
    <w:rsid w:val="000C050F"/>
    <w:rsid w:val="000C0A9A"/>
    <w:rsid w:val="000C1615"/>
    <w:rsid w:val="000C18B7"/>
    <w:rsid w:val="000C198B"/>
    <w:rsid w:val="000C1999"/>
    <w:rsid w:val="000C1F79"/>
    <w:rsid w:val="000C2C7F"/>
    <w:rsid w:val="000C2CD3"/>
    <w:rsid w:val="000C344C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7EB"/>
    <w:rsid w:val="000C5F96"/>
    <w:rsid w:val="000C63CA"/>
    <w:rsid w:val="000C6C96"/>
    <w:rsid w:val="000C7535"/>
    <w:rsid w:val="000C7777"/>
    <w:rsid w:val="000D001D"/>
    <w:rsid w:val="000D08DA"/>
    <w:rsid w:val="000D0EE1"/>
    <w:rsid w:val="000D0F64"/>
    <w:rsid w:val="000D1184"/>
    <w:rsid w:val="000D2A08"/>
    <w:rsid w:val="000D305E"/>
    <w:rsid w:val="000D34B0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2FC8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D6C"/>
    <w:rsid w:val="000F1075"/>
    <w:rsid w:val="000F166F"/>
    <w:rsid w:val="000F16E1"/>
    <w:rsid w:val="000F1BF8"/>
    <w:rsid w:val="000F215D"/>
    <w:rsid w:val="000F21E1"/>
    <w:rsid w:val="000F24CA"/>
    <w:rsid w:val="000F269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30C3"/>
    <w:rsid w:val="0010343B"/>
    <w:rsid w:val="00103554"/>
    <w:rsid w:val="00103E34"/>
    <w:rsid w:val="00103F7C"/>
    <w:rsid w:val="0010402F"/>
    <w:rsid w:val="00105230"/>
    <w:rsid w:val="0010578D"/>
    <w:rsid w:val="0010600D"/>
    <w:rsid w:val="00106073"/>
    <w:rsid w:val="0010623B"/>
    <w:rsid w:val="001069B1"/>
    <w:rsid w:val="00110BAE"/>
    <w:rsid w:val="0011195F"/>
    <w:rsid w:val="001121A4"/>
    <w:rsid w:val="0011276D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20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4574"/>
    <w:rsid w:val="00125107"/>
    <w:rsid w:val="00125232"/>
    <w:rsid w:val="00125E29"/>
    <w:rsid w:val="001267DF"/>
    <w:rsid w:val="0012699F"/>
    <w:rsid w:val="001269B8"/>
    <w:rsid w:val="001272E0"/>
    <w:rsid w:val="00127B28"/>
    <w:rsid w:val="00130CFC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27FF"/>
    <w:rsid w:val="00132FF2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7147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5EC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57F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8CE"/>
    <w:rsid w:val="00155EAC"/>
    <w:rsid w:val="00155F82"/>
    <w:rsid w:val="0015608D"/>
    <w:rsid w:val="00156191"/>
    <w:rsid w:val="001562BC"/>
    <w:rsid w:val="0015655F"/>
    <w:rsid w:val="00156936"/>
    <w:rsid w:val="00156CEF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899"/>
    <w:rsid w:val="001628DF"/>
    <w:rsid w:val="00162E2B"/>
    <w:rsid w:val="00163252"/>
    <w:rsid w:val="001638DF"/>
    <w:rsid w:val="00163FF0"/>
    <w:rsid w:val="00164102"/>
    <w:rsid w:val="001641BD"/>
    <w:rsid w:val="001646B4"/>
    <w:rsid w:val="00165335"/>
    <w:rsid w:val="00166B51"/>
    <w:rsid w:val="00167ACA"/>
    <w:rsid w:val="0017041E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6C0"/>
    <w:rsid w:val="00174A82"/>
    <w:rsid w:val="00174D84"/>
    <w:rsid w:val="00174E31"/>
    <w:rsid w:val="00174FFC"/>
    <w:rsid w:val="0017570D"/>
    <w:rsid w:val="00176DE5"/>
    <w:rsid w:val="001773E4"/>
    <w:rsid w:val="001776EB"/>
    <w:rsid w:val="00177AA5"/>
    <w:rsid w:val="00177B83"/>
    <w:rsid w:val="00177BF1"/>
    <w:rsid w:val="00177E0D"/>
    <w:rsid w:val="00177E0F"/>
    <w:rsid w:val="00177E26"/>
    <w:rsid w:val="001802E8"/>
    <w:rsid w:val="001803B8"/>
    <w:rsid w:val="00181080"/>
    <w:rsid w:val="0018197E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082"/>
    <w:rsid w:val="001A119A"/>
    <w:rsid w:val="001A2016"/>
    <w:rsid w:val="001A2998"/>
    <w:rsid w:val="001A30E6"/>
    <w:rsid w:val="001A3574"/>
    <w:rsid w:val="001A358F"/>
    <w:rsid w:val="001A3BDC"/>
    <w:rsid w:val="001A3C55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18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60D"/>
    <w:rsid w:val="001B6714"/>
    <w:rsid w:val="001B6809"/>
    <w:rsid w:val="001B6D1F"/>
    <w:rsid w:val="001B7012"/>
    <w:rsid w:val="001B71C8"/>
    <w:rsid w:val="001B7D75"/>
    <w:rsid w:val="001B7F2E"/>
    <w:rsid w:val="001C0650"/>
    <w:rsid w:val="001C07AE"/>
    <w:rsid w:val="001C0882"/>
    <w:rsid w:val="001C12CE"/>
    <w:rsid w:val="001C2BD8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758"/>
    <w:rsid w:val="001E0D89"/>
    <w:rsid w:val="001E1844"/>
    <w:rsid w:val="001E1D4C"/>
    <w:rsid w:val="001E2585"/>
    <w:rsid w:val="001E2623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E7B43"/>
    <w:rsid w:val="001F0045"/>
    <w:rsid w:val="001F0EE7"/>
    <w:rsid w:val="001F11BF"/>
    <w:rsid w:val="001F12D1"/>
    <w:rsid w:val="001F12FD"/>
    <w:rsid w:val="001F163F"/>
    <w:rsid w:val="001F17E0"/>
    <w:rsid w:val="001F1C79"/>
    <w:rsid w:val="001F1FE2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46D"/>
    <w:rsid w:val="00204600"/>
    <w:rsid w:val="00204E8C"/>
    <w:rsid w:val="002051D8"/>
    <w:rsid w:val="00205521"/>
    <w:rsid w:val="002056DB"/>
    <w:rsid w:val="00205BC4"/>
    <w:rsid w:val="00205C3C"/>
    <w:rsid w:val="00205F41"/>
    <w:rsid w:val="0020621F"/>
    <w:rsid w:val="00206224"/>
    <w:rsid w:val="00206375"/>
    <w:rsid w:val="002064FE"/>
    <w:rsid w:val="00206835"/>
    <w:rsid w:val="00206858"/>
    <w:rsid w:val="00206EF1"/>
    <w:rsid w:val="00206F31"/>
    <w:rsid w:val="00207549"/>
    <w:rsid w:val="00207EBD"/>
    <w:rsid w:val="00207F6E"/>
    <w:rsid w:val="00210335"/>
    <w:rsid w:val="0021042A"/>
    <w:rsid w:val="0021179E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313A"/>
    <w:rsid w:val="002231C0"/>
    <w:rsid w:val="002231C9"/>
    <w:rsid w:val="0022363E"/>
    <w:rsid w:val="00223815"/>
    <w:rsid w:val="002238CE"/>
    <w:rsid w:val="00223B8A"/>
    <w:rsid w:val="00223D08"/>
    <w:rsid w:val="00224A70"/>
    <w:rsid w:val="00224AC1"/>
    <w:rsid w:val="00224C8A"/>
    <w:rsid w:val="00224F87"/>
    <w:rsid w:val="00225465"/>
    <w:rsid w:val="00225580"/>
    <w:rsid w:val="002259A8"/>
    <w:rsid w:val="00225CBE"/>
    <w:rsid w:val="002260E5"/>
    <w:rsid w:val="0022661E"/>
    <w:rsid w:val="00226860"/>
    <w:rsid w:val="00226E66"/>
    <w:rsid w:val="00227A62"/>
    <w:rsid w:val="00227E74"/>
    <w:rsid w:val="0023058C"/>
    <w:rsid w:val="00230E5B"/>
    <w:rsid w:val="0023175A"/>
    <w:rsid w:val="00231842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68F"/>
    <w:rsid w:val="0023490E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7640"/>
    <w:rsid w:val="00247E5D"/>
    <w:rsid w:val="00250095"/>
    <w:rsid w:val="002504F0"/>
    <w:rsid w:val="0025089D"/>
    <w:rsid w:val="00250D29"/>
    <w:rsid w:val="00250F73"/>
    <w:rsid w:val="0025133C"/>
    <w:rsid w:val="00251487"/>
    <w:rsid w:val="0025159A"/>
    <w:rsid w:val="002515EC"/>
    <w:rsid w:val="0025344B"/>
    <w:rsid w:val="002542D1"/>
    <w:rsid w:val="002545A3"/>
    <w:rsid w:val="0025561A"/>
    <w:rsid w:val="00255D05"/>
    <w:rsid w:val="00255EF7"/>
    <w:rsid w:val="002566B2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3C79"/>
    <w:rsid w:val="0026426F"/>
    <w:rsid w:val="0026442A"/>
    <w:rsid w:val="00264CF4"/>
    <w:rsid w:val="00264DCC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2DA9"/>
    <w:rsid w:val="00273104"/>
    <w:rsid w:val="00273CC1"/>
    <w:rsid w:val="002741D8"/>
    <w:rsid w:val="00274228"/>
    <w:rsid w:val="0027460D"/>
    <w:rsid w:val="00274A8A"/>
    <w:rsid w:val="00274F54"/>
    <w:rsid w:val="00274FA4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670"/>
    <w:rsid w:val="00287D29"/>
    <w:rsid w:val="00290956"/>
    <w:rsid w:val="00290B4A"/>
    <w:rsid w:val="00291C1E"/>
    <w:rsid w:val="00291C75"/>
    <w:rsid w:val="00292D4E"/>
    <w:rsid w:val="00293699"/>
    <w:rsid w:val="0029386A"/>
    <w:rsid w:val="00293A6E"/>
    <w:rsid w:val="00293AED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DA6"/>
    <w:rsid w:val="00296F74"/>
    <w:rsid w:val="00297371"/>
    <w:rsid w:val="00297393"/>
    <w:rsid w:val="00297A50"/>
    <w:rsid w:val="002A0B4F"/>
    <w:rsid w:val="002A0FA4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A6C6F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62"/>
    <w:rsid w:val="002C318A"/>
    <w:rsid w:val="002C35F3"/>
    <w:rsid w:val="002C3CE3"/>
    <w:rsid w:val="002C415F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146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93A"/>
    <w:rsid w:val="002D4C66"/>
    <w:rsid w:val="002D5BF1"/>
    <w:rsid w:val="002D5D51"/>
    <w:rsid w:val="002D602F"/>
    <w:rsid w:val="002D6856"/>
    <w:rsid w:val="002D7934"/>
    <w:rsid w:val="002E050C"/>
    <w:rsid w:val="002E0A70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59F"/>
    <w:rsid w:val="002F6919"/>
    <w:rsid w:val="002F6B9C"/>
    <w:rsid w:val="002F6E7C"/>
    <w:rsid w:val="00300300"/>
    <w:rsid w:val="0030040E"/>
    <w:rsid w:val="0030079E"/>
    <w:rsid w:val="0030086D"/>
    <w:rsid w:val="00300886"/>
    <w:rsid w:val="00300A10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486"/>
    <w:rsid w:val="0030750C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3B8D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376"/>
    <w:rsid w:val="0032042B"/>
    <w:rsid w:val="00320898"/>
    <w:rsid w:val="003210DA"/>
    <w:rsid w:val="003214AA"/>
    <w:rsid w:val="00321531"/>
    <w:rsid w:val="00321C21"/>
    <w:rsid w:val="00321FCA"/>
    <w:rsid w:val="00322FEC"/>
    <w:rsid w:val="0032346C"/>
    <w:rsid w:val="0032355B"/>
    <w:rsid w:val="0032438E"/>
    <w:rsid w:val="00324D57"/>
    <w:rsid w:val="003264CE"/>
    <w:rsid w:val="0032698A"/>
    <w:rsid w:val="003271DA"/>
    <w:rsid w:val="0032725A"/>
    <w:rsid w:val="0032729E"/>
    <w:rsid w:val="00327F79"/>
    <w:rsid w:val="00330054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49F7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453"/>
    <w:rsid w:val="00356884"/>
    <w:rsid w:val="00357B28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16F7"/>
    <w:rsid w:val="0036266B"/>
    <w:rsid w:val="00362CF3"/>
    <w:rsid w:val="00363071"/>
    <w:rsid w:val="00363316"/>
    <w:rsid w:val="0036340A"/>
    <w:rsid w:val="00363E1E"/>
    <w:rsid w:val="0036442E"/>
    <w:rsid w:val="00364947"/>
    <w:rsid w:val="00364B1F"/>
    <w:rsid w:val="00364E7C"/>
    <w:rsid w:val="00364EBF"/>
    <w:rsid w:val="003653A5"/>
    <w:rsid w:val="003671DB"/>
    <w:rsid w:val="003678CE"/>
    <w:rsid w:val="00367910"/>
    <w:rsid w:val="00370FFC"/>
    <w:rsid w:val="00371E3F"/>
    <w:rsid w:val="00372665"/>
    <w:rsid w:val="00372B73"/>
    <w:rsid w:val="00373382"/>
    <w:rsid w:val="0037387D"/>
    <w:rsid w:val="0037417F"/>
    <w:rsid w:val="003746E6"/>
    <w:rsid w:val="00374A7B"/>
    <w:rsid w:val="00376868"/>
    <w:rsid w:val="00376DDA"/>
    <w:rsid w:val="00377057"/>
    <w:rsid w:val="00377327"/>
    <w:rsid w:val="003774F5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19C"/>
    <w:rsid w:val="003833ED"/>
    <w:rsid w:val="003836EC"/>
    <w:rsid w:val="00383804"/>
    <w:rsid w:val="0038381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5DFD"/>
    <w:rsid w:val="003A6453"/>
    <w:rsid w:val="003A694E"/>
    <w:rsid w:val="003A6ABF"/>
    <w:rsid w:val="003A6CDF"/>
    <w:rsid w:val="003A7980"/>
    <w:rsid w:val="003A79AE"/>
    <w:rsid w:val="003A7E99"/>
    <w:rsid w:val="003A7F7A"/>
    <w:rsid w:val="003B0182"/>
    <w:rsid w:val="003B0E7A"/>
    <w:rsid w:val="003B19AC"/>
    <w:rsid w:val="003B2340"/>
    <w:rsid w:val="003B3952"/>
    <w:rsid w:val="003B3D90"/>
    <w:rsid w:val="003B41C4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89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9D0"/>
    <w:rsid w:val="003D7A59"/>
    <w:rsid w:val="003D7AF0"/>
    <w:rsid w:val="003E0241"/>
    <w:rsid w:val="003E0F7E"/>
    <w:rsid w:val="003E1D14"/>
    <w:rsid w:val="003E237C"/>
    <w:rsid w:val="003E2461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959"/>
    <w:rsid w:val="003E5B1C"/>
    <w:rsid w:val="003E699A"/>
    <w:rsid w:val="003E6B03"/>
    <w:rsid w:val="003E7569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4177"/>
    <w:rsid w:val="003F47B4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08B4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1B07"/>
    <w:rsid w:val="004121CD"/>
    <w:rsid w:val="00412553"/>
    <w:rsid w:val="0041290F"/>
    <w:rsid w:val="0041301D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29C"/>
    <w:rsid w:val="00417D75"/>
    <w:rsid w:val="00417E82"/>
    <w:rsid w:val="00420298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835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2128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E02"/>
    <w:rsid w:val="00442F8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72F"/>
    <w:rsid w:val="00450887"/>
    <w:rsid w:val="0045199D"/>
    <w:rsid w:val="00451BAA"/>
    <w:rsid w:val="004526A9"/>
    <w:rsid w:val="0045272F"/>
    <w:rsid w:val="00452D51"/>
    <w:rsid w:val="00452EAB"/>
    <w:rsid w:val="00453727"/>
    <w:rsid w:val="0045428B"/>
    <w:rsid w:val="00454483"/>
    <w:rsid w:val="00454647"/>
    <w:rsid w:val="004546B3"/>
    <w:rsid w:val="00454933"/>
    <w:rsid w:val="00454BCB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3E9D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6BC"/>
    <w:rsid w:val="00476BBF"/>
    <w:rsid w:val="00476FF0"/>
    <w:rsid w:val="004808F8"/>
    <w:rsid w:val="00480E12"/>
    <w:rsid w:val="00481023"/>
    <w:rsid w:val="004811FB"/>
    <w:rsid w:val="00481C5A"/>
    <w:rsid w:val="00482436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7F4"/>
    <w:rsid w:val="004929A7"/>
    <w:rsid w:val="00492E2B"/>
    <w:rsid w:val="00492E63"/>
    <w:rsid w:val="00492FF8"/>
    <w:rsid w:val="00493348"/>
    <w:rsid w:val="00493636"/>
    <w:rsid w:val="00493B2D"/>
    <w:rsid w:val="00493CF4"/>
    <w:rsid w:val="0049450C"/>
    <w:rsid w:val="004954A3"/>
    <w:rsid w:val="00496469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3DF1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6D1"/>
    <w:rsid w:val="004B07D0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1DD6"/>
    <w:rsid w:val="004C216C"/>
    <w:rsid w:val="004C21F9"/>
    <w:rsid w:val="004C229E"/>
    <w:rsid w:val="004C254F"/>
    <w:rsid w:val="004C28DC"/>
    <w:rsid w:val="004C29D3"/>
    <w:rsid w:val="004C341F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04B"/>
    <w:rsid w:val="004D3595"/>
    <w:rsid w:val="004D3928"/>
    <w:rsid w:val="004D393F"/>
    <w:rsid w:val="004D3BD3"/>
    <w:rsid w:val="004D4790"/>
    <w:rsid w:val="004D47A0"/>
    <w:rsid w:val="004D4AD6"/>
    <w:rsid w:val="004D4E96"/>
    <w:rsid w:val="004D4F0A"/>
    <w:rsid w:val="004D50A7"/>
    <w:rsid w:val="004D56F5"/>
    <w:rsid w:val="004D5B97"/>
    <w:rsid w:val="004D633F"/>
    <w:rsid w:val="004D6D2D"/>
    <w:rsid w:val="004D7CDC"/>
    <w:rsid w:val="004E03DE"/>
    <w:rsid w:val="004E0AD2"/>
    <w:rsid w:val="004E0E49"/>
    <w:rsid w:val="004E0F5B"/>
    <w:rsid w:val="004E13F0"/>
    <w:rsid w:val="004E16B9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E7FE9"/>
    <w:rsid w:val="004F08B1"/>
    <w:rsid w:val="004F1475"/>
    <w:rsid w:val="004F2770"/>
    <w:rsid w:val="004F282F"/>
    <w:rsid w:val="004F2A9A"/>
    <w:rsid w:val="004F2C60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0F46"/>
    <w:rsid w:val="0050103F"/>
    <w:rsid w:val="00501362"/>
    <w:rsid w:val="0050165B"/>
    <w:rsid w:val="00501680"/>
    <w:rsid w:val="005028F4"/>
    <w:rsid w:val="005030DF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E8D"/>
    <w:rsid w:val="00511762"/>
    <w:rsid w:val="0051334C"/>
    <w:rsid w:val="00514660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065"/>
    <w:rsid w:val="00523E2B"/>
    <w:rsid w:val="00524AA3"/>
    <w:rsid w:val="00524EDC"/>
    <w:rsid w:val="0052541E"/>
    <w:rsid w:val="00525745"/>
    <w:rsid w:val="00525AAD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4D09"/>
    <w:rsid w:val="00535F81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5AEF"/>
    <w:rsid w:val="00547282"/>
    <w:rsid w:val="005472DB"/>
    <w:rsid w:val="005473A9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801"/>
    <w:rsid w:val="00556BE7"/>
    <w:rsid w:val="00556EB0"/>
    <w:rsid w:val="0055709D"/>
    <w:rsid w:val="005570BF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1238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9B8"/>
    <w:rsid w:val="00565C28"/>
    <w:rsid w:val="00566965"/>
    <w:rsid w:val="00567712"/>
    <w:rsid w:val="00567985"/>
    <w:rsid w:val="00567A21"/>
    <w:rsid w:val="00567E68"/>
    <w:rsid w:val="00567EA5"/>
    <w:rsid w:val="005704F3"/>
    <w:rsid w:val="00571B74"/>
    <w:rsid w:val="00572D8C"/>
    <w:rsid w:val="00572F38"/>
    <w:rsid w:val="00573E5F"/>
    <w:rsid w:val="00573EF4"/>
    <w:rsid w:val="00574127"/>
    <w:rsid w:val="00574693"/>
    <w:rsid w:val="005748C9"/>
    <w:rsid w:val="005749CF"/>
    <w:rsid w:val="0057578D"/>
    <w:rsid w:val="00575C14"/>
    <w:rsid w:val="00575DA4"/>
    <w:rsid w:val="00576531"/>
    <w:rsid w:val="00576596"/>
    <w:rsid w:val="0057690D"/>
    <w:rsid w:val="00577343"/>
    <w:rsid w:val="00577903"/>
    <w:rsid w:val="0058170B"/>
    <w:rsid w:val="0058203B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0D50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977"/>
    <w:rsid w:val="005979A8"/>
    <w:rsid w:val="00597B67"/>
    <w:rsid w:val="005A0965"/>
    <w:rsid w:val="005A09AE"/>
    <w:rsid w:val="005A102D"/>
    <w:rsid w:val="005A15D2"/>
    <w:rsid w:val="005A2120"/>
    <w:rsid w:val="005A259A"/>
    <w:rsid w:val="005A2604"/>
    <w:rsid w:val="005A2FDA"/>
    <w:rsid w:val="005A3932"/>
    <w:rsid w:val="005A3BE1"/>
    <w:rsid w:val="005A3C65"/>
    <w:rsid w:val="005A4888"/>
    <w:rsid w:val="005A4E9E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1D7"/>
    <w:rsid w:val="005B46DF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740"/>
    <w:rsid w:val="005C6E7A"/>
    <w:rsid w:val="005C769C"/>
    <w:rsid w:val="005C7A19"/>
    <w:rsid w:val="005D070B"/>
    <w:rsid w:val="005D09F8"/>
    <w:rsid w:val="005D1AD3"/>
    <w:rsid w:val="005D2145"/>
    <w:rsid w:val="005D26B0"/>
    <w:rsid w:val="005D39BB"/>
    <w:rsid w:val="005D3E4B"/>
    <w:rsid w:val="005D4197"/>
    <w:rsid w:val="005D4580"/>
    <w:rsid w:val="005D4D8A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227D"/>
    <w:rsid w:val="005E2F04"/>
    <w:rsid w:val="005E36F4"/>
    <w:rsid w:val="005E3AA6"/>
    <w:rsid w:val="005E3D48"/>
    <w:rsid w:val="005E421B"/>
    <w:rsid w:val="005E4222"/>
    <w:rsid w:val="005E4299"/>
    <w:rsid w:val="005E5140"/>
    <w:rsid w:val="005E51B0"/>
    <w:rsid w:val="005E6348"/>
    <w:rsid w:val="005E67BB"/>
    <w:rsid w:val="005E68AA"/>
    <w:rsid w:val="005E74A4"/>
    <w:rsid w:val="005E79E3"/>
    <w:rsid w:val="005E7F10"/>
    <w:rsid w:val="005F0425"/>
    <w:rsid w:val="005F1B2D"/>
    <w:rsid w:val="005F1DCD"/>
    <w:rsid w:val="005F21C1"/>
    <w:rsid w:val="005F2A32"/>
    <w:rsid w:val="005F3711"/>
    <w:rsid w:val="005F3A4F"/>
    <w:rsid w:val="005F3B87"/>
    <w:rsid w:val="005F3B91"/>
    <w:rsid w:val="005F3F4A"/>
    <w:rsid w:val="005F3FE6"/>
    <w:rsid w:val="005F4956"/>
    <w:rsid w:val="005F4E22"/>
    <w:rsid w:val="005F5090"/>
    <w:rsid w:val="005F5325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4B52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1B1"/>
    <w:rsid w:val="0061124B"/>
    <w:rsid w:val="006113F8"/>
    <w:rsid w:val="00612176"/>
    <w:rsid w:val="0061290E"/>
    <w:rsid w:val="00612986"/>
    <w:rsid w:val="00612E7A"/>
    <w:rsid w:val="006130A2"/>
    <w:rsid w:val="006136D4"/>
    <w:rsid w:val="00613867"/>
    <w:rsid w:val="00613DC8"/>
    <w:rsid w:val="006140D1"/>
    <w:rsid w:val="00614532"/>
    <w:rsid w:val="0061467B"/>
    <w:rsid w:val="00614B30"/>
    <w:rsid w:val="00614C36"/>
    <w:rsid w:val="0061506F"/>
    <w:rsid w:val="00615448"/>
    <w:rsid w:val="00615647"/>
    <w:rsid w:val="00615756"/>
    <w:rsid w:val="00616129"/>
    <w:rsid w:val="00616DEB"/>
    <w:rsid w:val="00616E64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753"/>
    <w:rsid w:val="00623C1C"/>
    <w:rsid w:val="00623CE1"/>
    <w:rsid w:val="00624018"/>
    <w:rsid w:val="00624384"/>
    <w:rsid w:val="00624503"/>
    <w:rsid w:val="00624517"/>
    <w:rsid w:val="006247CB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2EE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38AE"/>
    <w:rsid w:val="00644295"/>
    <w:rsid w:val="00644819"/>
    <w:rsid w:val="0064483D"/>
    <w:rsid w:val="00645A5E"/>
    <w:rsid w:val="00645A80"/>
    <w:rsid w:val="00645DD2"/>
    <w:rsid w:val="0064607B"/>
    <w:rsid w:val="00646483"/>
    <w:rsid w:val="00646584"/>
    <w:rsid w:val="0064661F"/>
    <w:rsid w:val="006478DD"/>
    <w:rsid w:val="006479C3"/>
    <w:rsid w:val="00647D48"/>
    <w:rsid w:val="00650098"/>
    <w:rsid w:val="0065030E"/>
    <w:rsid w:val="006514AB"/>
    <w:rsid w:val="00651F00"/>
    <w:rsid w:val="00652222"/>
    <w:rsid w:val="006523C7"/>
    <w:rsid w:val="00652C26"/>
    <w:rsid w:val="00653134"/>
    <w:rsid w:val="00653895"/>
    <w:rsid w:val="00653C8E"/>
    <w:rsid w:val="00654040"/>
    <w:rsid w:val="006542AF"/>
    <w:rsid w:val="006543F4"/>
    <w:rsid w:val="006549BB"/>
    <w:rsid w:val="00654DA9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1F3E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58EB"/>
    <w:rsid w:val="006762F1"/>
    <w:rsid w:val="006769B4"/>
    <w:rsid w:val="006771DF"/>
    <w:rsid w:val="00677344"/>
    <w:rsid w:val="00677938"/>
    <w:rsid w:val="00680570"/>
    <w:rsid w:val="006810F3"/>
    <w:rsid w:val="00682EB3"/>
    <w:rsid w:val="0068301C"/>
    <w:rsid w:val="0068330F"/>
    <w:rsid w:val="006834FE"/>
    <w:rsid w:val="0068372F"/>
    <w:rsid w:val="00683749"/>
    <w:rsid w:val="00683C88"/>
    <w:rsid w:val="00683E56"/>
    <w:rsid w:val="006840E3"/>
    <w:rsid w:val="006844BC"/>
    <w:rsid w:val="00684842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CB4"/>
    <w:rsid w:val="00690EF3"/>
    <w:rsid w:val="00690F66"/>
    <w:rsid w:val="0069139F"/>
    <w:rsid w:val="00691759"/>
    <w:rsid w:val="0069193F"/>
    <w:rsid w:val="00691E35"/>
    <w:rsid w:val="00692162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5556"/>
    <w:rsid w:val="00695A17"/>
    <w:rsid w:val="006963BC"/>
    <w:rsid w:val="00697404"/>
    <w:rsid w:val="006A03B2"/>
    <w:rsid w:val="006A0594"/>
    <w:rsid w:val="006A0706"/>
    <w:rsid w:val="006A15CC"/>
    <w:rsid w:val="006A19CC"/>
    <w:rsid w:val="006A23E9"/>
    <w:rsid w:val="006A243A"/>
    <w:rsid w:val="006A2EFA"/>
    <w:rsid w:val="006A3208"/>
    <w:rsid w:val="006A3336"/>
    <w:rsid w:val="006A3739"/>
    <w:rsid w:val="006A4532"/>
    <w:rsid w:val="006A5A18"/>
    <w:rsid w:val="006A5D2F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560"/>
    <w:rsid w:val="006B166F"/>
    <w:rsid w:val="006B1940"/>
    <w:rsid w:val="006B1C10"/>
    <w:rsid w:val="006B2086"/>
    <w:rsid w:val="006B263E"/>
    <w:rsid w:val="006B2672"/>
    <w:rsid w:val="006B30DD"/>
    <w:rsid w:val="006B3933"/>
    <w:rsid w:val="006B3B3E"/>
    <w:rsid w:val="006B3C86"/>
    <w:rsid w:val="006B3F83"/>
    <w:rsid w:val="006B4094"/>
    <w:rsid w:val="006B43E5"/>
    <w:rsid w:val="006B4942"/>
    <w:rsid w:val="006B4B83"/>
    <w:rsid w:val="006B53D0"/>
    <w:rsid w:val="006B560D"/>
    <w:rsid w:val="006B583B"/>
    <w:rsid w:val="006B5958"/>
    <w:rsid w:val="006B5AF4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5DA"/>
    <w:rsid w:val="006C16DF"/>
    <w:rsid w:val="006C2456"/>
    <w:rsid w:val="006C2474"/>
    <w:rsid w:val="006C2867"/>
    <w:rsid w:val="006C2D59"/>
    <w:rsid w:val="006C3EA0"/>
    <w:rsid w:val="006C4621"/>
    <w:rsid w:val="006C48DA"/>
    <w:rsid w:val="006C4B4E"/>
    <w:rsid w:val="006C4E38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160C"/>
    <w:rsid w:val="006D1661"/>
    <w:rsid w:val="006D29BF"/>
    <w:rsid w:val="006D2EDD"/>
    <w:rsid w:val="006D31DE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E7F26"/>
    <w:rsid w:val="006F0AB7"/>
    <w:rsid w:val="006F0BB5"/>
    <w:rsid w:val="006F1573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32A"/>
    <w:rsid w:val="006F6435"/>
    <w:rsid w:val="006F6A89"/>
    <w:rsid w:val="006F6CE1"/>
    <w:rsid w:val="006F7380"/>
    <w:rsid w:val="006F760B"/>
    <w:rsid w:val="007000B9"/>
    <w:rsid w:val="007007F4"/>
    <w:rsid w:val="00700EBC"/>
    <w:rsid w:val="00702724"/>
    <w:rsid w:val="0070278F"/>
    <w:rsid w:val="0070292C"/>
    <w:rsid w:val="007035F0"/>
    <w:rsid w:val="00703770"/>
    <w:rsid w:val="00703DC1"/>
    <w:rsid w:val="00704A01"/>
    <w:rsid w:val="00704D9C"/>
    <w:rsid w:val="00705038"/>
    <w:rsid w:val="007052D1"/>
    <w:rsid w:val="00705388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1E3"/>
    <w:rsid w:val="007122C1"/>
    <w:rsid w:val="00712649"/>
    <w:rsid w:val="00713676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6D33"/>
    <w:rsid w:val="007171C1"/>
    <w:rsid w:val="00717586"/>
    <w:rsid w:val="007176FB"/>
    <w:rsid w:val="00720544"/>
    <w:rsid w:val="0072080D"/>
    <w:rsid w:val="0072157F"/>
    <w:rsid w:val="0072200F"/>
    <w:rsid w:val="00722699"/>
    <w:rsid w:val="00722813"/>
    <w:rsid w:val="007228AD"/>
    <w:rsid w:val="007232E9"/>
    <w:rsid w:val="0072366F"/>
    <w:rsid w:val="007236BE"/>
    <w:rsid w:val="00723AA8"/>
    <w:rsid w:val="0072419B"/>
    <w:rsid w:val="0072431E"/>
    <w:rsid w:val="0072499D"/>
    <w:rsid w:val="00724ADD"/>
    <w:rsid w:val="00724E7D"/>
    <w:rsid w:val="00724E88"/>
    <w:rsid w:val="0072561C"/>
    <w:rsid w:val="0072597A"/>
    <w:rsid w:val="00726222"/>
    <w:rsid w:val="007265C3"/>
    <w:rsid w:val="0072722D"/>
    <w:rsid w:val="007274FA"/>
    <w:rsid w:val="00730A8B"/>
    <w:rsid w:val="007318DC"/>
    <w:rsid w:val="007318F9"/>
    <w:rsid w:val="00731EFD"/>
    <w:rsid w:val="00732140"/>
    <w:rsid w:val="0073219E"/>
    <w:rsid w:val="0073251D"/>
    <w:rsid w:val="00732A29"/>
    <w:rsid w:val="00732DC3"/>
    <w:rsid w:val="0073345B"/>
    <w:rsid w:val="0073440C"/>
    <w:rsid w:val="007345AD"/>
    <w:rsid w:val="00734976"/>
    <w:rsid w:val="00734EE0"/>
    <w:rsid w:val="00735090"/>
    <w:rsid w:val="00735A6F"/>
    <w:rsid w:val="00735E54"/>
    <w:rsid w:val="0073634A"/>
    <w:rsid w:val="00736525"/>
    <w:rsid w:val="007365D1"/>
    <w:rsid w:val="00736B24"/>
    <w:rsid w:val="00736E6B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1BE5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002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9B8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4C2"/>
    <w:rsid w:val="00757588"/>
    <w:rsid w:val="0076037A"/>
    <w:rsid w:val="0076056D"/>
    <w:rsid w:val="00760ADE"/>
    <w:rsid w:val="00760D2F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0A20"/>
    <w:rsid w:val="00771617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1221"/>
    <w:rsid w:val="00781EA0"/>
    <w:rsid w:val="007820F4"/>
    <w:rsid w:val="00782490"/>
    <w:rsid w:val="007824FF"/>
    <w:rsid w:val="00782541"/>
    <w:rsid w:val="007838E9"/>
    <w:rsid w:val="00784084"/>
    <w:rsid w:val="0078473E"/>
    <w:rsid w:val="007849DF"/>
    <w:rsid w:val="00784CA9"/>
    <w:rsid w:val="0078535C"/>
    <w:rsid w:val="007853AB"/>
    <w:rsid w:val="007859B1"/>
    <w:rsid w:val="00785F52"/>
    <w:rsid w:val="00786146"/>
    <w:rsid w:val="00787230"/>
    <w:rsid w:val="00790A8E"/>
    <w:rsid w:val="00791242"/>
    <w:rsid w:val="0079146F"/>
    <w:rsid w:val="00791662"/>
    <w:rsid w:val="007928D3"/>
    <w:rsid w:val="00792900"/>
    <w:rsid w:val="00792AF0"/>
    <w:rsid w:val="00792EB7"/>
    <w:rsid w:val="0079378A"/>
    <w:rsid w:val="00793998"/>
    <w:rsid w:val="00794A15"/>
    <w:rsid w:val="007953B7"/>
    <w:rsid w:val="007963BE"/>
    <w:rsid w:val="00796424"/>
    <w:rsid w:val="00796546"/>
    <w:rsid w:val="0079679A"/>
    <w:rsid w:val="00796D38"/>
    <w:rsid w:val="00796F65"/>
    <w:rsid w:val="0079730C"/>
    <w:rsid w:val="00797442"/>
    <w:rsid w:val="00797D5A"/>
    <w:rsid w:val="007A03DA"/>
    <w:rsid w:val="007A05BE"/>
    <w:rsid w:val="007A0A9C"/>
    <w:rsid w:val="007A0BBF"/>
    <w:rsid w:val="007A11EE"/>
    <w:rsid w:val="007A1377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615"/>
    <w:rsid w:val="007A4AE6"/>
    <w:rsid w:val="007A55B2"/>
    <w:rsid w:val="007A56C3"/>
    <w:rsid w:val="007A59DD"/>
    <w:rsid w:val="007A6ED9"/>
    <w:rsid w:val="007A78AD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2FD8"/>
    <w:rsid w:val="007B351B"/>
    <w:rsid w:val="007B3840"/>
    <w:rsid w:val="007B3858"/>
    <w:rsid w:val="007B3D73"/>
    <w:rsid w:val="007B4306"/>
    <w:rsid w:val="007B4ACF"/>
    <w:rsid w:val="007B5046"/>
    <w:rsid w:val="007B565E"/>
    <w:rsid w:val="007B56BE"/>
    <w:rsid w:val="007B56DE"/>
    <w:rsid w:val="007B5E4A"/>
    <w:rsid w:val="007B6858"/>
    <w:rsid w:val="007B6F41"/>
    <w:rsid w:val="007B7455"/>
    <w:rsid w:val="007B7478"/>
    <w:rsid w:val="007B7C86"/>
    <w:rsid w:val="007C059A"/>
    <w:rsid w:val="007C140C"/>
    <w:rsid w:val="007C1AFA"/>
    <w:rsid w:val="007C1BE8"/>
    <w:rsid w:val="007C1E27"/>
    <w:rsid w:val="007C224F"/>
    <w:rsid w:val="007C27DE"/>
    <w:rsid w:val="007C2A1D"/>
    <w:rsid w:val="007C2B60"/>
    <w:rsid w:val="007C2B75"/>
    <w:rsid w:val="007C2EF3"/>
    <w:rsid w:val="007C2F0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9D7"/>
    <w:rsid w:val="007D1BF4"/>
    <w:rsid w:val="007D39E3"/>
    <w:rsid w:val="007D442E"/>
    <w:rsid w:val="007D53A9"/>
    <w:rsid w:val="007D56A6"/>
    <w:rsid w:val="007D5AA8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2FBD"/>
    <w:rsid w:val="007E3255"/>
    <w:rsid w:val="007E3691"/>
    <w:rsid w:val="007E3A1B"/>
    <w:rsid w:val="007E3C37"/>
    <w:rsid w:val="007E40C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793"/>
    <w:rsid w:val="007E6D24"/>
    <w:rsid w:val="007E7281"/>
    <w:rsid w:val="007E77C0"/>
    <w:rsid w:val="007E7BEE"/>
    <w:rsid w:val="007F0482"/>
    <w:rsid w:val="007F08BD"/>
    <w:rsid w:val="007F158D"/>
    <w:rsid w:val="007F15A3"/>
    <w:rsid w:val="007F1CD4"/>
    <w:rsid w:val="007F3124"/>
    <w:rsid w:val="007F32EB"/>
    <w:rsid w:val="007F3405"/>
    <w:rsid w:val="007F3604"/>
    <w:rsid w:val="007F3C05"/>
    <w:rsid w:val="007F3D5A"/>
    <w:rsid w:val="007F43BD"/>
    <w:rsid w:val="007F44FC"/>
    <w:rsid w:val="007F5EA6"/>
    <w:rsid w:val="007F6005"/>
    <w:rsid w:val="007F6102"/>
    <w:rsid w:val="007F6287"/>
    <w:rsid w:val="007F64B8"/>
    <w:rsid w:val="007F743B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52CD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112"/>
    <w:rsid w:val="00823C14"/>
    <w:rsid w:val="00823D9E"/>
    <w:rsid w:val="00823F30"/>
    <w:rsid w:val="00824375"/>
    <w:rsid w:val="008245A5"/>
    <w:rsid w:val="008249C6"/>
    <w:rsid w:val="00824BDA"/>
    <w:rsid w:val="00824DD3"/>
    <w:rsid w:val="008250A2"/>
    <w:rsid w:val="00825129"/>
    <w:rsid w:val="00825374"/>
    <w:rsid w:val="00825CAC"/>
    <w:rsid w:val="0082692A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7A7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2101"/>
    <w:rsid w:val="0086219B"/>
    <w:rsid w:val="00862ADF"/>
    <w:rsid w:val="008638CD"/>
    <w:rsid w:val="00863D46"/>
    <w:rsid w:val="008641F3"/>
    <w:rsid w:val="0086508C"/>
    <w:rsid w:val="008652EF"/>
    <w:rsid w:val="00865B95"/>
    <w:rsid w:val="00865CFA"/>
    <w:rsid w:val="008662A6"/>
    <w:rsid w:val="008663BB"/>
    <w:rsid w:val="00866462"/>
    <w:rsid w:val="008669EE"/>
    <w:rsid w:val="00866BA4"/>
    <w:rsid w:val="008672EF"/>
    <w:rsid w:val="00867CE2"/>
    <w:rsid w:val="00867E67"/>
    <w:rsid w:val="00867E82"/>
    <w:rsid w:val="008706A6"/>
    <w:rsid w:val="00870942"/>
    <w:rsid w:val="00870E4C"/>
    <w:rsid w:val="008715BF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AAF"/>
    <w:rsid w:val="00883D7A"/>
    <w:rsid w:val="0088488E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21F6"/>
    <w:rsid w:val="00892C1E"/>
    <w:rsid w:val="0089300F"/>
    <w:rsid w:val="00893388"/>
    <w:rsid w:val="008941AF"/>
    <w:rsid w:val="00894AD4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1E38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6AFB"/>
    <w:rsid w:val="008A788F"/>
    <w:rsid w:val="008A7E95"/>
    <w:rsid w:val="008B0421"/>
    <w:rsid w:val="008B0D41"/>
    <w:rsid w:val="008B0D7C"/>
    <w:rsid w:val="008B12B6"/>
    <w:rsid w:val="008B1541"/>
    <w:rsid w:val="008B1627"/>
    <w:rsid w:val="008B1A9A"/>
    <w:rsid w:val="008B1DF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481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53E1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6A80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E7D50"/>
    <w:rsid w:val="008F01B8"/>
    <w:rsid w:val="008F02AE"/>
    <w:rsid w:val="008F0506"/>
    <w:rsid w:val="008F0A77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3F9"/>
    <w:rsid w:val="008F4D43"/>
    <w:rsid w:val="008F4DC5"/>
    <w:rsid w:val="008F5724"/>
    <w:rsid w:val="008F58F2"/>
    <w:rsid w:val="008F5DEC"/>
    <w:rsid w:val="008F5EFF"/>
    <w:rsid w:val="008F6964"/>
    <w:rsid w:val="008F7A8A"/>
    <w:rsid w:val="008F7CF3"/>
    <w:rsid w:val="008F7F0A"/>
    <w:rsid w:val="008F7F56"/>
    <w:rsid w:val="0090088B"/>
    <w:rsid w:val="00900BF6"/>
    <w:rsid w:val="009017AC"/>
    <w:rsid w:val="009022AB"/>
    <w:rsid w:val="00902695"/>
    <w:rsid w:val="00903687"/>
    <w:rsid w:val="009038FD"/>
    <w:rsid w:val="00903BC8"/>
    <w:rsid w:val="009042AA"/>
    <w:rsid w:val="00905337"/>
    <w:rsid w:val="009055A3"/>
    <w:rsid w:val="0090567D"/>
    <w:rsid w:val="009056FF"/>
    <w:rsid w:val="009059AB"/>
    <w:rsid w:val="00906009"/>
    <w:rsid w:val="009064A8"/>
    <w:rsid w:val="00906669"/>
    <w:rsid w:val="00906788"/>
    <w:rsid w:val="009070F3"/>
    <w:rsid w:val="00907158"/>
    <w:rsid w:val="0090742F"/>
    <w:rsid w:val="00907816"/>
    <w:rsid w:val="00907BDB"/>
    <w:rsid w:val="00910025"/>
    <w:rsid w:val="00910A9C"/>
    <w:rsid w:val="00910DD3"/>
    <w:rsid w:val="00911017"/>
    <w:rsid w:val="00911158"/>
    <w:rsid w:val="00911F07"/>
    <w:rsid w:val="00911FDD"/>
    <w:rsid w:val="0091313C"/>
    <w:rsid w:val="009132AF"/>
    <w:rsid w:val="00913668"/>
    <w:rsid w:val="00913E2A"/>
    <w:rsid w:val="00915214"/>
    <w:rsid w:val="00915AA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9E"/>
    <w:rsid w:val="00922742"/>
    <w:rsid w:val="00923B3D"/>
    <w:rsid w:val="00923CAF"/>
    <w:rsid w:val="00923D01"/>
    <w:rsid w:val="00924298"/>
    <w:rsid w:val="0092567D"/>
    <w:rsid w:val="00925F06"/>
    <w:rsid w:val="009265CA"/>
    <w:rsid w:val="0092665E"/>
    <w:rsid w:val="00926C43"/>
    <w:rsid w:val="00926E1D"/>
    <w:rsid w:val="00927206"/>
    <w:rsid w:val="0092765F"/>
    <w:rsid w:val="00930E45"/>
    <w:rsid w:val="0093184C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C8E"/>
    <w:rsid w:val="00935E25"/>
    <w:rsid w:val="00935F1C"/>
    <w:rsid w:val="009367E7"/>
    <w:rsid w:val="0093688F"/>
    <w:rsid w:val="00936EEB"/>
    <w:rsid w:val="00937557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1CB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57C39"/>
    <w:rsid w:val="00960200"/>
    <w:rsid w:val="00960269"/>
    <w:rsid w:val="0096087B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514"/>
    <w:rsid w:val="009667A8"/>
    <w:rsid w:val="00966D99"/>
    <w:rsid w:val="00966DAF"/>
    <w:rsid w:val="00967115"/>
    <w:rsid w:val="0096723C"/>
    <w:rsid w:val="009672D0"/>
    <w:rsid w:val="00967599"/>
    <w:rsid w:val="00967BEE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190B"/>
    <w:rsid w:val="009720D4"/>
    <w:rsid w:val="009732C7"/>
    <w:rsid w:val="0097372F"/>
    <w:rsid w:val="00973787"/>
    <w:rsid w:val="0097379E"/>
    <w:rsid w:val="009737A0"/>
    <w:rsid w:val="00974099"/>
    <w:rsid w:val="009740CF"/>
    <w:rsid w:val="00974514"/>
    <w:rsid w:val="009757AE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3C7"/>
    <w:rsid w:val="00991677"/>
    <w:rsid w:val="009917A4"/>
    <w:rsid w:val="00991EAB"/>
    <w:rsid w:val="0099230E"/>
    <w:rsid w:val="0099231D"/>
    <w:rsid w:val="00992490"/>
    <w:rsid w:val="009927E3"/>
    <w:rsid w:val="0099361A"/>
    <w:rsid w:val="009938BD"/>
    <w:rsid w:val="00993A1C"/>
    <w:rsid w:val="0099411B"/>
    <w:rsid w:val="00994A1E"/>
    <w:rsid w:val="009957B2"/>
    <w:rsid w:val="00995CC8"/>
    <w:rsid w:val="00995DA0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3A7"/>
    <w:rsid w:val="009A16CC"/>
    <w:rsid w:val="009A1797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1B3"/>
    <w:rsid w:val="009B298C"/>
    <w:rsid w:val="009B2C97"/>
    <w:rsid w:val="009B39C1"/>
    <w:rsid w:val="009B3C34"/>
    <w:rsid w:val="009B3E35"/>
    <w:rsid w:val="009B45F5"/>
    <w:rsid w:val="009B4B45"/>
    <w:rsid w:val="009B4BCB"/>
    <w:rsid w:val="009B4DDC"/>
    <w:rsid w:val="009B4E0C"/>
    <w:rsid w:val="009B50CB"/>
    <w:rsid w:val="009B5FE7"/>
    <w:rsid w:val="009B6179"/>
    <w:rsid w:val="009B62F5"/>
    <w:rsid w:val="009B6D51"/>
    <w:rsid w:val="009B7876"/>
    <w:rsid w:val="009B7929"/>
    <w:rsid w:val="009B79E4"/>
    <w:rsid w:val="009B7A8F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4832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2EF5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65"/>
    <w:rsid w:val="009F0CC6"/>
    <w:rsid w:val="009F1873"/>
    <w:rsid w:val="009F1C76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518E"/>
    <w:rsid w:val="009F5537"/>
    <w:rsid w:val="009F5D2B"/>
    <w:rsid w:val="009F5FDF"/>
    <w:rsid w:val="009F7055"/>
    <w:rsid w:val="009F7C96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D8D"/>
    <w:rsid w:val="00A17FC9"/>
    <w:rsid w:val="00A2064A"/>
    <w:rsid w:val="00A208E9"/>
    <w:rsid w:val="00A20EE6"/>
    <w:rsid w:val="00A21B31"/>
    <w:rsid w:val="00A21C43"/>
    <w:rsid w:val="00A21E01"/>
    <w:rsid w:val="00A21E3B"/>
    <w:rsid w:val="00A22348"/>
    <w:rsid w:val="00A226C5"/>
    <w:rsid w:val="00A227C4"/>
    <w:rsid w:val="00A22D63"/>
    <w:rsid w:val="00A23429"/>
    <w:rsid w:val="00A2397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4E8"/>
    <w:rsid w:val="00A31AEB"/>
    <w:rsid w:val="00A323A9"/>
    <w:rsid w:val="00A33277"/>
    <w:rsid w:val="00A33372"/>
    <w:rsid w:val="00A34169"/>
    <w:rsid w:val="00A34836"/>
    <w:rsid w:val="00A34969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551"/>
    <w:rsid w:val="00A53A24"/>
    <w:rsid w:val="00A53AA7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2E14"/>
    <w:rsid w:val="00A634FA"/>
    <w:rsid w:val="00A6418A"/>
    <w:rsid w:val="00A643CA"/>
    <w:rsid w:val="00A64599"/>
    <w:rsid w:val="00A64772"/>
    <w:rsid w:val="00A64D03"/>
    <w:rsid w:val="00A653FD"/>
    <w:rsid w:val="00A66005"/>
    <w:rsid w:val="00A66049"/>
    <w:rsid w:val="00A66575"/>
    <w:rsid w:val="00A67529"/>
    <w:rsid w:val="00A71588"/>
    <w:rsid w:val="00A7163D"/>
    <w:rsid w:val="00A716AD"/>
    <w:rsid w:val="00A71790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0B72"/>
    <w:rsid w:val="00A9187C"/>
    <w:rsid w:val="00A924A6"/>
    <w:rsid w:val="00A9258C"/>
    <w:rsid w:val="00A927D2"/>
    <w:rsid w:val="00A92B7F"/>
    <w:rsid w:val="00A92D38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530"/>
    <w:rsid w:val="00A976A0"/>
    <w:rsid w:val="00A976ED"/>
    <w:rsid w:val="00A977EA"/>
    <w:rsid w:val="00A97A34"/>
    <w:rsid w:val="00AA03EE"/>
    <w:rsid w:val="00AA0524"/>
    <w:rsid w:val="00AA0593"/>
    <w:rsid w:val="00AA06CD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5876"/>
    <w:rsid w:val="00AA7AAA"/>
    <w:rsid w:val="00AB0527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2CB4"/>
    <w:rsid w:val="00AB3001"/>
    <w:rsid w:val="00AB30B7"/>
    <w:rsid w:val="00AB313F"/>
    <w:rsid w:val="00AB394B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0BB"/>
    <w:rsid w:val="00AC1542"/>
    <w:rsid w:val="00AC1B0A"/>
    <w:rsid w:val="00AC240C"/>
    <w:rsid w:val="00AC258B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6C52"/>
    <w:rsid w:val="00AD746E"/>
    <w:rsid w:val="00AD7791"/>
    <w:rsid w:val="00AD7842"/>
    <w:rsid w:val="00AE016D"/>
    <w:rsid w:val="00AE0B87"/>
    <w:rsid w:val="00AE1411"/>
    <w:rsid w:val="00AE196C"/>
    <w:rsid w:val="00AE19C6"/>
    <w:rsid w:val="00AE1BAC"/>
    <w:rsid w:val="00AE1E65"/>
    <w:rsid w:val="00AE33BF"/>
    <w:rsid w:val="00AE3A62"/>
    <w:rsid w:val="00AE483B"/>
    <w:rsid w:val="00AE546D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4ECA"/>
    <w:rsid w:val="00AF507E"/>
    <w:rsid w:val="00AF50BB"/>
    <w:rsid w:val="00AF5378"/>
    <w:rsid w:val="00AF58C5"/>
    <w:rsid w:val="00AF5933"/>
    <w:rsid w:val="00AF5A67"/>
    <w:rsid w:val="00AF6225"/>
    <w:rsid w:val="00AF6657"/>
    <w:rsid w:val="00AF6B1B"/>
    <w:rsid w:val="00AF6DCD"/>
    <w:rsid w:val="00AF7B75"/>
    <w:rsid w:val="00B0047C"/>
    <w:rsid w:val="00B00628"/>
    <w:rsid w:val="00B015B8"/>
    <w:rsid w:val="00B01663"/>
    <w:rsid w:val="00B018F4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AF0"/>
    <w:rsid w:val="00B06076"/>
    <w:rsid w:val="00B064CD"/>
    <w:rsid w:val="00B06BA9"/>
    <w:rsid w:val="00B06F4F"/>
    <w:rsid w:val="00B071F3"/>
    <w:rsid w:val="00B07C6D"/>
    <w:rsid w:val="00B10A2C"/>
    <w:rsid w:val="00B10F40"/>
    <w:rsid w:val="00B11544"/>
    <w:rsid w:val="00B11742"/>
    <w:rsid w:val="00B11CDA"/>
    <w:rsid w:val="00B11E17"/>
    <w:rsid w:val="00B11ECF"/>
    <w:rsid w:val="00B12DCB"/>
    <w:rsid w:val="00B12E51"/>
    <w:rsid w:val="00B1320A"/>
    <w:rsid w:val="00B15542"/>
    <w:rsid w:val="00B159A0"/>
    <w:rsid w:val="00B160C0"/>
    <w:rsid w:val="00B16A5D"/>
    <w:rsid w:val="00B16FCC"/>
    <w:rsid w:val="00B172A9"/>
    <w:rsid w:val="00B174A3"/>
    <w:rsid w:val="00B17730"/>
    <w:rsid w:val="00B178AF"/>
    <w:rsid w:val="00B202F3"/>
    <w:rsid w:val="00B205CD"/>
    <w:rsid w:val="00B20C8D"/>
    <w:rsid w:val="00B20CA3"/>
    <w:rsid w:val="00B21A39"/>
    <w:rsid w:val="00B221D9"/>
    <w:rsid w:val="00B224CE"/>
    <w:rsid w:val="00B22675"/>
    <w:rsid w:val="00B22A79"/>
    <w:rsid w:val="00B231A8"/>
    <w:rsid w:val="00B2348B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6DF"/>
    <w:rsid w:val="00B32CD3"/>
    <w:rsid w:val="00B33144"/>
    <w:rsid w:val="00B33181"/>
    <w:rsid w:val="00B338FC"/>
    <w:rsid w:val="00B348D1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38AF"/>
    <w:rsid w:val="00B43E58"/>
    <w:rsid w:val="00B440F4"/>
    <w:rsid w:val="00B45090"/>
    <w:rsid w:val="00B45170"/>
    <w:rsid w:val="00B4593B"/>
    <w:rsid w:val="00B45E8E"/>
    <w:rsid w:val="00B46C1F"/>
    <w:rsid w:val="00B47E67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6217"/>
    <w:rsid w:val="00B56DB0"/>
    <w:rsid w:val="00B573FD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03E"/>
    <w:rsid w:val="00B723DB"/>
    <w:rsid w:val="00B725C3"/>
    <w:rsid w:val="00B7273F"/>
    <w:rsid w:val="00B72DA9"/>
    <w:rsid w:val="00B72F7D"/>
    <w:rsid w:val="00B73BE5"/>
    <w:rsid w:val="00B7455F"/>
    <w:rsid w:val="00B75124"/>
    <w:rsid w:val="00B75369"/>
    <w:rsid w:val="00B75618"/>
    <w:rsid w:val="00B75B4C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3FF0"/>
    <w:rsid w:val="00B84437"/>
    <w:rsid w:val="00B84B7A"/>
    <w:rsid w:val="00B84DE9"/>
    <w:rsid w:val="00B84F6E"/>
    <w:rsid w:val="00B85447"/>
    <w:rsid w:val="00B85EFF"/>
    <w:rsid w:val="00B86794"/>
    <w:rsid w:val="00B86B8F"/>
    <w:rsid w:val="00B86D55"/>
    <w:rsid w:val="00B87486"/>
    <w:rsid w:val="00B87835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C06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0AE"/>
    <w:rsid w:val="00BA03F7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939"/>
    <w:rsid w:val="00BA7BD1"/>
    <w:rsid w:val="00BA7ED3"/>
    <w:rsid w:val="00BB0635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28F"/>
    <w:rsid w:val="00BB4371"/>
    <w:rsid w:val="00BB5AD7"/>
    <w:rsid w:val="00BB5EAC"/>
    <w:rsid w:val="00BB6127"/>
    <w:rsid w:val="00BB614E"/>
    <w:rsid w:val="00BB70A9"/>
    <w:rsid w:val="00BB755A"/>
    <w:rsid w:val="00BB79BB"/>
    <w:rsid w:val="00BB7E98"/>
    <w:rsid w:val="00BC00B2"/>
    <w:rsid w:val="00BC05A2"/>
    <w:rsid w:val="00BC0B69"/>
    <w:rsid w:val="00BC0D15"/>
    <w:rsid w:val="00BC148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B79"/>
    <w:rsid w:val="00BD5C28"/>
    <w:rsid w:val="00BD6E4E"/>
    <w:rsid w:val="00BD7788"/>
    <w:rsid w:val="00BE0068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0D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551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2C76"/>
    <w:rsid w:val="00C12D0E"/>
    <w:rsid w:val="00C13410"/>
    <w:rsid w:val="00C13D63"/>
    <w:rsid w:val="00C13FEF"/>
    <w:rsid w:val="00C143A4"/>
    <w:rsid w:val="00C1449D"/>
    <w:rsid w:val="00C146B7"/>
    <w:rsid w:val="00C14BEC"/>
    <w:rsid w:val="00C14C81"/>
    <w:rsid w:val="00C14DDA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8FE"/>
    <w:rsid w:val="00C25B17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1D66"/>
    <w:rsid w:val="00C4335F"/>
    <w:rsid w:val="00C43432"/>
    <w:rsid w:val="00C4400D"/>
    <w:rsid w:val="00C443C7"/>
    <w:rsid w:val="00C44AB6"/>
    <w:rsid w:val="00C44DAF"/>
    <w:rsid w:val="00C452FD"/>
    <w:rsid w:val="00C45CE0"/>
    <w:rsid w:val="00C462BA"/>
    <w:rsid w:val="00C46456"/>
    <w:rsid w:val="00C46721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8FB"/>
    <w:rsid w:val="00C51ADF"/>
    <w:rsid w:val="00C51B8A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0DAD"/>
    <w:rsid w:val="00C61342"/>
    <w:rsid w:val="00C622FD"/>
    <w:rsid w:val="00C62B89"/>
    <w:rsid w:val="00C62C4B"/>
    <w:rsid w:val="00C62FA3"/>
    <w:rsid w:val="00C63300"/>
    <w:rsid w:val="00C635A8"/>
    <w:rsid w:val="00C636EA"/>
    <w:rsid w:val="00C639F3"/>
    <w:rsid w:val="00C63F60"/>
    <w:rsid w:val="00C64282"/>
    <w:rsid w:val="00C643B8"/>
    <w:rsid w:val="00C65EAA"/>
    <w:rsid w:val="00C661B5"/>
    <w:rsid w:val="00C66881"/>
    <w:rsid w:val="00C6695C"/>
    <w:rsid w:val="00C70031"/>
    <w:rsid w:val="00C7027E"/>
    <w:rsid w:val="00C706F5"/>
    <w:rsid w:val="00C71328"/>
    <w:rsid w:val="00C71F7A"/>
    <w:rsid w:val="00C72BFB"/>
    <w:rsid w:val="00C733E3"/>
    <w:rsid w:val="00C737F2"/>
    <w:rsid w:val="00C73CC3"/>
    <w:rsid w:val="00C73CF2"/>
    <w:rsid w:val="00C73E82"/>
    <w:rsid w:val="00C7535C"/>
    <w:rsid w:val="00C75B18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2491"/>
    <w:rsid w:val="00C929BF"/>
    <w:rsid w:val="00C92DA3"/>
    <w:rsid w:val="00C92F08"/>
    <w:rsid w:val="00C9319D"/>
    <w:rsid w:val="00C933E6"/>
    <w:rsid w:val="00C9351F"/>
    <w:rsid w:val="00C937C6"/>
    <w:rsid w:val="00C9427A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609"/>
    <w:rsid w:val="00CA2914"/>
    <w:rsid w:val="00CA29C0"/>
    <w:rsid w:val="00CA32CF"/>
    <w:rsid w:val="00CA350D"/>
    <w:rsid w:val="00CA3819"/>
    <w:rsid w:val="00CA5851"/>
    <w:rsid w:val="00CA5EAA"/>
    <w:rsid w:val="00CA63E3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2F31"/>
    <w:rsid w:val="00CB30BF"/>
    <w:rsid w:val="00CB3150"/>
    <w:rsid w:val="00CB3289"/>
    <w:rsid w:val="00CB34D3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C0A51"/>
    <w:rsid w:val="00CC0B1B"/>
    <w:rsid w:val="00CC0E34"/>
    <w:rsid w:val="00CC1759"/>
    <w:rsid w:val="00CC1811"/>
    <w:rsid w:val="00CC1DE3"/>
    <w:rsid w:val="00CC35D0"/>
    <w:rsid w:val="00CC3766"/>
    <w:rsid w:val="00CC454F"/>
    <w:rsid w:val="00CC48B9"/>
    <w:rsid w:val="00CC4D18"/>
    <w:rsid w:val="00CC5011"/>
    <w:rsid w:val="00CC506A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446"/>
    <w:rsid w:val="00CD6A16"/>
    <w:rsid w:val="00CD7548"/>
    <w:rsid w:val="00CD7CA6"/>
    <w:rsid w:val="00CE04D7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48D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4973"/>
    <w:rsid w:val="00CF49C2"/>
    <w:rsid w:val="00CF52EE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57"/>
    <w:rsid w:val="00D164EC"/>
    <w:rsid w:val="00D16C20"/>
    <w:rsid w:val="00D17137"/>
    <w:rsid w:val="00D17652"/>
    <w:rsid w:val="00D17AE7"/>
    <w:rsid w:val="00D17B06"/>
    <w:rsid w:val="00D17F8F"/>
    <w:rsid w:val="00D20253"/>
    <w:rsid w:val="00D20D76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151"/>
    <w:rsid w:val="00D25E5F"/>
    <w:rsid w:val="00D26266"/>
    <w:rsid w:val="00D263AF"/>
    <w:rsid w:val="00D2643C"/>
    <w:rsid w:val="00D2731A"/>
    <w:rsid w:val="00D27B00"/>
    <w:rsid w:val="00D27E06"/>
    <w:rsid w:val="00D302B7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5025C"/>
    <w:rsid w:val="00D502B1"/>
    <w:rsid w:val="00D50367"/>
    <w:rsid w:val="00D50507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6B47"/>
    <w:rsid w:val="00D57049"/>
    <w:rsid w:val="00D57B27"/>
    <w:rsid w:val="00D57CF2"/>
    <w:rsid w:val="00D57FD3"/>
    <w:rsid w:val="00D62055"/>
    <w:rsid w:val="00D620F5"/>
    <w:rsid w:val="00D62502"/>
    <w:rsid w:val="00D62A09"/>
    <w:rsid w:val="00D63414"/>
    <w:rsid w:val="00D636C7"/>
    <w:rsid w:val="00D6386A"/>
    <w:rsid w:val="00D63B92"/>
    <w:rsid w:val="00D63F86"/>
    <w:rsid w:val="00D64256"/>
    <w:rsid w:val="00D64301"/>
    <w:rsid w:val="00D65124"/>
    <w:rsid w:val="00D6671C"/>
    <w:rsid w:val="00D668C7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03CE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4AF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31D"/>
    <w:rsid w:val="00D97D44"/>
    <w:rsid w:val="00D97DD9"/>
    <w:rsid w:val="00D97F47"/>
    <w:rsid w:val="00DA168E"/>
    <w:rsid w:val="00DA1729"/>
    <w:rsid w:val="00DA1CE7"/>
    <w:rsid w:val="00DA1EF1"/>
    <w:rsid w:val="00DA2692"/>
    <w:rsid w:val="00DA2BCB"/>
    <w:rsid w:val="00DA3292"/>
    <w:rsid w:val="00DA37A1"/>
    <w:rsid w:val="00DA3BFD"/>
    <w:rsid w:val="00DA4281"/>
    <w:rsid w:val="00DA42E4"/>
    <w:rsid w:val="00DA4C3A"/>
    <w:rsid w:val="00DA4DCE"/>
    <w:rsid w:val="00DA5022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7A3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115C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96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895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E00B3F"/>
    <w:rsid w:val="00E01770"/>
    <w:rsid w:val="00E01B5A"/>
    <w:rsid w:val="00E01D2C"/>
    <w:rsid w:val="00E01F40"/>
    <w:rsid w:val="00E0295B"/>
    <w:rsid w:val="00E02FCE"/>
    <w:rsid w:val="00E036E3"/>
    <w:rsid w:val="00E03A38"/>
    <w:rsid w:val="00E03A76"/>
    <w:rsid w:val="00E03A9D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32A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A40"/>
    <w:rsid w:val="00E14BCD"/>
    <w:rsid w:val="00E14CF6"/>
    <w:rsid w:val="00E157A7"/>
    <w:rsid w:val="00E15944"/>
    <w:rsid w:val="00E1594D"/>
    <w:rsid w:val="00E15E93"/>
    <w:rsid w:val="00E16483"/>
    <w:rsid w:val="00E1649D"/>
    <w:rsid w:val="00E16AC8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33"/>
    <w:rsid w:val="00E23F44"/>
    <w:rsid w:val="00E241F4"/>
    <w:rsid w:val="00E242E5"/>
    <w:rsid w:val="00E25335"/>
    <w:rsid w:val="00E2666B"/>
    <w:rsid w:val="00E27435"/>
    <w:rsid w:val="00E27E3D"/>
    <w:rsid w:val="00E27E82"/>
    <w:rsid w:val="00E3050A"/>
    <w:rsid w:val="00E31332"/>
    <w:rsid w:val="00E3137F"/>
    <w:rsid w:val="00E32D10"/>
    <w:rsid w:val="00E32DE2"/>
    <w:rsid w:val="00E33100"/>
    <w:rsid w:val="00E33565"/>
    <w:rsid w:val="00E339BC"/>
    <w:rsid w:val="00E33F91"/>
    <w:rsid w:val="00E35CA0"/>
    <w:rsid w:val="00E35D92"/>
    <w:rsid w:val="00E36503"/>
    <w:rsid w:val="00E367C3"/>
    <w:rsid w:val="00E36CE0"/>
    <w:rsid w:val="00E37A05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2AC"/>
    <w:rsid w:val="00E47774"/>
    <w:rsid w:val="00E47C9A"/>
    <w:rsid w:val="00E47CDE"/>
    <w:rsid w:val="00E50208"/>
    <w:rsid w:val="00E50C13"/>
    <w:rsid w:val="00E51185"/>
    <w:rsid w:val="00E515A2"/>
    <w:rsid w:val="00E516A6"/>
    <w:rsid w:val="00E51B42"/>
    <w:rsid w:val="00E51C1D"/>
    <w:rsid w:val="00E52335"/>
    <w:rsid w:val="00E52DBE"/>
    <w:rsid w:val="00E53E79"/>
    <w:rsid w:val="00E54414"/>
    <w:rsid w:val="00E546BF"/>
    <w:rsid w:val="00E54F91"/>
    <w:rsid w:val="00E55106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39D7"/>
    <w:rsid w:val="00E643E1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1824"/>
    <w:rsid w:val="00E721E3"/>
    <w:rsid w:val="00E734F9"/>
    <w:rsid w:val="00E736BE"/>
    <w:rsid w:val="00E73903"/>
    <w:rsid w:val="00E73B05"/>
    <w:rsid w:val="00E73DF3"/>
    <w:rsid w:val="00E7412E"/>
    <w:rsid w:val="00E7458A"/>
    <w:rsid w:val="00E7477C"/>
    <w:rsid w:val="00E74EF0"/>
    <w:rsid w:val="00E75287"/>
    <w:rsid w:val="00E7590F"/>
    <w:rsid w:val="00E75E86"/>
    <w:rsid w:val="00E7719B"/>
    <w:rsid w:val="00E77381"/>
    <w:rsid w:val="00E80501"/>
    <w:rsid w:val="00E815BB"/>
    <w:rsid w:val="00E816F1"/>
    <w:rsid w:val="00E8197C"/>
    <w:rsid w:val="00E81B88"/>
    <w:rsid w:val="00E836A6"/>
    <w:rsid w:val="00E83C76"/>
    <w:rsid w:val="00E83ED7"/>
    <w:rsid w:val="00E844B5"/>
    <w:rsid w:val="00E84698"/>
    <w:rsid w:val="00E84718"/>
    <w:rsid w:val="00E84729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A7E58"/>
    <w:rsid w:val="00EB0628"/>
    <w:rsid w:val="00EB0F99"/>
    <w:rsid w:val="00EB149F"/>
    <w:rsid w:val="00EB29B1"/>
    <w:rsid w:val="00EB2BD9"/>
    <w:rsid w:val="00EB30D1"/>
    <w:rsid w:val="00EB3CD5"/>
    <w:rsid w:val="00EB42F1"/>
    <w:rsid w:val="00EB440C"/>
    <w:rsid w:val="00EB4486"/>
    <w:rsid w:val="00EB454F"/>
    <w:rsid w:val="00EB4A7B"/>
    <w:rsid w:val="00EB4D72"/>
    <w:rsid w:val="00EB4EFF"/>
    <w:rsid w:val="00EB5036"/>
    <w:rsid w:val="00EB5CAB"/>
    <w:rsid w:val="00EB5DF7"/>
    <w:rsid w:val="00EB6025"/>
    <w:rsid w:val="00EB6F14"/>
    <w:rsid w:val="00EC0147"/>
    <w:rsid w:val="00EC05C4"/>
    <w:rsid w:val="00EC06FF"/>
    <w:rsid w:val="00EC0A9E"/>
    <w:rsid w:val="00EC18B4"/>
    <w:rsid w:val="00EC1D60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4766"/>
    <w:rsid w:val="00EC541F"/>
    <w:rsid w:val="00EC55E7"/>
    <w:rsid w:val="00EC6573"/>
    <w:rsid w:val="00EC6D66"/>
    <w:rsid w:val="00EC7E33"/>
    <w:rsid w:val="00ED09D9"/>
    <w:rsid w:val="00ED0CC7"/>
    <w:rsid w:val="00ED1541"/>
    <w:rsid w:val="00ED1EA4"/>
    <w:rsid w:val="00ED2213"/>
    <w:rsid w:val="00ED249D"/>
    <w:rsid w:val="00ED3279"/>
    <w:rsid w:val="00ED3575"/>
    <w:rsid w:val="00ED35F2"/>
    <w:rsid w:val="00ED477F"/>
    <w:rsid w:val="00ED4CF0"/>
    <w:rsid w:val="00ED4D0A"/>
    <w:rsid w:val="00ED4FDF"/>
    <w:rsid w:val="00ED5186"/>
    <w:rsid w:val="00ED51A6"/>
    <w:rsid w:val="00ED5728"/>
    <w:rsid w:val="00ED57A3"/>
    <w:rsid w:val="00ED5A18"/>
    <w:rsid w:val="00ED5D38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88D"/>
    <w:rsid w:val="00EF29E4"/>
    <w:rsid w:val="00EF2CF3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355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266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6E3A"/>
    <w:rsid w:val="00F474B5"/>
    <w:rsid w:val="00F478C9"/>
    <w:rsid w:val="00F47DF5"/>
    <w:rsid w:val="00F5062E"/>
    <w:rsid w:val="00F510C2"/>
    <w:rsid w:val="00F51637"/>
    <w:rsid w:val="00F51717"/>
    <w:rsid w:val="00F51E63"/>
    <w:rsid w:val="00F52636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1F81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3C"/>
    <w:rsid w:val="00F65C69"/>
    <w:rsid w:val="00F66398"/>
    <w:rsid w:val="00F66730"/>
    <w:rsid w:val="00F669CB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56D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8A5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308"/>
    <w:rsid w:val="00F934D4"/>
    <w:rsid w:val="00F93E05"/>
    <w:rsid w:val="00F93E3F"/>
    <w:rsid w:val="00F9436C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4DBA"/>
    <w:rsid w:val="00FB5758"/>
    <w:rsid w:val="00FB5C4D"/>
    <w:rsid w:val="00FB605B"/>
    <w:rsid w:val="00FB621F"/>
    <w:rsid w:val="00FB65B9"/>
    <w:rsid w:val="00FB6B67"/>
    <w:rsid w:val="00FB6C9D"/>
    <w:rsid w:val="00FB6F8B"/>
    <w:rsid w:val="00FB76CB"/>
    <w:rsid w:val="00FC017F"/>
    <w:rsid w:val="00FC02E1"/>
    <w:rsid w:val="00FC0311"/>
    <w:rsid w:val="00FC12D7"/>
    <w:rsid w:val="00FC2779"/>
    <w:rsid w:val="00FC4050"/>
    <w:rsid w:val="00FC4443"/>
    <w:rsid w:val="00FC4CD8"/>
    <w:rsid w:val="00FC5140"/>
    <w:rsid w:val="00FC5628"/>
    <w:rsid w:val="00FC5CD7"/>
    <w:rsid w:val="00FC5EE0"/>
    <w:rsid w:val="00FC6756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26C5"/>
    <w:rsid w:val="00FD30C3"/>
    <w:rsid w:val="00FD3820"/>
    <w:rsid w:val="00FD46F3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A00"/>
    <w:rsid w:val="00FE5FAD"/>
    <w:rsid w:val="00FE671A"/>
    <w:rsid w:val="00FE6F3C"/>
    <w:rsid w:val="00FF1B73"/>
    <w:rsid w:val="00FF1C5D"/>
    <w:rsid w:val="00FF2352"/>
    <w:rsid w:val="00FF2938"/>
    <w:rsid w:val="00FF29FF"/>
    <w:rsid w:val="00FF2BD0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E2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0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872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242833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  <w:lang w:val="x-none" w:eastAsia="x-none"/>
    </w:rPr>
  </w:style>
  <w:style w:type="paragraph" w:styleId="2">
    <w:name w:val="heading 2"/>
    <w:basedOn w:val="a0"/>
    <w:next w:val="a"/>
    <w:link w:val="20"/>
    <w:autoRedefine/>
    <w:qFormat/>
    <w:rsid w:val="0099230E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szCs w:val="24"/>
    </w:rPr>
  </w:style>
  <w:style w:type="paragraph" w:styleId="3">
    <w:name w:val="heading 3"/>
    <w:basedOn w:val="2"/>
    <w:next w:val="a"/>
    <w:link w:val="32"/>
    <w:autoRedefine/>
    <w:qFormat/>
    <w:rsid w:val="009757AE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2"/>
    <w:autoRedefine/>
    <w:qFormat/>
    <w:rsid w:val="00E87CFA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2"/>
    <w:autoRedefine/>
    <w:qFormat/>
    <w:rsid w:val="006262FB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rsid w:val="00B62F09"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link w:val="1"/>
    <w:rsid w:val="00242833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link w:val="2"/>
    <w:rsid w:val="0099230E"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2">
    <w:name w:val="标题 3字符"/>
    <w:link w:val="3"/>
    <w:qFormat/>
    <w:rsid w:val="009757AE"/>
    <w:rPr>
      <w:rFonts w:ascii="宋体" w:eastAsia="幼圆" w:hAnsi="Times New Roman"/>
      <w:b/>
      <w:snapToGrid w:val="0"/>
      <w:sz w:val="30"/>
      <w:szCs w:val="24"/>
    </w:rPr>
  </w:style>
  <w:style w:type="character" w:customStyle="1" w:styleId="52">
    <w:name w:val="标题 5字符"/>
    <w:link w:val="5"/>
    <w:rsid w:val="00187404"/>
    <w:rPr>
      <w:rFonts w:ascii="宋体" w:eastAsia="幼圆" w:hAnsi="Times New Roman"/>
      <w:b/>
      <w:snapToGrid w:val="0"/>
      <w:color w:val="000000"/>
      <w:sz w:val="24"/>
    </w:rPr>
  </w:style>
  <w:style w:type="paragraph" w:styleId="a0">
    <w:name w:val="Title"/>
    <w:basedOn w:val="a"/>
    <w:next w:val="a"/>
    <w:link w:val="a4"/>
    <w:uiPriority w:val="10"/>
    <w:qFormat/>
    <w:rsid w:val="00187404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customStyle="1" w:styleId="a4">
    <w:name w:val="标题字符"/>
    <w:link w:val="a0"/>
    <w:uiPriority w:val="10"/>
    <w:rsid w:val="001874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42">
    <w:name w:val="标题 4字符"/>
    <w:link w:val="4"/>
    <w:qFormat/>
    <w:rsid w:val="00E87CFA"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link w:val="6"/>
    <w:rsid w:val="00B62F09"/>
    <w:rPr>
      <w:rFonts w:ascii="宋体" w:hAnsi="Times New Roman"/>
      <w:b/>
      <w:snapToGrid w:val="0"/>
      <w:sz w:val="21"/>
    </w:rPr>
  </w:style>
  <w:style w:type="paragraph" w:customStyle="1" w:styleId="1-21">
    <w:name w:val="中等深浅网格 1 - 强调文字颜色 21"/>
    <w:basedOn w:val="a"/>
    <w:qFormat/>
    <w:rsid w:val="0098381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字符"/>
    <w:link w:val="a5"/>
    <w:uiPriority w:val="99"/>
    <w:rsid w:val="00BD514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字符"/>
    <w:link w:val="a7"/>
    <w:uiPriority w:val="99"/>
    <w:rsid w:val="00BD514B"/>
    <w:rPr>
      <w:kern w:val="2"/>
      <w:sz w:val="18"/>
      <w:szCs w:val="18"/>
    </w:rPr>
  </w:style>
  <w:style w:type="paragraph" w:customStyle="1" w:styleId="a9">
    <w:name w:val="封面标题"/>
    <w:basedOn w:val="a"/>
    <w:link w:val="Char"/>
    <w:qFormat/>
    <w:rsid w:val="00BD514B"/>
    <w:pPr>
      <w:spacing w:beforeLines="1000" w:afterLines="2000"/>
      <w:jc w:val="center"/>
    </w:pPr>
    <w:rPr>
      <w:rFonts w:ascii="黑体" w:eastAsia="黑体"/>
      <w:b/>
      <w:sz w:val="84"/>
      <w:szCs w:val="84"/>
      <w:lang w:val="x-none" w:eastAsia="x-none"/>
    </w:rPr>
  </w:style>
  <w:style w:type="table" w:styleId="aa">
    <w:name w:val="Table Grid"/>
    <w:basedOn w:val="a2"/>
    <w:uiPriority w:val="59"/>
    <w:rsid w:val="00BD5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标题 Char"/>
    <w:link w:val="a9"/>
    <w:rsid w:val="00BD514B"/>
    <w:rPr>
      <w:rFonts w:ascii="黑体" w:eastAsia="黑体"/>
      <w:b/>
      <w:kern w:val="2"/>
      <w:sz w:val="84"/>
      <w:szCs w:val="84"/>
    </w:rPr>
  </w:style>
  <w:style w:type="paragraph" w:styleId="ab">
    <w:name w:val="Document Map"/>
    <w:basedOn w:val="a"/>
    <w:link w:val="ac"/>
    <w:uiPriority w:val="99"/>
    <w:semiHidden/>
    <w:unhideWhenUsed/>
    <w:rsid w:val="001F17E0"/>
    <w:rPr>
      <w:rFonts w:ascii="宋体"/>
      <w:sz w:val="18"/>
      <w:szCs w:val="18"/>
      <w:lang w:val="x-none" w:eastAsia="x-none"/>
    </w:rPr>
  </w:style>
  <w:style w:type="character" w:customStyle="1" w:styleId="ac">
    <w:name w:val="文档结构图字符"/>
    <w:link w:val="ab"/>
    <w:uiPriority w:val="99"/>
    <w:semiHidden/>
    <w:rsid w:val="001F17E0"/>
    <w:rPr>
      <w:rFonts w:ascii="宋体"/>
      <w:kern w:val="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922742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922742"/>
  </w:style>
  <w:style w:type="character" w:styleId="ae">
    <w:name w:val="Hyperlink"/>
    <w:uiPriority w:val="99"/>
    <w:unhideWhenUsed/>
    <w:rsid w:val="0092274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2742"/>
    <w:rPr>
      <w:sz w:val="18"/>
      <w:szCs w:val="18"/>
      <w:lang w:val="x-none" w:eastAsia="x-none"/>
    </w:rPr>
  </w:style>
  <w:style w:type="character" w:customStyle="1" w:styleId="af0">
    <w:name w:val="批注框文本字符"/>
    <w:link w:val="af"/>
    <w:uiPriority w:val="99"/>
    <w:semiHidden/>
    <w:rsid w:val="00922742"/>
    <w:rPr>
      <w:kern w:val="2"/>
      <w:sz w:val="18"/>
      <w:szCs w:val="18"/>
    </w:rPr>
  </w:style>
  <w:style w:type="paragraph" w:styleId="af1">
    <w:name w:val="caption"/>
    <w:basedOn w:val="a"/>
    <w:next w:val="a"/>
    <w:uiPriority w:val="35"/>
    <w:qFormat/>
    <w:rsid w:val="00BC1482"/>
    <w:rPr>
      <w:rFonts w:ascii="Cambria" w:eastAsia="黑体" w:hAnsi="Cambria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7A414E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f3">
    <w:name w:val="脚注文本字符"/>
    <w:link w:val="af2"/>
    <w:uiPriority w:val="99"/>
    <w:semiHidden/>
    <w:rsid w:val="007A414E"/>
    <w:rPr>
      <w:kern w:val="2"/>
      <w:sz w:val="18"/>
      <w:szCs w:val="18"/>
    </w:rPr>
  </w:style>
  <w:style w:type="character" w:styleId="af4">
    <w:name w:val="footnote reference"/>
    <w:uiPriority w:val="99"/>
    <w:semiHidden/>
    <w:unhideWhenUsed/>
    <w:rsid w:val="007A414E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qFormat/>
    <w:rsid w:val="00B91F6C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qFormat/>
    <w:rsid w:val="00B91F6C"/>
    <w:pPr>
      <w:ind w:leftChars="400" w:left="840"/>
    </w:pPr>
  </w:style>
  <w:style w:type="table" w:customStyle="1" w:styleId="-11">
    <w:name w:val="浅色底纹 - 强调文字颜色 11"/>
    <w:basedOn w:val="a2"/>
    <w:uiPriority w:val="60"/>
    <w:rsid w:val="00C33A5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3">
    <w:name w:val="toc 4"/>
    <w:basedOn w:val="a"/>
    <w:next w:val="a"/>
    <w:autoRedefine/>
    <w:uiPriority w:val="39"/>
    <w:unhideWhenUsed/>
    <w:rsid w:val="00D64301"/>
    <w:pPr>
      <w:spacing w:line="240" w:lineRule="auto"/>
      <w:ind w:leftChars="600" w:left="1260"/>
    </w:pPr>
  </w:style>
  <w:style w:type="paragraph" w:styleId="53">
    <w:name w:val="toc 5"/>
    <w:basedOn w:val="a"/>
    <w:next w:val="a"/>
    <w:autoRedefine/>
    <w:uiPriority w:val="39"/>
    <w:unhideWhenUsed/>
    <w:rsid w:val="00D64301"/>
    <w:pPr>
      <w:spacing w:line="240" w:lineRule="auto"/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D64301"/>
    <w:pPr>
      <w:spacing w:line="240" w:lineRule="auto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64301"/>
    <w:pPr>
      <w:spacing w:line="240" w:lineRule="auto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64301"/>
    <w:pPr>
      <w:spacing w:line="240" w:lineRule="auto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64301"/>
    <w:pPr>
      <w:spacing w:line="240" w:lineRule="auto"/>
      <w:ind w:leftChars="1600" w:left="3360"/>
    </w:pPr>
  </w:style>
  <w:style w:type="paragraph" w:customStyle="1" w:styleId="MMTopic1">
    <w:name w:val="MM Topic 1"/>
    <w:basedOn w:val="1"/>
    <w:link w:val="MMTopic1Char"/>
    <w:rsid w:val="00F35045"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link w:val="MMTopic1"/>
    <w:rsid w:val="00F35045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link w:val="MMTopic2"/>
    <w:rsid w:val="00F35045"/>
    <w:rPr>
      <w:rFonts w:ascii="Cambria" w:hAnsi="Cambria"/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link w:val="MMTopic3"/>
    <w:rsid w:val="00F35045"/>
    <w:rPr>
      <w:rFonts w:eastAsia="幼圆"/>
      <w:b/>
      <w:bCs/>
      <w:kern w:val="2"/>
      <w:sz w:val="30"/>
      <w:szCs w:val="32"/>
    </w:rPr>
  </w:style>
  <w:style w:type="paragraph" w:customStyle="1" w:styleId="MMTopic4">
    <w:name w:val="MM Topic 4"/>
    <w:basedOn w:val="4"/>
    <w:link w:val="MMTopic4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kern w:val="2"/>
      <w:szCs w:val="28"/>
    </w:rPr>
  </w:style>
  <w:style w:type="character" w:customStyle="1" w:styleId="MMTopic4Char">
    <w:name w:val="MM Topic 4 Char"/>
    <w:link w:val="MMTopic4"/>
    <w:rsid w:val="00F35045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kern w:val="2"/>
      <w:sz w:val="28"/>
      <w:szCs w:val="28"/>
    </w:rPr>
  </w:style>
  <w:style w:type="character" w:customStyle="1" w:styleId="MMTopic5Char">
    <w:name w:val="MM Topic 5 Char"/>
    <w:link w:val="MMTopic5"/>
    <w:rsid w:val="00F3504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rsid w:val="00F35045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i/>
      <w:kern w:val="2"/>
      <w:sz w:val="24"/>
      <w:szCs w:val="24"/>
    </w:rPr>
  </w:style>
  <w:style w:type="character" w:customStyle="1" w:styleId="MMTopic6Char">
    <w:name w:val="MM Topic 6 Char"/>
    <w:link w:val="MMTopic6"/>
    <w:rsid w:val="00F35045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styleId="af5">
    <w:name w:val="Strong"/>
    <w:uiPriority w:val="22"/>
    <w:qFormat/>
    <w:rsid w:val="00D164EC"/>
    <w:rPr>
      <w:b/>
      <w:bCs/>
    </w:rPr>
  </w:style>
  <w:style w:type="table" w:customStyle="1" w:styleId="15">
    <w:name w:val="浅色底纹1"/>
    <w:basedOn w:val="a2"/>
    <w:uiPriority w:val="60"/>
    <w:rsid w:val="00FE315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6">
    <w:name w:val="Normal Indent"/>
    <w:basedOn w:val="a"/>
    <w:autoRedefine/>
    <w:rsid w:val="009A192E"/>
    <w:pPr>
      <w:ind w:firstLineChars="200" w:firstLine="420"/>
    </w:pPr>
    <w:rPr>
      <w:rFonts w:ascii="Arial" w:hAnsi="Arial"/>
      <w:szCs w:val="20"/>
    </w:rPr>
  </w:style>
  <w:style w:type="character" w:customStyle="1" w:styleId="apple-style-span">
    <w:name w:val="apple-style-span"/>
    <w:basedOn w:val="a1"/>
    <w:rsid w:val="00332564"/>
  </w:style>
  <w:style w:type="table" w:styleId="1-6">
    <w:name w:val="Medium List 1 Accent 6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12">
    <w:name w:val="浅色列表 - 强调文字颜色 12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23">
    <w:name w:val="浅色底纹2"/>
    <w:basedOn w:val="a2"/>
    <w:uiPriority w:val="60"/>
    <w:rsid w:val="0086508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7">
    <w:name w:val="No Spacing"/>
    <w:link w:val="af8"/>
    <w:uiPriority w:val="1"/>
    <w:qFormat/>
    <w:rsid w:val="0007185B"/>
    <w:rPr>
      <w:sz w:val="22"/>
      <w:szCs w:val="22"/>
    </w:rPr>
  </w:style>
  <w:style w:type="character" w:customStyle="1" w:styleId="af8">
    <w:name w:val="无间隔字符"/>
    <w:link w:val="af7"/>
    <w:uiPriority w:val="1"/>
    <w:rsid w:val="0007185B"/>
    <w:rPr>
      <w:sz w:val="22"/>
      <w:szCs w:val="22"/>
      <w:lang w:bidi="ar-SA"/>
    </w:rPr>
  </w:style>
  <w:style w:type="character" w:styleId="af9">
    <w:name w:val="Emphasis"/>
    <w:uiPriority w:val="20"/>
    <w:qFormat/>
    <w:rsid w:val="00270E7F"/>
    <w:rPr>
      <w:i/>
      <w:iCs/>
    </w:rPr>
  </w:style>
  <w:style w:type="table" w:customStyle="1" w:styleId="17">
    <w:name w:val="浅色列表1"/>
    <w:basedOn w:val="a2"/>
    <w:uiPriority w:val="61"/>
    <w:rsid w:val="00CD2E4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10">
    <w:name w:val="中等深浅列表 21"/>
    <w:basedOn w:val="a2"/>
    <w:uiPriority w:val="66"/>
    <w:rsid w:val="00CD2E41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8">
    <w:name w:val="浅色网格1"/>
    <w:basedOn w:val="a2"/>
    <w:uiPriority w:val="62"/>
    <w:rsid w:val="00CD2E4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pple-converted-space">
    <w:name w:val="apple-converted-space"/>
    <w:basedOn w:val="a1"/>
    <w:rsid w:val="001826E3"/>
  </w:style>
  <w:style w:type="paragraph" w:customStyle="1" w:styleId="11">
    <w:name w:val="标题 11"/>
    <w:basedOn w:val="a"/>
    <w:autoRedefine/>
    <w:rsid w:val="00231BE3"/>
    <w:pPr>
      <w:numPr>
        <w:numId w:val="3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autoRedefine/>
    <w:rsid w:val="00231BE3"/>
    <w:pPr>
      <w:numPr>
        <w:ilvl w:val="1"/>
        <w:numId w:val="3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szCs w:val="24"/>
    </w:rPr>
  </w:style>
  <w:style w:type="paragraph" w:customStyle="1" w:styleId="310">
    <w:name w:val="标题 31"/>
    <w:basedOn w:val="21"/>
    <w:autoRedefine/>
    <w:rsid w:val="00231BE3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autoRedefine/>
    <w:rsid w:val="00231BE3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autoRedefine/>
    <w:rsid w:val="00231BE3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72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Cs w:val="24"/>
      <w:lang w:val="x-none" w:eastAsia="x-none"/>
    </w:rPr>
  </w:style>
  <w:style w:type="character" w:customStyle="1" w:styleId="HTML0">
    <w:name w:val="HTML 预设格式字符"/>
    <w:link w:val="HTML"/>
    <w:uiPriority w:val="99"/>
    <w:rsid w:val="00720544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595163"/>
    <w:rPr>
      <w:rFonts w:ascii="宋体" w:eastAsia="宋体" w:hAnsi="宋体" w:cs="宋体"/>
      <w:sz w:val="24"/>
      <w:szCs w:val="24"/>
    </w:rPr>
  </w:style>
  <w:style w:type="numbering" w:customStyle="1" w:styleId="40">
    <w:name w:val="已导入的样式“4”"/>
    <w:rsid w:val="006E7F26"/>
    <w:pPr>
      <w:numPr>
        <w:numId w:val="4"/>
      </w:numPr>
    </w:pPr>
  </w:style>
  <w:style w:type="numbering" w:customStyle="1" w:styleId="50">
    <w:name w:val="已导入的样式“5”"/>
    <w:rsid w:val="008245A5"/>
    <w:pPr>
      <w:numPr>
        <w:numId w:val="6"/>
      </w:numPr>
    </w:pPr>
  </w:style>
  <w:style w:type="numbering" w:customStyle="1" w:styleId="13">
    <w:name w:val="已导入的样式“13”"/>
    <w:rsid w:val="00020BFC"/>
    <w:pPr>
      <w:numPr>
        <w:numId w:val="8"/>
      </w:numPr>
    </w:pPr>
  </w:style>
  <w:style w:type="numbering" w:customStyle="1" w:styleId="14">
    <w:name w:val="已导入的样式“14”"/>
    <w:rsid w:val="00B440F4"/>
    <w:pPr>
      <w:numPr>
        <w:numId w:val="10"/>
      </w:numPr>
    </w:pPr>
  </w:style>
  <w:style w:type="numbering" w:customStyle="1" w:styleId="16">
    <w:name w:val="已导入的样式“16”"/>
    <w:rsid w:val="00085C25"/>
    <w:pPr>
      <w:numPr>
        <w:numId w:val="12"/>
      </w:numPr>
    </w:pPr>
  </w:style>
  <w:style w:type="numbering" w:customStyle="1" w:styleId="26">
    <w:name w:val="已导入的样式“26”"/>
    <w:rsid w:val="000A730D"/>
    <w:pPr>
      <w:numPr>
        <w:numId w:val="14"/>
      </w:numPr>
    </w:pPr>
  </w:style>
  <w:style w:type="numbering" w:customStyle="1" w:styleId="29">
    <w:name w:val="已导入的样式“29”"/>
    <w:rsid w:val="00370FFC"/>
    <w:pPr>
      <w:numPr>
        <w:numId w:val="16"/>
      </w:numPr>
    </w:pPr>
  </w:style>
  <w:style w:type="numbering" w:customStyle="1" w:styleId="30">
    <w:name w:val="已导入的样式“30”"/>
    <w:rsid w:val="007B351B"/>
    <w:pPr>
      <w:numPr>
        <w:numId w:val="18"/>
      </w:numPr>
    </w:pPr>
  </w:style>
  <w:style w:type="numbering" w:customStyle="1" w:styleId="31">
    <w:name w:val="已导入的样式“31”"/>
    <w:rsid w:val="00604B52"/>
    <w:pPr>
      <w:numPr>
        <w:numId w:val="20"/>
      </w:numPr>
    </w:pPr>
  </w:style>
  <w:style w:type="paragraph" w:customStyle="1" w:styleId="-112">
    <w:name w:val="彩色列表 - 强调文字颜色 11"/>
    <w:basedOn w:val="a"/>
    <w:uiPriority w:val="34"/>
    <w:qFormat/>
    <w:rsid w:val="00AE546D"/>
    <w:pPr>
      <w:ind w:firstLineChars="200" w:firstLine="420"/>
    </w:pPr>
  </w:style>
  <w:style w:type="paragraph" w:styleId="afa">
    <w:name w:val="Normal (Web)"/>
    <w:basedOn w:val="a"/>
    <w:uiPriority w:val="99"/>
    <w:semiHidden/>
    <w:unhideWhenUsed/>
    <w:rsid w:val="006B560D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Cs w:val="24"/>
    </w:rPr>
  </w:style>
  <w:style w:type="paragraph" w:styleId="afb">
    <w:name w:val="List Paragraph"/>
    <w:basedOn w:val="a"/>
    <w:uiPriority w:val="63"/>
    <w:qFormat/>
    <w:rsid w:val="00534D09"/>
    <w:pPr>
      <w:ind w:firstLineChars="200" w:firstLine="420"/>
    </w:pPr>
  </w:style>
  <w:style w:type="paragraph" w:customStyle="1" w:styleId="19">
    <w:name w:val="列出段落1"/>
    <w:basedOn w:val="a"/>
    <w:uiPriority w:val="63"/>
    <w:qFormat/>
    <w:rsid w:val="00534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7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076DA-8C89-0C4C-8B22-01F513FDB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D:\工作目录\项目管理文件\模板2.dotx</Template>
  <TotalTime>16</TotalTime>
  <Pages>6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2369</CharactersWithSpaces>
  <SharedDoc>false</SharedDoc>
  <HLinks>
    <vt:vector size="24" baseType="variant">
      <vt:variant>
        <vt:i4>1572870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_Toc465548447</vt:lpwstr>
      </vt:variant>
      <vt:variant>
        <vt:i4>1572871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_Toc465548446</vt:lpwstr>
      </vt:variant>
      <vt:variant>
        <vt:i4>1572868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_Toc465548445</vt:lpwstr>
      </vt:variant>
      <vt:variant>
        <vt:i4>1572869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_Toc465548444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cp:lastModifiedBy>李勇</cp:lastModifiedBy>
  <cp:revision>7</cp:revision>
  <dcterms:created xsi:type="dcterms:W3CDTF">2017-01-04T17:27:00Z</dcterms:created>
  <dcterms:modified xsi:type="dcterms:W3CDTF">2017-02-09T07:13:00Z</dcterms:modified>
</cp:coreProperties>
</file>