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F1079CB" w14:textId="77777777" w:rsidR="00995FFC" w:rsidRDefault="00995FFC">
      <w:pPr>
        <w:widowControl/>
        <w:ind w:left="566" w:firstLine="545"/>
        <w:jc w:val="left"/>
        <w:rPr>
          <w:rFonts w:ascii="黑体" w:eastAsia="黑体" w:hAnsi="黑体" w:cs="黑体"/>
          <w:szCs w:val="24"/>
        </w:rPr>
      </w:pPr>
      <w:bookmarkStart w:id="0" w:name="_Toc327194592"/>
      <w:bookmarkStart w:id="1" w:name="_GoBack"/>
      <w:bookmarkEnd w:id="1"/>
    </w:p>
    <w:p w14:paraId="561D162B" w14:textId="77777777" w:rsidR="00995FFC" w:rsidRDefault="009F4A0D">
      <w:pPr>
        <w:spacing w:beforeLines="700" w:before="2184"/>
        <w:jc w:val="center"/>
        <w:outlineLvl w:val="0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/>
          <w:szCs w:val="24"/>
        </w:rPr>
        <w:pict w14:anchorId="6D76DB0F">
          <v:rect id="矩形 7" o:spid="_x0000_s1026" style="position:absolute;left:0;text-align:left;margin-left:-49.1pt;margin-top:69.25pt;width:509.35pt;height:226.75pt;z-index:251660288;mso-width-relative:page;mso-height-relative:page" o:gfxdata="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12KL2gAAAAsBAAAPAAAAAAAAAAEAIAAAACIAAABkcnMvZG93&#10;bnJldi54bWxQSwECFAAUAAAACACHTuJAGvVyhDcCAABTBAAADgAAAAAAAAABACAAAAApAQAAZHJz&#10;L2Uyb0RvYy54bWxQSwUGAAAAAAYABgBZAQAA0gUAAAAA&#10;" fillcolor="#4f81bd" strokecolor="#4f81bd" strokeweight="10pt">
            <v:stroke linestyle="thinThin"/>
            <v:textbox>
              <w:txbxContent>
                <w:p w14:paraId="5F42B9A1" w14:textId="77777777" w:rsidR="00995FFC" w:rsidRDefault="00995FFC">
                  <w:pPr>
                    <w:jc w:val="center"/>
                  </w:pPr>
                </w:p>
              </w:txbxContent>
            </v:textbox>
          </v:rect>
        </w:pict>
      </w:r>
    </w:p>
    <w:sdt>
      <w:sdtPr>
        <w:rPr>
          <w:rFonts w:ascii="黑体" w:eastAsia="黑体" w:hAnsi="黑体" w:cs="黑体" w:hint="eastAsia"/>
          <w:szCs w:val="24"/>
        </w:rPr>
        <w:id w:val="588213970"/>
      </w:sdtPr>
      <w:sdtEndPr/>
      <w:sdtContent>
        <w:p w14:paraId="34E85D04" w14:textId="77777777" w:rsidR="00995FFC" w:rsidRDefault="009F4A0D">
          <w:pPr>
            <w:spacing w:beforeLines="700" w:before="2184"/>
            <w:jc w:val="center"/>
            <w:outlineLvl w:val="0"/>
            <w:rPr>
              <w:rFonts w:ascii="黑体" w:eastAsia="黑体" w:hAnsi="黑体" w:cs="黑体"/>
              <w:b/>
              <w:szCs w:val="24"/>
            </w:rPr>
          </w:pPr>
          <w:r>
            <w:rPr>
              <w:rFonts w:ascii="黑体" w:eastAsia="黑体" w:hAnsi="黑体" w:cs="黑体"/>
              <w:szCs w:val="24"/>
            </w:rPr>
            <w:pict w14:anchorId="03BEC24B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66.15pt;margin-top:6.5pt;width:548.35pt;height:157.65pt;z-index:251675648;mso-position-horizontal-relative:text;mso-position-vertical-relative:text;mso-width-relative:page;mso-height-relative:page" o:gfxdata="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42aCj2AAAAAsBAAAPAAAAAAAAAAEAIAAA&#10;ACIAAABkcnMvZG93bnJldi54bWxQSwECFAAUAAAACACHTuJAdfZ7tQwCAADhAwAADgAAAAAAAAAB&#10;ACAAAAAnAQAAZHJzL2Uyb0RvYy54bWxQSwUGAAAAAAYABgBZAQAApQUAAAAA&#10;" filled="f" stroked="f">
                <v:textbox>
                  <w:txbxContent>
                    <w:p w14:paraId="0D3FD14A" w14:textId="77777777" w:rsidR="00995FFC" w:rsidRDefault="009F4A0D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color w:val="FFFFFF"/>
                          <w:spacing w:val="60"/>
                          <w:sz w:val="84"/>
                          <w:szCs w:val="84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color w:val="FFFFFF"/>
                          <w:spacing w:val="60"/>
                          <w:sz w:val="72"/>
                          <w:szCs w:val="72"/>
                        </w:rPr>
                        <w:t>项目总结报告</w:t>
                      </w:r>
                    </w:p>
                    <w:p w14:paraId="644CBE66" w14:textId="77777777" w:rsidR="00995FFC" w:rsidRDefault="00995FFC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color w:val="FFFFFF"/>
                          <w:spacing w:val="60"/>
                          <w:sz w:val="84"/>
                          <w:szCs w:val="84"/>
                        </w:rPr>
                      </w:pPr>
                    </w:p>
                  </w:txbxContent>
                </v:textbox>
              </v:shape>
            </w:pict>
          </w:r>
        </w:p>
        <w:p w14:paraId="514543C9" w14:textId="77777777" w:rsidR="00995FFC" w:rsidRDefault="009F4A0D">
          <w:pPr>
            <w:jc w:val="center"/>
            <w:outlineLvl w:val="0"/>
            <w:rPr>
              <w:rFonts w:ascii="黑体" w:eastAsia="黑体" w:hAnsi="黑体" w:cs="黑体"/>
              <w:color w:val="000000"/>
              <w:szCs w:val="24"/>
            </w:rPr>
          </w:pPr>
          <w:r>
            <w:rPr>
              <w:rFonts w:ascii="黑体" w:eastAsia="黑体" w:hAnsi="黑体" w:cs="黑体" w:hint="eastAsia"/>
              <w:color w:val="000000"/>
              <w:szCs w:val="24"/>
            </w:rPr>
            <w:t xml:space="preserve"> </w:t>
          </w:r>
        </w:p>
        <w:p w14:paraId="69464DFC" w14:textId="77777777" w:rsidR="00995FFC" w:rsidRDefault="00995FFC">
          <w:pPr>
            <w:jc w:val="center"/>
            <w:outlineLvl w:val="0"/>
            <w:rPr>
              <w:rFonts w:ascii="黑体" w:eastAsia="黑体" w:hAnsi="黑体" w:cs="黑体"/>
              <w:color w:val="000000"/>
              <w:szCs w:val="24"/>
            </w:rPr>
          </w:pPr>
        </w:p>
        <w:p w14:paraId="492A9FD4" w14:textId="77777777" w:rsidR="00995FFC" w:rsidRDefault="00995FFC">
          <w:pPr>
            <w:jc w:val="center"/>
            <w:outlineLvl w:val="0"/>
            <w:rPr>
              <w:rFonts w:ascii="黑体" w:eastAsia="黑体" w:hAnsi="黑体" w:cs="黑体"/>
              <w:color w:val="000000"/>
              <w:szCs w:val="24"/>
            </w:rPr>
          </w:pPr>
        </w:p>
        <w:tbl>
          <w:tblPr>
            <w:tblpPr w:leftFromText="180" w:rightFromText="180" w:vertAnchor="text" w:horzAnchor="page" w:tblpX="1429" w:tblpY="258"/>
            <w:tblOverlap w:val="never"/>
            <w:tblW w:w="929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A0" w:firstRow="1" w:lastRow="0" w:firstColumn="1" w:lastColumn="0" w:noHBand="0" w:noVBand="1"/>
          </w:tblPr>
          <w:tblGrid>
            <w:gridCol w:w="1695"/>
            <w:gridCol w:w="2716"/>
            <w:gridCol w:w="1807"/>
            <w:gridCol w:w="3078"/>
          </w:tblGrid>
          <w:tr w:rsidR="00995FFC" w14:paraId="604B492A" w14:textId="77777777">
            <w:tc>
              <w:tcPr>
                <w:tcW w:w="1695" w:type="dxa"/>
                <w:shd w:val="pct10" w:color="auto" w:fill="auto"/>
                <w:vAlign w:val="center"/>
              </w:tcPr>
              <w:p w14:paraId="03425558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文档编号</w:t>
                </w:r>
              </w:p>
            </w:tc>
            <w:tc>
              <w:tcPr>
                <w:tcW w:w="2716" w:type="dxa"/>
                <w:shd w:val="clear" w:color="auto" w:fill="auto"/>
                <w:vAlign w:val="center"/>
              </w:tcPr>
              <w:p w14:paraId="22D0D5D4" w14:textId="77777777" w:rsidR="00995FFC" w:rsidRDefault="009F4A0D">
                <w:pPr>
                  <w:jc w:val="left"/>
                  <w:rPr>
                    <w:rFonts w:ascii="黑体" w:eastAsia="黑体" w:hAnsi="黑体" w:cs="黑体"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szCs w:val="24"/>
                  </w:rPr>
                  <w:t>CSH-YJY-</w:t>
                </w:r>
                <w:r>
                  <w:rPr>
                    <w:rFonts w:ascii="黑体" w:eastAsia="黑体" w:hAnsi="黑体" w:cs="黑体" w:hint="eastAsia"/>
                    <w:szCs w:val="24"/>
                  </w:rPr>
                  <w:t>XMZJ</w:t>
                </w:r>
                <w:r>
                  <w:rPr>
                    <w:rFonts w:ascii="黑体" w:eastAsia="黑体" w:hAnsi="黑体" w:cs="黑体" w:hint="eastAsia"/>
                    <w:szCs w:val="24"/>
                  </w:rPr>
                  <w:t>-001</w:t>
                </w:r>
              </w:p>
            </w:tc>
            <w:tc>
              <w:tcPr>
                <w:tcW w:w="1807" w:type="dxa"/>
                <w:shd w:val="pct10" w:color="auto" w:fill="auto"/>
                <w:vAlign w:val="center"/>
              </w:tcPr>
              <w:p w14:paraId="40A7FD16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中文名称</w:t>
                </w:r>
              </w:p>
            </w:tc>
            <w:tc>
              <w:tcPr>
                <w:tcW w:w="3078" w:type="dxa"/>
                <w:vAlign w:val="center"/>
              </w:tcPr>
              <w:p w14:paraId="07A50206" w14:textId="77777777" w:rsidR="00995FFC" w:rsidRDefault="009F4A0D">
                <w:pPr>
                  <w:jc w:val="left"/>
                  <w:rPr>
                    <w:rFonts w:ascii="黑体" w:eastAsia="黑体" w:hAnsi="黑体" w:cs="黑体"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szCs w:val="24"/>
                  </w:rPr>
                  <w:t>项目总结报告</w:t>
                </w:r>
              </w:p>
            </w:tc>
          </w:tr>
          <w:tr w:rsidR="00995FFC" w14:paraId="40CB30A2" w14:textId="77777777">
            <w:tc>
              <w:tcPr>
                <w:tcW w:w="1695" w:type="dxa"/>
                <w:shd w:val="pct10" w:color="auto" w:fill="auto"/>
                <w:vAlign w:val="center"/>
              </w:tcPr>
              <w:p w14:paraId="4342B7CF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创建日期</w:t>
                </w:r>
              </w:p>
            </w:tc>
            <w:tc>
              <w:tcPr>
                <w:tcW w:w="2716" w:type="dxa"/>
                <w:shd w:val="clear" w:color="auto" w:fill="auto"/>
                <w:vAlign w:val="center"/>
              </w:tcPr>
              <w:p w14:paraId="71925B16" w14:textId="77777777" w:rsidR="00995FFC" w:rsidRDefault="009F4A0D">
                <w:pPr>
                  <w:jc w:val="left"/>
                  <w:rPr>
                    <w:rFonts w:ascii="黑体" w:eastAsia="黑体" w:hAnsi="黑体" w:cs="黑体"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szCs w:val="24"/>
                  </w:rPr>
                  <w:t>201</w:t>
                </w:r>
                <w:r>
                  <w:rPr>
                    <w:rFonts w:ascii="黑体" w:eastAsia="黑体" w:hAnsi="黑体" w:cs="黑体" w:hint="eastAsia"/>
                    <w:szCs w:val="24"/>
                  </w:rPr>
                  <w:t>7-01</w:t>
                </w:r>
                <w:r>
                  <w:rPr>
                    <w:rFonts w:ascii="黑体" w:eastAsia="黑体" w:hAnsi="黑体" w:cs="黑体" w:hint="eastAsia"/>
                    <w:szCs w:val="24"/>
                  </w:rPr>
                  <w:t>-03</w:t>
                </w:r>
              </w:p>
            </w:tc>
            <w:tc>
              <w:tcPr>
                <w:tcW w:w="1807" w:type="dxa"/>
                <w:shd w:val="pct10" w:color="auto" w:fill="auto"/>
                <w:vAlign w:val="center"/>
              </w:tcPr>
              <w:p w14:paraId="16BD417F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创建者</w:t>
                </w:r>
              </w:p>
            </w:tc>
            <w:tc>
              <w:tcPr>
                <w:tcW w:w="3078" w:type="dxa"/>
                <w:vAlign w:val="center"/>
              </w:tcPr>
              <w:p w14:paraId="75866B31" w14:textId="77777777" w:rsidR="00995FFC" w:rsidRDefault="00995FFC">
                <w:pPr>
                  <w:jc w:val="left"/>
                  <w:rPr>
                    <w:rFonts w:ascii="黑体" w:eastAsia="黑体" w:hAnsi="黑体" w:cs="黑体"/>
                    <w:szCs w:val="24"/>
                  </w:rPr>
                </w:pPr>
              </w:p>
            </w:tc>
          </w:tr>
          <w:tr w:rsidR="00995FFC" w14:paraId="3CDE14A0" w14:textId="77777777">
            <w:tc>
              <w:tcPr>
                <w:tcW w:w="1695" w:type="dxa"/>
                <w:shd w:val="pct10" w:color="auto" w:fill="auto"/>
                <w:vAlign w:val="center"/>
              </w:tcPr>
              <w:p w14:paraId="4E159E2D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当前版本号</w:t>
                </w:r>
              </w:p>
            </w:tc>
            <w:tc>
              <w:tcPr>
                <w:tcW w:w="2716" w:type="dxa"/>
                <w:shd w:val="clear" w:color="auto" w:fill="auto"/>
                <w:vAlign w:val="center"/>
              </w:tcPr>
              <w:p w14:paraId="2E6210B2" w14:textId="77777777" w:rsidR="00995FFC" w:rsidRDefault="00995FFC">
                <w:pPr>
                  <w:jc w:val="left"/>
                  <w:rPr>
                    <w:rFonts w:ascii="黑体" w:eastAsia="黑体" w:hAnsi="黑体" w:cs="黑体"/>
                    <w:szCs w:val="24"/>
                  </w:rPr>
                </w:pPr>
              </w:p>
            </w:tc>
            <w:tc>
              <w:tcPr>
                <w:tcW w:w="1807" w:type="dxa"/>
                <w:shd w:val="pct10" w:color="auto" w:fill="auto"/>
                <w:vAlign w:val="center"/>
              </w:tcPr>
              <w:p w14:paraId="0327492B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基线版本号</w:t>
                </w:r>
              </w:p>
            </w:tc>
            <w:tc>
              <w:tcPr>
                <w:tcW w:w="3078" w:type="dxa"/>
                <w:vAlign w:val="center"/>
              </w:tcPr>
              <w:p w14:paraId="152EBB8F" w14:textId="77777777" w:rsidR="00995FFC" w:rsidRDefault="00995FFC">
                <w:pPr>
                  <w:jc w:val="left"/>
                  <w:rPr>
                    <w:rFonts w:ascii="黑体" w:eastAsia="黑体" w:hAnsi="黑体" w:cs="黑体"/>
                    <w:szCs w:val="24"/>
                  </w:rPr>
                </w:pPr>
              </w:p>
            </w:tc>
          </w:tr>
          <w:tr w:rsidR="00995FFC" w14:paraId="20523D85" w14:textId="77777777">
            <w:tc>
              <w:tcPr>
                <w:tcW w:w="1695" w:type="dxa"/>
                <w:shd w:val="pct10" w:color="auto" w:fill="auto"/>
                <w:vAlign w:val="center"/>
              </w:tcPr>
              <w:p w14:paraId="2ECA0708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适用范围</w:t>
                </w:r>
              </w:p>
            </w:tc>
            <w:tc>
              <w:tcPr>
                <w:tcW w:w="7601" w:type="dxa"/>
                <w:gridSpan w:val="3"/>
                <w:vAlign w:val="center"/>
              </w:tcPr>
              <w:p w14:paraId="177C8DA2" w14:textId="77777777" w:rsidR="00995FFC" w:rsidRDefault="00995FFC">
                <w:pPr>
                  <w:jc w:val="left"/>
                  <w:rPr>
                    <w:rFonts w:ascii="黑体" w:eastAsia="黑体" w:hAnsi="黑体" w:cs="黑体"/>
                    <w:szCs w:val="24"/>
                  </w:rPr>
                </w:pPr>
              </w:p>
            </w:tc>
          </w:tr>
          <w:tr w:rsidR="00995FFC" w14:paraId="2EA877D2" w14:textId="77777777">
            <w:trPr>
              <w:trHeight w:val="70"/>
            </w:trPr>
            <w:tc>
              <w:tcPr>
                <w:tcW w:w="1695" w:type="dxa"/>
                <w:shd w:val="pct10" w:color="auto" w:fill="auto"/>
                <w:vAlign w:val="center"/>
              </w:tcPr>
              <w:p w14:paraId="0E0EDD9A" w14:textId="77777777" w:rsidR="00995FFC" w:rsidRDefault="009F4A0D">
                <w:pPr>
                  <w:jc w:val="right"/>
                  <w:rPr>
                    <w:rFonts w:ascii="黑体" w:eastAsia="黑体" w:hAnsi="黑体" w:cs="黑体"/>
                    <w:b/>
                    <w:szCs w:val="24"/>
                  </w:rPr>
                </w:pPr>
                <w:r>
                  <w:rPr>
                    <w:rFonts w:ascii="黑体" w:eastAsia="黑体" w:hAnsi="黑体" w:cs="黑体" w:hint="eastAsia"/>
                    <w:b/>
                    <w:szCs w:val="24"/>
                  </w:rPr>
                  <w:t>参与者</w:t>
                </w:r>
              </w:p>
            </w:tc>
            <w:tc>
              <w:tcPr>
                <w:tcW w:w="7601" w:type="dxa"/>
                <w:gridSpan w:val="3"/>
                <w:vAlign w:val="center"/>
              </w:tcPr>
              <w:p w14:paraId="6B581EF4" w14:textId="77777777" w:rsidR="00995FFC" w:rsidRDefault="00995FFC">
                <w:pPr>
                  <w:adjustRightInd w:val="0"/>
                  <w:snapToGrid w:val="0"/>
                  <w:contextualSpacing/>
                  <w:jc w:val="left"/>
                  <w:rPr>
                    <w:rFonts w:ascii="黑体" w:eastAsia="黑体" w:hAnsi="黑体" w:cs="黑体"/>
                    <w:szCs w:val="24"/>
                  </w:rPr>
                </w:pPr>
              </w:p>
            </w:tc>
          </w:tr>
        </w:tbl>
        <w:p w14:paraId="10096C76" w14:textId="77777777" w:rsidR="00995FFC" w:rsidRDefault="00995FFC">
          <w:pPr>
            <w:widowControl/>
            <w:outlineLvl w:val="0"/>
            <w:rPr>
              <w:rFonts w:ascii="黑体" w:eastAsia="黑体" w:hAnsi="黑体" w:cs="黑体"/>
              <w:b/>
              <w:color w:val="000000"/>
              <w:szCs w:val="24"/>
            </w:rPr>
          </w:pPr>
        </w:p>
        <w:p w14:paraId="5492B50C" w14:textId="77777777" w:rsidR="00995FFC" w:rsidRDefault="00995FFC" w:rsidP="009F4A0D">
          <w:pPr>
            <w:widowControl/>
            <w:ind w:firstLineChars="21" w:firstLine="55"/>
            <w:jc w:val="center"/>
            <w:outlineLvl w:val="0"/>
            <w:rPr>
              <w:rFonts w:ascii="黑体" w:eastAsia="黑体" w:hAnsi="黑体" w:cs="黑体"/>
              <w:b/>
              <w:color w:val="000000"/>
              <w:szCs w:val="24"/>
            </w:rPr>
          </w:pPr>
        </w:p>
        <w:p w14:paraId="1B386075" w14:textId="77777777" w:rsidR="00995FFC" w:rsidRDefault="00995FFC" w:rsidP="009F4A0D">
          <w:pPr>
            <w:widowControl/>
            <w:ind w:firstLineChars="21" w:firstLine="55"/>
            <w:jc w:val="center"/>
            <w:outlineLvl w:val="0"/>
            <w:rPr>
              <w:rFonts w:ascii="黑体" w:eastAsia="黑体" w:hAnsi="黑体" w:cs="黑体"/>
              <w:b/>
              <w:color w:val="000000"/>
              <w:szCs w:val="24"/>
            </w:rPr>
          </w:pPr>
        </w:p>
        <w:p w14:paraId="5CD92CD6" w14:textId="77777777" w:rsidR="00995FFC" w:rsidRDefault="00995FFC" w:rsidP="009F4A0D">
          <w:pPr>
            <w:widowControl/>
            <w:ind w:firstLineChars="21" w:firstLine="55"/>
            <w:jc w:val="center"/>
            <w:outlineLvl w:val="0"/>
            <w:rPr>
              <w:rFonts w:ascii="黑体" w:eastAsia="黑体" w:hAnsi="黑体" w:cs="黑体"/>
              <w:b/>
              <w:color w:val="000000"/>
              <w:szCs w:val="24"/>
            </w:rPr>
          </w:pPr>
        </w:p>
        <w:p w14:paraId="129A00C3" w14:textId="77777777" w:rsidR="00995FFC" w:rsidRDefault="009F4A0D" w:rsidP="009F4A0D">
          <w:pPr>
            <w:widowControl/>
            <w:ind w:firstLineChars="21" w:firstLine="55"/>
            <w:jc w:val="center"/>
            <w:outlineLvl w:val="0"/>
            <w:rPr>
              <w:rFonts w:ascii="黑体" w:eastAsia="黑体" w:hAnsi="黑体" w:cs="黑体"/>
              <w:b/>
              <w:color w:val="000000"/>
              <w:szCs w:val="24"/>
            </w:rPr>
          </w:pPr>
          <w:r>
            <w:rPr>
              <w:rFonts w:ascii="黑体" w:eastAsia="黑体" w:hAnsi="黑体" w:cs="黑体" w:hint="eastAsia"/>
              <w:b/>
              <w:color w:val="000000"/>
              <w:szCs w:val="24"/>
            </w:rPr>
            <w:t>2017</w:t>
          </w:r>
          <w:r>
            <w:rPr>
              <w:rFonts w:ascii="黑体" w:eastAsia="黑体" w:hAnsi="黑体" w:cs="黑体" w:hint="eastAsia"/>
              <w:b/>
              <w:color w:val="000000"/>
              <w:szCs w:val="24"/>
            </w:rPr>
            <w:t>年</w:t>
          </w:r>
          <w:r>
            <w:rPr>
              <w:rFonts w:ascii="黑体" w:eastAsia="黑体" w:hAnsi="黑体" w:cs="黑体" w:hint="eastAsia"/>
              <w:b/>
              <w:color w:val="000000"/>
              <w:szCs w:val="24"/>
            </w:rPr>
            <w:t>1</w:t>
          </w:r>
          <w:r>
            <w:rPr>
              <w:rFonts w:ascii="黑体" w:eastAsia="黑体" w:hAnsi="黑体" w:cs="黑体" w:hint="eastAsia"/>
              <w:b/>
              <w:color w:val="000000"/>
              <w:szCs w:val="24"/>
            </w:rPr>
            <w:t>月</w:t>
          </w:r>
        </w:p>
        <w:p w14:paraId="391BE559" w14:textId="77777777" w:rsidR="00995FFC" w:rsidRDefault="00995FFC">
          <w:pPr>
            <w:widowControl/>
            <w:outlineLvl w:val="0"/>
            <w:rPr>
              <w:rFonts w:ascii="黑体" w:eastAsia="黑体" w:hAnsi="黑体" w:cs="黑体"/>
              <w:b/>
              <w:color w:val="000000"/>
              <w:szCs w:val="24"/>
            </w:rPr>
          </w:pPr>
        </w:p>
        <w:p w14:paraId="7E3A5D1F" w14:textId="77777777" w:rsidR="00995FFC" w:rsidRDefault="009F4A0D" w:rsidP="009F4A0D">
          <w:pPr>
            <w:widowControl/>
            <w:ind w:firstLineChars="21" w:firstLine="50"/>
            <w:jc w:val="center"/>
            <w:outlineLvl w:val="0"/>
            <w:rPr>
              <w:rFonts w:ascii="黑体" w:eastAsia="黑体" w:hAnsi="黑体" w:cs="黑体"/>
              <w:szCs w:val="24"/>
            </w:rPr>
          </w:pPr>
        </w:p>
      </w:sdtContent>
    </w:sdt>
    <w:bookmarkEnd w:id="0"/>
    <w:p w14:paraId="20136DA4" w14:textId="77777777" w:rsidR="00995FFC" w:rsidRDefault="009F4A0D">
      <w:pPr>
        <w:pStyle w:val="1"/>
        <w:spacing w:after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项目概要</w:t>
      </w:r>
      <w:r>
        <w:rPr>
          <w:rFonts w:ascii="黑体" w:eastAsia="黑体" w:hAnsi="黑体" w:cs="黑体" w:hint="eastAsia"/>
          <w:sz w:val="30"/>
          <w:szCs w:val="30"/>
        </w:rPr>
        <w:t xml:space="preserve"> </w:t>
      </w:r>
    </w:p>
    <w:p w14:paraId="2461FE54" w14:textId="77777777" w:rsidR="00995FFC" w:rsidRDefault="009F4A0D">
      <w:pPr>
        <w:pStyle w:val="2"/>
        <w:numPr>
          <w:ilvl w:val="1"/>
          <w:numId w:val="0"/>
        </w:numPr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8"/>
          <w:szCs w:val="28"/>
        </w:rPr>
        <w:t xml:space="preserve">  </w:t>
      </w:r>
      <w:r>
        <w:rPr>
          <w:rFonts w:ascii="黑体" w:eastAsia="黑体" w:hAnsi="黑体" w:cs="黑体" w:hint="eastAsia"/>
          <w:sz w:val="24"/>
        </w:rPr>
        <w:t>1.1</w:t>
      </w:r>
      <w:r>
        <w:rPr>
          <w:rFonts w:ascii="黑体" w:eastAsia="黑体" w:hAnsi="黑体" w:cs="黑体" w:hint="eastAsia"/>
          <w:sz w:val="24"/>
        </w:rPr>
        <w:t>项目基本信息</w:t>
      </w:r>
      <w:r>
        <w:rPr>
          <w:rFonts w:ascii="黑体" w:eastAsia="黑体" w:hAnsi="黑体" w:cs="黑体" w:hint="eastAsia"/>
          <w:sz w:val="24"/>
        </w:rPr>
        <w:t xml:space="preserve"> </w:t>
      </w:r>
    </w:p>
    <w:tbl>
      <w:tblPr>
        <w:tblStyle w:val="af8"/>
        <w:tblW w:w="8528" w:type="dxa"/>
        <w:tblLayout w:type="fixed"/>
        <w:tblLook w:val="04A0" w:firstRow="1" w:lastRow="0" w:firstColumn="1" w:lastColumn="0" w:noHBand="0" w:noVBand="1"/>
      </w:tblPr>
      <w:tblGrid>
        <w:gridCol w:w="2386"/>
        <w:gridCol w:w="1878"/>
        <w:gridCol w:w="2226"/>
        <w:gridCol w:w="2038"/>
      </w:tblGrid>
      <w:tr w:rsidR="00995FFC" w14:paraId="0568402C" w14:textId="77777777">
        <w:tc>
          <w:tcPr>
            <w:tcW w:w="2386" w:type="dxa"/>
          </w:tcPr>
          <w:p w14:paraId="5E669682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kern w:val="0"/>
                <w:szCs w:val="24"/>
              </w:rPr>
              <w:lastRenderedPageBreak/>
              <w:t>项目名称</w:t>
            </w:r>
          </w:p>
        </w:tc>
        <w:tc>
          <w:tcPr>
            <w:tcW w:w="1878" w:type="dxa"/>
          </w:tcPr>
          <w:p w14:paraId="20A8E9B2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  <w:tc>
          <w:tcPr>
            <w:tcW w:w="2226" w:type="dxa"/>
          </w:tcPr>
          <w:p w14:paraId="0B1A1DCB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kern w:val="0"/>
                <w:szCs w:val="24"/>
              </w:rPr>
              <w:t>项目编号</w:t>
            </w:r>
          </w:p>
        </w:tc>
        <w:tc>
          <w:tcPr>
            <w:tcW w:w="2038" w:type="dxa"/>
          </w:tcPr>
          <w:p w14:paraId="03F5BD35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</w:tr>
      <w:tr w:rsidR="00995FFC" w14:paraId="17CDF136" w14:textId="77777777">
        <w:tc>
          <w:tcPr>
            <w:tcW w:w="2386" w:type="dxa"/>
          </w:tcPr>
          <w:p w14:paraId="0B728804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项目开始时间</w:t>
            </w:r>
          </w:p>
        </w:tc>
        <w:tc>
          <w:tcPr>
            <w:tcW w:w="1878" w:type="dxa"/>
          </w:tcPr>
          <w:p w14:paraId="43D8C57D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  <w:tc>
          <w:tcPr>
            <w:tcW w:w="2226" w:type="dxa"/>
          </w:tcPr>
          <w:p w14:paraId="6E1D238D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项目预计完成时间</w:t>
            </w:r>
          </w:p>
        </w:tc>
        <w:tc>
          <w:tcPr>
            <w:tcW w:w="2038" w:type="dxa"/>
          </w:tcPr>
          <w:p w14:paraId="6EE9BB93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</w:tr>
      <w:tr w:rsidR="00995FFC" w14:paraId="4A5B1C9B" w14:textId="77777777">
        <w:tc>
          <w:tcPr>
            <w:tcW w:w="2386" w:type="dxa"/>
          </w:tcPr>
          <w:p w14:paraId="52AB735E" w14:textId="77777777" w:rsidR="00995FFC" w:rsidRDefault="009F4A0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kern w:val="0"/>
                <w:szCs w:val="24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乙方项目经理</w:t>
            </w:r>
          </w:p>
        </w:tc>
        <w:tc>
          <w:tcPr>
            <w:tcW w:w="1878" w:type="dxa"/>
          </w:tcPr>
          <w:p w14:paraId="1675B352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  <w:tc>
          <w:tcPr>
            <w:tcW w:w="2226" w:type="dxa"/>
          </w:tcPr>
          <w:p w14:paraId="3C6CFFEB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联系方式</w:t>
            </w:r>
          </w:p>
        </w:tc>
        <w:tc>
          <w:tcPr>
            <w:tcW w:w="2038" w:type="dxa"/>
          </w:tcPr>
          <w:p w14:paraId="3CA2BDE0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</w:tr>
      <w:tr w:rsidR="00995FFC" w14:paraId="77A55571" w14:textId="77777777">
        <w:tc>
          <w:tcPr>
            <w:tcW w:w="2386" w:type="dxa"/>
          </w:tcPr>
          <w:p w14:paraId="2465452B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甲方项目经理</w:t>
            </w:r>
          </w:p>
        </w:tc>
        <w:tc>
          <w:tcPr>
            <w:tcW w:w="1878" w:type="dxa"/>
          </w:tcPr>
          <w:p w14:paraId="5C1B5ACF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  <w:tc>
          <w:tcPr>
            <w:tcW w:w="2226" w:type="dxa"/>
          </w:tcPr>
          <w:p w14:paraId="2077AF63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联系方式</w:t>
            </w:r>
          </w:p>
        </w:tc>
        <w:tc>
          <w:tcPr>
            <w:tcW w:w="2038" w:type="dxa"/>
          </w:tcPr>
          <w:p w14:paraId="2A9029EE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</w:tr>
      <w:tr w:rsidR="00995FFC" w14:paraId="4B9A0B49" w14:textId="77777777">
        <w:tc>
          <w:tcPr>
            <w:tcW w:w="2386" w:type="dxa"/>
          </w:tcPr>
          <w:p w14:paraId="1CCBC2EB" w14:textId="77777777" w:rsidR="00995FFC" w:rsidRDefault="009F4A0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kern w:val="0"/>
                <w:szCs w:val="24"/>
              </w:rPr>
            </w:pPr>
            <w:r>
              <w:rPr>
                <w:rFonts w:ascii="黑体" w:eastAsia="黑体" w:hAnsi="黑体" w:cs="黑体" w:hint="eastAsia"/>
                <w:kern w:val="0"/>
                <w:szCs w:val="24"/>
              </w:rPr>
              <w:t>项目</w:t>
            </w:r>
            <w:r>
              <w:rPr>
                <w:rFonts w:ascii="黑体" w:eastAsia="黑体" w:hAnsi="黑体" w:cs="黑体" w:hint="eastAsia"/>
                <w:kern w:val="0"/>
                <w:szCs w:val="24"/>
              </w:rPr>
              <w:t>Case</w:t>
            </w:r>
            <w:r>
              <w:rPr>
                <w:rFonts w:ascii="黑体" w:eastAsia="黑体" w:hAnsi="黑体" w:cs="黑体" w:hint="eastAsia"/>
                <w:kern w:val="0"/>
                <w:szCs w:val="24"/>
              </w:rPr>
              <w:t>编号</w:t>
            </w:r>
          </w:p>
        </w:tc>
        <w:tc>
          <w:tcPr>
            <w:tcW w:w="1878" w:type="dxa"/>
          </w:tcPr>
          <w:p w14:paraId="50017661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  <w:tc>
          <w:tcPr>
            <w:tcW w:w="2226" w:type="dxa"/>
          </w:tcPr>
          <w:p w14:paraId="63274C3D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  <w:tc>
          <w:tcPr>
            <w:tcW w:w="2038" w:type="dxa"/>
          </w:tcPr>
          <w:p w14:paraId="75A4BAAA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</w:tr>
      <w:tr w:rsidR="00995FFC" w14:paraId="712BD81B" w14:textId="77777777">
        <w:tc>
          <w:tcPr>
            <w:tcW w:w="2386" w:type="dxa"/>
          </w:tcPr>
          <w:p w14:paraId="6FAFCF5A" w14:textId="77777777" w:rsidR="00995FFC" w:rsidRDefault="009F4A0D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kern w:val="0"/>
                <w:szCs w:val="24"/>
              </w:rPr>
            </w:pPr>
            <w:r>
              <w:rPr>
                <w:rFonts w:ascii="黑体" w:eastAsia="黑体" w:hAnsi="黑体" w:cs="黑体" w:hint="eastAsia"/>
                <w:kern w:val="0"/>
                <w:szCs w:val="24"/>
              </w:rPr>
              <w:t>项目后续事务负责人</w:t>
            </w:r>
          </w:p>
        </w:tc>
        <w:tc>
          <w:tcPr>
            <w:tcW w:w="1878" w:type="dxa"/>
          </w:tcPr>
          <w:p w14:paraId="46B295BF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  <w:tc>
          <w:tcPr>
            <w:tcW w:w="2226" w:type="dxa"/>
          </w:tcPr>
          <w:p w14:paraId="4C27A983" w14:textId="77777777" w:rsidR="00995FFC" w:rsidRDefault="009F4A0D">
            <w:pPr>
              <w:rPr>
                <w:rFonts w:ascii="黑体" w:eastAsia="黑体" w:hAnsi="黑体" w:cs="黑体"/>
                <w:szCs w:val="24"/>
              </w:rPr>
            </w:pPr>
            <w:r>
              <w:rPr>
                <w:rFonts w:ascii="黑体" w:eastAsia="黑体" w:hAnsi="黑体" w:cs="黑体" w:hint="eastAsia"/>
                <w:szCs w:val="24"/>
              </w:rPr>
              <w:t>联系方式</w:t>
            </w:r>
          </w:p>
        </w:tc>
        <w:tc>
          <w:tcPr>
            <w:tcW w:w="2038" w:type="dxa"/>
          </w:tcPr>
          <w:p w14:paraId="289EDA5D" w14:textId="77777777" w:rsidR="00995FFC" w:rsidRDefault="00995FFC">
            <w:pPr>
              <w:rPr>
                <w:rFonts w:ascii="黑体" w:eastAsia="黑体" w:hAnsi="黑体" w:cs="黑体"/>
                <w:szCs w:val="24"/>
              </w:rPr>
            </w:pPr>
          </w:p>
        </w:tc>
      </w:tr>
    </w:tbl>
    <w:p w14:paraId="3A0E7819" w14:textId="77777777" w:rsidR="00995FFC" w:rsidRDefault="00995FF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left"/>
        <w:rPr>
          <w:rFonts w:ascii="黑体" w:eastAsia="黑体" w:hAnsi="黑体" w:cs="黑体"/>
          <w:kern w:val="0"/>
          <w:szCs w:val="24"/>
        </w:rPr>
      </w:pPr>
    </w:p>
    <w:p w14:paraId="58222D53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>甲方：提示：请说明本项目的开发部门</w:t>
      </w:r>
      <w:r>
        <w:rPr>
          <w:rFonts w:ascii="黑体" w:eastAsia="黑体" w:hAnsi="黑体" w:cs="黑体" w:hint="eastAsia"/>
          <w:kern w:val="0"/>
          <w:szCs w:val="24"/>
        </w:rPr>
        <w:t>（或公司）</w:t>
      </w:r>
      <w:r>
        <w:rPr>
          <w:rFonts w:ascii="黑体" w:eastAsia="黑体" w:hAnsi="黑体" w:cs="黑体" w:hint="eastAsia"/>
          <w:kern w:val="0"/>
          <w:szCs w:val="24"/>
        </w:rPr>
        <w:t xml:space="preserve"> </w:t>
      </w:r>
    </w:p>
    <w:p w14:paraId="3231A59D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>乙方：提示：请说明本项目的用户部门（或公司）</w:t>
      </w:r>
    </w:p>
    <w:p w14:paraId="35AB576B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>   </w:t>
      </w:r>
      <w:r>
        <w:rPr>
          <w:rFonts w:ascii="黑体" w:eastAsia="黑体" w:hAnsi="黑体" w:cs="黑体" w:hint="eastAsia"/>
          <w:b/>
          <w:bCs/>
          <w:kern w:val="0"/>
          <w:szCs w:val="24"/>
        </w:rPr>
        <w:t>1.2</w:t>
      </w:r>
      <w:r>
        <w:rPr>
          <w:rFonts w:ascii="黑体" w:eastAsia="黑体" w:hAnsi="黑体" w:cs="黑体" w:hint="eastAsia"/>
          <w:b/>
          <w:bCs/>
          <w:kern w:val="0"/>
          <w:szCs w:val="24"/>
        </w:rPr>
        <w:t>.</w:t>
      </w:r>
      <w:r>
        <w:rPr>
          <w:rFonts w:ascii="黑体" w:eastAsia="黑体" w:hAnsi="黑体" w:cs="黑体" w:hint="eastAsia"/>
          <w:b/>
          <w:bCs/>
          <w:kern w:val="0"/>
          <w:szCs w:val="24"/>
        </w:rPr>
        <w:t>项目说明</w:t>
      </w:r>
    </w:p>
    <w:p w14:paraId="0945867B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ab/>
      </w:r>
      <w:r>
        <w:rPr>
          <w:rFonts w:ascii="黑体" w:eastAsia="黑体" w:hAnsi="黑体" w:cs="黑体" w:hint="eastAsia"/>
          <w:kern w:val="0"/>
          <w:szCs w:val="24"/>
        </w:rPr>
        <w:t>简要描述项目背景，可从软件需求规格说明书拷贝</w:t>
      </w:r>
    </w:p>
    <w:p w14:paraId="4B44D1A8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> </w:t>
      </w:r>
      <w:r>
        <w:rPr>
          <w:rFonts w:ascii="黑体" w:eastAsia="黑体" w:hAnsi="黑体" w:cs="黑体" w:hint="eastAsia"/>
          <w:kern w:val="0"/>
          <w:szCs w:val="24"/>
        </w:rPr>
        <w:t xml:space="preserve"> </w:t>
      </w:r>
      <w:r>
        <w:rPr>
          <w:rFonts w:ascii="黑体" w:eastAsia="黑体" w:hAnsi="黑体" w:cs="黑体" w:hint="eastAsia"/>
          <w:b/>
          <w:bCs/>
          <w:kern w:val="0"/>
          <w:szCs w:val="24"/>
        </w:rPr>
        <w:t xml:space="preserve">1.3 </w:t>
      </w:r>
      <w:r>
        <w:rPr>
          <w:rFonts w:ascii="黑体" w:eastAsia="黑体" w:hAnsi="黑体" w:cs="黑体" w:hint="eastAsia"/>
          <w:b/>
          <w:bCs/>
          <w:kern w:val="0"/>
          <w:szCs w:val="24"/>
        </w:rPr>
        <w:t>项目状态</w:t>
      </w:r>
    </w:p>
    <w:p w14:paraId="2A2C03FB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ab/>
      </w:r>
      <w:r>
        <w:rPr>
          <w:rFonts w:ascii="黑体" w:eastAsia="黑体" w:hAnsi="黑体" w:cs="黑体" w:hint="eastAsia"/>
          <w:kern w:val="0"/>
          <w:szCs w:val="24"/>
        </w:rPr>
        <w:t>提示：系统试运行中（或处于维护期中）、运行情况。</w:t>
      </w:r>
    </w:p>
    <w:p w14:paraId="75A187E0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2.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项目工作内容：</w:t>
      </w:r>
    </w:p>
    <w:p w14:paraId="50E69875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  2.</w:t>
      </w:r>
      <w:r>
        <w:rPr>
          <w:rFonts w:ascii="黑体" w:eastAsia="黑体" w:hAnsi="黑体" w:cs="黑体" w:hint="eastAsia"/>
          <w:kern w:val="0"/>
          <w:szCs w:val="24"/>
        </w:rPr>
        <w:t>1</w:t>
      </w:r>
      <w:r>
        <w:rPr>
          <w:rFonts w:ascii="黑体" w:eastAsia="黑体" w:hAnsi="黑体" w:cs="黑体" w:hint="eastAsia"/>
          <w:kern w:val="0"/>
          <w:szCs w:val="24"/>
        </w:rPr>
        <w:t xml:space="preserve"> </w:t>
      </w:r>
      <w:r>
        <w:rPr>
          <w:rFonts w:ascii="黑体" w:eastAsia="黑体" w:hAnsi="黑体" w:cs="黑体" w:hint="eastAsia"/>
          <w:kern w:val="0"/>
          <w:szCs w:val="24"/>
        </w:rPr>
        <w:t>完成的功能；</w:t>
      </w:r>
    </w:p>
    <w:p w14:paraId="3973928D" w14:textId="77777777" w:rsidR="00995FFC" w:rsidRDefault="009F4A0D">
      <w:pPr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  </w:t>
      </w:r>
      <w:r>
        <w:rPr>
          <w:rFonts w:ascii="黑体" w:eastAsia="黑体" w:hAnsi="黑体" w:cs="黑体" w:hint="eastAsia"/>
          <w:szCs w:val="24"/>
        </w:rPr>
        <w:t>以列表方式罗列年内完成的工作。</w:t>
      </w:r>
    </w:p>
    <w:p w14:paraId="21CA0118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  2.</w:t>
      </w:r>
      <w:r>
        <w:rPr>
          <w:rFonts w:ascii="黑体" w:eastAsia="黑体" w:hAnsi="黑体" w:cs="黑体" w:hint="eastAsia"/>
          <w:kern w:val="0"/>
          <w:szCs w:val="24"/>
        </w:rPr>
        <w:t>2</w:t>
      </w:r>
      <w:r>
        <w:rPr>
          <w:rFonts w:ascii="黑体" w:eastAsia="黑体" w:hAnsi="黑体" w:cs="黑体" w:hint="eastAsia"/>
          <w:kern w:val="0"/>
          <w:szCs w:val="24"/>
        </w:rPr>
        <w:t xml:space="preserve"> </w:t>
      </w:r>
      <w:r>
        <w:rPr>
          <w:rFonts w:ascii="黑体" w:eastAsia="黑体" w:hAnsi="黑体" w:cs="黑体" w:hint="eastAsia"/>
          <w:kern w:val="0"/>
          <w:szCs w:val="24"/>
        </w:rPr>
        <w:t>微服务四层架构范式；</w:t>
      </w:r>
      <w:r>
        <w:rPr>
          <w:rFonts w:ascii="黑体" w:eastAsia="黑体" w:hAnsi="黑体" w:cs="黑体" w:hint="eastAsia"/>
          <w:kern w:val="0"/>
          <w:szCs w:val="24"/>
        </w:rPr>
        <w:t xml:space="preserve"> </w:t>
      </w:r>
    </w:p>
    <w:p w14:paraId="5D98AF56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  2.3 </w:t>
      </w:r>
      <w:r>
        <w:rPr>
          <w:rFonts w:ascii="黑体" w:eastAsia="黑体" w:hAnsi="黑体" w:cs="黑体" w:hint="eastAsia"/>
          <w:kern w:val="0"/>
          <w:szCs w:val="24"/>
        </w:rPr>
        <w:t>微服务描述：</w:t>
      </w:r>
    </w:p>
    <w:p w14:paraId="458B6A3B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ab/>
        <w:t>(</w:t>
      </w:r>
      <w:r>
        <w:rPr>
          <w:rFonts w:ascii="黑体" w:eastAsia="黑体" w:hAnsi="黑体" w:cs="黑体" w:hint="eastAsia"/>
          <w:kern w:val="0"/>
          <w:szCs w:val="24"/>
        </w:rPr>
        <w:t>新提供微服务描述，如果没有新微服务进行原因陈述；</w:t>
      </w:r>
      <w:r>
        <w:rPr>
          <w:rFonts w:ascii="黑体" w:eastAsia="黑体" w:hAnsi="黑体" w:cs="黑体" w:hint="eastAsia"/>
          <w:kern w:val="0"/>
          <w:szCs w:val="24"/>
        </w:rPr>
        <w:t>)</w:t>
      </w:r>
    </w:p>
    <w:p w14:paraId="10773A2B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  2.4 </w:t>
      </w:r>
      <w:r>
        <w:rPr>
          <w:rFonts w:ascii="黑体" w:eastAsia="黑体" w:hAnsi="黑体" w:cs="黑体" w:hint="eastAsia"/>
          <w:kern w:val="0"/>
          <w:szCs w:val="24"/>
        </w:rPr>
        <w:t>数据库设计；</w:t>
      </w:r>
    </w:p>
    <w:p w14:paraId="48FF4A34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/>
          <w:bCs/>
          <w:kern w:val="0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3.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项目周期</w:t>
      </w:r>
    </w:p>
    <w:p w14:paraId="04CE8AC8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3.1</w:t>
      </w:r>
      <w:r>
        <w:rPr>
          <w:rFonts w:ascii="黑体" w:eastAsia="黑体" w:hAnsi="黑体" w:cs="黑体" w:hint="eastAsia"/>
          <w:kern w:val="0"/>
          <w:szCs w:val="24"/>
        </w:rPr>
        <w:t>项目进度总结：</w:t>
      </w:r>
    </w:p>
    <w:p w14:paraId="02AEBEA0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3.</w:t>
      </w:r>
      <w:r>
        <w:rPr>
          <w:rFonts w:ascii="黑体" w:eastAsia="黑体" w:hAnsi="黑体" w:cs="黑体" w:hint="eastAsia"/>
          <w:kern w:val="0"/>
          <w:szCs w:val="24"/>
        </w:rPr>
        <w:t xml:space="preserve">2 </w:t>
      </w:r>
      <w:r>
        <w:rPr>
          <w:rFonts w:ascii="黑体" w:eastAsia="黑体" w:hAnsi="黑体" w:cs="黑体" w:hint="eastAsia"/>
          <w:kern w:val="0"/>
          <w:szCs w:val="24"/>
        </w:rPr>
        <w:t>偏差原因说明：</w:t>
      </w:r>
    </w:p>
    <w:p w14:paraId="04D3BACC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3.</w:t>
      </w:r>
      <w:r>
        <w:rPr>
          <w:rFonts w:ascii="黑体" w:eastAsia="黑体" w:hAnsi="黑体" w:cs="黑体" w:hint="eastAsia"/>
          <w:kern w:val="0"/>
          <w:szCs w:val="24"/>
        </w:rPr>
        <w:t xml:space="preserve">3 </w:t>
      </w:r>
      <w:r>
        <w:rPr>
          <w:rFonts w:ascii="黑体" w:eastAsia="黑体" w:hAnsi="黑体" w:cs="黑体" w:hint="eastAsia"/>
          <w:kern w:val="0"/>
          <w:szCs w:val="24"/>
        </w:rPr>
        <w:t>改进措施：</w:t>
      </w:r>
    </w:p>
    <w:p w14:paraId="49B1E034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/>
          <w:bCs/>
          <w:kern w:val="0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4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工具和环境</w:t>
      </w:r>
    </w:p>
    <w:p w14:paraId="47F30F49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4</w:t>
      </w:r>
      <w:r>
        <w:rPr>
          <w:rFonts w:ascii="黑体" w:eastAsia="黑体" w:hAnsi="黑体" w:cs="黑体" w:hint="eastAsia"/>
          <w:kern w:val="0"/>
          <w:szCs w:val="24"/>
        </w:rPr>
        <w:t xml:space="preserve">.1 </w:t>
      </w:r>
      <w:r>
        <w:rPr>
          <w:rFonts w:ascii="黑体" w:eastAsia="黑体" w:hAnsi="黑体" w:cs="黑体" w:hint="eastAsia"/>
          <w:kern w:val="0"/>
          <w:szCs w:val="24"/>
        </w:rPr>
        <w:t>开发工具</w:t>
      </w:r>
    </w:p>
    <w:p w14:paraId="529E3D5C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</w:t>
      </w:r>
      <w:r>
        <w:rPr>
          <w:rFonts w:ascii="黑体" w:eastAsia="黑体" w:hAnsi="黑体" w:cs="黑体" w:hint="eastAsia"/>
          <w:kern w:val="0"/>
          <w:szCs w:val="24"/>
        </w:rPr>
        <w:t>陈述开发工具及使用情况。</w:t>
      </w:r>
    </w:p>
    <w:p w14:paraId="1BA4C419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4</w:t>
      </w:r>
      <w:r>
        <w:rPr>
          <w:rFonts w:ascii="黑体" w:eastAsia="黑体" w:hAnsi="黑体" w:cs="黑体" w:hint="eastAsia"/>
          <w:kern w:val="0"/>
          <w:szCs w:val="24"/>
        </w:rPr>
        <w:t xml:space="preserve">.2 </w:t>
      </w:r>
      <w:r>
        <w:rPr>
          <w:rFonts w:ascii="黑体" w:eastAsia="黑体" w:hAnsi="黑体" w:cs="黑体" w:hint="eastAsia"/>
          <w:kern w:val="0"/>
          <w:szCs w:val="24"/>
        </w:rPr>
        <w:t>开发环境</w:t>
      </w:r>
    </w:p>
    <w:p w14:paraId="1B03A61C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</w:t>
      </w:r>
      <w:r>
        <w:rPr>
          <w:rFonts w:ascii="黑体" w:eastAsia="黑体" w:hAnsi="黑体" w:cs="黑体" w:hint="eastAsia"/>
          <w:kern w:val="0"/>
          <w:szCs w:val="24"/>
        </w:rPr>
        <w:t>陈述开发环境</w:t>
      </w:r>
    </w:p>
    <w:p w14:paraId="76084E65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4</w:t>
      </w:r>
      <w:r>
        <w:rPr>
          <w:rFonts w:ascii="黑体" w:eastAsia="黑体" w:hAnsi="黑体" w:cs="黑体" w:hint="eastAsia"/>
          <w:kern w:val="0"/>
          <w:szCs w:val="24"/>
        </w:rPr>
        <w:t xml:space="preserve">.3 </w:t>
      </w:r>
      <w:r>
        <w:rPr>
          <w:rFonts w:ascii="黑体" w:eastAsia="黑体" w:hAnsi="黑体" w:cs="黑体" w:hint="eastAsia"/>
          <w:kern w:val="0"/>
          <w:szCs w:val="24"/>
        </w:rPr>
        <w:t>软件适用环境</w:t>
      </w:r>
    </w:p>
    <w:p w14:paraId="37B46ACF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lastRenderedPageBreak/>
        <w:t xml:space="preserve">   </w:t>
      </w:r>
      <w:r>
        <w:rPr>
          <w:rFonts w:ascii="黑体" w:eastAsia="黑体" w:hAnsi="黑体" w:cs="黑体" w:hint="eastAsia"/>
          <w:kern w:val="0"/>
          <w:szCs w:val="24"/>
        </w:rPr>
        <w:t>陈述软件部署和运行适用环境（服务器及版本、数据库及版本、浏览器及版本、带宽要求等）</w:t>
      </w:r>
    </w:p>
    <w:p w14:paraId="1F725341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/>
          <w:bCs/>
          <w:kern w:val="0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5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项目成果</w:t>
      </w:r>
    </w:p>
    <w:p w14:paraId="7FF0A619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kern w:val="0"/>
          <w:szCs w:val="24"/>
        </w:rPr>
        <w:t xml:space="preserve">   </w:t>
      </w:r>
      <w:r>
        <w:rPr>
          <w:rFonts w:ascii="黑体" w:eastAsia="黑体" w:hAnsi="黑体" w:cs="黑体" w:hint="eastAsia"/>
          <w:kern w:val="0"/>
          <w:szCs w:val="24"/>
        </w:rPr>
        <w:t>达到的效果：数据、上线、创造的效益等，包括完成接入的系统、用户数、商户数、交易量等等</w:t>
      </w:r>
      <w:r>
        <w:rPr>
          <w:rFonts w:ascii="黑体" w:eastAsia="黑体" w:hAnsi="黑体" w:cs="黑体" w:hint="eastAsia"/>
          <w:kern w:val="0"/>
          <w:szCs w:val="24"/>
        </w:rPr>
        <w:t>；</w:t>
      </w:r>
    </w:p>
    <w:p w14:paraId="4E2103D8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</w:t>
      </w:r>
      <w:r>
        <w:rPr>
          <w:rFonts w:ascii="黑体" w:eastAsia="黑体" w:hAnsi="黑体" w:cs="黑体" w:hint="eastAsia"/>
          <w:szCs w:val="24"/>
        </w:rPr>
        <w:t>Code</w:t>
      </w:r>
      <w:r>
        <w:rPr>
          <w:rFonts w:ascii="黑体" w:eastAsia="黑体" w:hAnsi="黑体" w:cs="黑体" w:hint="eastAsia"/>
          <w:szCs w:val="24"/>
        </w:rPr>
        <w:t>地址：</w:t>
      </w:r>
    </w:p>
    <w:p w14:paraId="639D4B8F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</w:t>
      </w:r>
      <w:r>
        <w:rPr>
          <w:rFonts w:ascii="黑体" w:eastAsia="黑体" w:hAnsi="黑体" w:cs="黑体" w:hint="eastAsia"/>
          <w:szCs w:val="24"/>
        </w:rPr>
        <w:t>Tag</w:t>
      </w:r>
      <w:r>
        <w:rPr>
          <w:rFonts w:ascii="黑体" w:eastAsia="黑体" w:hAnsi="黑体" w:cs="黑体" w:hint="eastAsia"/>
          <w:szCs w:val="24"/>
        </w:rPr>
        <w:t>地址：</w:t>
      </w:r>
    </w:p>
    <w:p w14:paraId="2468A1D7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</w:t>
      </w:r>
      <w:r>
        <w:rPr>
          <w:rFonts w:ascii="黑体" w:eastAsia="黑体" w:hAnsi="黑体" w:cs="黑体" w:hint="eastAsia"/>
          <w:szCs w:val="24"/>
        </w:rPr>
        <w:t>需求文档地址：</w:t>
      </w:r>
    </w:p>
    <w:p w14:paraId="5D15765E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</w:t>
      </w:r>
      <w:r>
        <w:rPr>
          <w:rFonts w:ascii="黑体" w:eastAsia="黑体" w:hAnsi="黑体" w:cs="黑体" w:hint="eastAsia"/>
          <w:szCs w:val="24"/>
        </w:rPr>
        <w:t>测试报告地址：</w:t>
      </w:r>
    </w:p>
    <w:p w14:paraId="1B6AD602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</w:t>
      </w:r>
      <w:r>
        <w:rPr>
          <w:rFonts w:ascii="黑体" w:eastAsia="黑体" w:hAnsi="黑体" w:cs="黑体" w:hint="eastAsia"/>
          <w:szCs w:val="24"/>
        </w:rPr>
        <w:t>部署文档地址：</w:t>
      </w:r>
    </w:p>
    <w:p w14:paraId="6CA0C6BE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/>
          <w:bCs/>
          <w:kern w:val="0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6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项目总结与分析：</w:t>
      </w:r>
    </w:p>
    <w:p w14:paraId="6EF553D1" w14:textId="77777777" w:rsidR="00995FFC" w:rsidRDefault="009F4A0D">
      <w:pPr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 </w:t>
      </w:r>
      <w:r>
        <w:rPr>
          <w:rFonts w:ascii="黑体" w:eastAsia="黑体" w:hAnsi="黑体" w:cs="黑体" w:hint="eastAsia"/>
          <w:szCs w:val="24"/>
        </w:rPr>
        <w:t>分析及措施</w:t>
      </w:r>
    </w:p>
    <w:p w14:paraId="549D6F3D" w14:textId="77777777" w:rsidR="00995FFC" w:rsidRDefault="009F4A0D">
      <w:pPr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szCs w:val="24"/>
        </w:rPr>
        <w:tab/>
      </w:r>
      <w:r>
        <w:rPr>
          <w:rFonts w:ascii="黑体" w:eastAsia="黑体" w:hAnsi="黑体" w:cs="黑体" w:hint="eastAsia"/>
          <w:szCs w:val="24"/>
        </w:rPr>
        <w:t>分析上述成绩和问题，根据分析出来的经验和原因，提出改进措施。可以往架构、项目管理等方面靠拢。</w:t>
      </w:r>
      <w:r>
        <w:rPr>
          <w:rFonts w:ascii="黑体" w:eastAsia="黑体" w:hAnsi="黑体" w:cs="黑体" w:hint="eastAsia"/>
          <w:kern w:val="0"/>
          <w:szCs w:val="24"/>
        </w:rPr>
        <w:t xml:space="preserve"> </w:t>
      </w:r>
      <w:r>
        <w:rPr>
          <w:rFonts w:ascii="黑体" w:eastAsia="黑体" w:hAnsi="黑体" w:cs="黑体" w:hint="eastAsia"/>
          <w:kern w:val="0"/>
          <w:szCs w:val="24"/>
        </w:rPr>
        <w:t>陈述过程改进建议。</w:t>
      </w:r>
      <w:r>
        <w:rPr>
          <w:rFonts w:ascii="黑体" w:eastAsia="黑体" w:hAnsi="黑体" w:cs="黑体" w:hint="eastAsia"/>
          <w:szCs w:val="24"/>
        </w:rPr>
        <w:t>说明部署、割接、运行期间出现的一些问题。还有与其它部门的协作中出现的一些问题。</w:t>
      </w:r>
    </w:p>
    <w:p w14:paraId="36C149CF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b/>
          <w:bCs/>
          <w:kern w:val="0"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7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.</w:t>
      </w:r>
      <w:r>
        <w:rPr>
          <w:rFonts w:ascii="黑体" w:eastAsia="黑体" w:hAnsi="黑体" w:cs="黑体" w:hint="eastAsia"/>
          <w:b/>
          <w:bCs/>
          <w:kern w:val="0"/>
          <w:sz w:val="30"/>
          <w:szCs w:val="30"/>
        </w:rPr>
        <w:t>本项目后续规划：</w:t>
      </w:r>
    </w:p>
    <w:p w14:paraId="30394B17" w14:textId="77777777" w:rsidR="00995FFC" w:rsidRDefault="009F4A0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7.1</w:t>
      </w:r>
      <w:r>
        <w:rPr>
          <w:rFonts w:ascii="黑体" w:eastAsia="黑体" w:hAnsi="黑体" w:cs="黑体" w:hint="eastAsia"/>
          <w:szCs w:val="24"/>
        </w:rPr>
        <w:t>工作重点及方向</w:t>
      </w:r>
    </w:p>
    <w:p w14:paraId="2102705F" w14:textId="77777777" w:rsidR="00995FFC" w:rsidRDefault="009F4A0D">
      <w:pPr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7.2</w:t>
      </w:r>
      <w:r>
        <w:rPr>
          <w:rFonts w:ascii="黑体" w:eastAsia="黑体" w:hAnsi="黑体" w:cs="黑体" w:hint="eastAsia"/>
          <w:szCs w:val="24"/>
        </w:rPr>
        <w:t>架构及性能优化</w:t>
      </w:r>
    </w:p>
    <w:p w14:paraId="759DBD22" w14:textId="77777777" w:rsidR="00995FFC" w:rsidRDefault="009F4A0D">
      <w:pPr>
        <w:rPr>
          <w:rFonts w:ascii="黑体" w:eastAsia="黑体" w:hAnsi="黑体" w:cs="黑体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7.3</w:t>
      </w:r>
      <w:r>
        <w:rPr>
          <w:rFonts w:ascii="黑体" w:eastAsia="黑体" w:hAnsi="黑体" w:cs="黑体" w:hint="eastAsia"/>
          <w:szCs w:val="24"/>
        </w:rPr>
        <w:t>安全及监控</w:t>
      </w:r>
    </w:p>
    <w:p w14:paraId="3F6DAC46" w14:textId="77777777" w:rsidR="00995FFC" w:rsidRDefault="009F4A0D">
      <w:pPr>
        <w:rPr>
          <w:rFonts w:ascii="黑体" w:eastAsia="黑体" w:hAnsi="黑体" w:cs="黑体"/>
          <w:kern w:val="0"/>
          <w:szCs w:val="24"/>
        </w:rPr>
      </w:pPr>
      <w:r>
        <w:rPr>
          <w:rFonts w:ascii="黑体" w:eastAsia="黑体" w:hAnsi="黑体" w:cs="黑体" w:hint="eastAsia"/>
          <w:szCs w:val="24"/>
        </w:rPr>
        <w:t xml:space="preserve">   7.4</w:t>
      </w:r>
      <w:r>
        <w:rPr>
          <w:rFonts w:ascii="黑体" w:eastAsia="黑体" w:hAnsi="黑体" w:cs="黑体" w:hint="eastAsia"/>
          <w:szCs w:val="24"/>
        </w:rPr>
        <w:t>功能规划</w:t>
      </w:r>
    </w:p>
    <w:sectPr w:rsidR="00995FFC">
      <w:headerReference w:type="default" r:id="rId10"/>
      <w:footerReference w:type="default" r:id="rId11"/>
      <w:pgSz w:w="11906" w:h="16838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349E78C9" w14:textId="77777777" w:rsidR="00000000" w:rsidRDefault="009F4A0D">
      <w:pPr>
        <w:spacing w:line="240" w:lineRule="auto"/>
      </w:pPr>
      <w:r>
        <w:separator/>
      </w:r>
    </w:p>
  </w:endnote>
  <w:endnote w:type="continuationSeparator" w:id="0">
    <w:p w14:paraId="31EBB61A" w14:textId="77777777" w:rsidR="00000000" w:rsidRDefault="009F4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幼圆"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0AF4C" w14:textId="77777777" w:rsidR="00995FFC" w:rsidRDefault="009F4A0D">
    <w:pPr>
      <w:pStyle w:val="ad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B34C374" wp14:editId="723B1287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19050" t="0" r="3175" b="0"/>
          <wp:wrapNone/>
          <wp:docPr id="2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54" descr="未标题-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sdt>
      <w:sdtPr>
        <w:id w:val="258352586"/>
      </w:sdtPr>
      <w:sdtEndPr/>
      <w:sdtContent>
        <w:r>
          <w:rPr>
            <w:rFonts w:hint="eastAsia"/>
            <w:sz w:val="28"/>
            <w:szCs w:val="28"/>
          </w:rPr>
          <w:t>—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 w:rsidRPr="009F4A0D">
          <w:rPr>
            <w:noProof/>
            <w:sz w:val="28"/>
            <w:szCs w:val="28"/>
            <w:lang w:val="zh-CN"/>
          </w:rPr>
          <w:t>1</w:t>
        </w:r>
        <w:r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—</w:t>
        </w:r>
      </w:sdtContent>
    </w:sdt>
  </w:p>
  <w:p w14:paraId="0AC1F1A5" w14:textId="77777777" w:rsidR="00995FFC" w:rsidRDefault="00995FFC">
    <w:pPr>
      <w:pStyle w:val="ad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83063D4" w14:textId="77777777" w:rsidR="00000000" w:rsidRDefault="009F4A0D">
      <w:pPr>
        <w:spacing w:line="240" w:lineRule="auto"/>
      </w:pPr>
      <w:r>
        <w:separator/>
      </w:r>
    </w:p>
  </w:footnote>
  <w:footnote w:type="continuationSeparator" w:id="0">
    <w:p w14:paraId="5E5BDF2F" w14:textId="77777777" w:rsidR="00000000" w:rsidRDefault="009F4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8655F" w14:textId="77777777" w:rsidR="00995FFC" w:rsidRDefault="00995FFC">
    <w:pPr>
      <w:pStyle w:val="af"/>
      <w:pBdr>
        <w:bottom w:val="none" w:sz="0" w:space="1" w:color="auto"/>
      </w:pBdr>
      <w:tabs>
        <w:tab w:val="clear" w:pos="4153"/>
        <w:tab w:val="clear" w:pos="8306"/>
        <w:tab w:val="right" w:pos="8312"/>
      </w:tabs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1F640042"/>
    <w:multiLevelType w:val="multilevel"/>
    <w:tmpl w:val="1F640042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hideSpellingErrors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605D"/>
    <w:rsid w:val="00000702"/>
    <w:rsid w:val="0000272E"/>
    <w:rsid w:val="0000283D"/>
    <w:rsid w:val="000028B2"/>
    <w:rsid w:val="00003691"/>
    <w:rsid w:val="000038D5"/>
    <w:rsid w:val="0000485C"/>
    <w:rsid w:val="00004C1C"/>
    <w:rsid w:val="00004C7E"/>
    <w:rsid w:val="00004D21"/>
    <w:rsid w:val="00004E2D"/>
    <w:rsid w:val="00005765"/>
    <w:rsid w:val="00006536"/>
    <w:rsid w:val="00007128"/>
    <w:rsid w:val="00007319"/>
    <w:rsid w:val="000073A3"/>
    <w:rsid w:val="0001104F"/>
    <w:rsid w:val="00011DBE"/>
    <w:rsid w:val="00012251"/>
    <w:rsid w:val="0001233D"/>
    <w:rsid w:val="0001295C"/>
    <w:rsid w:val="000133AC"/>
    <w:rsid w:val="000135DE"/>
    <w:rsid w:val="0001382C"/>
    <w:rsid w:val="0001461C"/>
    <w:rsid w:val="0001499D"/>
    <w:rsid w:val="00014AC2"/>
    <w:rsid w:val="000158BE"/>
    <w:rsid w:val="00016B79"/>
    <w:rsid w:val="00017060"/>
    <w:rsid w:val="000177C8"/>
    <w:rsid w:val="00017ACB"/>
    <w:rsid w:val="00017B7D"/>
    <w:rsid w:val="000204E2"/>
    <w:rsid w:val="00020988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6C79"/>
    <w:rsid w:val="0002711C"/>
    <w:rsid w:val="000273A5"/>
    <w:rsid w:val="000274F8"/>
    <w:rsid w:val="00027F34"/>
    <w:rsid w:val="00030009"/>
    <w:rsid w:val="0003003D"/>
    <w:rsid w:val="00030A5A"/>
    <w:rsid w:val="0003114E"/>
    <w:rsid w:val="00031162"/>
    <w:rsid w:val="000312D6"/>
    <w:rsid w:val="00032BF3"/>
    <w:rsid w:val="00032E43"/>
    <w:rsid w:val="000332EC"/>
    <w:rsid w:val="0003346A"/>
    <w:rsid w:val="00033926"/>
    <w:rsid w:val="00033E75"/>
    <w:rsid w:val="00034549"/>
    <w:rsid w:val="00034B99"/>
    <w:rsid w:val="00034D0E"/>
    <w:rsid w:val="00034F53"/>
    <w:rsid w:val="000356C5"/>
    <w:rsid w:val="00037097"/>
    <w:rsid w:val="00037645"/>
    <w:rsid w:val="00037DD2"/>
    <w:rsid w:val="00040938"/>
    <w:rsid w:val="00040D1E"/>
    <w:rsid w:val="0004108C"/>
    <w:rsid w:val="000423FF"/>
    <w:rsid w:val="000435CD"/>
    <w:rsid w:val="00044484"/>
    <w:rsid w:val="00045333"/>
    <w:rsid w:val="00045A9A"/>
    <w:rsid w:val="00045B33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30C5"/>
    <w:rsid w:val="00053766"/>
    <w:rsid w:val="00054D19"/>
    <w:rsid w:val="0005524E"/>
    <w:rsid w:val="00055385"/>
    <w:rsid w:val="00055B4D"/>
    <w:rsid w:val="00055F0A"/>
    <w:rsid w:val="000570DE"/>
    <w:rsid w:val="00057BB2"/>
    <w:rsid w:val="00060759"/>
    <w:rsid w:val="000612BB"/>
    <w:rsid w:val="0006199A"/>
    <w:rsid w:val="00061CF9"/>
    <w:rsid w:val="00061DE0"/>
    <w:rsid w:val="000623AA"/>
    <w:rsid w:val="00063855"/>
    <w:rsid w:val="00064DC2"/>
    <w:rsid w:val="0006541B"/>
    <w:rsid w:val="0006564F"/>
    <w:rsid w:val="000656B6"/>
    <w:rsid w:val="00065DB8"/>
    <w:rsid w:val="00065DF7"/>
    <w:rsid w:val="000665D9"/>
    <w:rsid w:val="00066F5A"/>
    <w:rsid w:val="0006711F"/>
    <w:rsid w:val="00067532"/>
    <w:rsid w:val="00067C63"/>
    <w:rsid w:val="00070492"/>
    <w:rsid w:val="00070B4D"/>
    <w:rsid w:val="000712C3"/>
    <w:rsid w:val="0007143E"/>
    <w:rsid w:val="0007185B"/>
    <w:rsid w:val="00071BC8"/>
    <w:rsid w:val="00071CFC"/>
    <w:rsid w:val="00071D14"/>
    <w:rsid w:val="00071D75"/>
    <w:rsid w:val="00072337"/>
    <w:rsid w:val="0007352B"/>
    <w:rsid w:val="000736D5"/>
    <w:rsid w:val="00074853"/>
    <w:rsid w:val="00074D47"/>
    <w:rsid w:val="0007583C"/>
    <w:rsid w:val="000759CE"/>
    <w:rsid w:val="0007614B"/>
    <w:rsid w:val="000768E5"/>
    <w:rsid w:val="00076A97"/>
    <w:rsid w:val="0007712A"/>
    <w:rsid w:val="00077F8A"/>
    <w:rsid w:val="000800D4"/>
    <w:rsid w:val="00080510"/>
    <w:rsid w:val="00080744"/>
    <w:rsid w:val="000808E8"/>
    <w:rsid w:val="00080A9B"/>
    <w:rsid w:val="00080AFD"/>
    <w:rsid w:val="00081447"/>
    <w:rsid w:val="0008165B"/>
    <w:rsid w:val="000817D3"/>
    <w:rsid w:val="00082012"/>
    <w:rsid w:val="00082473"/>
    <w:rsid w:val="000826B1"/>
    <w:rsid w:val="000826FD"/>
    <w:rsid w:val="000836A8"/>
    <w:rsid w:val="00083724"/>
    <w:rsid w:val="000838C4"/>
    <w:rsid w:val="0008446A"/>
    <w:rsid w:val="000850F3"/>
    <w:rsid w:val="0008688A"/>
    <w:rsid w:val="00087E7F"/>
    <w:rsid w:val="000901A6"/>
    <w:rsid w:val="00090513"/>
    <w:rsid w:val="0009082F"/>
    <w:rsid w:val="00091F79"/>
    <w:rsid w:val="00092D78"/>
    <w:rsid w:val="0009415E"/>
    <w:rsid w:val="000945BF"/>
    <w:rsid w:val="000946B5"/>
    <w:rsid w:val="0009479B"/>
    <w:rsid w:val="000947C4"/>
    <w:rsid w:val="00094B8F"/>
    <w:rsid w:val="00094C01"/>
    <w:rsid w:val="00095F51"/>
    <w:rsid w:val="0009697B"/>
    <w:rsid w:val="00097AFE"/>
    <w:rsid w:val="000A07A0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7F4"/>
    <w:rsid w:val="000B0033"/>
    <w:rsid w:val="000B0A0D"/>
    <w:rsid w:val="000B0F52"/>
    <w:rsid w:val="000B14B5"/>
    <w:rsid w:val="000B172C"/>
    <w:rsid w:val="000B2208"/>
    <w:rsid w:val="000B2C01"/>
    <w:rsid w:val="000B459B"/>
    <w:rsid w:val="000B4A68"/>
    <w:rsid w:val="000B6D97"/>
    <w:rsid w:val="000B706A"/>
    <w:rsid w:val="000C013D"/>
    <w:rsid w:val="000C0A9A"/>
    <w:rsid w:val="000C1615"/>
    <w:rsid w:val="000C198B"/>
    <w:rsid w:val="000C1999"/>
    <w:rsid w:val="000C1F79"/>
    <w:rsid w:val="000C2C7F"/>
    <w:rsid w:val="000C2CD3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F96"/>
    <w:rsid w:val="000C63CA"/>
    <w:rsid w:val="000C6C96"/>
    <w:rsid w:val="000C6D3D"/>
    <w:rsid w:val="000C7777"/>
    <w:rsid w:val="000C7889"/>
    <w:rsid w:val="000D001D"/>
    <w:rsid w:val="000D08DA"/>
    <w:rsid w:val="000D0F64"/>
    <w:rsid w:val="000D2A08"/>
    <w:rsid w:val="000D305E"/>
    <w:rsid w:val="000D3548"/>
    <w:rsid w:val="000D4452"/>
    <w:rsid w:val="000D54C3"/>
    <w:rsid w:val="000D5A7F"/>
    <w:rsid w:val="000D5C3D"/>
    <w:rsid w:val="000D6B5A"/>
    <w:rsid w:val="000D6D97"/>
    <w:rsid w:val="000D7A41"/>
    <w:rsid w:val="000E0859"/>
    <w:rsid w:val="000E15C9"/>
    <w:rsid w:val="000E18F2"/>
    <w:rsid w:val="000E1971"/>
    <w:rsid w:val="000E1D86"/>
    <w:rsid w:val="000E1E78"/>
    <w:rsid w:val="000E26E0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A26"/>
    <w:rsid w:val="000F0D6C"/>
    <w:rsid w:val="000F1075"/>
    <w:rsid w:val="000F166F"/>
    <w:rsid w:val="000F1BF8"/>
    <w:rsid w:val="000F215D"/>
    <w:rsid w:val="000F21E1"/>
    <w:rsid w:val="000F24CA"/>
    <w:rsid w:val="000F36C9"/>
    <w:rsid w:val="000F39DF"/>
    <w:rsid w:val="000F3BAF"/>
    <w:rsid w:val="000F3D88"/>
    <w:rsid w:val="000F4220"/>
    <w:rsid w:val="000F43F9"/>
    <w:rsid w:val="000F46E8"/>
    <w:rsid w:val="000F4743"/>
    <w:rsid w:val="000F4B5B"/>
    <w:rsid w:val="000F4EDE"/>
    <w:rsid w:val="000F5030"/>
    <w:rsid w:val="000F556D"/>
    <w:rsid w:val="000F6AC3"/>
    <w:rsid w:val="000F6B94"/>
    <w:rsid w:val="000F6D2C"/>
    <w:rsid w:val="000F7001"/>
    <w:rsid w:val="000F711D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2755"/>
    <w:rsid w:val="001030C3"/>
    <w:rsid w:val="0010343B"/>
    <w:rsid w:val="00103554"/>
    <w:rsid w:val="00103E34"/>
    <w:rsid w:val="00103F7C"/>
    <w:rsid w:val="0010402F"/>
    <w:rsid w:val="0010578D"/>
    <w:rsid w:val="00106073"/>
    <w:rsid w:val="001069B1"/>
    <w:rsid w:val="00110BAE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CC"/>
    <w:rsid w:val="00123CD4"/>
    <w:rsid w:val="00124365"/>
    <w:rsid w:val="001244DF"/>
    <w:rsid w:val="00124504"/>
    <w:rsid w:val="00125107"/>
    <w:rsid w:val="00125232"/>
    <w:rsid w:val="00125E29"/>
    <w:rsid w:val="001267DF"/>
    <w:rsid w:val="0012699F"/>
    <w:rsid w:val="001269B8"/>
    <w:rsid w:val="00126FF5"/>
    <w:rsid w:val="001272E0"/>
    <w:rsid w:val="00127B28"/>
    <w:rsid w:val="00127F33"/>
    <w:rsid w:val="00130DA1"/>
    <w:rsid w:val="00130DCD"/>
    <w:rsid w:val="00130E79"/>
    <w:rsid w:val="00130F27"/>
    <w:rsid w:val="0013117C"/>
    <w:rsid w:val="0013130B"/>
    <w:rsid w:val="001315DE"/>
    <w:rsid w:val="001319EA"/>
    <w:rsid w:val="00131A45"/>
    <w:rsid w:val="00131AB4"/>
    <w:rsid w:val="001327FF"/>
    <w:rsid w:val="001348CF"/>
    <w:rsid w:val="001350FB"/>
    <w:rsid w:val="00135259"/>
    <w:rsid w:val="00135511"/>
    <w:rsid w:val="0013552C"/>
    <w:rsid w:val="00135BF5"/>
    <w:rsid w:val="00135F58"/>
    <w:rsid w:val="00136383"/>
    <w:rsid w:val="00137381"/>
    <w:rsid w:val="001376FC"/>
    <w:rsid w:val="00137F5C"/>
    <w:rsid w:val="0014022A"/>
    <w:rsid w:val="001404D2"/>
    <w:rsid w:val="001407F8"/>
    <w:rsid w:val="0014097E"/>
    <w:rsid w:val="0014171C"/>
    <w:rsid w:val="00141744"/>
    <w:rsid w:val="00141ACF"/>
    <w:rsid w:val="001421E7"/>
    <w:rsid w:val="0014238B"/>
    <w:rsid w:val="001431B7"/>
    <w:rsid w:val="00143C6C"/>
    <w:rsid w:val="00143F8F"/>
    <w:rsid w:val="00144294"/>
    <w:rsid w:val="00144700"/>
    <w:rsid w:val="00145844"/>
    <w:rsid w:val="00146E5C"/>
    <w:rsid w:val="00147229"/>
    <w:rsid w:val="00147442"/>
    <w:rsid w:val="001477AC"/>
    <w:rsid w:val="00147DEE"/>
    <w:rsid w:val="00150008"/>
    <w:rsid w:val="00150560"/>
    <w:rsid w:val="001509F5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608D"/>
    <w:rsid w:val="00156191"/>
    <w:rsid w:val="001562BC"/>
    <w:rsid w:val="0015655F"/>
    <w:rsid w:val="00156936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2053"/>
    <w:rsid w:val="001625D6"/>
    <w:rsid w:val="00162899"/>
    <w:rsid w:val="001628DF"/>
    <w:rsid w:val="00162E2B"/>
    <w:rsid w:val="001638DF"/>
    <w:rsid w:val="00163FF0"/>
    <w:rsid w:val="001641BD"/>
    <w:rsid w:val="001646B4"/>
    <w:rsid w:val="00165335"/>
    <w:rsid w:val="0017041E"/>
    <w:rsid w:val="00170B34"/>
    <w:rsid w:val="00170E09"/>
    <w:rsid w:val="00171F38"/>
    <w:rsid w:val="001723E7"/>
    <w:rsid w:val="00172446"/>
    <w:rsid w:val="00173C85"/>
    <w:rsid w:val="00173EA6"/>
    <w:rsid w:val="00173EC1"/>
    <w:rsid w:val="00174352"/>
    <w:rsid w:val="00174493"/>
    <w:rsid w:val="00174A82"/>
    <w:rsid w:val="00174D84"/>
    <w:rsid w:val="00174E31"/>
    <w:rsid w:val="00174FFC"/>
    <w:rsid w:val="0017570D"/>
    <w:rsid w:val="001773E4"/>
    <w:rsid w:val="00177AA5"/>
    <w:rsid w:val="00177B83"/>
    <w:rsid w:val="00177BF1"/>
    <w:rsid w:val="00177E0D"/>
    <w:rsid w:val="00177E26"/>
    <w:rsid w:val="00181080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713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19A"/>
    <w:rsid w:val="001A2016"/>
    <w:rsid w:val="001A2998"/>
    <w:rsid w:val="001A3574"/>
    <w:rsid w:val="001A3BDC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809"/>
    <w:rsid w:val="001B7012"/>
    <w:rsid w:val="001B71C8"/>
    <w:rsid w:val="001B7D75"/>
    <w:rsid w:val="001C0650"/>
    <w:rsid w:val="001C07AE"/>
    <w:rsid w:val="001C12CE"/>
    <w:rsid w:val="001C2DEA"/>
    <w:rsid w:val="001C332C"/>
    <w:rsid w:val="001C3BD9"/>
    <w:rsid w:val="001C3F5B"/>
    <w:rsid w:val="001C5160"/>
    <w:rsid w:val="001C5538"/>
    <w:rsid w:val="001C5796"/>
    <w:rsid w:val="001C656E"/>
    <w:rsid w:val="001C686A"/>
    <w:rsid w:val="001C6E90"/>
    <w:rsid w:val="001C7684"/>
    <w:rsid w:val="001C76DF"/>
    <w:rsid w:val="001D029A"/>
    <w:rsid w:val="001D03EA"/>
    <w:rsid w:val="001D05A1"/>
    <w:rsid w:val="001D0D44"/>
    <w:rsid w:val="001D16BE"/>
    <w:rsid w:val="001D2359"/>
    <w:rsid w:val="001D2523"/>
    <w:rsid w:val="001D311D"/>
    <w:rsid w:val="001D339B"/>
    <w:rsid w:val="001D3CDF"/>
    <w:rsid w:val="001D3E40"/>
    <w:rsid w:val="001D421C"/>
    <w:rsid w:val="001D427F"/>
    <w:rsid w:val="001D4BED"/>
    <w:rsid w:val="001D4C5D"/>
    <w:rsid w:val="001D54FC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D89"/>
    <w:rsid w:val="001E1844"/>
    <w:rsid w:val="001E1D4C"/>
    <w:rsid w:val="001E2585"/>
    <w:rsid w:val="001E2D48"/>
    <w:rsid w:val="001E3C9E"/>
    <w:rsid w:val="001E48DD"/>
    <w:rsid w:val="001E53A6"/>
    <w:rsid w:val="001E5731"/>
    <w:rsid w:val="001E686C"/>
    <w:rsid w:val="001E6B13"/>
    <w:rsid w:val="001E7288"/>
    <w:rsid w:val="001F0045"/>
    <w:rsid w:val="001F0B95"/>
    <w:rsid w:val="001F12D1"/>
    <w:rsid w:val="001F12FD"/>
    <w:rsid w:val="001F17E0"/>
    <w:rsid w:val="001F1C79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600"/>
    <w:rsid w:val="00204E8C"/>
    <w:rsid w:val="002051D8"/>
    <w:rsid w:val="002056DB"/>
    <w:rsid w:val="00205BC4"/>
    <w:rsid w:val="00205C3C"/>
    <w:rsid w:val="00205F41"/>
    <w:rsid w:val="0020621F"/>
    <w:rsid w:val="00206224"/>
    <w:rsid w:val="00206858"/>
    <w:rsid w:val="00206EF1"/>
    <w:rsid w:val="00206F31"/>
    <w:rsid w:val="00207EBD"/>
    <w:rsid w:val="00207F6E"/>
    <w:rsid w:val="0021042A"/>
    <w:rsid w:val="0021179E"/>
    <w:rsid w:val="00211838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2B8B"/>
    <w:rsid w:val="0022313A"/>
    <w:rsid w:val="002231C9"/>
    <w:rsid w:val="0022363E"/>
    <w:rsid w:val="00223815"/>
    <w:rsid w:val="00223B8A"/>
    <w:rsid w:val="00223D08"/>
    <w:rsid w:val="00224AC1"/>
    <w:rsid w:val="00224C8A"/>
    <w:rsid w:val="00225465"/>
    <w:rsid w:val="002259A8"/>
    <w:rsid w:val="00225CBE"/>
    <w:rsid w:val="002260E5"/>
    <w:rsid w:val="00226E66"/>
    <w:rsid w:val="00227A62"/>
    <w:rsid w:val="0023058C"/>
    <w:rsid w:val="00230E5B"/>
    <w:rsid w:val="0023175A"/>
    <w:rsid w:val="00231EDC"/>
    <w:rsid w:val="00232860"/>
    <w:rsid w:val="00232947"/>
    <w:rsid w:val="0023349A"/>
    <w:rsid w:val="00233F4A"/>
    <w:rsid w:val="00233FD4"/>
    <w:rsid w:val="00234984"/>
    <w:rsid w:val="00234AF3"/>
    <w:rsid w:val="00235012"/>
    <w:rsid w:val="00236BF3"/>
    <w:rsid w:val="0023708B"/>
    <w:rsid w:val="00237986"/>
    <w:rsid w:val="00240733"/>
    <w:rsid w:val="002413A5"/>
    <w:rsid w:val="00241708"/>
    <w:rsid w:val="00241CFD"/>
    <w:rsid w:val="0024225D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6DB4"/>
    <w:rsid w:val="00247E5D"/>
    <w:rsid w:val="00250095"/>
    <w:rsid w:val="002504F0"/>
    <w:rsid w:val="00250D29"/>
    <w:rsid w:val="00250F73"/>
    <w:rsid w:val="0025133C"/>
    <w:rsid w:val="00251487"/>
    <w:rsid w:val="0025159A"/>
    <w:rsid w:val="0025344B"/>
    <w:rsid w:val="002542D1"/>
    <w:rsid w:val="002545A3"/>
    <w:rsid w:val="0025561A"/>
    <w:rsid w:val="00255D05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2EB5"/>
    <w:rsid w:val="0026348C"/>
    <w:rsid w:val="0026426F"/>
    <w:rsid w:val="0026442A"/>
    <w:rsid w:val="00264CF4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1E50"/>
    <w:rsid w:val="002722EA"/>
    <w:rsid w:val="002724A1"/>
    <w:rsid w:val="00272677"/>
    <w:rsid w:val="00272B44"/>
    <w:rsid w:val="00273CC1"/>
    <w:rsid w:val="002741D8"/>
    <w:rsid w:val="00274228"/>
    <w:rsid w:val="0027460D"/>
    <w:rsid w:val="00274A8A"/>
    <w:rsid w:val="00274F54"/>
    <w:rsid w:val="002751C0"/>
    <w:rsid w:val="0027528D"/>
    <w:rsid w:val="002754BB"/>
    <w:rsid w:val="0027671D"/>
    <w:rsid w:val="002771B6"/>
    <w:rsid w:val="0027796B"/>
    <w:rsid w:val="00277C33"/>
    <w:rsid w:val="00277CD9"/>
    <w:rsid w:val="0028056D"/>
    <w:rsid w:val="00281E56"/>
    <w:rsid w:val="00283367"/>
    <w:rsid w:val="0028428B"/>
    <w:rsid w:val="002864FA"/>
    <w:rsid w:val="00286587"/>
    <w:rsid w:val="00286C62"/>
    <w:rsid w:val="00286D7B"/>
    <w:rsid w:val="00287670"/>
    <w:rsid w:val="00287D29"/>
    <w:rsid w:val="00290956"/>
    <w:rsid w:val="00290B4A"/>
    <w:rsid w:val="00291C1E"/>
    <w:rsid w:val="00291C75"/>
    <w:rsid w:val="00293699"/>
    <w:rsid w:val="0029386A"/>
    <w:rsid w:val="00293A6E"/>
    <w:rsid w:val="00293C33"/>
    <w:rsid w:val="002941DA"/>
    <w:rsid w:val="00294289"/>
    <w:rsid w:val="002943FC"/>
    <w:rsid w:val="00294E55"/>
    <w:rsid w:val="00295A1A"/>
    <w:rsid w:val="00295AE7"/>
    <w:rsid w:val="00296DA6"/>
    <w:rsid w:val="00297393"/>
    <w:rsid w:val="00297A50"/>
    <w:rsid w:val="002A0B4F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A2D"/>
    <w:rsid w:val="002A774F"/>
    <w:rsid w:val="002B06A8"/>
    <w:rsid w:val="002B0FF8"/>
    <w:rsid w:val="002B23E7"/>
    <w:rsid w:val="002B284E"/>
    <w:rsid w:val="002B2CFB"/>
    <w:rsid w:val="002B2DB5"/>
    <w:rsid w:val="002B5208"/>
    <w:rsid w:val="002B577F"/>
    <w:rsid w:val="002B5D66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8A"/>
    <w:rsid w:val="002C35F3"/>
    <w:rsid w:val="002C3CE3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6D0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96"/>
    <w:rsid w:val="002D492E"/>
    <w:rsid w:val="002D4C66"/>
    <w:rsid w:val="002D5BF1"/>
    <w:rsid w:val="002D5D51"/>
    <w:rsid w:val="002D602F"/>
    <w:rsid w:val="002D6856"/>
    <w:rsid w:val="002D7934"/>
    <w:rsid w:val="002E050C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0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919"/>
    <w:rsid w:val="002F6B9C"/>
    <w:rsid w:val="002F6E7C"/>
    <w:rsid w:val="00300300"/>
    <w:rsid w:val="0030040E"/>
    <w:rsid w:val="0030079E"/>
    <w:rsid w:val="0030086D"/>
    <w:rsid w:val="00300886"/>
    <w:rsid w:val="00300A9D"/>
    <w:rsid w:val="00300BF4"/>
    <w:rsid w:val="00301016"/>
    <w:rsid w:val="00301774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B3A"/>
    <w:rsid w:val="00306D34"/>
    <w:rsid w:val="003071BC"/>
    <w:rsid w:val="0030738E"/>
    <w:rsid w:val="0030750C"/>
    <w:rsid w:val="0031092A"/>
    <w:rsid w:val="003110C9"/>
    <w:rsid w:val="003111D6"/>
    <w:rsid w:val="0031124F"/>
    <w:rsid w:val="00311B19"/>
    <w:rsid w:val="0031293D"/>
    <w:rsid w:val="00312A8D"/>
    <w:rsid w:val="00312D69"/>
    <w:rsid w:val="00312D8B"/>
    <w:rsid w:val="00313548"/>
    <w:rsid w:val="00314500"/>
    <w:rsid w:val="003160AA"/>
    <w:rsid w:val="00316291"/>
    <w:rsid w:val="0031716D"/>
    <w:rsid w:val="00317BC7"/>
    <w:rsid w:val="00317BFA"/>
    <w:rsid w:val="00317ED5"/>
    <w:rsid w:val="00317F38"/>
    <w:rsid w:val="00317F88"/>
    <w:rsid w:val="0032042B"/>
    <w:rsid w:val="00320898"/>
    <w:rsid w:val="003210DA"/>
    <w:rsid w:val="003214AA"/>
    <w:rsid w:val="00321FCA"/>
    <w:rsid w:val="00322FEC"/>
    <w:rsid w:val="0032346C"/>
    <w:rsid w:val="0032355B"/>
    <w:rsid w:val="00324E62"/>
    <w:rsid w:val="003271DA"/>
    <w:rsid w:val="0032725A"/>
    <w:rsid w:val="0032729E"/>
    <w:rsid w:val="00327F79"/>
    <w:rsid w:val="00330054"/>
    <w:rsid w:val="00331AF1"/>
    <w:rsid w:val="00331D91"/>
    <w:rsid w:val="00331FAB"/>
    <w:rsid w:val="00332564"/>
    <w:rsid w:val="003325B8"/>
    <w:rsid w:val="00333458"/>
    <w:rsid w:val="003351CE"/>
    <w:rsid w:val="00335B04"/>
    <w:rsid w:val="00335B4D"/>
    <w:rsid w:val="0033667E"/>
    <w:rsid w:val="00336798"/>
    <w:rsid w:val="0033688D"/>
    <w:rsid w:val="003368D4"/>
    <w:rsid w:val="0033704F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55BB"/>
    <w:rsid w:val="00345E6A"/>
    <w:rsid w:val="00345FED"/>
    <w:rsid w:val="003464EF"/>
    <w:rsid w:val="00346807"/>
    <w:rsid w:val="00346FED"/>
    <w:rsid w:val="00347092"/>
    <w:rsid w:val="00347C2C"/>
    <w:rsid w:val="00347C57"/>
    <w:rsid w:val="0035017A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60133"/>
    <w:rsid w:val="00360516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266B"/>
    <w:rsid w:val="00362CF3"/>
    <w:rsid w:val="00363071"/>
    <w:rsid w:val="0036340A"/>
    <w:rsid w:val="0036442E"/>
    <w:rsid w:val="00364947"/>
    <w:rsid w:val="00364E7C"/>
    <w:rsid w:val="00364EBF"/>
    <w:rsid w:val="003653A5"/>
    <w:rsid w:val="003671DB"/>
    <w:rsid w:val="003678CE"/>
    <w:rsid w:val="00367910"/>
    <w:rsid w:val="00371E3F"/>
    <w:rsid w:val="00372665"/>
    <w:rsid w:val="00372B73"/>
    <w:rsid w:val="00373382"/>
    <w:rsid w:val="0037387D"/>
    <w:rsid w:val="0037417F"/>
    <w:rsid w:val="003746E6"/>
    <w:rsid w:val="00376204"/>
    <w:rsid w:val="00376868"/>
    <w:rsid w:val="00376DDA"/>
    <w:rsid w:val="00377057"/>
    <w:rsid w:val="00377327"/>
    <w:rsid w:val="0037793B"/>
    <w:rsid w:val="00377E05"/>
    <w:rsid w:val="00377E2E"/>
    <w:rsid w:val="00380037"/>
    <w:rsid w:val="003802E6"/>
    <w:rsid w:val="00380D47"/>
    <w:rsid w:val="00381507"/>
    <w:rsid w:val="0038185B"/>
    <w:rsid w:val="00382580"/>
    <w:rsid w:val="00382670"/>
    <w:rsid w:val="003829D6"/>
    <w:rsid w:val="00382ECC"/>
    <w:rsid w:val="00383060"/>
    <w:rsid w:val="00383071"/>
    <w:rsid w:val="00383189"/>
    <w:rsid w:val="003836EC"/>
    <w:rsid w:val="00383804"/>
    <w:rsid w:val="00384C41"/>
    <w:rsid w:val="003856C3"/>
    <w:rsid w:val="00386030"/>
    <w:rsid w:val="00386339"/>
    <w:rsid w:val="00386434"/>
    <w:rsid w:val="00386BFC"/>
    <w:rsid w:val="00390CB2"/>
    <w:rsid w:val="00391555"/>
    <w:rsid w:val="003919E1"/>
    <w:rsid w:val="00393A4F"/>
    <w:rsid w:val="00393ADF"/>
    <w:rsid w:val="00393DF8"/>
    <w:rsid w:val="00393ED2"/>
    <w:rsid w:val="00393F90"/>
    <w:rsid w:val="003948FE"/>
    <w:rsid w:val="00395506"/>
    <w:rsid w:val="003955CE"/>
    <w:rsid w:val="0039676B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149"/>
    <w:rsid w:val="003A51E7"/>
    <w:rsid w:val="003A6453"/>
    <w:rsid w:val="003A67F3"/>
    <w:rsid w:val="003A694E"/>
    <w:rsid w:val="003A6ABF"/>
    <w:rsid w:val="003A6CDF"/>
    <w:rsid w:val="003A7980"/>
    <w:rsid w:val="003A79AE"/>
    <w:rsid w:val="003A7E99"/>
    <w:rsid w:val="003B0182"/>
    <w:rsid w:val="003B0E7A"/>
    <w:rsid w:val="003B3D90"/>
    <w:rsid w:val="003B44DF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E64"/>
    <w:rsid w:val="003C187C"/>
    <w:rsid w:val="003C2157"/>
    <w:rsid w:val="003C23D1"/>
    <w:rsid w:val="003C2831"/>
    <w:rsid w:val="003C29A0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6E15"/>
    <w:rsid w:val="003C71A3"/>
    <w:rsid w:val="003C72B1"/>
    <w:rsid w:val="003C732A"/>
    <w:rsid w:val="003C7456"/>
    <w:rsid w:val="003C783F"/>
    <w:rsid w:val="003C7A2E"/>
    <w:rsid w:val="003C7B2A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48E6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AFB"/>
    <w:rsid w:val="003E0F7E"/>
    <w:rsid w:val="003E1D14"/>
    <w:rsid w:val="003E237C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647"/>
    <w:rsid w:val="003E4959"/>
    <w:rsid w:val="003E699A"/>
    <w:rsid w:val="003E6B03"/>
    <w:rsid w:val="003E6F74"/>
    <w:rsid w:val="003E7275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4177"/>
    <w:rsid w:val="003F4B20"/>
    <w:rsid w:val="003F6551"/>
    <w:rsid w:val="003F6962"/>
    <w:rsid w:val="003F71E4"/>
    <w:rsid w:val="003F7421"/>
    <w:rsid w:val="003F7437"/>
    <w:rsid w:val="003F7569"/>
    <w:rsid w:val="003F7C13"/>
    <w:rsid w:val="004000C8"/>
    <w:rsid w:val="00400148"/>
    <w:rsid w:val="00401057"/>
    <w:rsid w:val="0040177F"/>
    <w:rsid w:val="004017C6"/>
    <w:rsid w:val="00401F40"/>
    <w:rsid w:val="00402131"/>
    <w:rsid w:val="0040225D"/>
    <w:rsid w:val="004022A4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21CD"/>
    <w:rsid w:val="004123F2"/>
    <w:rsid w:val="00412553"/>
    <w:rsid w:val="004126E0"/>
    <w:rsid w:val="0041290F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D75"/>
    <w:rsid w:val="00417E82"/>
    <w:rsid w:val="004203DD"/>
    <w:rsid w:val="004204EB"/>
    <w:rsid w:val="00420641"/>
    <w:rsid w:val="004209BF"/>
    <w:rsid w:val="00420EEB"/>
    <w:rsid w:val="00421A5B"/>
    <w:rsid w:val="00421DCE"/>
    <w:rsid w:val="00422544"/>
    <w:rsid w:val="0042271F"/>
    <w:rsid w:val="0042333B"/>
    <w:rsid w:val="00423B37"/>
    <w:rsid w:val="00423ED8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43"/>
    <w:rsid w:val="004302EE"/>
    <w:rsid w:val="004318ED"/>
    <w:rsid w:val="0043200F"/>
    <w:rsid w:val="004333B5"/>
    <w:rsid w:val="0043354F"/>
    <w:rsid w:val="004342EC"/>
    <w:rsid w:val="00434FF0"/>
    <w:rsid w:val="00435595"/>
    <w:rsid w:val="0043593F"/>
    <w:rsid w:val="00435D63"/>
    <w:rsid w:val="00435F59"/>
    <w:rsid w:val="004363AD"/>
    <w:rsid w:val="00436F10"/>
    <w:rsid w:val="004371DA"/>
    <w:rsid w:val="00440CF4"/>
    <w:rsid w:val="00441032"/>
    <w:rsid w:val="00441781"/>
    <w:rsid w:val="00441FD8"/>
    <w:rsid w:val="00442E02"/>
    <w:rsid w:val="004430C3"/>
    <w:rsid w:val="004430C8"/>
    <w:rsid w:val="00444693"/>
    <w:rsid w:val="00444A25"/>
    <w:rsid w:val="00444DBB"/>
    <w:rsid w:val="00445448"/>
    <w:rsid w:val="00447262"/>
    <w:rsid w:val="00447A5A"/>
    <w:rsid w:val="00447B2B"/>
    <w:rsid w:val="00450223"/>
    <w:rsid w:val="0045035D"/>
    <w:rsid w:val="0045057D"/>
    <w:rsid w:val="00450887"/>
    <w:rsid w:val="0045199D"/>
    <w:rsid w:val="004526A9"/>
    <w:rsid w:val="0045272F"/>
    <w:rsid w:val="00452D51"/>
    <w:rsid w:val="00452EAB"/>
    <w:rsid w:val="00453727"/>
    <w:rsid w:val="00454483"/>
    <w:rsid w:val="00454647"/>
    <w:rsid w:val="004546B3"/>
    <w:rsid w:val="00454933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415D"/>
    <w:rsid w:val="00464C4D"/>
    <w:rsid w:val="004651B2"/>
    <w:rsid w:val="004653EC"/>
    <w:rsid w:val="00465A4D"/>
    <w:rsid w:val="004664C6"/>
    <w:rsid w:val="00466AFB"/>
    <w:rsid w:val="00467C04"/>
    <w:rsid w:val="0047140B"/>
    <w:rsid w:val="004716DA"/>
    <w:rsid w:val="00471943"/>
    <w:rsid w:val="00471BA1"/>
    <w:rsid w:val="004723FF"/>
    <w:rsid w:val="004727B1"/>
    <w:rsid w:val="00472C4F"/>
    <w:rsid w:val="004731A4"/>
    <w:rsid w:val="00474729"/>
    <w:rsid w:val="00474EB2"/>
    <w:rsid w:val="00474EEC"/>
    <w:rsid w:val="004757B3"/>
    <w:rsid w:val="00476416"/>
    <w:rsid w:val="00476BBF"/>
    <w:rsid w:val="00476FF0"/>
    <w:rsid w:val="00480E12"/>
    <w:rsid w:val="00481023"/>
    <w:rsid w:val="004811FB"/>
    <w:rsid w:val="00481C5A"/>
    <w:rsid w:val="00482C63"/>
    <w:rsid w:val="004833B5"/>
    <w:rsid w:val="00483538"/>
    <w:rsid w:val="00483761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CE3"/>
    <w:rsid w:val="00491629"/>
    <w:rsid w:val="00492572"/>
    <w:rsid w:val="0049266D"/>
    <w:rsid w:val="004929A7"/>
    <w:rsid w:val="00492E2B"/>
    <w:rsid w:val="00492FF8"/>
    <w:rsid w:val="00493348"/>
    <w:rsid w:val="00493636"/>
    <w:rsid w:val="00493B2D"/>
    <w:rsid w:val="0049450C"/>
    <w:rsid w:val="00497037"/>
    <w:rsid w:val="00497E09"/>
    <w:rsid w:val="004A01CB"/>
    <w:rsid w:val="004A0205"/>
    <w:rsid w:val="004A0749"/>
    <w:rsid w:val="004A0BD4"/>
    <w:rsid w:val="004A145B"/>
    <w:rsid w:val="004A1EF7"/>
    <w:rsid w:val="004A2262"/>
    <w:rsid w:val="004A2931"/>
    <w:rsid w:val="004A2BF3"/>
    <w:rsid w:val="004A367A"/>
    <w:rsid w:val="004A368F"/>
    <w:rsid w:val="004A4010"/>
    <w:rsid w:val="004A48BC"/>
    <w:rsid w:val="004A4B0A"/>
    <w:rsid w:val="004A4DF3"/>
    <w:rsid w:val="004A5E15"/>
    <w:rsid w:val="004A60B0"/>
    <w:rsid w:val="004A66F0"/>
    <w:rsid w:val="004A693A"/>
    <w:rsid w:val="004A6B7A"/>
    <w:rsid w:val="004A6DEE"/>
    <w:rsid w:val="004A6E72"/>
    <w:rsid w:val="004A70EE"/>
    <w:rsid w:val="004A73EC"/>
    <w:rsid w:val="004A7759"/>
    <w:rsid w:val="004A7B04"/>
    <w:rsid w:val="004B06D1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216C"/>
    <w:rsid w:val="004C21F9"/>
    <w:rsid w:val="004C229E"/>
    <w:rsid w:val="004C254F"/>
    <w:rsid w:val="004C28DC"/>
    <w:rsid w:val="004C29D3"/>
    <w:rsid w:val="004C3889"/>
    <w:rsid w:val="004C3CDE"/>
    <w:rsid w:val="004C3EBA"/>
    <w:rsid w:val="004C3FA4"/>
    <w:rsid w:val="004C45AA"/>
    <w:rsid w:val="004C4C76"/>
    <w:rsid w:val="004C4D99"/>
    <w:rsid w:val="004C588F"/>
    <w:rsid w:val="004C5BC4"/>
    <w:rsid w:val="004C64F7"/>
    <w:rsid w:val="004C6D1D"/>
    <w:rsid w:val="004C6EB4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079"/>
    <w:rsid w:val="004D1132"/>
    <w:rsid w:val="004D1699"/>
    <w:rsid w:val="004D2425"/>
    <w:rsid w:val="004D2713"/>
    <w:rsid w:val="004D3595"/>
    <w:rsid w:val="004D3928"/>
    <w:rsid w:val="004D393F"/>
    <w:rsid w:val="004D3BD3"/>
    <w:rsid w:val="004D47A0"/>
    <w:rsid w:val="004D4AD6"/>
    <w:rsid w:val="004D4E96"/>
    <w:rsid w:val="004D4F0A"/>
    <w:rsid w:val="004D50A7"/>
    <w:rsid w:val="004D633F"/>
    <w:rsid w:val="004D6D2D"/>
    <w:rsid w:val="004D7CDC"/>
    <w:rsid w:val="004E03DE"/>
    <w:rsid w:val="004E0723"/>
    <w:rsid w:val="004E0E49"/>
    <w:rsid w:val="004E0F5B"/>
    <w:rsid w:val="004E13F0"/>
    <w:rsid w:val="004E1947"/>
    <w:rsid w:val="004E1949"/>
    <w:rsid w:val="004E283E"/>
    <w:rsid w:val="004E3BB3"/>
    <w:rsid w:val="004E461D"/>
    <w:rsid w:val="004E46E9"/>
    <w:rsid w:val="004E47C6"/>
    <w:rsid w:val="004E4A90"/>
    <w:rsid w:val="004E4C13"/>
    <w:rsid w:val="004E54BF"/>
    <w:rsid w:val="004E5D1B"/>
    <w:rsid w:val="004E6D0C"/>
    <w:rsid w:val="004E74BB"/>
    <w:rsid w:val="004E7F72"/>
    <w:rsid w:val="004F08B1"/>
    <w:rsid w:val="004F09CF"/>
    <w:rsid w:val="004F2770"/>
    <w:rsid w:val="004F282F"/>
    <w:rsid w:val="004F2A9A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1362"/>
    <w:rsid w:val="00501680"/>
    <w:rsid w:val="005028F4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E8D"/>
    <w:rsid w:val="0051172D"/>
    <w:rsid w:val="00511762"/>
    <w:rsid w:val="0051334C"/>
    <w:rsid w:val="00514660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E2B"/>
    <w:rsid w:val="00524AA3"/>
    <w:rsid w:val="00524EDC"/>
    <w:rsid w:val="0052541E"/>
    <w:rsid w:val="00525745"/>
    <w:rsid w:val="00525FB3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BB5"/>
    <w:rsid w:val="00536045"/>
    <w:rsid w:val="005363AA"/>
    <w:rsid w:val="005364AB"/>
    <w:rsid w:val="005365A7"/>
    <w:rsid w:val="00536A6D"/>
    <w:rsid w:val="00536EF1"/>
    <w:rsid w:val="0053719A"/>
    <w:rsid w:val="00537430"/>
    <w:rsid w:val="00537772"/>
    <w:rsid w:val="00540F0F"/>
    <w:rsid w:val="005410EF"/>
    <w:rsid w:val="005412F4"/>
    <w:rsid w:val="00541A19"/>
    <w:rsid w:val="00543D66"/>
    <w:rsid w:val="00543E03"/>
    <w:rsid w:val="00543EA4"/>
    <w:rsid w:val="0054479F"/>
    <w:rsid w:val="00544B4B"/>
    <w:rsid w:val="005471E8"/>
    <w:rsid w:val="00547282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38C"/>
    <w:rsid w:val="00554A3E"/>
    <w:rsid w:val="00554F07"/>
    <w:rsid w:val="00554FFA"/>
    <w:rsid w:val="005556E3"/>
    <w:rsid w:val="00555D86"/>
    <w:rsid w:val="00555E42"/>
    <w:rsid w:val="005565EB"/>
    <w:rsid w:val="005567A1"/>
    <w:rsid w:val="00556BE7"/>
    <w:rsid w:val="00556EB0"/>
    <w:rsid w:val="0055709D"/>
    <w:rsid w:val="005570BF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283D"/>
    <w:rsid w:val="00562A8A"/>
    <w:rsid w:val="00562E23"/>
    <w:rsid w:val="00563039"/>
    <w:rsid w:val="0056308D"/>
    <w:rsid w:val="00563738"/>
    <w:rsid w:val="0056376C"/>
    <w:rsid w:val="00564457"/>
    <w:rsid w:val="005649DB"/>
    <w:rsid w:val="00564BFE"/>
    <w:rsid w:val="005653E8"/>
    <w:rsid w:val="005659B8"/>
    <w:rsid w:val="00565C28"/>
    <w:rsid w:val="00566965"/>
    <w:rsid w:val="00567712"/>
    <w:rsid w:val="00567985"/>
    <w:rsid w:val="00567A21"/>
    <w:rsid w:val="00567EA5"/>
    <w:rsid w:val="005704F3"/>
    <w:rsid w:val="00572F38"/>
    <w:rsid w:val="00573E5F"/>
    <w:rsid w:val="00573EF4"/>
    <w:rsid w:val="00574127"/>
    <w:rsid w:val="005743A8"/>
    <w:rsid w:val="00574693"/>
    <w:rsid w:val="005748C9"/>
    <w:rsid w:val="005749CF"/>
    <w:rsid w:val="00575780"/>
    <w:rsid w:val="0057578D"/>
    <w:rsid w:val="00575DA4"/>
    <w:rsid w:val="00576531"/>
    <w:rsid w:val="00576596"/>
    <w:rsid w:val="0057690D"/>
    <w:rsid w:val="00577343"/>
    <w:rsid w:val="00577903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117F"/>
    <w:rsid w:val="005915B6"/>
    <w:rsid w:val="00591BE0"/>
    <w:rsid w:val="00591E1D"/>
    <w:rsid w:val="00592115"/>
    <w:rsid w:val="00592442"/>
    <w:rsid w:val="00592AA8"/>
    <w:rsid w:val="0059372C"/>
    <w:rsid w:val="00593FA3"/>
    <w:rsid w:val="00594520"/>
    <w:rsid w:val="00594553"/>
    <w:rsid w:val="00595BA0"/>
    <w:rsid w:val="00595C0C"/>
    <w:rsid w:val="00596227"/>
    <w:rsid w:val="00596280"/>
    <w:rsid w:val="0059658F"/>
    <w:rsid w:val="005965DC"/>
    <w:rsid w:val="00596AD8"/>
    <w:rsid w:val="00596E26"/>
    <w:rsid w:val="005972D5"/>
    <w:rsid w:val="00597977"/>
    <w:rsid w:val="005979A8"/>
    <w:rsid w:val="005A0965"/>
    <w:rsid w:val="005A09AE"/>
    <w:rsid w:val="005A102D"/>
    <w:rsid w:val="005A2120"/>
    <w:rsid w:val="005A259A"/>
    <w:rsid w:val="005A2604"/>
    <w:rsid w:val="005A2BCF"/>
    <w:rsid w:val="005A2FDA"/>
    <w:rsid w:val="005A3932"/>
    <w:rsid w:val="005A3BE1"/>
    <w:rsid w:val="005A3C65"/>
    <w:rsid w:val="005A4888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95C"/>
    <w:rsid w:val="005B4BA4"/>
    <w:rsid w:val="005B56C3"/>
    <w:rsid w:val="005B5ECF"/>
    <w:rsid w:val="005B6986"/>
    <w:rsid w:val="005B7351"/>
    <w:rsid w:val="005B789C"/>
    <w:rsid w:val="005C0161"/>
    <w:rsid w:val="005C0529"/>
    <w:rsid w:val="005C0D66"/>
    <w:rsid w:val="005C0FCA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740"/>
    <w:rsid w:val="005C6E7A"/>
    <w:rsid w:val="005C7A19"/>
    <w:rsid w:val="005D09F8"/>
    <w:rsid w:val="005D2145"/>
    <w:rsid w:val="005D26B0"/>
    <w:rsid w:val="005D39BB"/>
    <w:rsid w:val="005D3E4B"/>
    <w:rsid w:val="005D4197"/>
    <w:rsid w:val="005D4580"/>
    <w:rsid w:val="005D58E5"/>
    <w:rsid w:val="005D5973"/>
    <w:rsid w:val="005D5A87"/>
    <w:rsid w:val="005D6056"/>
    <w:rsid w:val="005D6152"/>
    <w:rsid w:val="005D6822"/>
    <w:rsid w:val="005D68CF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B4C"/>
    <w:rsid w:val="005E1F64"/>
    <w:rsid w:val="005E36F4"/>
    <w:rsid w:val="005E3AA6"/>
    <w:rsid w:val="005E3D48"/>
    <w:rsid w:val="005E421B"/>
    <w:rsid w:val="005E4222"/>
    <w:rsid w:val="005E5140"/>
    <w:rsid w:val="005E51B0"/>
    <w:rsid w:val="005E6059"/>
    <w:rsid w:val="005E6348"/>
    <w:rsid w:val="005E67BB"/>
    <w:rsid w:val="005E68AA"/>
    <w:rsid w:val="005E74A4"/>
    <w:rsid w:val="005E79E3"/>
    <w:rsid w:val="005E7F10"/>
    <w:rsid w:val="005F1B2D"/>
    <w:rsid w:val="005F1DCD"/>
    <w:rsid w:val="005F21C1"/>
    <w:rsid w:val="005F2A32"/>
    <w:rsid w:val="005F3A4F"/>
    <w:rsid w:val="005F3B87"/>
    <w:rsid w:val="005F3B91"/>
    <w:rsid w:val="005F3F4A"/>
    <w:rsid w:val="005F3FE6"/>
    <w:rsid w:val="005F4956"/>
    <w:rsid w:val="005F4E22"/>
    <w:rsid w:val="005F5090"/>
    <w:rsid w:val="005F53EA"/>
    <w:rsid w:val="005F56EC"/>
    <w:rsid w:val="005F6A2E"/>
    <w:rsid w:val="005F6D06"/>
    <w:rsid w:val="005F6F3B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2AA"/>
    <w:rsid w:val="006035EA"/>
    <w:rsid w:val="0060414D"/>
    <w:rsid w:val="006058FD"/>
    <w:rsid w:val="00605962"/>
    <w:rsid w:val="00605AA7"/>
    <w:rsid w:val="006065C0"/>
    <w:rsid w:val="0060660D"/>
    <w:rsid w:val="00606D71"/>
    <w:rsid w:val="00606F2D"/>
    <w:rsid w:val="0060719B"/>
    <w:rsid w:val="006073BA"/>
    <w:rsid w:val="00607DFF"/>
    <w:rsid w:val="0061088A"/>
    <w:rsid w:val="00610ACA"/>
    <w:rsid w:val="00610DC8"/>
    <w:rsid w:val="0061124B"/>
    <w:rsid w:val="00612176"/>
    <w:rsid w:val="0061290E"/>
    <w:rsid w:val="00612986"/>
    <w:rsid w:val="00612D0D"/>
    <w:rsid w:val="00612E7A"/>
    <w:rsid w:val="006136D4"/>
    <w:rsid w:val="00613867"/>
    <w:rsid w:val="00613DC8"/>
    <w:rsid w:val="006140D1"/>
    <w:rsid w:val="00614532"/>
    <w:rsid w:val="0061467B"/>
    <w:rsid w:val="00614AE6"/>
    <w:rsid w:val="0061506F"/>
    <w:rsid w:val="00615448"/>
    <w:rsid w:val="00615647"/>
    <w:rsid w:val="00615756"/>
    <w:rsid w:val="00616129"/>
    <w:rsid w:val="00616DEB"/>
    <w:rsid w:val="00616F61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C1C"/>
    <w:rsid w:val="00623CE1"/>
    <w:rsid w:val="00624018"/>
    <w:rsid w:val="00624503"/>
    <w:rsid w:val="00624517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86"/>
    <w:rsid w:val="00636BAD"/>
    <w:rsid w:val="00637728"/>
    <w:rsid w:val="00637ACA"/>
    <w:rsid w:val="00640877"/>
    <w:rsid w:val="00641CAC"/>
    <w:rsid w:val="006432D0"/>
    <w:rsid w:val="00643511"/>
    <w:rsid w:val="00644295"/>
    <w:rsid w:val="00644819"/>
    <w:rsid w:val="0064483D"/>
    <w:rsid w:val="00645A5E"/>
    <w:rsid w:val="00645A80"/>
    <w:rsid w:val="00645DD2"/>
    <w:rsid w:val="00646584"/>
    <w:rsid w:val="0064661F"/>
    <w:rsid w:val="006478DD"/>
    <w:rsid w:val="006479C3"/>
    <w:rsid w:val="00647D48"/>
    <w:rsid w:val="0065135E"/>
    <w:rsid w:val="006514AB"/>
    <w:rsid w:val="00651F00"/>
    <w:rsid w:val="00652222"/>
    <w:rsid w:val="006523C7"/>
    <w:rsid w:val="00652C26"/>
    <w:rsid w:val="00653134"/>
    <w:rsid w:val="00653C8E"/>
    <w:rsid w:val="00654040"/>
    <w:rsid w:val="006542AF"/>
    <w:rsid w:val="006543F4"/>
    <w:rsid w:val="006549BB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357"/>
    <w:rsid w:val="00670AB5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4F47"/>
    <w:rsid w:val="00675040"/>
    <w:rsid w:val="006753F4"/>
    <w:rsid w:val="0067544B"/>
    <w:rsid w:val="00675869"/>
    <w:rsid w:val="006762F1"/>
    <w:rsid w:val="00676BEA"/>
    <w:rsid w:val="0067705D"/>
    <w:rsid w:val="006771DF"/>
    <w:rsid w:val="00677344"/>
    <w:rsid w:val="00677938"/>
    <w:rsid w:val="00680570"/>
    <w:rsid w:val="0068098F"/>
    <w:rsid w:val="006810F3"/>
    <w:rsid w:val="0068301C"/>
    <w:rsid w:val="0068330F"/>
    <w:rsid w:val="006834FE"/>
    <w:rsid w:val="00683749"/>
    <w:rsid w:val="00683C88"/>
    <w:rsid w:val="00683E56"/>
    <w:rsid w:val="006840E3"/>
    <w:rsid w:val="00684842"/>
    <w:rsid w:val="00684C25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EF3"/>
    <w:rsid w:val="00690F66"/>
    <w:rsid w:val="0069139F"/>
    <w:rsid w:val="00691759"/>
    <w:rsid w:val="0069193F"/>
    <w:rsid w:val="00691E35"/>
    <w:rsid w:val="0069281D"/>
    <w:rsid w:val="00692DD8"/>
    <w:rsid w:val="006930F3"/>
    <w:rsid w:val="00693536"/>
    <w:rsid w:val="006936D4"/>
    <w:rsid w:val="00693789"/>
    <w:rsid w:val="00693B6A"/>
    <w:rsid w:val="0069431C"/>
    <w:rsid w:val="006945E9"/>
    <w:rsid w:val="006947CC"/>
    <w:rsid w:val="006947FF"/>
    <w:rsid w:val="00695556"/>
    <w:rsid w:val="006963BC"/>
    <w:rsid w:val="00697404"/>
    <w:rsid w:val="006A03B2"/>
    <w:rsid w:val="006A0706"/>
    <w:rsid w:val="006A23E9"/>
    <w:rsid w:val="006A243A"/>
    <w:rsid w:val="006A2EFA"/>
    <w:rsid w:val="006A3336"/>
    <w:rsid w:val="006A3739"/>
    <w:rsid w:val="006A4420"/>
    <w:rsid w:val="006A4998"/>
    <w:rsid w:val="006A5A18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66F"/>
    <w:rsid w:val="006B1940"/>
    <w:rsid w:val="006B2086"/>
    <w:rsid w:val="006B263E"/>
    <w:rsid w:val="006B2672"/>
    <w:rsid w:val="006B30DD"/>
    <w:rsid w:val="006B3933"/>
    <w:rsid w:val="006B3B3E"/>
    <w:rsid w:val="006B4094"/>
    <w:rsid w:val="006B43E5"/>
    <w:rsid w:val="006B4942"/>
    <w:rsid w:val="006B4B83"/>
    <w:rsid w:val="006B53D0"/>
    <w:rsid w:val="006B583B"/>
    <w:rsid w:val="006B5958"/>
    <w:rsid w:val="006B5AF4"/>
    <w:rsid w:val="006B686B"/>
    <w:rsid w:val="006B69DE"/>
    <w:rsid w:val="006B74AD"/>
    <w:rsid w:val="006B79E2"/>
    <w:rsid w:val="006B7A55"/>
    <w:rsid w:val="006B7C22"/>
    <w:rsid w:val="006B7D3F"/>
    <w:rsid w:val="006C0181"/>
    <w:rsid w:val="006C0FA2"/>
    <w:rsid w:val="006C16DF"/>
    <w:rsid w:val="006C2456"/>
    <w:rsid w:val="006C2474"/>
    <w:rsid w:val="006C2867"/>
    <w:rsid w:val="006C2D59"/>
    <w:rsid w:val="006C3EA0"/>
    <w:rsid w:val="006C4621"/>
    <w:rsid w:val="006C534F"/>
    <w:rsid w:val="006C5584"/>
    <w:rsid w:val="006C569E"/>
    <w:rsid w:val="006C62FF"/>
    <w:rsid w:val="006C661F"/>
    <w:rsid w:val="006C6BA3"/>
    <w:rsid w:val="006C75CA"/>
    <w:rsid w:val="006C7AAF"/>
    <w:rsid w:val="006D0133"/>
    <w:rsid w:val="006D160C"/>
    <w:rsid w:val="006D1661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F0AB7"/>
    <w:rsid w:val="006F0BB5"/>
    <w:rsid w:val="006F1D78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5E87"/>
    <w:rsid w:val="006F610A"/>
    <w:rsid w:val="006F6284"/>
    <w:rsid w:val="006F6435"/>
    <w:rsid w:val="006F6A89"/>
    <w:rsid w:val="006F760B"/>
    <w:rsid w:val="007007F4"/>
    <w:rsid w:val="00700EBC"/>
    <w:rsid w:val="00702724"/>
    <w:rsid w:val="0070278F"/>
    <w:rsid w:val="0070292C"/>
    <w:rsid w:val="00704639"/>
    <w:rsid w:val="00704A01"/>
    <w:rsid w:val="00704D9C"/>
    <w:rsid w:val="00705038"/>
    <w:rsid w:val="007052D1"/>
    <w:rsid w:val="007053BA"/>
    <w:rsid w:val="00706085"/>
    <w:rsid w:val="0070633E"/>
    <w:rsid w:val="00706598"/>
    <w:rsid w:val="00707145"/>
    <w:rsid w:val="007077FA"/>
    <w:rsid w:val="007078B6"/>
    <w:rsid w:val="00707B38"/>
    <w:rsid w:val="007106F5"/>
    <w:rsid w:val="007122C1"/>
    <w:rsid w:val="00712649"/>
    <w:rsid w:val="0071386A"/>
    <w:rsid w:val="007139EA"/>
    <w:rsid w:val="00713A75"/>
    <w:rsid w:val="00715542"/>
    <w:rsid w:val="0071580F"/>
    <w:rsid w:val="00715873"/>
    <w:rsid w:val="0071683D"/>
    <w:rsid w:val="007171C1"/>
    <w:rsid w:val="00717586"/>
    <w:rsid w:val="0072080D"/>
    <w:rsid w:val="0072157F"/>
    <w:rsid w:val="00722699"/>
    <w:rsid w:val="00722813"/>
    <w:rsid w:val="007228AD"/>
    <w:rsid w:val="007232E9"/>
    <w:rsid w:val="007236BE"/>
    <w:rsid w:val="0072419B"/>
    <w:rsid w:val="0072431E"/>
    <w:rsid w:val="0072499D"/>
    <w:rsid w:val="00724ADD"/>
    <w:rsid w:val="00724E7D"/>
    <w:rsid w:val="0072561C"/>
    <w:rsid w:val="00726222"/>
    <w:rsid w:val="007265C3"/>
    <w:rsid w:val="0072722D"/>
    <w:rsid w:val="007318DC"/>
    <w:rsid w:val="007318F9"/>
    <w:rsid w:val="00731EFD"/>
    <w:rsid w:val="00732140"/>
    <w:rsid w:val="0073219E"/>
    <w:rsid w:val="00732A29"/>
    <w:rsid w:val="0073345B"/>
    <w:rsid w:val="007345AD"/>
    <w:rsid w:val="00734976"/>
    <w:rsid w:val="00734EE0"/>
    <w:rsid w:val="00735A6F"/>
    <w:rsid w:val="0073634A"/>
    <w:rsid w:val="007365D1"/>
    <w:rsid w:val="00736B24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20BD"/>
    <w:rsid w:val="0074247B"/>
    <w:rsid w:val="007424C9"/>
    <w:rsid w:val="00742618"/>
    <w:rsid w:val="007432E2"/>
    <w:rsid w:val="007434E4"/>
    <w:rsid w:val="007434FC"/>
    <w:rsid w:val="007436B4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4E3"/>
    <w:rsid w:val="0075282E"/>
    <w:rsid w:val="0075299B"/>
    <w:rsid w:val="00752C0D"/>
    <w:rsid w:val="00752C54"/>
    <w:rsid w:val="00752F45"/>
    <w:rsid w:val="0075309B"/>
    <w:rsid w:val="0075396A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1B4"/>
    <w:rsid w:val="007553FA"/>
    <w:rsid w:val="00756785"/>
    <w:rsid w:val="00756A32"/>
    <w:rsid w:val="00756CB2"/>
    <w:rsid w:val="00757588"/>
    <w:rsid w:val="0076037A"/>
    <w:rsid w:val="00760ADE"/>
    <w:rsid w:val="00760E32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5191"/>
    <w:rsid w:val="00781221"/>
    <w:rsid w:val="007820F4"/>
    <w:rsid w:val="00782490"/>
    <w:rsid w:val="007824FF"/>
    <w:rsid w:val="00782541"/>
    <w:rsid w:val="007838E9"/>
    <w:rsid w:val="00784084"/>
    <w:rsid w:val="007849DF"/>
    <w:rsid w:val="0078535C"/>
    <w:rsid w:val="007853AB"/>
    <w:rsid w:val="00785F52"/>
    <w:rsid w:val="00786146"/>
    <w:rsid w:val="00787230"/>
    <w:rsid w:val="00790A8E"/>
    <w:rsid w:val="00791242"/>
    <w:rsid w:val="0079146F"/>
    <w:rsid w:val="00791662"/>
    <w:rsid w:val="007928D3"/>
    <w:rsid w:val="00792900"/>
    <w:rsid w:val="00792AF0"/>
    <w:rsid w:val="00792EB7"/>
    <w:rsid w:val="00794A15"/>
    <w:rsid w:val="007953B7"/>
    <w:rsid w:val="00795469"/>
    <w:rsid w:val="00795709"/>
    <w:rsid w:val="007963BE"/>
    <w:rsid w:val="00796424"/>
    <w:rsid w:val="00796546"/>
    <w:rsid w:val="00796D38"/>
    <w:rsid w:val="00796F65"/>
    <w:rsid w:val="0079730C"/>
    <w:rsid w:val="00797D5A"/>
    <w:rsid w:val="007A03DA"/>
    <w:rsid w:val="007A0A9C"/>
    <w:rsid w:val="007A0BBF"/>
    <w:rsid w:val="007A11EE"/>
    <w:rsid w:val="007A1377"/>
    <w:rsid w:val="007A1749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AE6"/>
    <w:rsid w:val="007A55B2"/>
    <w:rsid w:val="007A56C3"/>
    <w:rsid w:val="007A6ED9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3840"/>
    <w:rsid w:val="007B3858"/>
    <w:rsid w:val="007B4306"/>
    <w:rsid w:val="007B4ACF"/>
    <w:rsid w:val="007B5046"/>
    <w:rsid w:val="007B565E"/>
    <w:rsid w:val="007B56BE"/>
    <w:rsid w:val="007B56DE"/>
    <w:rsid w:val="007B6858"/>
    <w:rsid w:val="007B7455"/>
    <w:rsid w:val="007B7478"/>
    <w:rsid w:val="007B7C86"/>
    <w:rsid w:val="007C059A"/>
    <w:rsid w:val="007C140C"/>
    <w:rsid w:val="007C1AFA"/>
    <w:rsid w:val="007C1BE8"/>
    <w:rsid w:val="007C1E27"/>
    <w:rsid w:val="007C27DE"/>
    <w:rsid w:val="007C2A1D"/>
    <w:rsid w:val="007C2B60"/>
    <w:rsid w:val="007C2B75"/>
    <w:rsid w:val="007C2EF3"/>
    <w:rsid w:val="007C42E2"/>
    <w:rsid w:val="007C44B8"/>
    <w:rsid w:val="007C458B"/>
    <w:rsid w:val="007C4EA1"/>
    <w:rsid w:val="007C5313"/>
    <w:rsid w:val="007C593A"/>
    <w:rsid w:val="007C6440"/>
    <w:rsid w:val="007C6700"/>
    <w:rsid w:val="007C681D"/>
    <w:rsid w:val="007C6C21"/>
    <w:rsid w:val="007C6D1A"/>
    <w:rsid w:val="007C75C2"/>
    <w:rsid w:val="007C78D7"/>
    <w:rsid w:val="007C7BE6"/>
    <w:rsid w:val="007C7F74"/>
    <w:rsid w:val="007D04FE"/>
    <w:rsid w:val="007D06E0"/>
    <w:rsid w:val="007D09D7"/>
    <w:rsid w:val="007D1BF4"/>
    <w:rsid w:val="007D39E3"/>
    <w:rsid w:val="007D442E"/>
    <w:rsid w:val="007D53A9"/>
    <w:rsid w:val="007D56A6"/>
    <w:rsid w:val="007D5F5E"/>
    <w:rsid w:val="007D5FFD"/>
    <w:rsid w:val="007D6004"/>
    <w:rsid w:val="007D6435"/>
    <w:rsid w:val="007D6844"/>
    <w:rsid w:val="007D6A88"/>
    <w:rsid w:val="007D6D2B"/>
    <w:rsid w:val="007D75E9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3255"/>
    <w:rsid w:val="007E3691"/>
    <w:rsid w:val="007E3A1B"/>
    <w:rsid w:val="007E3C37"/>
    <w:rsid w:val="007E4160"/>
    <w:rsid w:val="007E447F"/>
    <w:rsid w:val="007E4526"/>
    <w:rsid w:val="007E45B9"/>
    <w:rsid w:val="007E472B"/>
    <w:rsid w:val="007E4F9D"/>
    <w:rsid w:val="007E50CD"/>
    <w:rsid w:val="007E5429"/>
    <w:rsid w:val="007E5592"/>
    <w:rsid w:val="007E58C5"/>
    <w:rsid w:val="007E63B8"/>
    <w:rsid w:val="007E6D24"/>
    <w:rsid w:val="007E7281"/>
    <w:rsid w:val="007E77C0"/>
    <w:rsid w:val="007E7BEE"/>
    <w:rsid w:val="007F08BD"/>
    <w:rsid w:val="007F158D"/>
    <w:rsid w:val="007F1CD4"/>
    <w:rsid w:val="007F3124"/>
    <w:rsid w:val="007F3405"/>
    <w:rsid w:val="007F3D5A"/>
    <w:rsid w:val="007F43BD"/>
    <w:rsid w:val="007F44FC"/>
    <w:rsid w:val="007F4772"/>
    <w:rsid w:val="007F5EA6"/>
    <w:rsid w:val="007F6005"/>
    <w:rsid w:val="007F6102"/>
    <w:rsid w:val="007F6287"/>
    <w:rsid w:val="007F64B8"/>
    <w:rsid w:val="007F743B"/>
    <w:rsid w:val="007F7D9B"/>
    <w:rsid w:val="00800126"/>
    <w:rsid w:val="0080045E"/>
    <w:rsid w:val="00801925"/>
    <w:rsid w:val="008019F0"/>
    <w:rsid w:val="00801D9E"/>
    <w:rsid w:val="00801DD5"/>
    <w:rsid w:val="00802331"/>
    <w:rsid w:val="0080277B"/>
    <w:rsid w:val="00803855"/>
    <w:rsid w:val="008038BC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1A78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91"/>
    <w:rsid w:val="0082170E"/>
    <w:rsid w:val="00821D2A"/>
    <w:rsid w:val="00822261"/>
    <w:rsid w:val="00823112"/>
    <w:rsid w:val="00823C14"/>
    <w:rsid w:val="00823D9E"/>
    <w:rsid w:val="00823F30"/>
    <w:rsid w:val="00824375"/>
    <w:rsid w:val="008249C6"/>
    <w:rsid w:val="00824BDA"/>
    <w:rsid w:val="00824DD3"/>
    <w:rsid w:val="008250A2"/>
    <w:rsid w:val="00825129"/>
    <w:rsid w:val="00825374"/>
    <w:rsid w:val="00825CAC"/>
    <w:rsid w:val="00826774"/>
    <w:rsid w:val="00826EB6"/>
    <w:rsid w:val="00826EE5"/>
    <w:rsid w:val="00830480"/>
    <w:rsid w:val="0083086F"/>
    <w:rsid w:val="00831551"/>
    <w:rsid w:val="00831661"/>
    <w:rsid w:val="00831679"/>
    <w:rsid w:val="008332C6"/>
    <w:rsid w:val="00833C06"/>
    <w:rsid w:val="0083401E"/>
    <w:rsid w:val="0083445C"/>
    <w:rsid w:val="008348AB"/>
    <w:rsid w:val="00834B6F"/>
    <w:rsid w:val="00834E59"/>
    <w:rsid w:val="00834FFA"/>
    <w:rsid w:val="008355C0"/>
    <w:rsid w:val="00835841"/>
    <w:rsid w:val="00835B79"/>
    <w:rsid w:val="008363CA"/>
    <w:rsid w:val="0083674F"/>
    <w:rsid w:val="00836A1B"/>
    <w:rsid w:val="00836CD4"/>
    <w:rsid w:val="00836F57"/>
    <w:rsid w:val="00836FD9"/>
    <w:rsid w:val="00837115"/>
    <w:rsid w:val="00837A3E"/>
    <w:rsid w:val="008401BC"/>
    <w:rsid w:val="008407D6"/>
    <w:rsid w:val="00840A94"/>
    <w:rsid w:val="008411A2"/>
    <w:rsid w:val="00842490"/>
    <w:rsid w:val="00842779"/>
    <w:rsid w:val="008444CD"/>
    <w:rsid w:val="008448B0"/>
    <w:rsid w:val="00845537"/>
    <w:rsid w:val="00846D1C"/>
    <w:rsid w:val="008472FF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7DC"/>
    <w:rsid w:val="0085787D"/>
    <w:rsid w:val="00860705"/>
    <w:rsid w:val="00860A7D"/>
    <w:rsid w:val="00861195"/>
    <w:rsid w:val="008618AC"/>
    <w:rsid w:val="00861BAA"/>
    <w:rsid w:val="00861E95"/>
    <w:rsid w:val="0086219B"/>
    <w:rsid w:val="00862ADF"/>
    <w:rsid w:val="008635A7"/>
    <w:rsid w:val="008638CD"/>
    <w:rsid w:val="00863D46"/>
    <w:rsid w:val="008641F3"/>
    <w:rsid w:val="0086508C"/>
    <w:rsid w:val="008652EF"/>
    <w:rsid w:val="008662A6"/>
    <w:rsid w:val="008663BB"/>
    <w:rsid w:val="00866462"/>
    <w:rsid w:val="008669EE"/>
    <w:rsid w:val="00866BA4"/>
    <w:rsid w:val="008672EF"/>
    <w:rsid w:val="00867729"/>
    <w:rsid w:val="00867E67"/>
    <w:rsid w:val="00867E82"/>
    <w:rsid w:val="008706A6"/>
    <w:rsid w:val="00870E4C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21"/>
    <w:rsid w:val="00883993"/>
    <w:rsid w:val="008843D3"/>
    <w:rsid w:val="008851C6"/>
    <w:rsid w:val="00885254"/>
    <w:rsid w:val="008858F8"/>
    <w:rsid w:val="00885A3E"/>
    <w:rsid w:val="0088605D"/>
    <w:rsid w:val="00886C9C"/>
    <w:rsid w:val="008876B7"/>
    <w:rsid w:val="00890EA8"/>
    <w:rsid w:val="008911CD"/>
    <w:rsid w:val="00891B05"/>
    <w:rsid w:val="00891BD9"/>
    <w:rsid w:val="00891E51"/>
    <w:rsid w:val="0089300F"/>
    <w:rsid w:val="00893388"/>
    <w:rsid w:val="008941AF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61CC"/>
    <w:rsid w:val="008A788F"/>
    <w:rsid w:val="008A7E95"/>
    <w:rsid w:val="008B0421"/>
    <w:rsid w:val="008B0D41"/>
    <w:rsid w:val="008B0D7C"/>
    <w:rsid w:val="008B12B6"/>
    <w:rsid w:val="008B162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3DA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4A45"/>
    <w:rsid w:val="008C61DB"/>
    <w:rsid w:val="008C6C91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052"/>
    <w:rsid w:val="008D31F7"/>
    <w:rsid w:val="008D368B"/>
    <w:rsid w:val="008D3D47"/>
    <w:rsid w:val="008D43CD"/>
    <w:rsid w:val="008D44FF"/>
    <w:rsid w:val="008D51F6"/>
    <w:rsid w:val="008D5BE6"/>
    <w:rsid w:val="008D70AA"/>
    <w:rsid w:val="008D7C1D"/>
    <w:rsid w:val="008D7E62"/>
    <w:rsid w:val="008E0159"/>
    <w:rsid w:val="008E0AFC"/>
    <w:rsid w:val="008E11DA"/>
    <w:rsid w:val="008E124C"/>
    <w:rsid w:val="008E15CC"/>
    <w:rsid w:val="008E2955"/>
    <w:rsid w:val="008E2CBF"/>
    <w:rsid w:val="008E3D5F"/>
    <w:rsid w:val="008E3D7C"/>
    <w:rsid w:val="008E41DA"/>
    <w:rsid w:val="008E445E"/>
    <w:rsid w:val="008E4AB6"/>
    <w:rsid w:val="008E5570"/>
    <w:rsid w:val="008E64C8"/>
    <w:rsid w:val="008E6700"/>
    <w:rsid w:val="008E7961"/>
    <w:rsid w:val="008F01B8"/>
    <w:rsid w:val="008F02AE"/>
    <w:rsid w:val="008F0506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D43"/>
    <w:rsid w:val="008F4DC5"/>
    <w:rsid w:val="008F5724"/>
    <w:rsid w:val="008F58F2"/>
    <w:rsid w:val="008F5DEC"/>
    <w:rsid w:val="008F5EFF"/>
    <w:rsid w:val="008F6964"/>
    <w:rsid w:val="008F697D"/>
    <w:rsid w:val="008F7A8A"/>
    <w:rsid w:val="008F7CF3"/>
    <w:rsid w:val="008F7F0A"/>
    <w:rsid w:val="0090088B"/>
    <w:rsid w:val="00900BF6"/>
    <w:rsid w:val="009017AC"/>
    <w:rsid w:val="009022AB"/>
    <w:rsid w:val="00902695"/>
    <w:rsid w:val="00903687"/>
    <w:rsid w:val="00903BC8"/>
    <w:rsid w:val="00903CF5"/>
    <w:rsid w:val="009042AA"/>
    <w:rsid w:val="00904965"/>
    <w:rsid w:val="00905337"/>
    <w:rsid w:val="009055A3"/>
    <w:rsid w:val="0090567D"/>
    <w:rsid w:val="009056FF"/>
    <w:rsid w:val="00906009"/>
    <w:rsid w:val="009064A8"/>
    <w:rsid w:val="009065D6"/>
    <w:rsid w:val="00906669"/>
    <w:rsid w:val="00906788"/>
    <w:rsid w:val="009070F3"/>
    <w:rsid w:val="00907158"/>
    <w:rsid w:val="0090742F"/>
    <w:rsid w:val="00907BDB"/>
    <w:rsid w:val="00910A9C"/>
    <w:rsid w:val="00910DD3"/>
    <w:rsid w:val="00911158"/>
    <w:rsid w:val="00911F07"/>
    <w:rsid w:val="00911FDD"/>
    <w:rsid w:val="009132AF"/>
    <w:rsid w:val="00913668"/>
    <w:rsid w:val="00913E2A"/>
    <w:rsid w:val="0091521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27"/>
    <w:rsid w:val="0092219E"/>
    <w:rsid w:val="00922742"/>
    <w:rsid w:val="00923A2B"/>
    <w:rsid w:val="00923B3D"/>
    <w:rsid w:val="00923CAF"/>
    <w:rsid w:val="00923D01"/>
    <w:rsid w:val="00923FB6"/>
    <w:rsid w:val="0092567D"/>
    <w:rsid w:val="009265CA"/>
    <w:rsid w:val="0092665E"/>
    <w:rsid w:val="00926C43"/>
    <w:rsid w:val="00926E1D"/>
    <w:rsid w:val="00927206"/>
    <w:rsid w:val="0092765F"/>
    <w:rsid w:val="00930E45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E25"/>
    <w:rsid w:val="00935F1C"/>
    <w:rsid w:val="009367E7"/>
    <w:rsid w:val="0093688F"/>
    <w:rsid w:val="00936EEB"/>
    <w:rsid w:val="00937557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3F38"/>
    <w:rsid w:val="00944202"/>
    <w:rsid w:val="00944310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60269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7A8"/>
    <w:rsid w:val="0096694E"/>
    <w:rsid w:val="00966D99"/>
    <w:rsid w:val="00966DAF"/>
    <w:rsid w:val="00967115"/>
    <w:rsid w:val="0096723C"/>
    <w:rsid w:val="00967599"/>
    <w:rsid w:val="00967956"/>
    <w:rsid w:val="00967BEE"/>
    <w:rsid w:val="009705A0"/>
    <w:rsid w:val="009705C4"/>
    <w:rsid w:val="009706FE"/>
    <w:rsid w:val="0097099A"/>
    <w:rsid w:val="00970A45"/>
    <w:rsid w:val="00970FBF"/>
    <w:rsid w:val="00971008"/>
    <w:rsid w:val="00971492"/>
    <w:rsid w:val="00971DF4"/>
    <w:rsid w:val="009720D4"/>
    <w:rsid w:val="00972C83"/>
    <w:rsid w:val="009732C7"/>
    <w:rsid w:val="00973787"/>
    <w:rsid w:val="0097379E"/>
    <w:rsid w:val="009737A0"/>
    <w:rsid w:val="00973DA7"/>
    <w:rsid w:val="00974099"/>
    <w:rsid w:val="009740CF"/>
    <w:rsid w:val="00974514"/>
    <w:rsid w:val="00975EF5"/>
    <w:rsid w:val="00975F37"/>
    <w:rsid w:val="00976CC8"/>
    <w:rsid w:val="00976E3C"/>
    <w:rsid w:val="00976F60"/>
    <w:rsid w:val="00977927"/>
    <w:rsid w:val="00977B57"/>
    <w:rsid w:val="00980136"/>
    <w:rsid w:val="00980400"/>
    <w:rsid w:val="00980A19"/>
    <w:rsid w:val="00980C06"/>
    <w:rsid w:val="00980D93"/>
    <w:rsid w:val="009825E5"/>
    <w:rsid w:val="00982A01"/>
    <w:rsid w:val="00982D05"/>
    <w:rsid w:val="00983811"/>
    <w:rsid w:val="00984FFE"/>
    <w:rsid w:val="00985320"/>
    <w:rsid w:val="00985444"/>
    <w:rsid w:val="0098555F"/>
    <w:rsid w:val="00985701"/>
    <w:rsid w:val="00985A30"/>
    <w:rsid w:val="00985F06"/>
    <w:rsid w:val="00986020"/>
    <w:rsid w:val="00986737"/>
    <w:rsid w:val="00986838"/>
    <w:rsid w:val="00986A9C"/>
    <w:rsid w:val="00987ACD"/>
    <w:rsid w:val="00987CA5"/>
    <w:rsid w:val="00987D58"/>
    <w:rsid w:val="00990207"/>
    <w:rsid w:val="009902AE"/>
    <w:rsid w:val="009905A2"/>
    <w:rsid w:val="00990E07"/>
    <w:rsid w:val="00990E78"/>
    <w:rsid w:val="009917A4"/>
    <w:rsid w:val="00991EAB"/>
    <w:rsid w:val="0099231D"/>
    <w:rsid w:val="009927E3"/>
    <w:rsid w:val="0099361A"/>
    <w:rsid w:val="009938BD"/>
    <w:rsid w:val="00993A1C"/>
    <w:rsid w:val="00993D3C"/>
    <w:rsid w:val="0099411B"/>
    <w:rsid w:val="00994A1E"/>
    <w:rsid w:val="009957B2"/>
    <w:rsid w:val="00995CC8"/>
    <w:rsid w:val="00995DA0"/>
    <w:rsid w:val="00995FFC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6CC"/>
    <w:rsid w:val="009A1797"/>
    <w:rsid w:val="009A192E"/>
    <w:rsid w:val="009A21F6"/>
    <w:rsid w:val="009A2C00"/>
    <w:rsid w:val="009A494F"/>
    <w:rsid w:val="009A5C03"/>
    <w:rsid w:val="009A5F88"/>
    <w:rsid w:val="009A6902"/>
    <w:rsid w:val="009A7854"/>
    <w:rsid w:val="009B0727"/>
    <w:rsid w:val="009B0A7A"/>
    <w:rsid w:val="009B134C"/>
    <w:rsid w:val="009B19D0"/>
    <w:rsid w:val="009B298C"/>
    <w:rsid w:val="009B2C97"/>
    <w:rsid w:val="009B39C1"/>
    <w:rsid w:val="009B3C34"/>
    <w:rsid w:val="009B3E35"/>
    <w:rsid w:val="009B43DF"/>
    <w:rsid w:val="009B45F5"/>
    <w:rsid w:val="009B4B45"/>
    <w:rsid w:val="009B4BCB"/>
    <w:rsid w:val="009B4DDC"/>
    <w:rsid w:val="009B4E0C"/>
    <w:rsid w:val="009B4F0C"/>
    <w:rsid w:val="009B50CB"/>
    <w:rsid w:val="009B5FE7"/>
    <w:rsid w:val="009B6179"/>
    <w:rsid w:val="009B6D51"/>
    <w:rsid w:val="009B7876"/>
    <w:rsid w:val="009B7929"/>
    <w:rsid w:val="009B79E4"/>
    <w:rsid w:val="009B7C83"/>
    <w:rsid w:val="009C0091"/>
    <w:rsid w:val="009C0166"/>
    <w:rsid w:val="009C10C4"/>
    <w:rsid w:val="009C174A"/>
    <w:rsid w:val="009C19D9"/>
    <w:rsid w:val="009C2FE9"/>
    <w:rsid w:val="009C31E4"/>
    <w:rsid w:val="009C5CDD"/>
    <w:rsid w:val="009C67AA"/>
    <w:rsid w:val="009C6EFD"/>
    <w:rsid w:val="009C7910"/>
    <w:rsid w:val="009C7E72"/>
    <w:rsid w:val="009D0525"/>
    <w:rsid w:val="009D0564"/>
    <w:rsid w:val="009D0DF0"/>
    <w:rsid w:val="009D1885"/>
    <w:rsid w:val="009D247A"/>
    <w:rsid w:val="009D2550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5B"/>
    <w:rsid w:val="009D7CBF"/>
    <w:rsid w:val="009E010F"/>
    <w:rsid w:val="009E02F8"/>
    <w:rsid w:val="009E06B1"/>
    <w:rsid w:val="009E118B"/>
    <w:rsid w:val="009E12F0"/>
    <w:rsid w:val="009E2513"/>
    <w:rsid w:val="009E2989"/>
    <w:rsid w:val="009E2D94"/>
    <w:rsid w:val="009E39A4"/>
    <w:rsid w:val="009E3A9A"/>
    <w:rsid w:val="009E41EC"/>
    <w:rsid w:val="009E49F9"/>
    <w:rsid w:val="009E4A98"/>
    <w:rsid w:val="009E4C2A"/>
    <w:rsid w:val="009E69F1"/>
    <w:rsid w:val="009E6ECD"/>
    <w:rsid w:val="009E70A1"/>
    <w:rsid w:val="009E7102"/>
    <w:rsid w:val="009E7173"/>
    <w:rsid w:val="009E71FA"/>
    <w:rsid w:val="009E7419"/>
    <w:rsid w:val="009E743C"/>
    <w:rsid w:val="009E7BC6"/>
    <w:rsid w:val="009F04B7"/>
    <w:rsid w:val="009F063F"/>
    <w:rsid w:val="009F0A26"/>
    <w:rsid w:val="009F0C65"/>
    <w:rsid w:val="009F0CC6"/>
    <w:rsid w:val="009F1873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4A0D"/>
    <w:rsid w:val="009F518E"/>
    <w:rsid w:val="009F5537"/>
    <w:rsid w:val="009F5D2B"/>
    <w:rsid w:val="009F7055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2F1"/>
    <w:rsid w:val="00A035A9"/>
    <w:rsid w:val="00A03A12"/>
    <w:rsid w:val="00A0526C"/>
    <w:rsid w:val="00A055D8"/>
    <w:rsid w:val="00A0620F"/>
    <w:rsid w:val="00A068A4"/>
    <w:rsid w:val="00A06F3B"/>
    <w:rsid w:val="00A07FE9"/>
    <w:rsid w:val="00A10055"/>
    <w:rsid w:val="00A104DD"/>
    <w:rsid w:val="00A108E6"/>
    <w:rsid w:val="00A112EF"/>
    <w:rsid w:val="00A11BFA"/>
    <w:rsid w:val="00A11EBF"/>
    <w:rsid w:val="00A1259E"/>
    <w:rsid w:val="00A12690"/>
    <w:rsid w:val="00A144D4"/>
    <w:rsid w:val="00A14B81"/>
    <w:rsid w:val="00A14D44"/>
    <w:rsid w:val="00A165F7"/>
    <w:rsid w:val="00A16655"/>
    <w:rsid w:val="00A16E8F"/>
    <w:rsid w:val="00A16FB2"/>
    <w:rsid w:val="00A1781F"/>
    <w:rsid w:val="00A17D8D"/>
    <w:rsid w:val="00A2064A"/>
    <w:rsid w:val="00A208E9"/>
    <w:rsid w:val="00A20EE6"/>
    <w:rsid w:val="00A21B31"/>
    <w:rsid w:val="00A21E01"/>
    <w:rsid w:val="00A21E3B"/>
    <w:rsid w:val="00A22348"/>
    <w:rsid w:val="00A226C5"/>
    <w:rsid w:val="00A227C4"/>
    <w:rsid w:val="00A22D63"/>
    <w:rsid w:val="00A23429"/>
    <w:rsid w:val="00A24038"/>
    <w:rsid w:val="00A25026"/>
    <w:rsid w:val="00A25542"/>
    <w:rsid w:val="00A25753"/>
    <w:rsid w:val="00A25AB9"/>
    <w:rsid w:val="00A25B96"/>
    <w:rsid w:val="00A25C09"/>
    <w:rsid w:val="00A25DA7"/>
    <w:rsid w:val="00A25E01"/>
    <w:rsid w:val="00A2659F"/>
    <w:rsid w:val="00A265C9"/>
    <w:rsid w:val="00A26BAD"/>
    <w:rsid w:val="00A26F61"/>
    <w:rsid w:val="00A27810"/>
    <w:rsid w:val="00A31AEB"/>
    <w:rsid w:val="00A323A9"/>
    <w:rsid w:val="00A33277"/>
    <w:rsid w:val="00A33372"/>
    <w:rsid w:val="00A34169"/>
    <w:rsid w:val="00A34836"/>
    <w:rsid w:val="00A349FF"/>
    <w:rsid w:val="00A34EF4"/>
    <w:rsid w:val="00A34F01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5CE8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A24"/>
    <w:rsid w:val="00A53AA7"/>
    <w:rsid w:val="00A540F7"/>
    <w:rsid w:val="00A544F1"/>
    <w:rsid w:val="00A545A0"/>
    <w:rsid w:val="00A54E64"/>
    <w:rsid w:val="00A5589C"/>
    <w:rsid w:val="00A558AD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2A0A"/>
    <w:rsid w:val="00A634FA"/>
    <w:rsid w:val="00A6418A"/>
    <w:rsid w:val="00A643CA"/>
    <w:rsid w:val="00A64599"/>
    <w:rsid w:val="00A64D03"/>
    <w:rsid w:val="00A653FD"/>
    <w:rsid w:val="00A66005"/>
    <w:rsid w:val="00A66049"/>
    <w:rsid w:val="00A66575"/>
    <w:rsid w:val="00A67529"/>
    <w:rsid w:val="00A71588"/>
    <w:rsid w:val="00A7163D"/>
    <w:rsid w:val="00A716AD"/>
    <w:rsid w:val="00A7188C"/>
    <w:rsid w:val="00A71902"/>
    <w:rsid w:val="00A71A14"/>
    <w:rsid w:val="00A71D60"/>
    <w:rsid w:val="00A71E77"/>
    <w:rsid w:val="00A73CF0"/>
    <w:rsid w:val="00A73F8D"/>
    <w:rsid w:val="00A7422A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187C"/>
    <w:rsid w:val="00A919A6"/>
    <w:rsid w:val="00A924A6"/>
    <w:rsid w:val="00A9258C"/>
    <w:rsid w:val="00A927D2"/>
    <w:rsid w:val="00A92B7F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777"/>
    <w:rsid w:val="00A96DF6"/>
    <w:rsid w:val="00A973D8"/>
    <w:rsid w:val="00A976A0"/>
    <w:rsid w:val="00A976ED"/>
    <w:rsid w:val="00A977EA"/>
    <w:rsid w:val="00A97A34"/>
    <w:rsid w:val="00AA0524"/>
    <w:rsid w:val="00AA0593"/>
    <w:rsid w:val="00AA06CD"/>
    <w:rsid w:val="00AA12D8"/>
    <w:rsid w:val="00AA1A72"/>
    <w:rsid w:val="00AA250B"/>
    <w:rsid w:val="00AA281C"/>
    <w:rsid w:val="00AA2FFD"/>
    <w:rsid w:val="00AA32A0"/>
    <w:rsid w:val="00AA4327"/>
    <w:rsid w:val="00AA4F4F"/>
    <w:rsid w:val="00AA5071"/>
    <w:rsid w:val="00AA5280"/>
    <w:rsid w:val="00AA7AAA"/>
    <w:rsid w:val="00AB0B98"/>
    <w:rsid w:val="00AB0CEE"/>
    <w:rsid w:val="00AB0DBE"/>
    <w:rsid w:val="00AB113F"/>
    <w:rsid w:val="00AB11B1"/>
    <w:rsid w:val="00AB1272"/>
    <w:rsid w:val="00AB192C"/>
    <w:rsid w:val="00AB19DA"/>
    <w:rsid w:val="00AB1E53"/>
    <w:rsid w:val="00AB2123"/>
    <w:rsid w:val="00AB3001"/>
    <w:rsid w:val="00AB30B7"/>
    <w:rsid w:val="00AB313F"/>
    <w:rsid w:val="00AB4715"/>
    <w:rsid w:val="00AB5563"/>
    <w:rsid w:val="00AB5D6E"/>
    <w:rsid w:val="00AB5E2E"/>
    <w:rsid w:val="00AB6C46"/>
    <w:rsid w:val="00AB7988"/>
    <w:rsid w:val="00AB7D5F"/>
    <w:rsid w:val="00AC00A8"/>
    <w:rsid w:val="00AC052F"/>
    <w:rsid w:val="00AC1542"/>
    <w:rsid w:val="00AC1B0A"/>
    <w:rsid w:val="00AC240C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7B6"/>
    <w:rsid w:val="00AD018E"/>
    <w:rsid w:val="00AD028D"/>
    <w:rsid w:val="00AD05AE"/>
    <w:rsid w:val="00AD0D8D"/>
    <w:rsid w:val="00AD1402"/>
    <w:rsid w:val="00AD16EB"/>
    <w:rsid w:val="00AD27DD"/>
    <w:rsid w:val="00AD2CC5"/>
    <w:rsid w:val="00AD353F"/>
    <w:rsid w:val="00AD55BA"/>
    <w:rsid w:val="00AD67F3"/>
    <w:rsid w:val="00AD746E"/>
    <w:rsid w:val="00AD7842"/>
    <w:rsid w:val="00AE016D"/>
    <w:rsid w:val="00AE1411"/>
    <w:rsid w:val="00AE196C"/>
    <w:rsid w:val="00AE19C6"/>
    <w:rsid w:val="00AE1BAC"/>
    <w:rsid w:val="00AE1E65"/>
    <w:rsid w:val="00AE3A62"/>
    <w:rsid w:val="00AE483B"/>
    <w:rsid w:val="00AE5BC1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507E"/>
    <w:rsid w:val="00AF5378"/>
    <w:rsid w:val="00AF58C5"/>
    <w:rsid w:val="00AF5933"/>
    <w:rsid w:val="00AF5A67"/>
    <w:rsid w:val="00AF6225"/>
    <w:rsid w:val="00AF6657"/>
    <w:rsid w:val="00AF6DCD"/>
    <w:rsid w:val="00AF7B75"/>
    <w:rsid w:val="00B0047C"/>
    <w:rsid w:val="00B00628"/>
    <w:rsid w:val="00B015B8"/>
    <w:rsid w:val="00B01663"/>
    <w:rsid w:val="00B018F4"/>
    <w:rsid w:val="00B02165"/>
    <w:rsid w:val="00B02695"/>
    <w:rsid w:val="00B02ABE"/>
    <w:rsid w:val="00B02EA6"/>
    <w:rsid w:val="00B03CB1"/>
    <w:rsid w:val="00B043FE"/>
    <w:rsid w:val="00B04787"/>
    <w:rsid w:val="00B04B07"/>
    <w:rsid w:val="00B05128"/>
    <w:rsid w:val="00B05569"/>
    <w:rsid w:val="00B05AF0"/>
    <w:rsid w:val="00B064CD"/>
    <w:rsid w:val="00B06F4F"/>
    <w:rsid w:val="00B071F3"/>
    <w:rsid w:val="00B07C6D"/>
    <w:rsid w:val="00B10A2C"/>
    <w:rsid w:val="00B11742"/>
    <w:rsid w:val="00B11CDA"/>
    <w:rsid w:val="00B11E17"/>
    <w:rsid w:val="00B11ECF"/>
    <w:rsid w:val="00B12572"/>
    <w:rsid w:val="00B12DCB"/>
    <w:rsid w:val="00B1320A"/>
    <w:rsid w:val="00B15542"/>
    <w:rsid w:val="00B159A0"/>
    <w:rsid w:val="00B160C0"/>
    <w:rsid w:val="00B16545"/>
    <w:rsid w:val="00B16A5D"/>
    <w:rsid w:val="00B16FCC"/>
    <w:rsid w:val="00B172A9"/>
    <w:rsid w:val="00B174A3"/>
    <w:rsid w:val="00B17730"/>
    <w:rsid w:val="00B178AF"/>
    <w:rsid w:val="00B202F3"/>
    <w:rsid w:val="00B205CD"/>
    <w:rsid w:val="00B20C8D"/>
    <w:rsid w:val="00B20CA3"/>
    <w:rsid w:val="00B224CE"/>
    <w:rsid w:val="00B22675"/>
    <w:rsid w:val="00B22A79"/>
    <w:rsid w:val="00B231A8"/>
    <w:rsid w:val="00B2349E"/>
    <w:rsid w:val="00B2401E"/>
    <w:rsid w:val="00B24FFC"/>
    <w:rsid w:val="00B25B64"/>
    <w:rsid w:val="00B26F3F"/>
    <w:rsid w:val="00B27434"/>
    <w:rsid w:val="00B27A3E"/>
    <w:rsid w:val="00B309B5"/>
    <w:rsid w:val="00B30D9B"/>
    <w:rsid w:val="00B3128D"/>
    <w:rsid w:val="00B315D8"/>
    <w:rsid w:val="00B3162B"/>
    <w:rsid w:val="00B31F5F"/>
    <w:rsid w:val="00B3215A"/>
    <w:rsid w:val="00B32CD3"/>
    <w:rsid w:val="00B33144"/>
    <w:rsid w:val="00B338FC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696"/>
    <w:rsid w:val="00B41A12"/>
    <w:rsid w:val="00B41A9E"/>
    <w:rsid w:val="00B42123"/>
    <w:rsid w:val="00B4273C"/>
    <w:rsid w:val="00B438AF"/>
    <w:rsid w:val="00B43E58"/>
    <w:rsid w:val="00B45090"/>
    <w:rsid w:val="00B45170"/>
    <w:rsid w:val="00B4593B"/>
    <w:rsid w:val="00B45E8E"/>
    <w:rsid w:val="00B46C1F"/>
    <w:rsid w:val="00B50139"/>
    <w:rsid w:val="00B50B32"/>
    <w:rsid w:val="00B5100E"/>
    <w:rsid w:val="00B5111D"/>
    <w:rsid w:val="00B51BDC"/>
    <w:rsid w:val="00B524C9"/>
    <w:rsid w:val="00B5272F"/>
    <w:rsid w:val="00B52735"/>
    <w:rsid w:val="00B527CD"/>
    <w:rsid w:val="00B52F50"/>
    <w:rsid w:val="00B539D8"/>
    <w:rsid w:val="00B541EE"/>
    <w:rsid w:val="00B54CA5"/>
    <w:rsid w:val="00B54D6F"/>
    <w:rsid w:val="00B54F29"/>
    <w:rsid w:val="00B551D5"/>
    <w:rsid w:val="00B56217"/>
    <w:rsid w:val="00B56DB0"/>
    <w:rsid w:val="00B578F1"/>
    <w:rsid w:val="00B57B41"/>
    <w:rsid w:val="00B60EBC"/>
    <w:rsid w:val="00B6135E"/>
    <w:rsid w:val="00B6178C"/>
    <w:rsid w:val="00B618F0"/>
    <w:rsid w:val="00B62488"/>
    <w:rsid w:val="00B62EF2"/>
    <w:rsid w:val="00B62F09"/>
    <w:rsid w:val="00B63727"/>
    <w:rsid w:val="00B63AB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0D"/>
    <w:rsid w:val="00B669BE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3DB"/>
    <w:rsid w:val="00B725C3"/>
    <w:rsid w:val="00B7273F"/>
    <w:rsid w:val="00B72F7D"/>
    <w:rsid w:val="00B73BE5"/>
    <w:rsid w:val="00B7455F"/>
    <w:rsid w:val="00B75124"/>
    <w:rsid w:val="00B75369"/>
    <w:rsid w:val="00B75618"/>
    <w:rsid w:val="00B761FE"/>
    <w:rsid w:val="00B76CC6"/>
    <w:rsid w:val="00B76E5E"/>
    <w:rsid w:val="00B775A1"/>
    <w:rsid w:val="00B77873"/>
    <w:rsid w:val="00B8026A"/>
    <w:rsid w:val="00B82030"/>
    <w:rsid w:val="00B82CE7"/>
    <w:rsid w:val="00B83BF1"/>
    <w:rsid w:val="00B84437"/>
    <w:rsid w:val="00B84B7A"/>
    <w:rsid w:val="00B84DE9"/>
    <w:rsid w:val="00B84F6E"/>
    <w:rsid w:val="00B85447"/>
    <w:rsid w:val="00B85EFF"/>
    <w:rsid w:val="00B86580"/>
    <w:rsid w:val="00B86794"/>
    <w:rsid w:val="00B87486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318A"/>
    <w:rsid w:val="00B939E0"/>
    <w:rsid w:val="00B93F38"/>
    <w:rsid w:val="00B943AD"/>
    <w:rsid w:val="00B9476F"/>
    <w:rsid w:val="00B947F1"/>
    <w:rsid w:val="00B94E58"/>
    <w:rsid w:val="00B95520"/>
    <w:rsid w:val="00B958AC"/>
    <w:rsid w:val="00B95D76"/>
    <w:rsid w:val="00B96675"/>
    <w:rsid w:val="00B96A20"/>
    <w:rsid w:val="00B96FE0"/>
    <w:rsid w:val="00B97289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939"/>
    <w:rsid w:val="00BA7BD1"/>
    <w:rsid w:val="00BA7ED3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3D7"/>
    <w:rsid w:val="00BB428F"/>
    <w:rsid w:val="00BB4371"/>
    <w:rsid w:val="00BB5AD7"/>
    <w:rsid w:val="00BB6127"/>
    <w:rsid w:val="00BB676D"/>
    <w:rsid w:val="00BB70A9"/>
    <w:rsid w:val="00BB755A"/>
    <w:rsid w:val="00BB7E98"/>
    <w:rsid w:val="00BC00B2"/>
    <w:rsid w:val="00BC05A2"/>
    <w:rsid w:val="00BC0B69"/>
    <w:rsid w:val="00BC0D15"/>
    <w:rsid w:val="00BC1482"/>
    <w:rsid w:val="00BC2BFE"/>
    <w:rsid w:val="00BC3065"/>
    <w:rsid w:val="00BC32B2"/>
    <w:rsid w:val="00BC3AD8"/>
    <w:rsid w:val="00BC49CF"/>
    <w:rsid w:val="00BC4D40"/>
    <w:rsid w:val="00BC51D4"/>
    <w:rsid w:val="00BC51F5"/>
    <w:rsid w:val="00BC55E0"/>
    <w:rsid w:val="00BC6369"/>
    <w:rsid w:val="00BC639C"/>
    <w:rsid w:val="00BD00C7"/>
    <w:rsid w:val="00BD0492"/>
    <w:rsid w:val="00BD0C3F"/>
    <w:rsid w:val="00BD16FC"/>
    <w:rsid w:val="00BD1AAD"/>
    <w:rsid w:val="00BD1EB2"/>
    <w:rsid w:val="00BD2495"/>
    <w:rsid w:val="00BD27E4"/>
    <w:rsid w:val="00BD2A8B"/>
    <w:rsid w:val="00BD2E9A"/>
    <w:rsid w:val="00BD514B"/>
    <w:rsid w:val="00BD5B79"/>
    <w:rsid w:val="00BD5BDB"/>
    <w:rsid w:val="00BD5C28"/>
    <w:rsid w:val="00BD6E4E"/>
    <w:rsid w:val="00BD7788"/>
    <w:rsid w:val="00BE0068"/>
    <w:rsid w:val="00BE03B0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F2"/>
    <w:rsid w:val="00BF4563"/>
    <w:rsid w:val="00BF50E9"/>
    <w:rsid w:val="00BF514D"/>
    <w:rsid w:val="00BF52B6"/>
    <w:rsid w:val="00BF58B2"/>
    <w:rsid w:val="00BF5C78"/>
    <w:rsid w:val="00BF77A4"/>
    <w:rsid w:val="00C0008D"/>
    <w:rsid w:val="00C00348"/>
    <w:rsid w:val="00C00BC0"/>
    <w:rsid w:val="00C00D73"/>
    <w:rsid w:val="00C01A63"/>
    <w:rsid w:val="00C01ABE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4E44"/>
    <w:rsid w:val="00C055FE"/>
    <w:rsid w:val="00C05D19"/>
    <w:rsid w:val="00C064BF"/>
    <w:rsid w:val="00C064DD"/>
    <w:rsid w:val="00C108E5"/>
    <w:rsid w:val="00C109B9"/>
    <w:rsid w:val="00C10C7C"/>
    <w:rsid w:val="00C10CA5"/>
    <w:rsid w:val="00C10D9E"/>
    <w:rsid w:val="00C10E09"/>
    <w:rsid w:val="00C115E5"/>
    <w:rsid w:val="00C11B65"/>
    <w:rsid w:val="00C11BB3"/>
    <w:rsid w:val="00C13410"/>
    <w:rsid w:val="00C13D63"/>
    <w:rsid w:val="00C13FEF"/>
    <w:rsid w:val="00C143A4"/>
    <w:rsid w:val="00C1449D"/>
    <w:rsid w:val="00C1454F"/>
    <w:rsid w:val="00C146B7"/>
    <w:rsid w:val="00C14BEC"/>
    <w:rsid w:val="00C14DDA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59A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335F"/>
    <w:rsid w:val="00C4400D"/>
    <w:rsid w:val="00C443C7"/>
    <w:rsid w:val="00C449C7"/>
    <w:rsid w:val="00C44DAF"/>
    <w:rsid w:val="00C45CE0"/>
    <w:rsid w:val="00C462BA"/>
    <w:rsid w:val="00C46456"/>
    <w:rsid w:val="00C46ABD"/>
    <w:rsid w:val="00C46D26"/>
    <w:rsid w:val="00C46D3A"/>
    <w:rsid w:val="00C46EB3"/>
    <w:rsid w:val="00C47BB1"/>
    <w:rsid w:val="00C50027"/>
    <w:rsid w:val="00C50A03"/>
    <w:rsid w:val="00C5104C"/>
    <w:rsid w:val="00C51823"/>
    <w:rsid w:val="00C51ADF"/>
    <w:rsid w:val="00C5306D"/>
    <w:rsid w:val="00C53464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1342"/>
    <w:rsid w:val="00C6207C"/>
    <w:rsid w:val="00C62289"/>
    <w:rsid w:val="00C622FD"/>
    <w:rsid w:val="00C62B89"/>
    <w:rsid w:val="00C62FA3"/>
    <w:rsid w:val="00C635A8"/>
    <w:rsid w:val="00C639F3"/>
    <w:rsid w:val="00C63F60"/>
    <w:rsid w:val="00C661B5"/>
    <w:rsid w:val="00C66881"/>
    <w:rsid w:val="00C70031"/>
    <w:rsid w:val="00C7027E"/>
    <w:rsid w:val="00C706F5"/>
    <w:rsid w:val="00C71328"/>
    <w:rsid w:val="00C723E5"/>
    <w:rsid w:val="00C72BFB"/>
    <w:rsid w:val="00C733E3"/>
    <w:rsid w:val="00C737F2"/>
    <w:rsid w:val="00C73CC3"/>
    <w:rsid w:val="00C73CF2"/>
    <w:rsid w:val="00C73E82"/>
    <w:rsid w:val="00C73EC9"/>
    <w:rsid w:val="00C7535C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15"/>
    <w:rsid w:val="00C85950"/>
    <w:rsid w:val="00C85D50"/>
    <w:rsid w:val="00C85E7B"/>
    <w:rsid w:val="00C86A50"/>
    <w:rsid w:val="00C86C18"/>
    <w:rsid w:val="00C86CDC"/>
    <w:rsid w:val="00C875B8"/>
    <w:rsid w:val="00C87ED2"/>
    <w:rsid w:val="00C92491"/>
    <w:rsid w:val="00C929BF"/>
    <w:rsid w:val="00C92DA3"/>
    <w:rsid w:val="00C92F08"/>
    <w:rsid w:val="00C9319D"/>
    <w:rsid w:val="00C933E6"/>
    <w:rsid w:val="00C9351F"/>
    <w:rsid w:val="00C937C6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914"/>
    <w:rsid w:val="00CA29C0"/>
    <w:rsid w:val="00CA2CB3"/>
    <w:rsid w:val="00CA32CF"/>
    <w:rsid w:val="00CA3819"/>
    <w:rsid w:val="00CA5851"/>
    <w:rsid w:val="00CA5EAA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30BF"/>
    <w:rsid w:val="00CB3289"/>
    <w:rsid w:val="00CB3DE2"/>
    <w:rsid w:val="00CB428C"/>
    <w:rsid w:val="00CB4BAA"/>
    <w:rsid w:val="00CB5117"/>
    <w:rsid w:val="00CB53E0"/>
    <w:rsid w:val="00CB571A"/>
    <w:rsid w:val="00CB5970"/>
    <w:rsid w:val="00CB604C"/>
    <w:rsid w:val="00CB64BF"/>
    <w:rsid w:val="00CB68EC"/>
    <w:rsid w:val="00CB6A68"/>
    <w:rsid w:val="00CB6DB9"/>
    <w:rsid w:val="00CB71DA"/>
    <w:rsid w:val="00CB72B7"/>
    <w:rsid w:val="00CB77CA"/>
    <w:rsid w:val="00CC0A51"/>
    <w:rsid w:val="00CC0B1B"/>
    <w:rsid w:val="00CC0E34"/>
    <w:rsid w:val="00CC1811"/>
    <w:rsid w:val="00CC1DE3"/>
    <w:rsid w:val="00CC35D0"/>
    <w:rsid w:val="00CC3766"/>
    <w:rsid w:val="00CC454F"/>
    <w:rsid w:val="00CC4D18"/>
    <w:rsid w:val="00CC5011"/>
    <w:rsid w:val="00CC506A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DC6"/>
    <w:rsid w:val="00CD3ECD"/>
    <w:rsid w:val="00CD4072"/>
    <w:rsid w:val="00CD4593"/>
    <w:rsid w:val="00CD49FA"/>
    <w:rsid w:val="00CD5750"/>
    <w:rsid w:val="00CD59C9"/>
    <w:rsid w:val="00CD5D48"/>
    <w:rsid w:val="00CD6A0E"/>
    <w:rsid w:val="00CD6A16"/>
    <w:rsid w:val="00CD7548"/>
    <w:rsid w:val="00CD7CA6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59E4"/>
    <w:rsid w:val="00CE6BDA"/>
    <w:rsid w:val="00CE6D39"/>
    <w:rsid w:val="00CE7007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576F"/>
    <w:rsid w:val="00CF6580"/>
    <w:rsid w:val="00CF798D"/>
    <w:rsid w:val="00D00080"/>
    <w:rsid w:val="00D00BAB"/>
    <w:rsid w:val="00D00DA7"/>
    <w:rsid w:val="00D00EA3"/>
    <w:rsid w:val="00D02169"/>
    <w:rsid w:val="00D025A0"/>
    <w:rsid w:val="00D0280A"/>
    <w:rsid w:val="00D03180"/>
    <w:rsid w:val="00D03216"/>
    <w:rsid w:val="00D033DA"/>
    <w:rsid w:val="00D0386D"/>
    <w:rsid w:val="00D04073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5C39"/>
    <w:rsid w:val="00D164EC"/>
    <w:rsid w:val="00D16C20"/>
    <w:rsid w:val="00D17137"/>
    <w:rsid w:val="00D17652"/>
    <w:rsid w:val="00D17AE7"/>
    <w:rsid w:val="00D17B06"/>
    <w:rsid w:val="00D17F8F"/>
    <w:rsid w:val="00D20253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DAE"/>
    <w:rsid w:val="00D25E5F"/>
    <w:rsid w:val="00D26266"/>
    <w:rsid w:val="00D263AF"/>
    <w:rsid w:val="00D2643C"/>
    <w:rsid w:val="00D27B00"/>
    <w:rsid w:val="00D27E06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54B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1C5B"/>
    <w:rsid w:val="00D423D9"/>
    <w:rsid w:val="00D43137"/>
    <w:rsid w:val="00D43824"/>
    <w:rsid w:val="00D44ACD"/>
    <w:rsid w:val="00D45257"/>
    <w:rsid w:val="00D45635"/>
    <w:rsid w:val="00D4612E"/>
    <w:rsid w:val="00D46AAA"/>
    <w:rsid w:val="00D46AAE"/>
    <w:rsid w:val="00D46E93"/>
    <w:rsid w:val="00D472DF"/>
    <w:rsid w:val="00D47643"/>
    <w:rsid w:val="00D5025C"/>
    <w:rsid w:val="00D502B1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7049"/>
    <w:rsid w:val="00D57B27"/>
    <w:rsid w:val="00D57CF2"/>
    <w:rsid w:val="00D57FD3"/>
    <w:rsid w:val="00D620F5"/>
    <w:rsid w:val="00D62A09"/>
    <w:rsid w:val="00D63414"/>
    <w:rsid w:val="00D636C7"/>
    <w:rsid w:val="00D63B92"/>
    <w:rsid w:val="00D63F86"/>
    <w:rsid w:val="00D64256"/>
    <w:rsid w:val="00D64301"/>
    <w:rsid w:val="00D65124"/>
    <w:rsid w:val="00D6671C"/>
    <w:rsid w:val="00D670FA"/>
    <w:rsid w:val="00D7054C"/>
    <w:rsid w:val="00D709E4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A7A"/>
    <w:rsid w:val="00D75B36"/>
    <w:rsid w:val="00D763BB"/>
    <w:rsid w:val="00D766A3"/>
    <w:rsid w:val="00D76EE8"/>
    <w:rsid w:val="00D77785"/>
    <w:rsid w:val="00D77AB3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A3E"/>
    <w:rsid w:val="00D85A7C"/>
    <w:rsid w:val="00D85F98"/>
    <w:rsid w:val="00D861A9"/>
    <w:rsid w:val="00D86BC1"/>
    <w:rsid w:val="00D86C48"/>
    <w:rsid w:val="00D86E02"/>
    <w:rsid w:val="00D871D5"/>
    <w:rsid w:val="00D87449"/>
    <w:rsid w:val="00D874AD"/>
    <w:rsid w:val="00D87A45"/>
    <w:rsid w:val="00D87C87"/>
    <w:rsid w:val="00D87CAA"/>
    <w:rsid w:val="00D901C7"/>
    <w:rsid w:val="00D9183D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F47"/>
    <w:rsid w:val="00DA0AC5"/>
    <w:rsid w:val="00DA1729"/>
    <w:rsid w:val="00DA1CE7"/>
    <w:rsid w:val="00DA1EF1"/>
    <w:rsid w:val="00DA2692"/>
    <w:rsid w:val="00DA3292"/>
    <w:rsid w:val="00DA37A1"/>
    <w:rsid w:val="00DA3BFD"/>
    <w:rsid w:val="00DA4281"/>
    <w:rsid w:val="00DA42E4"/>
    <w:rsid w:val="00DA4C3A"/>
    <w:rsid w:val="00DA55E0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AED"/>
    <w:rsid w:val="00DB2B2A"/>
    <w:rsid w:val="00DB30EB"/>
    <w:rsid w:val="00DB32C3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CF8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B9F"/>
    <w:rsid w:val="00DD21EA"/>
    <w:rsid w:val="00DD24E1"/>
    <w:rsid w:val="00DD2793"/>
    <w:rsid w:val="00DD27A0"/>
    <w:rsid w:val="00DD3270"/>
    <w:rsid w:val="00DD3A7A"/>
    <w:rsid w:val="00DD3BA1"/>
    <w:rsid w:val="00DD3DDC"/>
    <w:rsid w:val="00DD3DFA"/>
    <w:rsid w:val="00DD4CD5"/>
    <w:rsid w:val="00DD4FDA"/>
    <w:rsid w:val="00DD5111"/>
    <w:rsid w:val="00DD51E1"/>
    <w:rsid w:val="00DD58BF"/>
    <w:rsid w:val="00DD5C27"/>
    <w:rsid w:val="00DD61AA"/>
    <w:rsid w:val="00DD6537"/>
    <w:rsid w:val="00DD65B7"/>
    <w:rsid w:val="00DD69AC"/>
    <w:rsid w:val="00DD6A40"/>
    <w:rsid w:val="00DD71B8"/>
    <w:rsid w:val="00DE03B5"/>
    <w:rsid w:val="00DE0892"/>
    <w:rsid w:val="00DE0ED8"/>
    <w:rsid w:val="00DE12B1"/>
    <w:rsid w:val="00DE1A32"/>
    <w:rsid w:val="00DE1DFB"/>
    <w:rsid w:val="00DE1E0A"/>
    <w:rsid w:val="00DE2091"/>
    <w:rsid w:val="00DE358E"/>
    <w:rsid w:val="00DE35F6"/>
    <w:rsid w:val="00DE3710"/>
    <w:rsid w:val="00DE3C31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3CB"/>
    <w:rsid w:val="00DF0693"/>
    <w:rsid w:val="00DF0896"/>
    <w:rsid w:val="00DF0D4D"/>
    <w:rsid w:val="00DF12F8"/>
    <w:rsid w:val="00DF1451"/>
    <w:rsid w:val="00DF1629"/>
    <w:rsid w:val="00DF1EAE"/>
    <w:rsid w:val="00DF2ADF"/>
    <w:rsid w:val="00DF3FA0"/>
    <w:rsid w:val="00DF4038"/>
    <w:rsid w:val="00DF4555"/>
    <w:rsid w:val="00DF56F2"/>
    <w:rsid w:val="00DF5DC0"/>
    <w:rsid w:val="00DF5EFF"/>
    <w:rsid w:val="00DF6C5E"/>
    <w:rsid w:val="00DF757C"/>
    <w:rsid w:val="00E00B3F"/>
    <w:rsid w:val="00E01B5A"/>
    <w:rsid w:val="00E01D2C"/>
    <w:rsid w:val="00E01F40"/>
    <w:rsid w:val="00E0295B"/>
    <w:rsid w:val="00E02A48"/>
    <w:rsid w:val="00E02ECB"/>
    <w:rsid w:val="00E036E3"/>
    <w:rsid w:val="00E03A38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845"/>
    <w:rsid w:val="00E1293A"/>
    <w:rsid w:val="00E12B2A"/>
    <w:rsid w:val="00E13137"/>
    <w:rsid w:val="00E1369A"/>
    <w:rsid w:val="00E1374A"/>
    <w:rsid w:val="00E13AF0"/>
    <w:rsid w:val="00E13B6B"/>
    <w:rsid w:val="00E13DA5"/>
    <w:rsid w:val="00E14166"/>
    <w:rsid w:val="00E1434B"/>
    <w:rsid w:val="00E143E1"/>
    <w:rsid w:val="00E1442B"/>
    <w:rsid w:val="00E14BCD"/>
    <w:rsid w:val="00E14CF6"/>
    <w:rsid w:val="00E157A7"/>
    <w:rsid w:val="00E15944"/>
    <w:rsid w:val="00E1594D"/>
    <w:rsid w:val="00E15E93"/>
    <w:rsid w:val="00E16483"/>
    <w:rsid w:val="00E1649D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3362"/>
    <w:rsid w:val="00E23F44"/>
    <w:rsid w:val="00E241F4"/>
    <w:rsid w:val="00E242E5"/>
    <w:rsid w:val="00E2666B"/>
    <w:rsid w:val="00E27E3D"/>
    <w:rsid w:val="00E27E82"/>
    <w:rsid w:val="00E3050A"/>
    <w:rsid w:val="00E31332"/>
    <w:rsid w:val="00E318DF"/>
    <w:rsid w:val="00E32D10"/>
    <w:rsid w:val="00E32DE2"/>
    <w:rsid w:val="00E33565"/>
    <w:rsid w:val="00E339BC"/>
    <w:rsid w:val="00E33F91"/>
    <w:rsid w:val="00E358A0"/>
    <w:rsid w:val="00E35CA0"/>
    <w:rsid w:val="00E35D92"/>
    <w:rsid w:val="00E36503"/>
    <w:rsid w:val="00E367C3"/>
    <w:rsid w:val="00E36CE0"/>
    <w:rsid w:val="00E37859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774"/>
    <w:rsid w:val="00E47C9A"/>
    <w:rsid w:val="00E47CDE"/>
    <w:rsid w:val="00E50208"/>
    <w:rsid w:val="00E50C13"/>
    <w:rsid w:val="00E51185"/>
    <w:rsid w:val="00E515A2"/>
    <w:rsid w:val="00E51B42"/>
    <w:rsid w:val="00E52335"/>
    <w:rsid w:val="00E52DBE"/>
    <w:rsid w:val="00E53E79"/>
    <w:rsid w:val="00E54414"/>
    <w:rsid w:val="00E546BF"/>
    <w:rsid w:val="00E5502D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C78"/>
    <w:rsid w:val="00E6142D"/>
    <w:rsid w:val="00E62C19"/>
    <w:rsid w:val="00E63120"/>
    <w:rsid w:val="00E63413"/>
    <w:rsid w:val="00E637A6"/>
    <w:rsid w:val="00E637BE"/>
    <w:rsid w:val="00E643E1"/>
    <w:rsid w:val="00E64744"/>
    <w:rsid w:val="00E647FF"/>
    <w:rsid w:val="00E64802"/>
    <w:rsid w:val="00E64C6A"/>
    <w:rsid w:val="00E64FD4"/>
    <w:rsid w:val="00E65A98"/>
    <w:rsid w:val="00E6607A"/>
    <w:rsid w:val="00E665DD"/>
    <w:rsid w:val="00E66D1A"/>
    <w:rsid w:val="00E70052"/>
    <w:rsid w:val="00E7039E"/>
    <w:rsid w:val="00E7049C"/>
    <w:rsid w:val="00E708DF"/>
    <w:rsid w:val="00E71238"/>
    <w:rsid w:val="00E721E3"/>
    <w:rsid w:val="00E736BE"/>
    <w:rsid w:val="00E73903"/>
    <w:rsid w:val="00E73B05"/>
    <w:rsid w:val="00E73DF3"/>
    <w:rsid w:val="00E7412E"/>
    <w:rsid w:val="00E7477C"/>
    <w:rsid w:val="00E74EF0"/>
    <w:rsid w:val="00E7590F"/>
    <w:rsid w:val="00E75E86"/>
    <w:rsid w:val="00E7719B"/>
    <w:rsid w:val="00E77381"/>
    <w:rsid w:val="00E815BB"/>
    <w:rsid w:val="00E816F1"/>
    <w:rsid w:val="00E818C7"/>
    <w:rsid w:val="00E8197C"/>
    <w:rsid w:val="00E81B88"/>
    <w:rsid w:val="00E83ED7"/>
    <w:rsid w:val="00E844B5"/>
    <w:rsid w:val="00E84698"/>
    <w:rsid w:val="00E84718"/>
    <w:rsid w:val="00E85328"/>
    <w:rsid w:val="00E85651"/>
    <w:rsid w:val="00E858C6"/>
    <w:rsid w:val="00E859A6"/>
    <w:rsid w:val="00E859EC"/>
    <w:rsid w:val="00E85C2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477"/>
    <w:rsid w:val="00E955B3"/>
    <w:rsid w:val="00E95D8C"/>
    <w:rsid w:val="00E96240"/>
    <w:rsid w:val="00E97955"/>
    <w:rsid w:val="00E97EA3"/>
    <w:rsid w:val="00EA0DD3"/>
    <w:rsid w:val="00EA1232"/>
    <w:rsid w:val="00EA1B13"/>
    <w:rsid w:val="00EA2163"/>
    <w:rsid w:val="00EA2559"/>
    <w:rsid w:val="00EA2AC6"/>
    <w:rsid w:val="00EA2D44"/>
    <w:rsid w:val="00EA35DE"/>
    <w:rsid w:val="00EA474C"/>
    <w:rsid w:val="00EA5080"/>
    <w:rsid w:val="00EA548D"/>
    <w:rsid w:val="00EA667C"/>
    <w:rsid w:val="00EA6C8D"/>
    <w:rsid w:val="00EA6F93"/>
    <w:rsid w:val="00EA7446"/>
    <w:rsid w:val="00EA754E"/>
    <w:rsid w:val="00EA7952"/>
    <w:rsid w:val="00EA7D6E"/>
    <w:rsid w:val="00EB0628"/>
    <w:rsid w:val="00EB0F99"/>
    <w:rsid w:val="00EB149F"/>
    <w:rsid w:val="00EB2BD9"/>
    <w:rsid w:val="00EB30D1"/>
    <w:rsid w:val="00EB3CD5"/>
    <w:rsid w:val="00EB42F1"/>
    <w:rsid w:val="00EB440C"/>
    <w:rsid w:val="00EB4486"/>
    <w:rsid w:val="00EB454F"/>
    <w:rsid w:val="00EB4A7B"/>
    <w:rsid w:val="00EB4EFF"/>
    <w:rsid w:val="00EB5036"/>
    <w:rsid w:val="00EB5125"/>
    <w:rsid w:val="00EB5767"/>
    <w:rsid w:val="00EB5CAB"/>
    <w:rsid w:val="00EB5DF7"/>
    <w:rsid w:val="00EB6025"/>
    <w:rsid w:val="00EB6F14"/>
    <w:rsid w:val="00EC0147"/>
    <w:rsid w:val="00EC05C4"/>
    <w:rsid w:val="00EC0A9E"/>
    <w:rsid w:val="00EC1353"/>
    <w:rsid w:val="00EC18B4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541F"/>
    <w:rsid w:val="00EC55E7"/>
    <w:rsid w:val="00EC7E33"/>
    <w:rsid w:val="00ED09D9"/>
    <w:rsid w:val="00ED0CC7"/>
    <w:rsid w:val="00ED1541"/>
    <w:rsid w:val="00ED1EA4"/>
    <w:rsid w:val="00ED2213"/>
    <w:rsid w:val="00ED3279"/>
    <w:rsid w:val="00ED3575"/>
    <w:rsid w:val="00ED477F"/>
    <w:rsid w:val="00ED4CF0"/>
    <w:rsid w:val="00ED4D0A"/>
    <w:rsid w:val="00ED4FDF"/>
    <w:rsid w:val="00ED51A6"/>
    <w:rsid w:val="00ED5728"/>
    <w:rsid w:val="00ED57A3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9E4"/>
    <w:rsid w:val="00EF2CF3"/>
    <w:rsid w:val="00EF3D62"/>
    <w:rsid w:val="00EF4FA6"/>
    <w:rsid w:val="00EF5105"/>
    <w:rsid w:val="00EF539A"/>
    <w:rsid w:val="00EF5792"/>
    <w:rsid w:val="00EF61DF"/>
    <w:rsid w:val="00EF698A"/>
    <w:rsid w:val="00EF7FAB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02"/>
    <w:rsid w:val="00F159BD"/>
    <w:rsid w:val="00F161B7"/>
    <w:rsid w:val="00F16C93"/>
    <w:rsid w:val="00F1739B"/>
    <w:rsid w:val="00F17822"/>
    <w:rsid w:val="00F203BE"/>
    <w:rsid w:val="00F2043B"/>
    <w:rsid w:val="00F205A7"/>
    <w:rsid w:val="00F20B6D"/>
    <w:rsid w:val="00F20B85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6FF"/>
    <w:rsid w:val="00F27CDD"/>
    <w:rsid w:val="00F309B3"/>
    <w:rsid w:val="00F31C08"/>
    <w:rsid w:val="00F32452"/>
    <w:rsid w:val="00F32477"/>
    <w:rsid w:val="00F325EC"/>
    <w:rsid w:val="00F32DCF"/>
    <w:rsid w:val="00F33148"/>
    <w:rsid w:val="00F33B4C"/>
    <w:rsid w:val="00F33EAE"/>
    <w:rsid w:val="00F34C24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04B8"/>
    <w:rsid w:val="00F413AF"/>
    <w:rsid w:val="00F41CBA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74B5"/>
    <w:rsid w:val="00F47759"/>
    <w:rsid w:val="00F478C9"/>
    <w:rsid w:val="00F47B3C"/>
    <w:rsid w:val="00F47DF5"/>
    <w:rsid w:val="00F47F65"/>
    <w:rsid w:val="00F5062E"/>
    <w:rsid w:val="00F510C2"/>
    <w:rsid w:val="00F51637"/>
    <w:rsid w:val="00F51E63"/>
    <w:rsid w:val="00F52745"/>
    <w:rsid w:val="00F52847"/>
    <w:rsid w:val="00F5345E"/>
    <w:rsid w:val="00F53701"/>
    <w:rsid w:val="00F53834"/>
    <w:rsid w:val="00F541C3"/>
    <w:rsid w:val="00F54AB3"/>
    <w:rsid w:val="00F54CE4"/>
    <w:rsid w:val="00F54D53"/>
    <w:rsid w:val="00F55626"/>
    <w:rsid w:val="00F55883"/>
    <w:rsid w:val="00F55C19"/>
    <w:rsid w:val="00F55DAD"/>
    <w:rsid w:val="00F5781F"/>
    <w:rsid w:val="00F57EC4"/>
    <w:rsid w:val="00F606AD"/>
    <w:rsid w:val="00F615EE"/>
    <w:rsid w:val="00F61E12"/>
    <w:rsid w:val="00F620FC"/>
    <w:rsid w:val="00F629ED"/>
    <w:rsid w:val="00F633A2"/>
    <w:rsid w:val="00F63469"/>
    <w:rsid w:val="00F63A4D"/>
    <w:rsid w:val="00F63D1C"/>
    <w:rsid w:val="00F63FC1"/>
    <w:rsid w:val="00F64458"/>
    <w:rsid w:val="00F645AC"/>
    <w:rsid w:val="00F647B2"/>
    <w:rsid w:val="00F65490"/>
    <w:rsid w:val="00F65C69"/>
    <w:rsid w:val="00F66398"/>
    <w:rsid w:val="00F66730"/>
    <w:rsid w:val="00F67232"/>
    <w:rsid w:val="00F67959"/>
    <w:rsid w:val="00F67A5C"/>
    <w:rsid w:val="00F701F4"/>
    <w:rsid w:val="00F7088B"/>
    <w:rsid w:val="00F70AC0"/>
    <w:rsid w:val="00F7168E"/>
    <w:rsid w:val="00F71BDD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77C2A"/>
    <w:rsid w:val="00F80778"/>
    <w:rsid w:val="00F80834"/>
    <w:rsid w:val="00F80928"/>
    <w:rsid w:val="00F8172A"/>
    <w:rsid w:val="00F821CD"/>
    <w:rsid w:val="00F822B7"/>
    <w:rsid w:val="00F82B3B"/>
    <w:rsid w:val="00F83148"/>
    <w:rsid w:val="00F83431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4EC"/>
    <w:rsid w:val="00F8775F"/>
    <w:rsid w:val="00F878C1"/>
    <w:rsid w:val="00F87B29"/>
    <w:rsid w:val="00F900CE"/>
    <w:rsid w:val="00F90349"/>
    <w:rsid w:val="00F9034F"/>
    <w:rsid w:val="00F9048E"/>
    <w:rsid w:val="00F906E0"/>
    <w:rsid w:val="00F909F8"/>
    <w:rsid w:val="00F9159E"/>
    <w:rsid w:val="00F91657"/>
    <w:rsid w:val="00F9188B"/>
    <w:rsid w:val="00F91C2A"/>
    <w:rsid w:val="00F91C2F"/>
    <w:rsid w:val="00F922C5"/>
    <w:rsid w:val="00F924B2"/>
    <w:rsid w:val="00F9266C"/>
    <w:rsid w:val="00F927A5"/>
    <w:rsid w:val="00F927AF"/>
    <w:rsid w:val="00F928AB"/>
    <w:rsid w:val="00F92A04"/>
    <w:rsid w:val="00F934D4"/>
    <w:rsid w:val="00F93E05"/>
    <w:rsid w:val="00F93E3F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30B"/>
    <w:rsid w:val="00F97A80"/>
    <w:rsid w:val="00FA1607"/>
    <w:rsid w:val="00FA275F"/>
    <w:rsid w:val="00FA3852"/>
    <w:rsid w:val="00FA3AA9"/>
    <w:rsid w:val="00FA3E46"/>
    <w:rsid w:val="00FA4D19"/>
    <w:rsid w:val="00FA4E12"/>
    <w:rsid w:val="00FA520C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855"/>
    <w:rsid w:val="00FB2B9C"/>
    <w:rsid w:val="00FB3E6C"/>
    <w:rsid w:val="00FB3E74"/>
    <w:rsid w:val="00FB444E"/>
    <w:rsid w:val="00FB4568"/>
    <w:rsid w:val="00FB4AF7"/>
    <w:rsid w:val="00FB5758"/>
    <w:rsid w:val="00FB5C4D"/>
    <w:rsid w:val="00FB605B"/>
    <w:rsid w:val="00FB621F"/>
    <w:rsid w:val="00FB65B9"/>
    <w:rsid w:val="00FB6B67"/>
    <w:rsid w:val="00FB6F8B"/>
    <w:rsid w:val="00FB76CB"/>
    <w:rsid w:val="00FC017F"/>
    <w:rsid w:val="00FC02E1"/>
    <w:rsid w:val="00FC0311"/>
    <w:rsid w:val="00FC2779"/>
    <w:rsid w:val="00FC4050"/>
    <w:rsid w:val="00FC4CD8"/>
    <w:rsid w:val="00FC5140"/>
    <w:rsid w:val="00FC5EE0"/>
    <w:rsid w:val="00FC6F74"/>
    <w:rsid w:val="00FC75E6"/>
    <w:rsid w:val="00FC789E"/>
    <w:rsid w:val="00FC7D33"/>
    <w:rsid w:val="00FC7FFD"/>
    <w:rsid w:val="00FD07D8"/>
    <w:rsid w:val="00FD0913"/>
    <w:rsid w:val="00FD0AB6"/>
    <w:rsid w:val="00FD0D60"/>
    <w:rsid w:val="00FD2221"/>
    <w:rsid w:val="00FD3820"/>
    <w:rsid w:val="00FD4DD1"/>
    <w:rsid w:val="00FD5CFC"/>
    <w:rsid w:val="00FD62AC"/>
    <w:rsid w:val="00FD6408"/>
    <w:rsid w:val="00FD64DF"/>
    <w:rsid w:val="00FD686A"/>
    <w:rsid w:val="00FD6B46"/>
    <w:rsid w:val="00FE0157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C0"/>
    <w:rsid w:val="00FE4A20"/>
    <w:rsid w:val="00FE5349"/>
    <w:rsid w:val="00FE5595"/>
    <w:rsid w:val="00FE5FAD"/>
    <w:rsid w:val="00FE671A"/>
    <w:rsid w:val="00FE6F3C"/>
    <w:rsid w:val="00FE7C27"/>
    <w:rsid w:val="00FF1168"/>
    <w:rsid w:val="00FF1B73"/>
    <w:rsid w:val="00FF1C5D"/>
    <w:rsid w:val="00FF2352"/>
    <w:rsid w:val="00FF2938"/>
    <w:rsid w:val="00FF29FF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451"/>
    <w:rsid w:val="10BF151C"/>
    <w:rsid w:val="24FC636E"/>
    <w:rsid w:val="63B45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 fillcolor="white">
      <v:fill color="white"/>
    </o:shapedefaults>
    <o:shapelayout v:ext="edit">
      <o:idmap v:ext="edit" data="1"/>
    </o:shapelayout>
  </w:shapeDefaults>
  <w:decimalSymbol w:val="."/>
  <w:listSeparator w:val=","/>
  <w14:docId w14:val="094DF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 w:uiPriority="0" w:unhideWhenUsed="0"/>
    <w:lsdException w:name="footnote text" w:qFormat="1"/>
    <w:lsdException w:name="header" w:semiHidden="0" w:qFormat="1"/>
    <w:lsdException w:name="footer" w:semiHidden="0" w:qFormat="1"/>
    <w:lsdException w:name="caption" w:semiHidden="0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</w:rPr>
  </w:style>
  <w:style w:type="paragraph" w:styleId="2">
    <w:name w:val="heading 2"/>
    <w:basedOn w:val="a0"/>
    <w:next w:val="a"/>
    <w:link w:val="20"/>
    <w:qFormat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kern w:val="0"/>
      <w:szCs w:val="24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0"/>
    <w:qFormat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0"/>
    <w:qFormat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</w:style>
  <w:style w:type="paragraph" w:styleId="a5">
    <w:name w:val="Normal Indent"/>
    <w:basedOn w:val="a"/>
    <w:semiHidden/>
    <w:pPr>
      <w:ind w:firstLineChars="200" w:firstLine="420"/>
    </w:pPr>
    <w:rPr>
      <w:rFonts w:ascii="Arial" w:hAnsi="Arial"/>
      <w:szCs w:val="20"/>
    </w:rPr>
  </w:style>
  <w:style w:type="paragraph" w:styleId="a6">
    <w:name w:val="caption"/>
    <w:basedOn w:val="a"/>
    <w:next w:val="a"/>
    <w:uiPriority w:val="35"/>
    <w:unhideWhenUsed/>
    <w:qFormat/>
    <w:rPr>
      <w:rFonts w:ascii="Cambria" w:eastAsia="黑体" w:hAnsi="Cambria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宋体"/>
      <w:sz w:val="18"/>
      <w:szCs w:val="18"/>
    </w:rPr>
  </w:style>
  <w:style w:type="paragraph" w:styleId="a9">
    <w:name w:val="annotation text"/>
    <w:basedOn w:val="a"/>
    <w:link w:val="aa"/>
    <w:uiPriority w:val="99"/>
    <w:unhideWhenUsed/>
    <w:pPr>
      <w:widowControl/>
      <w:spacing w:line="240" w:lineRule="auto"/>
      <w:jc w:val="left"/>
    </w:pPr>
    <w:rPr>
      <w:rFonts w:asciiTheme="minorHAnsi" w:eastAsiaTheme="minorEastAsia" w:hAnsiTheme="minorHAnsi" w:cstheme="minorBidi"/>
      <w:kern w:val="0"/>
      <w:szCs w:val="24"/>
    </w:rPr>
  </w:style>
  <w:style w:type="paragraph" w:styleId="51">
    <w:name w:val="toc 5"/>
    <w:basedOn w:val="a"/>
    <w:next w:val="a"/>
    <w:uiPriority w:val="39"/>
    <w:unhideWhenUsed/>
    <w:qFormat/>
    <w:pPr>
      <w:spacing w:line="240" w:lineRule="auto"/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</w:style>
  <w:style w:type="paragraph" w:styleId="ab">
    <w:name w:val="Balloon Text"/>
    <w:basedOn w:val="a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spacing w:line="240" w:lineRule="auto"/>
      <w:ind w:leftChars="600" w:left="1260"/>
    </w:pPr>
  </w:style>
  <w:style w:type="paragraph" w:styleId="af1">
    <w:name w:val="footnote text"/>
    <w:basedOn w:val="a"/>
    <w:link w:val="af2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61">
    <w:name w:val="toc 6"/>
    <w:basedOn w:val="a"/>
    <w:next w:val="a"/>
    <w:uiPriority w:val="39"/>
    <w:unhideWhenUsed/>
    <w:qFormat/>
    <w:pPr>
      <w:spacing w:line="240" w:lineRule="auto"/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</w:style>
  <w:style w:type="character" w:styleId="af3">
    <w:name w:val="Strong"/>
    <w:basedOn w:val="a1"/>
    <w:uiPriority w:val="22"/>
    <w:qFormat/>
    <w:rPr>
      <w:b/>
      <w:bCs/>
    </w:rPr>
  </w:style>
  <w:style w:type="character" w:styleId="af4">
    <w:name w:val="Emphasis"/>
    <w:basedOn w:val="a1"/>
    <w:uiPriority w:val="20"/>
    <w:qFormat/>
    <w:rPr>
      <w:i/>
      <w:iCs/>
    </w:rPr>
  </w:style>
  <w:style w:type="character" w:styleId="af5">
    <w:name w:val="Hyperlink"/>
    <w:basedOn w:val="a1"/>
    <w:uiPriority w:val="99"/>
    <w:unhideWhenUsed/>
    <w:qFormat/>
    <w:rPr>
      <w:color w:val="0000FF"/>
      <w:u w:val="single"/>
    </w:rPr>
  </w:style>
  <w:style w:type="character" w:styleId="af6">
    <w:name w:val="annotation reference"/>
    <w:basedOn w:val="a1"/>
    <w:uiPriority w:val="99"/>
    <w:unhideWhenUsed/>
    <w:rPr>
      <w:sz w:val="21"/>
      <w:szCs w:val="21"/>
    </w:rPr>
  </w:style>
  <w:style w:type="character" w:styleId="af7">
    <w:name w:val="footnote reference"/>
    <w:basedOn w:val="a1"/>
    <w:uiPriority w:val="99"/>
    <w:unhideWhenUsed/>
    <w:qFormat/>
    <w:rPr>
      <w:vertAlign w:val="superscript"/>
    </w:rPr>
  </w:style>
  <w:style w:type="table" w:styleId="af8">
    <w:name w:val="Table Grid"/>
    <w:basedOn w:val="a2"/>
    <w:uiPriority w:val="59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0">
    <w:name w:val="标题 1字符"/>
    <w:basedOn w:val="a1"/>
    <w:link w:val="1"/>
    <w:qFormat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basedOn w:val="a1"/>
    <w:link w:val="2"/>
    <w:qFormat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0">
    <w:name w:val="标题 3字符"/>
    <w:basedOn w:val="a1"/>
    <w:link w:val="3"/>
    <w:qFormat/>
    <w:rPr>
      <w:rFonts w:ascii="宋体" w:eastAsia="幼圆" w:hAnsi="Times New Roman"/>
      <w:b/>
      <w:snapToGrid w:val="0"/>
      <w:sz w:val="30"/>
      <w:szCs w:val="24"/>
    </w:rPr>
  </w:style>
  <w:style w:type="character" w:customStyle="1" w:styleId="50">
    <w:name w:val="标题 5字符"/>
    <w:basedOn w:val="a1"/>
    <w:link w:val="5"/>
    <w:qFormat/>
    <w:rPr>
      <w:rFonts w:ascii="宋体" w:eastAsia="幼圆" w:hAnsi="Times New Roman"/>
      <w:b/>
      <w:snapToGrid w:val="0"/>
      <w:color w:val="000000"/>
      <w:sz w:val="24"/>
    </w:rPr>
  </w:style>
  <w:style w:type="character" w:customStyle="1" w:styleId="a4">
    <w:name w:val="标题字符"/>
    <w:basedOn w:val="a1"/>
    <w:link w:val="a0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qFormat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basedOn w:val="a1"/>
    <w:link w:val="6"/>
    <w:qFormat/>
    <w:rPr>
      <w:rFonts w:ascii="宋体" w:hAnsi="Times New Roman"/>
      <w:b/>
      <w:snapToGrid w:val="0"/>
      <w:sz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f0">
    <w:name w:val="页眉字符"/>
    <w:basedOn w:val="a1"/>
    <w:link w:val="af"/>
    <w:uiPriority w:val="99"/>
    <w:qFormat/>
    <w:rPr>
      <w:kern w:val="2"/>
      <w:sz w:val="18"/>
      <w:szCs w:val="18"/>
    </w:rPr>
  </w:style>
  <w:style w:type="character" w:customStyle="1" w:styleId="ae">
    <w:name w:val="页脚字符"/>
    <w:basedOn w:val="a1"/>
    <w:link w:val="ad"/>
    <w:uiPriority w:val="99"/>
    <w:qFormat/>
    <w:rPr>
      <w:kern w:val="2"/>
      <w:sz w:val="18"/>
      <w:szCs w:val="18"/>
    </w:rPr>
  </w:style>
  <w:style w:type="paragraph" w:customStyle="1" w:styleId="af9">
    <w:name w:val="封面标题"/>
    <w:basedOn w:val="a"/>
    <w:link w:val="Char"/>
    <w:qFormat/>
    <w:pPr>
      <w:spacing w:beforeLines="1000" w:afterLines="2000"/>
      <w:jc w:val="center"/>
    </w:pPr>
    <w:rPr>
      <w:rFonts w:ascii="黑体" w:eastAsia="黑体"/>
      <w:b/>
      <w:sz w:val="84"/>
      <w:szCs w:val="84"/>
    </w:rPr>
  </w:style>
  <w:style w:type="character" w:customStyle="1" w:styleId="Char">
    <w:name w:val="封面标题 Char"/>
    <w:basedOn w:val="a1"/>
    <w:link w:val="af9"/>
    <w:qFormat/>
    <w:rPr>
      <w:rFonts w:ascii="黑体" w:eastAsia="黑体"/>
      <w:b/>
      <w:kern w:val="2"/>
      <w:sz w:val="84"/>
      <w:szCs w:val="84"/>
    </w:rPr>
  </w:style>
  <w:style w:type="character" w:customStyle="1" w:styleId="a8">
    <w:name w:val="文档结构图 字符"/>
    <w:basedOn w:val="a1"/>
    <w:link w:val="a7"/>
    <w:uiPriority w:val="99"/>
    <w:semiHidden/>
    <w:qFormat/>
    <w:rPr>
      <w:rFonts w:ascii="宋体"/>
      <w:kern w:val="2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character" w:customStyle="1" w:styleId="ac">
    <w:name w:val="批注框文本字符"/>
    <w:basedOn w:val="a1"/>
    <w:link w:val="ab"/>
    <w:uiPriority w:val="99"/>
    <w:semiHidden/>
    <w:qFormat/>
    <w:rPr>
      <w:kern w:val="2"/>
      <w:sz w:val="18"/>
      <w:szCs w:val="18"/>
    </w:rPr>
  </w:style>
  <w:style w:type="character" w:customStyle="1" w:styleId="af2">
    <w:name w:val="脚注文本字符"/>
    <w:basedOn w:val="a1"/>
    <w:link w:val="af1"/>
    <w:uiPriority w:val="99"/>
    <w:semiHidden/>
    <w:qFormat/>
    <w:rPr>
      <w:kern w:val="2"/>
      <w:sz w:val="18"/>
      <w:szCs w:val="18"/>
    </w:rPr>
  </w:style>
  <w:style w:type="table" w:customStyle="1" w:styleId="-11">
    <w:name w:val="浅色底纹 - 强调文字颜色 11"/>
    <w:basedOn w:val="a2"/>
    <w:uiPriority w:val="60"/>
    <w:qFormat/>
    <w:rPr>
      <w:color w:val="365F91"/>
    </w:rPr>
    <w:tblPr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MMTopic1">
    <w:name w:val="MM Topic 1"/>
    <w:basedOn w:val="1"/>
    <w:link w:val="MMTopic1Char"/>
    <w:qFormat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basedOn w:val="10"/>
    <w:link w:val="MMTopic1"/>
    <w:qFormat/>
    <w:rPr>
      <w:rFonts w:ascii="幼圆" w:eastAsia="幼圆" w:hAnsi="Times New Roman"/>
      <w:b/>
      <w:bCs/>
      <w:snapToGrid w:val="0"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qFormat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basedOn w:val="20"/>
    <w:link w:val="MMTopic2"/>
    <w:qFormat/>
    <w:rPr>
      <w:rFonts w:ascii="Cambria" w:eastAsia="幼圆" w:hAnsi="Cambria"/>
      <w:b/>
      <w:bCs/>
      <w:snapToGrid w:val="0"/>
      <w:color w:val="000000"/>
      <w:kern w:val="2"/>
      <w:sz w:val="32"/>
      <w:szCs w:val="32"/>
    </w:rPr>
  </w:style>
  <w:style w:type="paragraph" w:customStyle="1" w:styleId="MMTopic3">
    <w:name w:val="MM Topic 3"/>
    <w:basedOn w:val="3"/>
    <w:link w:val="MMTopic3Char"/>
    <w:qFormat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basedOn w:val="30"/>
    <w:link w:val="MMTopic3"/>
    <w:qFormat/>
    <w:rPr>
      <w:rFonts w:ascii="宋体" w:eastAsia="幼圆" w:hAnsi="Times New Roman"/>
      <w:b/>
      <w:bCs/>
      <w:snapToGrid w:val="0"/>
      <w:kern w:val="2"/>
      <w:sz w:val="30"/>
      <w:szCs w:val="32"/>
    </w:rPr>
  </w:style>
  <w:style w:type="paragraph" w:customStyle="1" w:styleId="MMTopic4">
    <w:name w:val="MM Topic 4"/>
    <w:basedOn w:val="4"/>
    <w:link w:val="MMTopic4Char"/>
    <w:qFormat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snapToGrid/>
      <w:color w:val="auto"/>
      <w:kern w:val="2"/>
      <w:szCs w:val="28"/>
    </w:rPr>
  </w:style>
  <w:style w:type="character" w:customStyle="1" w:styleId="MMTopic4Char">
    <w:name w:val="MM Topic 4 Char"/>
    <w:basedOn w:val="40"/>
    <w:link w:val="MMTopic4"/>
    <w:qFormat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qFormat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snapToGrid/>
      <w:color w:val="auto"/>
      <w:kern w:val="2"/>
      <w:sz w:val="28"/>
      <w:szCs w:val="28"/>
    </w:rPr>
  </w:style>
  <w:style w:type="character" w:customStyle="1" w:styleId="MMTopic5Char">
    <w:name w:val="MM Topic 5 Char"/>
    <w:basedOn w:val="50"/>
    <w:link w:val="MMTopic5"/>
    <w:qFormat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qFormat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snapToGrid/>
      <w:kern w:val="2"/>
      <w:sz w:val="24"/>
      <w:szCs w:val="24"/>
    </w:rPr>
  </w:style>
  <w:style w:type="character" w:customStyle="1" w:styleId="MMTopic6Char">
    <w:name w:val="MM Topic 6 Char"/>
    <w:basedOn w:val="60"/>
    <w:link w:val="MMTopic6"/>
    <w:qFormat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table" w:customStyle="1" w:styleId="13">
    <w:name w:val="浅色底纹1"/>
    <w:basedOn w:val="a2"/>
    <w:uiPriority w:val="60"/>
    <w:rPr>
      <w:color w:val="000000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apple-style-span">
    <w:name w:val="apple-style-span"/>
    <w:basedOn w:val="a1"/>
  </w:style>
  <w:style w:type="table" w:customStyle="1" w:styleId="-12">
    <w:name w:val="浅色列表 - 强调文字颜色 12"/>
    <w:basedOn w:val="a2"/>
    <w:uiPriority w:val="61"/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22">
    <w:name w:val="浅色底纹2"/>
    <w:basedOn w:val="a2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14">
    <w:name w:val="无间距1"/>
    <w:link w:val="afa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a">
    <w:name w:val="无间距字符"/>
    <w:basedOn w:val="a1"/>
    <w:link w:val="14"/>
    <w:uiPriority w:val="1"/>
    <w:rPr>
      <w:rFonts w:asciiTheme="minorHAnsi" w:eastAsiaTheme="minorEastAsia" w:hAnsiTheme="minorHAnsi" w:cstheme="minorBidi"/>
      <w:sz w:val="22"/>
      <w:szCs w:val="22"/>
    </w:rPr>
  </w:style>
  <w:style w:type="table" w:customStyle="1" w:styleId="15">
    <w:name w:val="浅色列表1"/>
    <w:basedOn w:val="a2"/>
    <w:uiPriority w:val="61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210">
    <w:name w:val="中等深浅列表 21"/>
    <w:basedOn w:val="a2"/>
    <w:uiPriority w:val="66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6">
    <w:name w:val="浅色网格1"/>
    <w:basedOn w:val="a2"/>
    <w:uiPriority w:val="62"/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character" w:customStyle="1" w:styleId="apple-converted-space">
    <w:name w:val="apple-converted-space"/>
    <w:basedOn w:val="a1"/>
  </w:style>
  <w:style w:type="table" w:customStyle="1" w:styleId="32">
    <w:name w:val="浅色底纹3"/>
    <w:basedOn w:val="a2"/>
    <w:uiPriority w:val="60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a">
    <w:name w:val="注释文本字符"/>
    <w:basedOn w:val="a1"/>
    <w:link w:val="a9"/>
    <w:uiPriority w:val="99"/>
    <w:semiHidden/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55C4E7-F1DB-1F4C-AF11-26F3D66AE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\工作目录\项目管理文件\模板2.dotx</Template>
  <TotalTime>0</TotalTime>
  <Pages>3</Pages>
  <Words>138</Words>
  <Characters>788</Characters>
  <Application>Microsoft Macintosh Word</Application>
  <DocSecurity>0</DocSecurity>
  <Lines>6</Lines>
  <Paragraphs>1</Paragraphs>
  <ScaleCrop>false</ScaleCrop>
  <Company>Toshiba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Mr Sponge</cp:lastModifiedBy>
  <cp:revision>52</cp:revision>
  <dcterms:created xsi:type="dcterms:W3CDTF">2017-01-11T09:38:00Z</dcterms:created>
  <dcterms:modified xsi:type="dcterms:W3CDTF">2017-02-06T02:32:00Z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