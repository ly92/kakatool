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587E3" w14:textId="77777777" w:rsidR="001A6894" w:rsidRPr="00267928" w:rsidRDefault="001A6894" w:rsidP="001A6894">
      <w:pPr>
        <w:widowControl/>
        <w:ind w:left="566" w:firstLine="545"/>
        <w:jc w:val="left"/>
      </w:pPr>
      <w:bookmarkStart w:id="0" w:name="_Toc327194592"/>
    </w:p>
    <w:sdt>
      <w:sdtPr>
        <w:rPr>
          <w:rFonts w:ascii="黑体" w:eastAsia="黑体" w:hAnsi="黑体"/>
        </w:rPr>
        <w:id w:val="588213970"/>
        <w:docPartObj>
          <w:docPartGallery w:val="Cover Pages"/>
          <w:docPartUnique/>
        </w:docPartObj>
      </w:sdtPr>
      <w:sdtEndPr>
        <w:rPr>
          <w:rFonts w:ascii="Rockwell" w:hAnsi="Rockwell" w:hint="eastAsia"/>
          <w:sz w:val="28"/>
          <w:szCs w:val="28"/>
        </w:rPr>
      </w:sdtEndPr>
      <w:sdtContent>
        <w:p w14:paraId="464AD705" w14:textId="77777777" w:rsidR="001A6894" w:rsidRPr="00971392" w:rsidRDefault="0027267E" w:rsidP="007B7BAB">
          <w:pPr>
            <w:widowControl/>
            <w:spacing w:beforeLines="700" w:before="2184"/>
            <w:ind w:firstLineChars="309" w:firstLine="742"/>
            <w:jc w:val="center"/>
            <w:rPr>
              <w:rFonts w:ascii="黑体" w:eastAsia="黑体" w:hAnsi="黑体"/>
              <w:sz w:val="52"/>
              <w:szCs w:val="52"/>
            </w:rPr>
          </w:pPr>
          <w:r w:rsidRPr="0027267E">
            <w:rPr>
              <w:rFonts w:ascii="黑体" w:eastAsia="黑体" w:hAnsi="黑体" w:hint="eastAsia"/>
              <w:sz w:val="52"/>
              <w:szCs w:val="52"/>
            </w:rPr>
            <w:t>彩生活</w:t>
          </w:r>
          <w:r w:rsidR="000B61F8">
            <w:rPr>
              <w:rFonts w:ascii="黑体" w:eastAsia="黑体" w:hAnsi="黑体" w:hint="eastAsia"/>
              <w:sz w:val="52"/>
              <w:szCs w:val="52"/>
            </w:rPr>
            <w:t>金融平台</w:t>
          </w:r>
          <w:r>
            <w:rPr>
              <w:rFonts w:ascii="黑体" w:eastAsia="黑体" w:hAnsi="黑体" w:hint="eastAsia"/>
              <w:sz w:val="52"/>
              <w:szCs w:val="52"/>
            </w:rPr>
            <w:t>接入规范</w:t>
          </w:r>
        </w:p>
        <w:p w14:paraId="4027C690" w14:textId="77777777" w:rsidR="00873872" w:rsidRDefault="00873872" w:rsidP="007B7BAB">
          <w:pPr>
            <w:widowControl/>
            <w:spacing w:beforeLines="700" w:before="2184"/>
            <w:ind w:firstLineChars="309" w:firstLine="1607"/>
            <w:jc w:val="center"/>
            <w:rPr>
              <w:rFonts w:ascii="幼圆" w:eastAsia="幼圆"/>
              <w:sz w:val="52"/>
              <w:szCs w:val="52"/>
            </w:rPr>
          </w:pPr>
        </w:p>
        <w:p w14:paraId="50F963CB" w14:textId="77777777" w:rsidR="00873872" w:rsidRDefault="00873872" w:rsidP="007B7BAB">
          <w:pPr>
            <w:widowControl/>
            <w:spacing w:beforeLines="700" w:before="2184"/>
            <w:ind w:firstLineChars="309" w:firstLine="1607"/>
            <w:jc w:val="center"/>
            <w:rPr>
              <w:rFonts w:ascii="幼圆" w:eastAsia="幼圆"/>
              <w:sz w:val="52"/>
              <w:szCs w:val="52"/>
            </w:rPr>
          </w:pPr>
        </w:p>
        <w:tbl>
          <w:tblPr>
            <w:tblStyle w:val="ab"/>
            <w:tblW w:w="0" w:type="auto"/>
            <w:tblLook w:val="04A0" w:firstRow="1" w:lastRow="0" w:firstColumn="1" w:lastColumn="0" w:noHBand="0" w:noVBand="1"/>
          </w:tblPr>
          <w:tblGrid>
            <w:gridCol w:w="1232"/>
            <w:gridCol w:w="4463"/>
            <w:gridCol w:w="1523"/>
            <w:gridCol w:w="1310"/>
          </w:tblGrid>
          <w:tr w:rsidR="00873872" w14:paraId="5629514F" w14:textId="77777777" w:rsidTr="008F7A8A">
            <w:tc>
              <w:tcPr>
                <w:tcW w:w="1242" w:type="dxa"/>
                <w:shd w:val="pct30" w:color="auto" w:fill="auto"/>
              </w:tcPr>
              <w:p w14:paraId="0A7648A7" w14:textId="77777777" w:rsidR="00873872" w:rsidRPr="00C11B9A" w:rsidRDefault="00873872" w:rsidP="0021179E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 w:rsidRPr="00C11B9A">
                  <w:rPr>
                    <w:rFonts w:hint="eastAsia"/>
                    <w:color w:val="000000" w:themeColor="text1"/>
                    <w:sz w:val="28"/>
                    <w:szCs w:val="28"/>
                  </w:rPr>
                  <w:t>版本号</w:t>
                </w:r>
              </w:p>
            </w:tc>
            <w:tc>
              <w:tcPr>
                <w:tcW w:w="4536" w:type="dxa"/>
                <w:shd w:val="pct30" w:color="auto" w:fill="auto"/>
              </w:tcPr>
              <w:p w14:paraId="76CDE357" w14:textId="77777777" w:rsidR="00873872" w:rsidRPr="00C11B9A" w:rsidRDefault="00873872" w:rsidP="0021179E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hint="eastAsia"/>
                    <w:color w:val="000000" w:themeColor="text1"/>
                    <w:sz w:val="28"/>
                    <w:szCs w:val="28"/>
                  </w:rPr>
                  <w:t>内容</w:t>
                </w:r>
              </w:p>
            </w:tc>
            <w:tc>
              <w:tcPr>
                <w:tcW w:w="1418" w:type="dxa"/>
                <w:shd w:val="pct30" w:color="auto" w:fill="auto"/>
              </w:tcPr>
              <w:p w14:paraId="5397750B" w14:textId="77777777" w:rsidR="00873872" w:rsidRPr="00C11B9A" w:rsidRDefault="00873872" w:rsidP="0021179E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 w:rsidRPr="00C11B9A">
                  <w:rPr>
                    <w:rFonts w:hint="eastAsia"/>
                    <w:color w:val="000000" w:themeColor="text1"/>
                    <w:sz w:val="28"/>
                    <w:szCs w:val="28"/>
                  </w:rPr>
                  <w:t>时间</w:t>
                </w:r>
              </w:p>
            </w:tc>
            <w:tc>
              <w:tcPr>
                <w:tcW w:w="1326" w:type="dxa"/>
                <w:shd w:val="pct30" w:color="auto" w:fill="auto"/>
              </w:tcPr>
              <w:p w14:paraId="74720B52" w14:textId="77777777" w:rsidR="00873872" w:rsidRPr="00C11B9A" w:rsidRDefault="00873872" w:rsidP="0021179E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 w:rsidRPr="00C11B9A">
                  <w:rPr>
                    <w:rFonts w:hint="eastAsia"/>
                    <w:color w:val="000000" w:themeColor="text1"/>
                    <w:sz w:val="28"/>
                    <w:szCs w:val="28"/>
                  </w:rPr>
                  <w:t>备注</w:t>
                </w:r>
              </w:p>
            </w:tc>
          </w:tr>
          <w:tr w:rsidR="00873872" w14:paraId="7F6BC181" w14:textId="77777777" w:rsidTr="008F7A8A">
            <w:tc>
              <w:tcPr>
                <w:tcW w:w="1242" w:type="dxa"/>
              </w:tcPr>
              <w:p w14:paraId="0A211BBE" w14:textId="77777777"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V1.0</w:t>
                </w:r>
              </w:p>
            </w:tc>
            <w:tc>
              <w:tcPr>
                <w:tcW w:w="4536" w:type="dxa"/>
              </w:tcPr>
              <w:p w14:paraId="33320BE9" w14:textId="77777777" w:rsidR="00873872" w:rsidRPr="00137F5C" w:rsidRDefault="00873872" w:rsidP="00137F5C">
                <w:pPr>
                  <w:rPr>
                    <w:sz w:val="21"/>
                    <w:szCs w:val="21"/>
                  </w:rPr>
                </w:pPr>
              </w:p>
            </w:tc>
            <w:tc>
              <w:tcPr>
                <w:tcW w:w="1418" w:type="dxa"/>
              </w:tcPr>
              <w:p w14:paraId="21FFB2DA" w14:textId="77777777" w:rsidR="00873872" w:rsidRDefault="004874B0" w:rsidP="0072200F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201</w:t>
                </w:r>
                <w:r w:rsidR="00F26D02">
                  <w:rPr>
                    <w:rFonts w:hint="eastAsia"/>
                    <w:sz w:val="28"/>
                    <w:szCs w:val="28"/>
                  </w:rPr>
                  <w:t>6</w:t>
                </w:r>
                <w:r>
                  <w:rPr>
                    <w:rFonts w:hint="eastAsia"/>
                    <w:sz w:val="28"/>
                    <w:szCs w:val="28"/>
                  </w:rPr>
                  <w:t>-</w:t>
                </w:r>
                <w:r w:rsidR="0072200F">
                  <w:rPr>
                    <w:rFonts w:hint="eastAsia"/>
                    <w:sz w:val="28"/>
                    <w:szCs w:val="28"/>
                  </w:rPr>
                  <w:t>7</w:t>
                </w:r>
                <w:r w:rsidR="00467C04">
                  <w:rPr>
                    <w:rFonts w:hint="eastAsia"/>
                    <w:sz w:val="28"/>
                    <w:szCs w:val="28"/>
                  </w:rPr>
                  <w:t>-</w:t>
                </w:r>
                <w:r w:rsidR="0072200F">
                  <w:rPr>
                    <w:rFonts w:hint="eastAsia"/>
                    <w:sz w:val="28"/>
                    <w:szCs w:val="28"/>
                  </w:rPr>
                  <w:t>15</w:t>
                </w:r>
              </w:p>
            </w:tc>
            <w:tc>
              <w:tcPr>
                <w:tcW w:w="1326" w:type="dxa"/>
              </w:tcPr>
              <w:p w14:paraId="697D1A6D" w14:textId="77777777"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</w:tr>
          <w:tr w:rsidR="00B44087" w14:paraId="1A3F260F" w14:textId="77777777" w:rsidTr="008F7A8A">
            <w:tc>
              <w:tcPr>
                <w:tcW w:w="1242" w:type="dxa"/>
              </w:tcPr>
              <w:p w14:paraId="63EB6002" w14:textId="77777777" w:rsidR="00B44087" w:rsidRDefault="00B44087" w:rsidP="00D975A4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V1.1</w:t>
                </w:r>
              </w:p>
            </w:tc>
            <w:tc>
              <w:tcPr>
                <w:tcW w:w="4536" w:type="dxa"/>
              </w:tcPr>
              <w:p w14:paraId="57CF072A" w14:textId="77777777" w:rsidR="00B44087" w:rsidRDefault="00B44087" w:rsidP="00D975A4">
                <w:pPr>
                  <w:jc w:val="left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增加资金冻结、子账户等内容</w:t>
                </w:r>
              </w:p>
            </w:tc>
            <w:tc>
              <w:tcPr>
                <w:tcW w:w="1418" w:type="dxa"/>
              </w:tcPr>
              <w:p w14:paraId="3C52B950" w14:textId="77777777" w:rsidR="00B44087" w:rsidRDefault="00B44087" w:rsidP="00D975A4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2017-01-23</w:t>
                </w:r>
              </w:p>
            </w:tc>
            <w:tc>
              <w:tcPr>
                <w:tcW w:w="1326" w:type="dxa"/>
              </w:tcPr>
              <w:p w14:paraId="4C9C10D9" w14:textId="77777777" w:rsidR="00B44087" w:rsidRDefault="00B44087" w:rsidP="00D975A4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徐嘉炜</w:t>
                </w:r>
              </w:p>
            </w:tc>
          </w:tr>
          <w:tr w:rsidR="00B44087" w14:paraId="6F186BFF" w14:textId="77777777" w:rsidTr="008F7A8A">
            <w:tc>
              <w:tcPr>
                <w:tcW w:w="1242" w:type="dxa"/>
              </w:tcPr>
              <w:p w14:paraId="03A3BD08" w14:textId="77777777" w:rsidR="00B44087" w:rsidRDefault="002567EC" w:rsidP="0021179E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V1.6</w:t>
                </w:r>
              </w:p>
            </w:tc>
            <w:tc>
              <w:tcPr>
                <w:tcW w:w="4536" w:type="dxa"/>
              </w:tcPr>
              <w:p w14:paraId="3B979C7F" w14:textId="77777777" w:rsidR="00B44087" w:rsidRDefault="002567EC" w:rsidP="0021179E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增加聚合支付、批量汇兑等接口</w:t>
                </w:r>
              </w:p>
            </w:tc>
            <w:tc>
              <w:tcPr>
                <w:tcW w:w="1418" w:type="dxa"/>
              </w:tcPr>
              <w:p w14:paraId="425B7DA4" w14:textId="77777777" w:rsidR="00B44087" w:rsidRPr="002567EC" w:rsidRDefault="002567EC" w:rsidP="0021179E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2017-04-10</w:t>
                </w:r>
              </w:p>
            </w:tc>
            <w:tc>
              <w:tcPr>
                <w:tcW w:w="1326" w:type="dxa"/>
              </w:tcPr>
              <w:p w14:paraId="4AEFDDAF" w14:textId="77777777" w:rsidR="00B44087" w:rsidRDefault="002567EC" w:rsidP="0021179E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徐嘉炜</w:t>
                </w:r>
              </w:p>
            </w:tc>
          </w:tr>
          <w:tr w:rsidR="00FF5988" w14:paraId="2E825816" w14:textId="77777777" w:rsidTr="008F7A8A">
            <w:tc>
              <w:tcPr>
                <w:tcW w:w="1242" w:type="dxa"/>
              </w:tcPr>
              <w:p w14:paraId="16F40548" w14:textId="77777777" w:rsidR="00FF5988" w:rsidRDefault="00FF5988" w:rsidP="0021179E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V1.7</w:t>
                </w:r>
              </w:p>
            </w:tc>
            <w:tc>
              <w:tcPr>
                <w:tcW w:w="4536" w:type="dxa"/>
              </w:tcPr>
              <w:p w14:paraId="2A7B6783" w14:textId="77777777" w:rsidR="00FF5988" w:rsidRDefault="00FF5988" w:rsidP="0021179E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修改支付密码相关接口</w:t>
                </w:r>
              </w:p>
            </w:tc>
            <w:tc>
              <w:tcPr>
                <w:tcW w:w="1418" w:type="dxa"/>
              </w:tcPr>
              <w:p w14:paraId="5B3EC396" w14:textId="77777777" w:rsidR="00FF5988" w:rsidRPr="00FF5988" w:rsidRDefault="00FF5988" w:rsidP="0021179E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2017-04-18</w:t>
                </w:r>
              </w:p>
            </w:tc>
            <w:tc>
              <w:tcPr>
                <w:tcW w:w="1326" w:type="dxa"/>
              </w:tcPr>
              <w:p w14:paraId="11E237C6" w14:textId="77777777" w:rsidR="00FF5988" w:rsidRDefault="00FF5988" w:rsidP="0021179E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徐嘉炜</w:t>
                </w:r>
              </w:p>
            </w:tc>
          </w:tr>
        </w:tbl>
        <w:p w14:paraId="5979FD76" w14:textId="77777777" w:rsidR="000B61F8" w:rsidRDefault="000B61F8" w:rsidP="000B61F8">
          <w:pPr>
            <w:widowControl/>
            <w:ind w:leftChars="98" w:left="235" w:firstLineChars="500" w:firstLine="3600"/>
            <w:jc w:val="left"/>
            <w:rPr>
              <w:rFonts w:ascii="幼圆" w:eastAsia="幼圆" w:hAnsi="Rockwell"/>
              <w:sz w:val="72"/>
              <w:szCs w:val="72"/>
            </w:rPr>
          </w:pPr>
        </w:p>
        <w:sdt>
          <w:sdtPr>
            <w:rPr>
              <w:rFonts w:ascii="Calibri" w:hAnsi="Calibri"/>
              <w:b w:val="0"/>
              <w:bCs w:val="0"/>
              <w:color w:val="auto"/>
              <w:kern w:val="2"/>
              <w:sz w:val="24"/>
              <w:szCs w:val="22"/>
              <w:lang w:val="zh-CN"/>
            </w:rPr>
            <w:id w:val="155530462"/>
            <w:docPartObj>
              <w:docPartGallery w:val="Table of Contents"/>
              <w:docPartUnique/>
            </w:docPartObj>
          </w:sdtPr>
          <w:sdtEndPr>
            <w:rPr>
              <w:lang w:val="en-US"/>
            </w:rPr>
          </w:sdtEndPr>
          <w:sdtContent>
            <w:p w14:paraId="37FD7DEC" w14:textId="77777777" w:rsidR="00295E44" w:rsidRDefault="00295E44">
              <w:pPr>
                <w:pStyle w:val="ae"/>
              </w:pPr>
              <w:r>
                <w:rPr>
                  <w:lang w:val="zh-CN"/>
                </w:rPr>
                <w:t>目录</w:t>
              </w:r>
            </w:p>
            <w:p w14:paraId="12D48959" w14:textId="77777777" w:rsidR="003F7777" w:rsidRDefault="008E4129">
              <w:pPr>
                <w:pStyle w:val="12"/>
                <w:tabs>
                  <w:tab w:val="left" w:pos="420"/>
                  <w:tab w:val="right" w:leader="dot" w:pos="8302"/>
                </w:tabs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r>
                <w:fldChar w:fldCharType="begin"/>
              </w:r>
              <w:r w:rsidR="00295E44">
                <w:instrText xml:space="preserve"> TOC \o "1-3" \h \z \u </w:instrText>
              </w:r>
              <w:r>
                <w:fldChar w:fldCharType="separate"/>
              </w:r>
              <w:hyperlink w:anchor="_Toc480299989" w:history="1">
                <w:r w:rsidR="003F7777" w:rsidRPr="00A97983">
                  <w:rPr>
                    <w:rStyle w:val="af"/>
                    <w:noProof/>
                  </w:rPr>
                  <w:t>1.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引言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_Toc480299989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5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7EA5E129" w14:textId="77777777" w:rsidR="003F7777" w:rsidRDefault="00020EB6" w:rsidP="003F7777">
              <w:pPr>
                <w:pStyle w:val="22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299990" w:history="1">
                <w:r w:rsidR="003F7777" w:rsidRPr="00A97983">
                  <w:rPr>
                    <w:rStyle w:val="af"/>
                    <w:noProof/>
                  </w:rPr>
                  <w:t>1.1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适用范围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_Toc480299990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5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3CBBED30" w14:textId="77777777" w:rsidR="003F7777" w:rsidRDefault="00020EB6" w:rsidP="003F7777">
              <w:pPr>
                <w:pStyle w:val="22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299991" w:history="1">
                <w:r w:rsidR="003F7777" w:rsidRPr="00A97983">
                  <w:rPr>
                    <w:rStyle w:val="af"/>
                    <w:noProof/>
                  </w:rPr>
                  <w:t>1.2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目标对象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_Toc480299991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5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108717B1" w14:textId="77777777" w:rsidR="003F7777" w:rsidRDefault="00020EB6" w:rsidP="003F7777">
              <w:pPr>
                <w:pStyle w:val="22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299992" w:history="1">
                <w:r w:rsidR="003F7777" w:rsidRPr="00A97983">
                  <w:rPr>
                    <w:rStyle w:val="af"/>
                    <w:noProof/>
                  </w:rPr>
                  <w:t>1.3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名词解释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_Toc480299992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5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29A49F31" w14:textId="77777777" w:rsidR="003F7777" w:rsidRDefault="00020EB6">
              <w:pPr>
                <w:pStyle w:val="12"/>
                <w:tabs>
                  <w:tab w:val="left" w:pos="420"/>
                  <w:tab w:val="right" w:leader="dot" w:pos="8302"/>
                </w:tabs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299993" w:history="1">
                <w:r w:rsidR="003F7777" w:rsidRPr="00A97983">
                  <w:rPr>
                    <w:rStyle w:val="af"/>
                    <w:noProof/>
                  </w:rPr>
                  <w:t>2.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接入流程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_Toc480299993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6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2B7BF5FD" w14:textId="77777777" w:rsidR="003F7777" w:rsidRDefault="00020EB6" w:rsidP="003F7777">
              <w:pPr>
                <w:pStyle w:val="22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299994" w:history="1">
                <w:r w:rsidR="003F7777" w:rsidRPr="00A97983">
                  <w:rPr>
                    <w:rStyle w:val="af"/>
                    <w:noProof/>
                  </w:rPr>
                  <w:t>2.1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申请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_Toc480299994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6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4D98C6EC" w14:textId="77777777" w:rsidR="003F7777" w:rsidRDefault="00020EB6" w:rsidP="003F7777">
              <w:pPr>
                <w:pStyle w:val="22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299995" w:history="1">
                <w:r w:rsidR="003F7777" w:rsidRPr="00A97983">
                  <w:rPr>
                    <w:rStyle w:val="af"/>
                    <w:noProof/>
                  </w:rPr>
                  <w:t>2.2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分配账号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_Toc480299995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7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791427AB" w14:textId="77777777" w:rsidR="003F7777" w:rsidRDefault="00020EB6" w:rsidP="003F7777">
              <w:pPr>
                <w:pStyle w:val="22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299996" w:history="1">
                <w:r w:rsidR="003F7777" w:rsidRPr="00A97983">
                  <w:rPr>
                    <w:rStyle w:val="af"/>
                    <w:noProof/>
                  </w:rPr>
                  <w:t>2.3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测试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_Toc480299996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7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1542C675" w14:textId="77777777" w:rsidR="003F7777" w:rsidRDefault="00020EB6" w:rsidP="003F7777">
              <w:pPr>
                <w:pStyle w:val="22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299997" w:history="1">
                <w:r w:rsidR="003F7777" w:rsidRPr="00A97983">
                  <w:rPr>
                    <w:rStyle w:val="af"/>
                    <w:noProof/>
                  </w:rPr>
                  <w:t>2.4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上线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_Toc480299997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7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3DC42961" w14:textId="77777777" w:rsidR="003F7777" w:rsidRDefault="00020EB6">
              <w:pPr>
                <w:pStyle w:val="12"/>
                <w:tabs>
                  <w:tab w:val="left" w:pos="420"/>
                  <w:tab w:val="right" w:leader="dot" w:pos="8302"/>
                </w:tabs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299998" w:history="1">
                <w:r w:rsidR="003F7777" w:rsidRPr="00A97983">
                  <w:rPr>
                    <w:rStyle w:val="af"/>
                    <w:noProof/>
                  </w:rPr>
                  <w:t>3.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对账结算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_Toc480299998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7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297454E4" w14:textId="77777777" w:rsidR="003F7777" w:rsidRDefault="00020EB6">
              <w:pPr>
                <w:pStyle w:val="12"/>
                <w:tabs>
                  <w:tab w:val="left" w:pos="420"/>
                  <w:tab w:val="right" w:leader="dot" w:pos="8302"/>
                </w:tabs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299999" w:history="1">
                <w:r w:rsidR="003F7777" w:rsidRPr="00A97983">
                  <w:rPr>
                    <w:rStyle w:val="af"/>
                    <w:noProof/>
                  </w:rPr>
                  <w:t>4.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业务流程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_Toc480299999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8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6EE982D2" w14:textId="77777777" w:rsidR="003F7777" w:rsidRDefault="00020EB6" w:rsidP="003F7777">
              <w:pPr>
                <w:pStyle w:val="22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00" w:history="1">
                <w:r w:rsidR="003F7777" w:rsidRPr="00A97983">
                  <w:rPr>
                    <w:rStyle w:val="af"/>
                    <w:noProof/>
                  </w:rPr>
                  <w:t>4.1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微信</w:t>
                </w:r>
                <w:r w:rsidR="003F7777" w:rsidRPr="00A97983">
                  <w:rPr>
                    <w:rStyle w:val="af"/>
                    <w:noProof/>
                  </w:rPr>
                  <w:t>/</w:t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支付宝支付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_Toc480300000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8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0F4CA3E2" w14:textId="77777777" w:rsidR="003F7777" w:rsidRDefault="00020EB6" w:rsidP="003F7777">
              <w:pPr>
                <w:pStyle w:val="22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01" w:history="1">
                <w:r w:rsidR="003F7777" w:rsidRPr="00A97983">
                  <w:rPr>
                    <w:rStyle w:val="af"/>
                    <w:noProof/>
                  </w:rPr>
                  <w:t>4.2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普通支付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_Toc480300001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8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0A37D6AB" w14:textId="77777777" w:rsidR="003F7777" w:rsidRDefault="00020EB6" w:rsidP="003F7777">
              <w:pPr>
                <w:pStyle w:val="22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02" w:history="1">
                <w:r w:rsidR="003F7777" w:rsidRPr="00A97983">
                  <w:rPr>
                    <w:rStyle w:val="af"/>
                    <w:noProof/>
                  </w:rPr>
                  <w:t>4.3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快速支付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_Toc480300002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8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1B330F20" w14:textId="77777777" w:rsidR="003F7777" w:rsidRDefault="00020EB6" w:rsidP="003F7777">
              <w:pPr>
                <w:pStyle w:val="22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03" w:history="1">
                <w:r w:rsidR="003F7777" w:rsidRPr="00A97983">
                  <w:rPr>
                    <w:rStyle w:val="af"/>
                    <w:noProof/>
                  </w:rPr>
                  <w:t>4.4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资金冻结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_Toc480300003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8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10D81086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04" w:history="1">
                <w:r w:rsidR="003F7777" w:rsidRPr="00A97983">
                  <w:rPr>
                    <w:rStyle w:val="af"/>
                    <w:noProof/>
                  </w:rPr>
                  <w:t>4.4.1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业务场景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_Toc480300004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9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4BFEAC9C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05" w:history="1">
                <w:r w:rsidR="003F7777" w:rsidRPr="00A97983">
                  <w:rPr>
                    <w:rStyle w:val="af"/>
                    <w:noProof/>
                  </w:rPr>
                  <w:t>4.4.2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功能流程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_Toc480300005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9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0430C4E7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06" w:history="1">
                <w:r w:rsidR="003F7777" w:rsidRPr="00A97983">
                  <w:rPr>
                    <w:rStyle w:val="af"/>
                    <w:noProof/>
                  </w:rPr>
                  <w:t>4.4.3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功能说明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_Toc480300006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10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5DFE786E" w14:textId="77777777" w:rsidR="003F7777" w:rsidRDefault="00020EB6">
              <w:pPr>
                <w:pStyle w:val="12"/>
                <w:tabs>
                  <w:tab w:val="left" w:pos="420"/>
                  <w:tab w:val="right" w:leader="dot" w:pos="8302"/>
                </w:tabs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07" w:history="1">
                <w:r w:rsidR="003F7777" w:rsidRPr="00A97983">
                  <w:rPr>
                    <w:rStyle w:val="af"/>
                    <w:noProof/>
                  </w:rPr>
                  <w:t>5.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接口说明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_Toc480300007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10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065EFBBE" w14:textId="77777777" w:rsidR="003F7777" w:rsidRDefault="00020EB6" w:rsidP="003F7777">
              <w:pPr>
                <w:pStyle w:val="22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08" w:history="1">
                <w:r w:rsidR="003F7777" w:rsidRPr="00A97983">
                  <w:rPr>
                    <w:rStyle w:val="af"/>
                    <w:noProof/>
                  </w:rPr>
                  <w:t>5.1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接口认证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_Toc480300008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10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04EC4B18" w14:textId="77777777" w:rsidR="003F7777" w:rsidRDefault="00020EB6" w:rsidP="003F7777">
              <w:pPr>
                <w:pStyle w:val="22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09" w:history="1">
                <w:r w:rsidR="003F7777" w:rsidRPr="00A97983">
                  <w:rPr>
                    <w:rStyle w:val="af"/>
                    <w:noProof/>
                  </w:rPr>
                  <w:t>5.2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通用参数及结果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_Toc480300009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10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78098B7E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10" w:history="1">
                <w:r w:rsidR="003F7777" w:rsidRPr="00A97983">
                  <w:rPr>
                    <w:rStyle w:val="af"/>
                    <w:noProof/>
                  </w:rPr>
                  <w:t>5.2.1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请求参数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_Toc480300010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10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21394E52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11" w:history="1">
                <w:r w:rsidR="003F7777" w:rsidRPr="00A97983">
                  <w:rPr>
                    <w:rStyle w:val="af"/>
                    <w:noProof/>
                  </w:rPr>
                  <w:t>5.2.2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请求结果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_Toc480300011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10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2E7E68D8" w14:textId="77777777" w:rsidR="003F7777" w:rsidRDefault="00020EB6" w:rsidP="003F7777">
              <w:pPr>
                <w:pStyle w:val="22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12" w:history="1">
                <w:r w:rsidR="003F7777" w:rsidRPr="00A97983">
                  <w:rPr>
                    <w:rStyle w:val="af"/>
                    <w:noProof/>
                  </w:rPr>
                  <w:t>5.3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交易接口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_Toc480300012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11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42890421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13" w:history="1">
                <w:r w:rsidR="003F7777" w:rsidRPr="00A97983">
                  <w:rPr>
                    <w:rStyle w:val="af"/>
                    <w:noProof/>
                  </w:rPr>
                  <w:t>5.3.1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生成预付单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_Toc480300013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11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1D7041C7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14" w:history="1">
                <w:r w:rsidR="003F7777" w:rsidRPr="00A97983">
                  <w:rPr>
                    <w:rStyle w:val="af"/>
                    <w:noProof/>
                  </w:rPr>
                  <w:t>5.3.2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支付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_Toc480300014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13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76983652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15" w:history="1">
                <w:r w:rsidR="003F7777" w:rsidRPr="00A97983">
                  <w:rPr>
                    <w:rStyle w:val="af"/>
                    <w:noProof/>
                  </w:rPr>
                  <w:t>5.3.3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快速交易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_Toc480300015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14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4868EF7C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16" w:history="1">
                <w:r w:rsidR="003F7777" w:rsidRPr="00A97983">
                  <w:rPr>
                    <w:rStyle w:val="af"/>
                    <w:noProof/>
                  </w:rPr>
                  <w:t>5.3.4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批量汇兑交易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_Toc480300016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14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7CB84016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17" w:history="1">
                <w:r w:rsidR="003F7777" w:rsidRPr="00A97983">
                  <w:rPr>
                    <w:rStyle w:val="af"/>
                    <w:noProof/>
                  </w:rPr>
                  <w:t>5.3.5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聚合支付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_Toc480300017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15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437F763E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18" w:history="1">
                <w:r w:rsidR="003F7777" w:rsidRPr="00A97983">
                  <w:rPr>
                    <w:rStyle w:val="af"/>
                    <w:noProof/>
                  </w:rPr>
                  <w:t>5.3.6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取消交易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_Toc480300018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17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0BE7F1E2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19" w:history="1">
                <w:r w:rsidR="003F7777" w:rsidRPr="00A97983">
                  <w:rPr>
                    <w:rStyle w:val="af"/>
                    <w:noProof/>
                  </w:rPr>
                  <w:t>5.3.7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退款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_Toc480300019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17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5C3717E8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20" w:history="1">
                <w:r w:rsidR="003F7777" w:rsidRPr="00A97983">
                  <w:rPr>
                    <w:rStyle w:val="af"/>
                    <w:noProof/>
                  </w:rPr>
                  <w:t>5.3.8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查询交易清单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_Toc480300020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17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489D10F3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21" w:history="1">
                <w:r w:rsidR="003F7777" w:rsidRPr="00A97983">
                  <w:rPr>
                    <w:rStyle w:val="af"/>
                    <w:noProof/>
                  </w:rPr>
                  <w:t>5.3.9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查询交易明细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_Toc480300021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18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4CA002CF" w14:textId="77777777" w:rsidR="003F7777" w:rsidRDefault="00020EB6" w:rsidP="003F7777">
              <w:pPr>
                <w:pStyle w:val="32"/>
                <w:tabs>
                  <w:tab w:val="left" w:pos="210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22" w:history="1">
                <w:r w:rsidR="003F7777" w:rsidRPr="00A97983">
                  <w:rPr>
                    <w:rStyle w:val="af"/>
                    <w:noProof/>
                  </w:rPr>
                  <w:t>5.3.10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查询接入商支付通道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_Toc480300022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19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31989272" w14:textId="77777777" w:rsidR="003F7777" w:rsidRDefault="00020EB6" w:rsidP="003F7777">
              <w:pPr>
                <w:pStyle w:val="22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23" w:history="1">
                <w:r w:rsidR="003F7777" w:rsidRPr="00A97983">
                  <w:rPr>
                    <w:rStyle w:val="af"/>
                    <w:noProof/>
                  </w:rPr>
                  <w:t>5.4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资金冻结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_Toc480300023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20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4536F1AF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24" w:history="1">
                <w:r w:rsidR="003F7777" w:rsidRPr="00A97983">
                  <w:rPr>
                    <w:rStyle w:val="af"/>
                    <w:noProof/>
                  </w:rPr>
                  <w:t>5.4.1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申请冻结</w:t>
                </w:r>
                <w:r w:rsidR="003F7777" w:rsidRPr="00A97983">
                  <w:rPr>
                    <w:rStyle w:val="af"/>
                    <w:noProof/>
                  </w:rPr>
                  <w:t>freeze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_Toc480300024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20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67E2B158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25" w:history="1">
                <w:r w:rsidR="003F7777" w:rsidRPr="00A97983">
                  <w:rPr>
                    <w:rStyle w:val="af"/>
                    <w:noProof/>
                  </w:rPr>
                  <w:t>5.4.2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修改冻结时间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_Toc480300025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20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7EBA76F3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26" w:history="1">
                <w:r w:rsidR="003F7777" w:rsidRPr="00A97983">
                  <w:rPr>
                    <w:rStyle w:val="af"/>
                    <w:noProof/>
                  </w:rPr>
                  <w:t>5.4.3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取消冻结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_Toc480300026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20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52723D64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27" w:history="1">
                <w:r w:rsidR="003F7777" w:rsidRPr="00A97983">
                  <w:rPr>
                    <w:rStyle w:val="af"/>
                    <w:noProof/>
                  </w:rPr>
                  <w:t>5.4.4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资金冻结清单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_Toc480300027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21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03A9FB93" w14:textId="77777777" w:rsidR="003F7777" w:rsidRDefault="00020EB6" w:rsidP="003F7777">
              <w:pPr>
                <w:pStyle w:val="22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28" w:history="1">
                <w:r w:rsidR="003F7777" w:rsidRPr="00A97983">
                  <w:rPr>
                    <w:rStyle w:val="af"/>
                    <w:noProof/>
                  </w:rPr>
                  <w:t>5.5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子账户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_Toc480300028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21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2B24EC81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29" w:history="1">
                <w:r w:rsidR="003F7777" w:rsidRPr="00A97983">
                  <w:rPr>
                    <w:rStyle w:val="af"/>
                    <w:noProof/>
                  </w:rPr>
                  <w:t>5.5.1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创建子账户类型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_Toc480300029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21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4291C9E2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30" w:history="1">
                <w:r w:rsidR="003F7777" w:rsidRPr="00A97983">
                  <w:rPr>
                    <w:rStyle w:val="af"/>
                    <w:noProof/>
                  </w:rPr>
                  <w:t>5.5.2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创建子账号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_Toc480300030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22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6DFAC5B4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31" w:history="1">
                <w:r w:rsidR="003F7777" w:rsidRPr="00A97983">
                  <w:rPr>
                    <w:rStyle w:val="af"/>
                    <w:noProof/>
                  </w:rPr>
                  <w:t>5.5.3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查询子账号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_Toc480300031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22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487F8C17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32" w:history="1">
                <w:r w:rsidR="003F7777" w:rsidRPr="00A97983">
                  <w:rPr>
                    <w:rStyle w:val="af"/>
                    <w:noProof/>
                  </w:rPr>
                  <w:t>5.5.4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修改子账号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_Toc480300032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22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602E3861" w14:textId="77777777" w:rsidR="003F7777" w:rsidRDefault="00020EB6" w:rsidP="003F7777">
              <w:pPr>
                <w:pStyle w:val="22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33" w:history="1">
                <w:r w:rsidR="003F7777" w:rsidRPr="00A97983">
                  <w:rPr>
                    <w:rStyle w:val="af"/>
                    <w:noProof/>
                  </w:rPr>
                  <w:t>5.6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用户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_Toc480300033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23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6835BBE6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34" w:history="1">
                <w:r w:rsidR="003F7777" w:rsidRPr="00A97983">
                  <w:rPr>
                    <w:rStyle w:val="af"/>
                    <w:noProof/>
                  </w:rPr>
                  <w:t>5.6.1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创建用户账号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_Toc480300034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23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70765E83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35" w:history="1">
                <w:r w:rsidR="003F7777" w:rsidRPr="00A97983">
                  <w:rPr>
                    <w:rStyle w:val="af"/>
                    <w:noProof/>
                  </w:rPr>
                  <w:t>5.6.2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禁用用户账号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_Toc480300035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24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0814C061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36" w:history="1">
                <w:r w:rsidR="003F7777" w:rsidRPr="00A97983">
                  <w:rPr>
                    <w:rStyle w:val="af"/>
                    <w:noProof/>
                  </w:rPr>
                  <w:t>5.6.3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恢复用户账号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_Toc480300036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24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1F24F539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37" w:history="1">
                <w:r w:rsidR="003F7777" w:rsidRPr="00A97983">
                  <w:rPr>
                    <w:rStyle w:val="af"/>
                    <w:noProof/>
                  </w:rPr>
                  <w:t>5.6.4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查询账号详情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_Toc480300037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25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67E05715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38" w:history="1">
                <w:r w:rsidR="003F7777" w:rsidRPr="00A97983">
                  <w:rPr>
                    <w:rStyle w:val="af"/>
                    <w:noProof/>
                  </w:rPr>
                  <w:t>5.6.5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修改账号详情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_Toc480300038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25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2479B67E" w14:textId="77777777" w:rsidR="003F7777" w:rsidRDefault="00020EB6" w:rsidP="003F7777">
              <w:pPr>
                <w:pStyle w:val="22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39" w:history="1">
                <w:r w:rsidR="003F7777" w:rsidRPr="00A97983">
                  <w:rPr>
                    <w:rStyle w:val="af"/>
                    <w:noProof/>
                  </w:rPr>
                  <w:t>5.7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商家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_Toc480300039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26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6C5ACEE5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40" w:history="1">
                <w:r w:rsidR="003F7777" w:rsidRPr="00A97983">
                  <w:rPr>
                    <w:rStyle w:val="af"/>
                    <w:noProof/>
                  </w:rPr>
                  <w:t>5.7.1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创建商家账号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_Toc480300040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26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72C02033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41" w:history="1">
                <w:r w:rsidR="003F7777" w:rsidRPr="00A97983">
                  <w:rPr>
                    <w:rStyle w:val="af"/>
                    <w:noProof/>
                  </w:rPr>
                  <w:t>5.7.2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禁用商家账号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_Toc480300041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27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4FA02BDA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42" w:history="1">
                <w:r w:rsidR="003F7777" w:rsidRPr="00A97983">
                  <w:rPr>
                    <w:rStyle w:val="af"/>
                    <w:noProof/>
                  </w:rPr>
                  <w:t>5.7.3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恢复商家账号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_Toc480300042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27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4EBF369E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43" w:history="1">
                <w:r w:rsidR="003F7777" w:rsidRPr="00A97983">
                  <w:rPr>
                    <w:rStyle w:val="af"/>
                    <w:noProof/>
                  </w:rPr>
                  <w:t>5.7.4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查询账号详情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_Toc480300043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27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189F1EDF" w14:textId="77777777" w:rsidR="003F7777" w:rsidRDefault="00020EB6" w:rsidP="003F7777">
              <w:pPr>
                <w:pStyle w:val="22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44" w:history="1">
                <w:r w:rsidR="003F7777" w:rsidRPr="00A97983">
                  <w:rPr>
                    <w:rStyle w:val="af"/>
                    <w:noProof/>
                  </w:rPr>
                  <w:t>5.8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额度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_Toc480300044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28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2B7011D4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45" w:history="1">
                <w:r w:rsidR="003F7777" w:rsidRPr="00A97983">
                  <w:rPr>
                    <w:rStyle w:val="af"/>
                    <w:noProof/>
                  </w:rPr>
                  <w:t>5.8.1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申请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_Toc480300045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28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0568AA11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46" w:history="1">
                <w:r w:rsidR="003F7777" w:rsidRPr="00A97983">
                  <w:rPr>
                    <w:rStyle w:val="af"/>
                    <w:noProof/>
                  </w:rPr>
                  <w:t>5.8.2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取消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_Toc480300046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28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1B50FC8F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47" w:history="1">
                <w:r w:rsidR="003F7777" w:rsidRPr="00A97983">
                  <w:rPr>
                    <w:rStyle w:val="af"/>
                    <w:noProof/>
                  </w:rPr>
                  <w:t>5.8.3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列表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_Toc480300047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28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0CF5BE23" w14:textId="77777777" w:rsidR="003F7777" w:rsidRDefault="00020EB6" w:rsidP="003F7777">
              <w:pPr>
                <w:pStyle w:val="32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80300048" w:history="1">
                <w:r w:rsidR="003F7777" w:rsidRPr="00A97983">
                  <w:rPr>
                    <w:rStyle w:val="af"/>
                    <w:noProof/>
                  </w:rPr>
                  <w:t>5.8.4</w:t>
                </w:r>
                <w:r w:rsidR="003F7777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3F7777" w:rsidRPr="00A97983">
                  <w:rPr>
                    <w:rStyle w:val="af"/>
                    <w:rFonts w:hint="eastAsia"/>
                    <w:noProof/>
                  </w:rPr>
                  <w:t>详情</w:t>
                </w:r>
                <w:r w:rsidR="003F7777">
                  <w:rPr>
                    <w:noProof/>
                    <w:webHidden/>
                  </w:rPr>
                  <w:tab/>
                </w:r>
                <w:r w:rsidR="003F7777">
                  <w:rPr>
                    <w:noProof/>
                    <w:webHidden/>
                  </w:rPr>
                  <w:fldChar w:fldCharType="begin"/>
                </w:r>
                <w:r w:rsidR="003F7777">
                  <w:rPr>
                    <w:noProof/>
                    <w:webHidden/>
                  </w:rPr>
                  <w:instrText xml:space="preserve"> PAGEREF _Toc480300048 \h </w:instrText>
                </w:r>
                <w:r w:rsidR="003F7777">
                  <w:rPr>
                    <w:noProof/>
                    <w:webHidden/>
                  </w:rPr>
                </w:r>
                <w:r w:rsidR="003F7777">
                  <w:rPr>
                    <w:noProof/>
                    <w:webHidden/>
                  </w:rPr>
                  <w:fldChar w:fldCharType="separate"/>
                </w:r>
                <w:r w:rsidR="003F7777">
                  <w:rPr>
                    <w:noProof/>
                    <w:webHidden/>
                  </w:rPr>
                  <w:t>29</w:t>
                </w:r>
                <w:r w:rsidR="003F7777">
                  <w:rPr>
                    <w:noProof/>
                    <w:webHidden/>
                  </w:rPr>
                  <w:fldChar w:fldCharType="end"/>
                </w:r>
              </w:hyperlink>
            </w:p>
            <w:p w14:paraId="4A8C036E" w14:textId="77777777" w:rsidR="001A6894" w:rsidRPr="00092224" w:rsidRDefault="008E4129" w:rsidP="00092224">
              <w:r>
                <w:lastRenderedPageBreak/>
                <w:fldChar w:fldCharType="end"/>
              </w:r>
            </w:p>
          </w:sdtContent>
        </w:sdt>
      </w:sdtContent>
    </w:sdt>
    <w:p w14:paraId="786C6E12" w14:textId="77777777" w:rsidR="0072200F" w:rsidRDefault="0072200F" w:rsidP="00295E44">
      <w:pPr>
        <w:pStyle w:val="1"/>
        <w:pageBreakBefore/>
      </w:pPr>
      <w:bookmarkStart w:id="1" w:name="_Toc480299989"/>
      <w:bookmarkEnd w:id="0"/>
      <w:r>
        <w:rPr>
          <w:rFonts w:hint="eastAsia"/>
        </w:rPr>
        <w:lastRenderedPageBreak/>
        <w:t>引言</w:t>
      </w:r>
      <w:bookmarkEnd w:id="1"/>
    </w:p>
    <w:p w14:paraId="72C7A3F1" w14:textId="77777777" w:rsidR="0072200F" w:rsidRDefault="0072200F" w:rsidP="0099230E">
      <w:pPr>
        <w:pStyle w:val="2"/>
      </w:pPr>
      <w:bookmarkStart w:id="2" w:name="_Toc480299990"/>
      <w:r>
        <w:rPr>
          <w:rFonts w:hint="eastAsia"/>
        </w:rPr>
        <w:t>适用范围</w:t>
      </w:r>
      <w:bookmarkEnd w:id="2"/>
    </w:p>
    <w:p w14:paraId="6FE95B0B" w14:textId="77777777" w:rsidR="0072200F" w:rsidRPr="00634C4B" w:rsidRDefault="0072200F" w:rsidP="0072200F">
      <w:r>
        <w:rPr>
          <w:rFonts w:hint="eastAsia"/>
        </w:rPr>
        <w:tab/>
      </w:r>
      <w:r>
        <w:rPr>
          <w:rFonts w:hint="eastAsia"/>
        </w:rPr>
        <w:t>本文档适用于计划接入彩生活金融平台系统的第三方系统。</w:t>
      </w:r>
    </w:p>
    <w:p w14:paraId="6656B6FF" w14:textId="77777777" w:rsidR="0072200F" w:rsidRDefault="0072200F" w:rsidP="0099230E">
      <w:pPr>
        <w:pStyle w:val="2"/>
      </w:pPr>
      <w:bookmarkStart w:id="3" w:name="_Toc480299991"/>
      <w:r>
        <w:rPr>
          <w:rFonts w:hint="eastAsia"/>
        </w:rPr>
        <w:t>目标对象</w:t>
      </w:r>
      <w:bookmarkEnd w:id="3"/>
    </w:p>
    <w:p w14:paraId="27B7342C" w14:textId="77777777" w:rsidR="0072200F" w:rsidRDefault="0072200F" w:rsidP="0072200F">
      <w:pPr>
        <w:rPr>
          <w:rFonts w:ascii="Times New Roman" w:hAnsi="Times New Roman"/>
        </w:rPr>
      </w:pPr>
      <w:r>
        <w:rPr>
          <w:rFonts w:hint="eastAsia"/>
        </w:rPr>
        <w:tab/>
      </w:r>
      <w:r w:rsidR="00EA19E4">
        <w:rPr>
          <w:rFonts w:hint="eastAsia"/>
        </w:rPr>
        <w:t>第三方系统</w:t>
      </w:r>
      <w:r>
        <w:rPr>
          <w:rFonts w:hint="eastAsia"/>
        </w:rPr>
        <w:t>的开发工程师、产品经理、项目经理。</w:t>
      </w:r>
      <w:r>
        <w:rPr>
          <w:rFonts w:ascii="Times New Roman" w:hAnsi="Times New Roman"/>
        </w:rPr>
        <w:t>要求具有</w:t>
      </w:r>
      <w:r>
        <w:rPr>
          <w:rFonts w:ascii="Times New Roman" w:hAnsi="Times New Roman"/>
        </w:rPr>
        <w:t>WEB</w:t>
      </w:r>
      <w:r>
        <w:rPr>
          <w:rFonts w:ascii="Times New Roman" w:hAnsi="Times New Roman"/>
        </w:rPr>
        <w:t>程序开发背景，了解</w:t>
      </w:r>
      <w:r>
        <w:rPr>
          <w:rFonts w:ascii="Times New Roman" w:hAnsi="Times New Roman"/>
        </w:rPr>
        <w:t>http</w:t>
      </w:r>
      <w:r>
        <w:rPr>
          <w:rFonts w:ascii="Times New Roman" w:hAnsi="Times New Roman"/>
        </w:rPr>
        <w:t>和</w:t>
      </w:r>
      <w:r>
        <w:rPr>
          <w:rFonts w:ascii="Times New Roman" w:hAnsi="Times New Roman"/>
        </w:rPr>
        <w:t>https</w:t>
      </w:r>
      <w:r>
        <w:rPr>
          <w:rFonts w:ascii="Times New Roman" w:hAnsi="Times New Roman"/>
        </w:rPr>
        <w:t>请求和应答的格式和过程，对</w:t>
      </w:r>
      <w:r>
        <w:rPr>
          <w:rFonts w:ascii="Times New Roman" w:hAnsi="Times New Roman"/>
        </w:rPr>
        <w:t>JSON</w:t>
      </w:r>
      <w:r>
        <w:rPr>
          <w:rFonts w:ascii="Times New Roman" w:hAnsi="Times New Roman"/>
        </w:rPr>
        <w:t>格式有所掌握。</w:t>
      </w:r>
    </w:p>
    <w:p w14:paraId="3A59462A" w14:textId="77777777" w:rsidR="0072200F" w:rsidRDefault="0072200F" w:rsidP="0099230E">
      <w:pPr>
        <w:pStyle w:val="2"/>
      </w:pPr>
      <w:bookmarkStart w:id="4" w:name="_Toc480299992"/>
      <w:r>
        <w:rPr>
          <w:rFonts w:hint="eastAsia"/>
        </w:rPr>
        <w:t>名词解释</w:t>
      </w:r>
      <w:bookmarkEnd w:id="4"/>
    </w:p>
    <w:p w14:paraId="0DE58C5B" w14:textId="77777777" w:rsidR="007F3604" w:rsidRDefault="007F3604" w:rsidP="0072200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ICE</w:t>
      </w:r>
    </w:p>
    <w:p w14:paraId="3A464365" w14:textId="77777777" w:rsidR="00382339" w:rsidRDefault="00F92841" w:rsidP="007F3604">
      <w:pPr>
        <w:pStyle w:val="a5"/>
        <w:ind w:left="840" w:firstLineChars="0" w:firstLine="0"/>
      </w:pPr>
      <w:r w:rsidRPr="00F92841">
        <w:rPr>
          <w:rFonts w:hint="eastAsia"/>
        </w:rPr>
        <w:t>互联网社区生态平台</w:t>
      </w:r>
      <w:r>
        <w:rPr>
          <w:rFonts w:hint="eastAsia"/>
        </w:rPr>
        <w:t>，第三方系统需通过</w:t>
      </w:r>
      <w:r>
        <w:rPr>
          <w:rFonts w:hint="eastAsia"/>
        </w:rPr>
        <w:t>ICE</w:t>
      </w:r>
      <w:r>
        <w:rPr>
          <w:rFonts w:hint="eastAsia"/>
        </w:rPr>
        <w:t>平台的</w:t>
      </w:r>
      <w:r>
        <w:rPr>
          <w:rFonts w:hint="eastAsia"/>
        </w:rPr>
        <w:t>API</w:t>
      </w:r>
      <w:r>
        <w:rPr>
          <w:rFonts w:hint="eastAsia"/>
        </w:rPr>
        <w:t>网关访问金融平台的接口。</w:t>
      </w:r>
      <w:r w:rsidR="00382339">
        <w:rPr>
          <w:rFonts w:hint="eastAsia"/>
        </w:rPr>
        <w:t>ICE</w:t>
      </w:r>
      <w:r w:rsidR="00382339">
        <w:rPr>
          <w:rFonts w:hint="eastAsia"/>
        </w:rPr>
        <w:t>平台详细接入请见相关系统说明。</w:t>
      </w:r>
    </w:p>
    <w:p w14:paraId="34944658" w14:textId="77777777" w:rsidR="0072200F" w:rsidRDefault="00EA19E4" w:rsidP="0072200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权限微服务</w:t>
      </w:r>
    </w:p>
    <w:p w14:paraId="375B70D7" w14:textId="77777777" w:rsidR="002E0A70" w:rsidRDefault="00E02FCE" w:rsidP="002E0A70">
      <w:pPr>
        <w:pStyle w:val="a5"/>
        <w:ind w:left="840" w:firstLineChars="0" w:firstLine="0"/>
      </w:pPr>
      <w:r>
        <w:rPr>
          <w:rFonts w:hint="eastAsia"/>
        </w:rPr>
        <w:t>金融平台已接入彩生活权限微服务，并通过权限微服务对第三方系统的调用请求进行鉴权。</w:t>
      </w:r>
    </w:p>
    <w:p w14:paraId="4A04BDE6" w14:textId="77777777" w:rsidR="00670A0A" w:rsidRDefault="00AE33BF" w:rsidP="00AE33B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接入商</w:t>
      </w:r>
    </w:p>
    <w:p w14:paraId="32F5F992" w14:textId="77777777" w:rsidR="002E0A70" w:rsidRDefault="002E0A70" w:rsidP="002E0A70">
      <w:pPr>
        <w:pStyle w:val="a5"/>
        <w:ind w:left="840" w:firstLineChars="0" w:firstLine="0"/>
      </w:pPr>
      <w:r>
        <w:rPr>
          <w:rFonts w:hint="eastAsia"/>
        </w:rPr>
        <w:t>即接入的第三方系统。</w:t>
      </w:r>
      <w:r w:rsidR="00456D2D">
        <w:rPr>
          <w:rFonts w:hint="eastAsia"/>
        </w:rPr>
        <w:t>部分场景下接入商也会成为“平台”。</w:t>
      </w:r>
      <w:r w:rsidR="00B61D9A">
        <w:rPr>
          <w:rFonts w:hint="eastAsia"/>
        </w:rPr>
        <w:t>接入商有一个</w:t>
      </w:r>
      <w:r w:rsidR="00B61D9A">
        <w:rPr>
          <w:rFonts w:hint="eastAsia"/>
        </w:rPr>
        <w:t>32</w:t>
      </w:r>
      <w:r w:rsidR="00B61D9A">
        <w:rPr>
          <w:rFonts w:hint="eastAsia"/>
        </w:rPr>
        <w:t>位字符串组成的唯一编号，简称</w:t>
      </w:r>
      <w:r w:rsidR="00B61D9A">
        <w:rPr>
          <w:rFonts w:hint="eastAsia"/>
        </w:rPr>
        <w:t>pno</w:t>
      </w:r>
      <w:r w:rsidR="00B61D9A">
        <w:rPr>
          <w:rFonts w:hint="eastAsia"/>
        </w:rPr>
        <w:t>。</w:t>
      </w:r>
    </w:p>
    <w:p w14:paraId="217427CA" w14:textId="77777777" w:rsidR="00AE33BF" w:rsidRDefault="00AE33BF" w:rsidP="00AE33B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商家</w:t>
      </w:r>
    </w:p>
    <w:p w14:paraId="00272A62" w14:textId="77777777" w:rsidR="002E0A70" w:rsidRDefault="002E0A70" w:rsidP="002E0A70">
      <w:pPr>
        <w:pStyle w:val="a5"/>
        <w:ind w:left="840" w:firstLineChars="0" w:firstLine="0"/>
      </w:pPr>
      <w:r>
        <w:rPr>
          <w:rFonts w:hint="eastAsia"/>
        </w:rPr>
        <w:t>与接入商合作的商家，通常为交易的接收方。商家从属于特定的接入商，并由接入商负责创建及维护其账号。</w:t>
      </w:r>
      <w:r w:rsidR="00B61D9A">
        <w:rPr>
          <w:rFonts w:hint="eastAsia"/>
        </w:rPr>
        <w:t>商家有一个</w:t>
      </w:r>
      <w:r w:rsidR="00B61D9A">
        <w:rPr>
          <w:rFonts w:hint="eastAsia"/>
        </w:rPr>
        <w:t>32</w:t>
      </w:r>
      <w:r w:rsidR="00B61D9A">
        <w:rPr>
          <w:rFonts w:hint="eastAsia"/>
        </w:rPr>
        <w:t>位字符串组成的唯一编号，简称</w:t>
      </w:r>
      <w:r w:rsidR="00B61D9A">
        <w:rPr>
          <w:rFonts w:hint="eastAsia"/>
        </w:rPr>
        <w:t>bno</w:t>
      </w:r>
      <w:r w:rsidR="00B61D9A">
        <w:rPr>
          <w:rFonts w:hint="eastAsia"/>
        </w:rPr>
        <w:t>。</w:t>
      </w:r>
    </w:p>
    <w:p w14:paraId="79919557" w14:textId="77777777" w:rsidR="00AE33BF" w:rsidRDefault="00AE33BF" w:rsidP="00AE33B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用户</w:t>
      </w:r>
    </w:p>
    <w:p w14:paraId="611B1D18" w14:textId="77777777" w:rsidR="002E0A70" w:rsidRDefault="002E0A70" w:rsidP="002E0A70">
      <w:pPr>
        <w:pStyle w:val="a5"/>
        <w:ind w:left="840" w:firstLineChars="0" w:firstLine="0"/>
      </w:pPr>
      <w:r>
        <w:rPr>
          <w:rFonts w:hint="eastAsia"/>
        </w:rPr>
        <w:t>使用接入商服务的个人用户，通常是交易的支付方。用户从属于特定的接入商，并由接入商负责创建及维护其账号。</w:t>
      </w:r>
      <w:r w:rsidR="00B61D9A">
        <w:rPr>
          <w:rFonts w:hint="eastAsia"/>
        </w:rPr>
        <w:t>用户有一个</w:t>
      </w:r>
      <w:r w:rsidR="00B61D9A">
        <w:rPr>
          <w:rFonts w:hint="eastAsia"/>
        </w:rPr>
        <w:t>32</w:t>
      </w:r>
      <w:r w:rsidR="00B61D9A">
        <w:rPr>
          <w:rFonts w:hint="eastAsia"/>
        </w:rPr>
        <w:t>位字符串组成的唯一编号，简称</w:t>
      </w:r>
      <w:r w:rsidR="00B61D9A">
        <w:rPr>
          <w:rFonts w:hint="eastAsia"/>
        </w:rPr>
        <w:t>cno</w:t>
      </w:r>
      <w:r w:rsidR="00B61D9A">
        <w:rPr>
          <w:rFonts w:hint="eastAsia"/>
        </w:rPr>
        <w:t>。</w:t>
      </w:r>
    </w:p>
    <w:p w14:paraId="68381EEC" w14:textId="77777777" w:rsidR="00AE33BF" w:rsidRDefault="00AE33BF" w:rsidP="00AE33B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支付方式</w:t>
      </w:r>
    </w:p>
    <w:p w14:paraId="4C073194" w14:textId="77777777" w:rsidR="00E02FCE" w:rsidRDefault="00E02FCE" w:rsidP="00E02FCE">
      <w:pPr>
        <w:pStyle w:val="a5"/>
        <w:ind w:left="840" w:firstLineChars="0" w:firstLine="0"/>
      </w:pPr>
      <w:r>
        <w:rPr>
          <w:rFonts w:hint="eastAsia"/>
        </w:rPr>
        <w:t>根据交易货币以及交易系统的不同，金融平台支持以下支付方式：支付宝、微信支付、全国饭票</w:t>
      </w:r>
      <w:r w:rsidR="00831EF2">
        <w:rPr>
          <w:rFonts w:hint="eastAsia"/>
        </w:rPr>
        <w:t>、</w:t>
      </w:r>
      <w:r>
        <w:rPr>
          <w:rFonts w:hint="eastAsia"/>
        </w:rPr>
        <w:t>地方饭票。</w:t>
      </w:r>
    </w:p>
    <w:p w14:paraId="4B05DF8B" w14:textId="77777777" w:rsidR="00AE33BF" w:rsidRDefault="00AE33BF" w:rsidP="00AE33B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账号类型</w:t>
      </w:r>
    </w:p>
    <w:p w14:paraId="3B5DBD19" w14:textId="77777777" w:rsidR="00E02FCE" w:rsidRDefault="00831EF2" w:rsidP="00E02FCE">
      <w:pPr>
        <w:pStyle w:val="a5"/>
        <w:ind w:left="840" w:firstLineChars="0" w:firstLine="0"/>
      </w:pPr>
      <w:r>
        <w:rPr>
          <w:rFonts w:hint="eastAsia"/>
        </w:rPr>
        <w:t>系统根据某一支付方式创建的支付类型，例如彩之云全国饭票、彩之云</w:t>
      </w:r>
      <w:r>
        <w:rPr>
          <w:rFonts w:hint="eastAsia"/>
        </w:rPr>
        <w:lastRenderedPageBreak/>
        <w:t>微信支付。</w:t>
      </w:r>
      <w:r w:rsidR="006C0356">
        <w:rPr>
          <w:rFonts w:hint="eastAsia"/>
        </w:rPr>
        <w:t>账号类型由金融平台负责管理，接入商可申请开通账号类型</w:t>
      </w:r>
      <w:r w:rsidR="00292D4E">
        <w:rPr>
          <w:rFonts w:hint="eastAsia"/>
        </w:rPr>
        <w:t>，开通后，有一个</w:t>
      </w:r>
      <w:r w:rsidR="00292D4E">
        <w:rPr>
          <w:rFonts w:hint="eastAsia"/>
        </w:rPr>
        <w:t>32</w:t>
      </w:r>
      <w:r w:rsidR="00292D4E">
        <w:rPr>
          <w:rFonts w:hint="eastAsia"/>
        </w:rPr>
        <w:t>位字符串组成的唯一编号，简称</w:t>
      </w:r>
      <w:r w:rsidR="00292D4E">
        <w:rPr>
          <w:rFonts w:hint="eastAsia"/>
        </w:rPr>
        <w:t>pano</w:t>
      </w:r>
      <w:r w:rsidR="00292D4E">
        <w:rPr>
          <w:rFonts w:hint="eastAsia"/>
        </w:rPr>
        <w:t>。</w:t>
      </w:r>
    </w:p>
    <w:p w14:paraId="162C4D9D" w14:textId="77777777" w:rsidR="00AE33BF" w:rsidRDefault="00AE33BF" w:rsidP="00AE33B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支付账号</w:t>
      </w:r>
    </w:p>
    <w:p w14:paraId="3CAA383B" w14:textId="77777777" w:rsidR="00831EF2" w:rsidRDefault="00831EF2" w:rsidP="00831EF2">
      <w:pPr>
        <w:pStyle w:val="a5"/>
        <w:ind w:left="840" w:firstLineChars="0" w:firstLine="0"/>
      </w:pPr>
      <w:r>
        <w:rPr>
          <w:rFonts w:hint="eastAsia"/>
        </w:rPr>
        <w:t>指接入商为商家或用户开通</w:t>
      </w:r>
      <w:r w:rsidR="000A031F">
        <w:rPr>
          <w:rFonts w:hint="eastAsia"/>
        </w:rPr>
        <w:t>的某一</w:t>
      </w:r>
      <w:r>
        <w:rPr>
          <w:rFonts w:hint="eastAsia"/>
        </w:rPr>
        <w:t>账号类型的账号。</w:t>
      </w:r>
      <w:r w:rsidR="00292D4E">
        <w:rPr>
          <w:rFonts w:hint="eastAsia"/>
        </w:rPr>
        <w:t>开通后，有一个</w:t>
      </w:r>
      <w:r w:rsidR="00292D4E">
        <w:rPr>
          <w:rFonts w:hint="eastAsia"/>
        </w:rPr>
        <w:t>32</w:t>
      </w:r>
      <w:r w:rsidR="00292D4E">
        <w:rPr>
          <w:rFonts w:hint="eastAsia"/>
        </w:rPr>
        <w:t>位字符串组成的唯一编号，简称</w:t>
      </w:r>
      <w:r w:rsidR="00292D4E">
        <w:rPr>
          <w:rFonts w:hint="eastAsia"/>
        </w:rPr>
        <w:t>ano</w:t>
      </w:r>
      <w:r w:rsidR="00292D4E">
        <w:rPr>
          <w:rFonts w:hint="eastAsia"/>
        </w:rPr>
        <w:t>。</w:t>
      </w:r>
    </w:p>
    <w:p w14:paraId="693C121D" w14:textId="77777777" w:rsidR="00AE33BF" w:rsidRDefault="00AE33BF" w:rsidP="00AE33B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交易类型</w:t>
      </w:r>
    </w:p>
    <w:p w14:paraId="408FC4D7" w14:textId="77777777" w:rsidR="00060D6D" w:rsidRDefault="00060D6D" w:rsidP="00060D6D">
      <w:pPr>
        <w:pStyle w:val="a5"/>
        <w:ind w:left="840" w:firstLineChars="0" w:firstLine="0"/>
      </w:pPr>
      <w:r>
        <w:rPr>
          <w:rFonts w:hint="eastAsia"/>
        </w:rPr>
        <w:t>根据交易双方角色、账号类型，交易分为以下四类：</w:t>
      </w:r>
    </w:p>
    <w:p w14:paraId="667F51EE" w14:textId="77777777" w:rsidR="00060D6D" w:rsidRDefault="00060D6D" w:rsidP="00060D6D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转账</w:t>
      </w:r>
    </w:p>
    <w:p w14:paraId="3D7711E5" w14:textId="77777777" w:rsidR="00456D2D" w:rsidRDefault="00456D2D" w:rsidP="00456D2D">
      <w:pPr>
        <w:pStyle w:val="a5"/>
        <w:ind w:left="1260" w:firstLineChars="0" w:firstLine="0"/>
      </w:pPr>
      <w:r>
        <w:rPr>
          <w:rFonts w:hint="eastAsia"/>
        </w:rPr>
        <w:t>同一账号类型下用户与用户之间的交易。</w:t>
      </w:r>
    </w:p>
    <w:p w14:paraId="1BF65064" w14:textId="77777777" w:rsidR="00060D6D" w:rsidRDefault="00060D6D" w:rsidP="00060D6D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充值</w:t>
      </w:r>
    </w:p>
    <w:p w14:paraId="5376C9C5" w14:textId="77777777" w:rsidR="00456D2D" w:rsidRDefault="00456D2D" w:rsidP="00456D2D">
      <w:pPr>
        <w:pStyle w:val="a5"/>
        <w:ind w:left="1260" w:firstLineChars="0" w:firstLine="0"/>
      </w:pPr>
      <w:r>
        <w:rPr>
          <w:rFonts w:hint="eastAsia"/>
        </w:rPr>
        <w:t>同一账号类型下接入商向用户发起的交易。</w:t>
      </w:r>
    </w:p>
    <w:p w14:paraId="0F276250" w14:textId="77777777" w:rsidR="00060D6D" w:rsidRDefault="00060D6D" w:rsidP="00060D6D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汇兑</w:t>
      </w:r>
      <w:r w:rsidR="00E83C76">
        <w:rPr>
          <w:rFonts w:hint="eastAsia"/>
        </w:rPr>
        <w:t>/</w:t>
      </w:r>
      <w:r w:rsidR="00E83C76">
        <w:rPr>
          <w:rFonts w:hint="eastAsia"/>
        </w:rPr>
        <w:t>兑换</w:t>
      </w:r>
    </w:p>
    <w:p w14:paraId="74F33F12" w14:textId="77777777" w:rsidR="00456D2D" w:rsidRDefault="00456D2D" w:rsidP="00456D2D">
      <w:pPr>
        <w:pStyle w:val="a5"/>
        <w:ind w:left="1260" w:firstLineChars="0" w:firstLine="0"/>
      </w:pPr>
      <w:r>
        <w:rPr>
          <w:rFonts w:hint="eastAsia"/>
        </w:rPr>
        <w:t>不同账号类型下发生的交易</w:t>
      </w:r>
      <w:r w:rsidR="002238CE">
        <w:rPr>
          <w:rFonts w:hint="eastAsia"/>
        </w:rPr>
        <w:t>，汇兑只发生在饭票类支付账号间</w:t>
      </w:r>
      <w:r w:rsidR="009776EC">
        <w:rPr>
          <w:rFonts w:hint="eastAsia"/>
        </w:rPr>
        <w:t>的</w:t>
      </w:r>
      <w:r w:rsidR="002238CE">
        <w:rPr>
          <w:rFonts w:hint="eastAsia"/>
        </w:rPr>
        <w:t>交易。</w:t>
      </w:r>
    </w:p>
    <w:p w14:paraId="32C79598" w14:textId="77777777" w:rsidR="00060D6D" w:rsidRDefault="00060D6D" w:rsidP="00060D6D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提现</w:t>
      </w:r>
    </w:p>
    <w:p w14:paraId="2DC2AC08" w14:textId="77777777" w:rsidR="00456D2D" w:rsidRDefault="00456D2D" w:rsidP="00456D2D">
      <w:pPr>
        <w:pStyle w:val="a5"/>
        <w:ind w:left="1260" w:firstLineChars="0" w:firstLine="0"/>
      </w:pPr>
      <w:r>
        <w:rPr>
          <w:rFonts w:hint="eastAsia"/>
        </w:rPr>
        <w:t>同一账号类型下用户向接入商发起的交易。</w:t>
      </w:r>
    </w:p>
    <w:p w14:paraId="204E7125" w14:textId="77777777" w:rsidR="00060D6D" w:rsidRDefault="00060D6D" w:rsidP="00060D6D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消费</w:t>
      </w:r>
    </w:p>
    <w:p w14:paraId="7C5761CB" w14:textId="77777777" w:rsidR="00456D2D" w:rsidRDefault="00456D2D" w:rsidP="00456D2D">
      <w:pPr>
        <w:pStyle w:val="a5"/>
        <w:ind w:left="1260" w:firstLineChars="0" w:firstLine="0"/>
      </w:pPr>
      <w:r>
        <w:rPr>
          <w:rFonts w:hint="eastAsia"/>
        </w:rPr>
        <w:t>同一账号类型下用户向商家发起的交易。</w:t>
      </w:r>
    </w:p>
    <w:p w14:paraId="3F4FA248" w14:textId="77777777" w:rsidR="00060D6D" w:rsidRDefault="00060D6D" w:rsidP="00060D6D">
      <w:pPr>
        <w:pStyle w:val="a5"/>
        <w:numPr>
          <w:ilvl w:val="1"/>
          <w:numId w:val="16"/>
        </w:numPr>
        <w:ind w:firstLineChars="0"/>
      </w:pPr>
      <w:r w:rsidRPr="00060D6D">
        <w:rPr>
          <w:rFonts w:hint="eastAsia"/>
        </w:rPr>
        <w:t>冲正</w:t>
      </w:r>
    </w:p>
    <w:p w14:paraId="6D116F9B" w14:textId="77777777" w:rsidR="00456D2D" w:rsidRPr="00060D6D" w:rsidRDefault="00456D2D" w:rsidP="00456D2D">
      <w:pPr>
        <w:pStyle w:val="a5"/>
        <w:ind w:left="1260" w:firstLineChars="0" w:firstLine="0"/>
      </w:pPr>
      <w:r>
        <w:rPr>
          <w:rFonts w:hint="eastAsia"/>
        </w:rPr>
        <w:t>同一账号类型下商家向用户发起的交易</w:t>
      </w:r>
      <w:r w:rsidR="007D702E">
        <w:rPr>
          <w:rFonts w:hint="eastAsia"/>
        </w:rPr>
        <w:t>，主要用于退款。</w:t>
      </w:r>
    </w:p>
    <w:p w14:paraId="50F38A23" w14:textId="77777777" w:rsidR="0072200F" w:rsidRDefault="0072200F" w:rsidP="0072200F">
      <w:pPr>
        <w:pStyle w:val="1"/>
      </w:pPr>
      <w:bookmarkStart w:id="5" w:name="_Toc480299993"/>
      <w:r>
        <w:rPr>
          <w:rFonts w:hint="eastAsia"/>
        </w:rPr>
        <w:t>接入流程</w:t>
      </w:r>
      <w:bookmarkEnd w:id="5"/>
    </w:p>
    <w:p w14:paraId="2A07523C" w14:textId="77777777" w:rsidR="00F8252B" w:rsidRDefault="00F8252B" w:rsidP="0099230E">
      <w:pPr>
        <w:pStyle w:val="2"/>
      </w:pPr>
      <w:bookmarkStart w:id="6" w:name="_Toc480299994"/>
      <w:r>
        <w:rPr>
          <w:rFonts w:hint="eastAsia"/>
        </w:rPr>
        <w:t>申请</w:t>
      </w:r>
      <w:bookmarkEnd w:id="6"/>
    </w:p>
    <w:p w14:paraId="75EA8263" w14:textId="77777777" w:rsidR="00276188" w:rsidRDefault="00276188" w:rsidP="00276188">
      <w:r>
        <w:rPr>
          <w:rFonts w:hint="eastAsia"/>
        </w:rPr>
        <w:tab/>
      </w:r>
      <w:r w:rsidR="0099230E">
        <w:rPr>
          <w:rFonts w:hint="eastAsia"/>
        </w:rPr>
        <w:t>金融平台采用线下申请，接入商请提供以下信息并以电子邮件方式发送到此邮箱：</w:t>
      </w:r>
      <w:r w:rsidR="0099230E" w:rsidRPr="0099230E">
        <w:t>enderchen@qq.com</w:t>
      </w:r>
    </w:p>
    <w:p w14:paraId="409911D1" w14:textId="77777777" w:rsidR="0099230E" w:rsidRDefault="0099230E" w:rsidP="0099230E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应用系统名称</w:t>
      </w:r>
    </w:p>
    <w:p w14:paraId="4B4D5086" w14:textId="77777777" w:rsidR="0099230E" w:rsidRDefault="0099230E" w:rsidP="0099230E">
      <w:pPr>
        <w:pStyle w:val="a5"/>
        <w:ind w:left="840" w:firstLineChars="0" w:firstLine="0"/>
      </w:pPr>
      <w:r>
        <w:rPr>
          <w:rFonts w:hint="eastAsia"/>
        </w:rPr>
        <w:t>注意，如系统已经接入鉴权微服务，请同时提供鉴权微服务账号。</w:t>
      </w:r>
    </w:p>
    <w:p w14:paraId="7016F719" w14:textId="77777777" w:rsidR="0099230E" w:rsidRDefault="0099230E" w:rsidP="0099230E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联系人</w:t>
      </w:r>
    </w:p>
    <w:p w14:paraId="3C1272CB" w14:textId="77777777" w:rsidR="0099230E" w:rsidRDefault="0099230E" w:rsidP="0099230E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联系电话</w:t>
      </w:r>
    </w:p>
    <w:p w14:paraId="2ACAA133" w14:textId="77777777" w:rsidR="0099230E" w:rsidRDefault="0099230E" w:rsidP="0099230E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联系邮箱</w:t>
      </w:r>
    </w:p>
    <w:p w14:paraId="3A96F7FF" w14:textId="77777777" w:rsidR="0099230E" w:rsidRDefault="0099230E" w:rsidP="0099230E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管理员帐号</w:t>
      </w:r>
    </w:p>
    <w:p w14:paraId="4CB4BCA4" w14:textId="77777777" w:rsidR="0099230E" w:rsidRDefault="0099230E" w:rsidP="0099230E">
      <w:pPr>
        <w:pStyle w:val="a5"/>
        <w:ind w:left="840" w:firstLineChars="0" w:firstLine="0"/>
      </w:pPr>
      <w:r>
        <w:rPr>
          <w:rFonts w:hint="eastAsia"/>
        </w:rPr>
        <w:lastRenderedPageBreak/>
        <w:t>用于登录金融平台管理后台，此账号将作为系统主帐号，不可修改。</w:t>
      </w:r>
    </w:p>
    <w:p w14:paraId="4CB5B299" w14:textId="77777777" w:rsidR="00B7734B" w:rsidRDefault="00B7734B" w:rsidP="00B7734B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开通账号类型</w:t>
      </w:r>
    </w:p>
    <w:p w14:paraId="71917B4F" w14:textId="77777777" w:rsidR="00B7734B" w:rsidRPr="00276188" w:rsidRDefault="00B7734B" w:rsidP="00B7734B">
      <w:pPr>
        <w:pStyle w:val="a5"/>
        <w:ind w:left="840" w:firstLineChars="0" w:firstLine="0"/>
      </w:pPr>
      <w:r>
        <w:rPr>
          <w:rFonts w:hint="eastAsia"/>
        </w:rPr>
        <w:t>说明计划开通的账号类型，目前金融平台支持彩之云全国饭票、彩之云微信支付、彩之云支付宝等</w:t>
      </w:r>
      <w:r>
        <w:rPr>
          <w:rFonts w:hint="eastAsia"/>
        </w:rPr>
        <w:t>3</w:t>
      </w:r>
      <w:r>
        <w:rPr>
          <w:rFonts w:hint="eastAsia"/>
        </w:rPr>
        <w:t>种账号类型。</w:t>
      </w:r>
    </w:p>
    <w:p w14:paraId="75347CD5" w14:textId="77777777" w:rsidR="006B6BBE" w:rsidRDefault="006B6BBE" w:rsidP="0099230E">
      <w:pPr>
        <w:pStyle w:val="2"/>
      </w:pPr>
      <w:bookmarkStart w:id="7" w:name="_Toc480299995"/>
      <w:r>
        <w:rPr>
          <w:rFonts w:hint="eastAsia"/>
        </w:rPr>
        <w:t>分配账号</w:t>
      </w:r>
      <w:bookmarkEnd w:id="7"/>
    </w:p>
    <w:p w14:paraId="79A5F063" w14:textId="77777777" w:rsidR="00A96D39" w:rsidRDefault="00B7734B" w:rsidP="00A96D39">
      <w:r>
        <w:rPr>
          <w:rFonts w:hint="eastAsia"/>
        </w:rPr>
        <w:tab/>
      </w:r>
      <w:r w:rsidR="009C5F82">
        <w:rPr>
          <w:rFonts w:hint="eastAsia"/>
        </w:rPr>
        <w:t>成功开通后，系统提供以下接入信息，并将以邮件形式发送到申请邮箱。</w:t>
      </w:r>
    </w:p>
    <w:p w14:paraId="6E03ED4A" w14:textId="77777777" w:rsidR="00A96D39" w:rsidRPr="00A96D39" w:rsidRDefault="00A96D39" w:rsidP="00A96D39">
      <w:r>
        <w:rPr>
          <w:rFonts w:hint="eastAsia"/>
        </w:rPr>
        <w:tab/>
      </w:r>
      <w:r>
        <w:rPr>
          <w:rFonts w:hint="eastAsia"/>
        </w:rPr>
        <w:t>系统通常提供了</w:t>
      </w:r>
      <w:r w:rsidR="003C3776">
        <w:rPr>
          <w:rFonts w:hint="eastAsia"/>
        </w:rPr>
        <w:t>正式</w:t>
      </w:r>
      <w:r w:rsidR="003C3776">
        <w:rPr>
          <w:rFonts w:hint="eastAsia"/>
        </w:rPr>
        <w:t>/</w:t>
      </w:r>
      <w:r>
        <w:rPr>
          <w:rFonts w:hint="eastAsia"/>
        </w:rPr>
        <w:t>测试</w:t>
      </w:r>
      <w:r w:rsidR="003C3776">
        <w:rPr>
          <w:rFonts w:hint="eastAsia"/>
        </w:rPr>
        <w:t>两套</w:t>
      </w:r>
      <w:r>
        <w:rPr>
          <w:rFonts w:hint="eastAsia"/>
        </w:rPr>
        <w:t>帐号，可在</w:t>
      </w:r>
      <w:r w:rsidR="003C3776">
        <w:rPr>
          <w:rFonts w:hint="eastAsia"/>
        </w:rPr>
        <w:t>正式</w:t>
      </w:r>
      <w:r w:rsidR="003C3776">
        <w:rPr>
          <w:rFonts w:hint="eastAsia"/>
        </w:rPr>
        <w:t>/</w:t>
      </w:r>
      <w:r>
        <w:rPr>
          <w:rFonts w:hint="eastAsia"/>
        </w:rPr>
        <w:t>测试环境中使用。</w:t>
      </w:r>
    </w:p>
    <w:p w14:paraId="27B31C4E" w14:textId="77777777" w:rsidR="009C5F82" w:rsidRDefault="009C5F82" w:rsidP="009C5F82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管理后台登录账号</w:t>
      </w:r>
      <w:r>
        <w:rPr>
          <w:rFonts w:hint="eastAsia"/>
        </w:rPr>
        <w:t>/</w:t>
      </w:r>
      <w:r>
        <w:rPr>
          <w:rFonts w:hint="eastAsia"/>
        </w:rPr>
        <w:t>密码</w:t>
      </w:r>
    </w:p>
    <w:p w14:paraId="1D51AFE2" w14:textId="77777777" w:rsidR="009C5F82" w:rsidRDefault="009C5F82" w:rsidP="009C5F82">
      <w:pPr>
        <w:pStyle w:val="a5"/>
        <w:ind w:left="840" w:firstLineChars="0" w:firstLine="0"/>
      </w:pPr>
      <w:r>
        <w:rPr>
          <w:rFonts w:hint="eastAsia"/>
        </w:rPr>
        <w:t>登录账号与申请资料的管理员帐号相同，密码由系统随机生成，请登录管理后台自行修改。</w:t>
      </w:r>
    </w:p>
    <w:p w14:paraId="61D538E2" w14:textId="77777777" w:rsidR="009C5F82" w:rsidRDefault="009C5F82" w:rsidP="009C5F82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鉴权微服务系统账号</w:t>
      </w:r>
      <w:r>
        <w:rPr>
          <w:rFonts w:hint="eastAsia"/>
        </w:rPr>
        <w:t>/</w:t>
      </w:r>
      <w:r>
        <w:rPr>
          <w:rFonts w:hint="eastAsia"/>
        </w:rPr>
        <w:t>密码</w:t>
      </w:r>
    </w:p>
    <w:p w14:paraId="4BF41064" w14:textId="77777777" w:rsidR="000B33A3" w:rsidRDefault="000B33A3" w:rsidP="000B33A3">
      <w:pPr>
        <w:pStyle w:val="a5"/>
        <w:ind w:left="840" w:firstLineChars="0" w:firstLine="0"/>
      </w:pPr>
      <w:r>
        <w:rPr>
          <w:rFonts w:hint="eastAsia"/>
        </w:rPr>
        <w:t>账号是一个</w:t>
      </w:r>
      <w:r>
        <w:rPr>
          <w:rFonts w:hint="eastAsia"/>
        </w:rPr>
        <w:t>32</w:t>
      </w:r>
      <w:r>
        <w:rPr>
          <w:rFonts w:hint="eastAsia"/>
        </w:rPr>
        <w:t>位的随机字符串，</w:t>
      </w:r>
      <w:r w:rsidR="00235D46">
        <w:rPr>
          <w:rFonts w:hint="eastAsia"/>
        </w:rPr>
        <w:t>如接入商之前已接入鉴权微服务且已在申请资料中提供了账号，则不再分配此项内容。</w:t>
      </w:r>
      <w:r>
        <w:rPr>
          <w:rFonts w:hint="eastAsia"/>
        </w:rPr>
        <w:t>鉴权微服务使用说明见</w:t>
      </w:r>
      <w:r w:rsidR="006C7F00">
        <w:rPr>
          <w:rFonts w:hint="eastAsia"/>
        </w:rPr>
        <w:t>本文</w:t>
      </w:r>
      <w:r w:rsidR="00F12F65">
        <w:rPr>
          <w:rFonts w:hint="eastAsia"/>
        </w:rPr>
        <w:t>“</w:t>
      </w:r>
      <w:r w:rsidR="003C08FA">
        <w:rPr>
          <w:rFonts w:hint="eastAsia"/>
        </w:rPr>
        <w:t>5.</w:t>
      </w:r>
      <w:r>
        <w:rPr>
          <w:rFonts w:hint="eastAsia"/>
        </w:rPr>
        <w:t>1</w:t>
      </w:r>
      <w:r>
        <w:rPr>
          <w:rFonts w:hint="eastAsia"/>
        </w:rPr>
        <w:t>接口认证</w:t>
      </w:r>
      <w:r w:rsidR="00F12F65">
        <w:rPr>
          <w:rFonts w:hint="eastAsia"/>
        </w:rPr>
        <w:t>”</w:t>
      </w:r>
      <w:r w:rsidR="006C7F00">
        <w:rPr>
          <w:rFonts w:hint="eastAsia"/>
        </w:rPr>
        <w:t>小</w:t>
      </w:r>
      <w:r>
        <w:rPr>
          <w:rFonts w:hint="eastAsia"/>
        </w:rPr>
        <w:t>节。</w:t>
      </w:r>
    </w:p>
    <w:p w14:paraId="6D25A172" w14:textId="77777777" w:rsidR="009C5F82" w:rsidRDefault="009C5F82" w:rsidP="009C5F82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平台账号（</w:t>
      </w:r>
      <w:r>
        <w:rPr>
          <w:rFonts w:hint="eastAsia"/>
        </w:rPr>
        <w:t>pno</w:t>
      </w:r>
      <w:r>
        <w:rPr>
          <w:rFonts w:hint="eastAsia"/>
        </w:rPr>
        <w:t>）</w:t>
      </w:r>
    </w:p>
    <w:p w14:paraId="57AF7970" w14:textId="77777777" w:rsidR="009C5F82" w:rsidRDefault="009C5F82" w:rsidP="009C5F82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平台支付账号（</w:t>
      </w:r>
      <w:r>
        <w:rPr>
          <w:rFonts w:hint="eastAsia"/>
        </w:rPr>
        <w:t>pano</w:t>
      </w:r>
      <w:r>
        <w:rPr>
          <w:rFonts w:hint="eastAsia"/>
        </w:rPr>
        <w:t>）</w:t>
      </w:r>
    </w:p>
    <w:p w14:paraId="01D2B49A" w14:textId="77777777" w:rsidR="00AC7505" w:rsidRDefault="00FC5628" w:rsidP="009C5F82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禁用的</w:t>
      </w:r>
      <w:r w:rsidR="00AC7505">
        <w:rPr>
          <w:rFonts w:hint="eastAsia"/>
        </w:rPr>
        <w:t>API</w:t>
      </w:r>
      <w:r>
        <w:rPr>
          <w:rFonts w:hint="eastAsia"/>
        </w:rPr>
        <w:t>接口</w:t>
      </w:r>
      <w:r w:rsidR="00AC7505">
        <w:rPr>
          <w:rFonts w:hint="eastAsia"/>
        </w:rPr>
        <w:t>列表</w:t>
      </w:r>
    </w:p>
    <w:p w14:paraId="0B67358A" w14:textId="77777777" w:rsidR="00AC7505" w:rsidRPr="00B7734B" w:rsidRDefault="00FC5628" w:rsidP="00AC7505">
      <w:pPr>
        <w:pStyle w:val="a5"/>
        <w:ind w:left="840" w:firstLineChars="0" w:firstLine="0"/>
      </w:pPr>
      <w:r>
        <w:rPr>
          <w:rFonts w:hint="eastAsia"/>
        </w:rPr>
        <w:t>如无特殊原因，默认开通所有</w:t>
      </w:r>
      <w:r>
        <w:rPr>
          <w:rFonts w:hint="eastAsia"/>
        </w:rPr>
        <w:t>API</w:t>
      </w:r>
      <w:r>
        <w:rPr>
          <w:rFonts w:hint="eastAsia"/>
        </w:rPr>
        <w:t>接口。详细接口见第</w:t>
      </w:r>
      <w:r w:rsidR="003C08FA">
        <w:rPr>
          <w:rFonts w:hint="eastAsia"/>
        </w:rPr>
        <w:t>5</w:t>
      </w:r>
      <w:r>
        <w:rPr>
          <w:rFonts w:hint="eastAsia"/>
        </w:rPr>
        <w:t>章“接口说明”。</w:t>
      </w:r>
    </w:p>
    <w:p w14:paraId="117DAE74" w14:textId="77777777" w:rsidR="00F075E9" w:rsidRDefault="006B6BBE" w:rsidP="00F075E9">
      <w:pPr>
        <w:pStyle w:val="2"/>
      </w:pPr>
      <w:bookmarkStart w:id="8" w:name="_Toc480299996"/>
      <w:r>
        <w:rPr>
          <w:rFonts w:hint="eastAsia"/>
        </w:rPr>
        <w:t>测试</w:t>
      </w:r>
      <w:bookmarkEnd w:id="8"/>
    </w:p>
    <w:p w14:paraId="1D9A4EE8" w14:textId="77777777" w:rsidR="00A2455C" w:rsidRDefault="00A2455C" w:rsidP="00A2455C">
      <w:r>
        <w:rPr>
          <w:rFonts w:hint="eastAsia"/>
        </w:rPr>
        <w:tab/>
      </w:r>
      <w:r w:rsidR="00F8734B">
        <w:rPr>
          <w:rFonts w:hint="eastAsia"/>
        </w:rPr>
        <w:t>金融平台提供了测试环境，建议系统在测试环境通过后再正式接入正式环境。测试地址如下：</w:t>
      </w:r>
    </w:p>
    <w:p w14:paraId="43D1DC68" w14:textId="77777777" w:rsidR="007F3604" w:rsidRDefault="0017456C" w:rsidP="007F3604">
      <w:r>
        <w:rPr>
          <w:rFonts w:hint="eastAsia"/>
        </w:rPr>
        <w:tab/>
        <w:t>API</w:t>
      </w:r>
      <w:r>
        <w:rPr>
          <w:rFonts w:hint="eastAsia"/>
        </w:rPr>
        <w:t>接口地址：</w:t>
      </w:r>
      <w:r w:rsidR="00595163" w:rsidRPr="00F075E9">
        <w:t>http://icetest.colourlife.net:8081/v1/sub/ad</w:t>
      </w:r>
    </w:p>
    <w:p w14:paraId="650153DD" w14:textId="77777777" w:rsidR="0017456C" w:rsidRPr="00595163" w:rsidRDefault="0017456C" w:rsidP="007F3604">
      <w:r>
        <w:rPr>
          <w:rFonts w:hint="eastAsia"/>
        </w:rPr>
        <w:tab/>
      </w:r>
      <w:r>
        <w:rPr>
          <w:rFonts w:hint="eastAsia"/>
        </w:rPr>
        <w:t>管理后台地址：</w:t>
      </w:r>
      <w:r w:rsidRPr="0017456C">
        <w:t>http://neotest.kaka</w:t>
      </w:r>
      <w:r>
        <w:t>tool.cn:8097/backend/login.html</w:t>
      </w:r>
    </w:p>
    <w:p w14:paraId="7EFB31C7" w14:textId="77777777" w:rsidR="00F075E9" w:rsidRDefault="006B6BBE" w:rsidP="00F075E9">
      <w:pPr>
        <w:pStyle w:val="2"/>
      </w:pPr>
      <w:bookmarkStart w:id="9" w:name="_Toc480299997"/>
      <w:r>
        <w:rPr>
          <w:rFonts w:hint="eastAsia"/>
        </w:rPr>
        <w:t>上线</w:t>
      </w:r>
      <w:bookmarkEnd w:id="9"/>
    </w:p>
    <w:p w14:paraId="05B1A019" w14:textId="77777777" w:rsidR="00A2455C" w:rsidRPr="00A2455C" w:rsidRDefault="00A2455C" w:rsidP="00A2455C">
      <w:r>
        <w:rPr>
          <w:rFonts w:hint="eastAsia"/>
        </w:rPr>
        <w:tab/>
      </w:r>
      <w:r w:rsidR="00F8734B">
        <w:rPr>
          <w:rFonts w:hint="eastAsia"/>
        </w:rPr>
        <w:t>测试通过后，将访问地址改为下面的</w:t>
      </w:r>
    </w:p>
    <w:p w14:paraId="0A579BDA" w14:textId="77777777" w:rsidR="00595163" w:rsidRDefault="00F075E9" w:rsidP="00F075E9">
      <w:r>
        <w:rPr>
          <w:rFonts w:hint="eastAsia"/>
        </w:rPr>
        <w:tab/>
      </w:r>
      <w:r w:rsidR="0017456C">
        <w:rPr>
          <w:rFonts w:hint="eastAsia"/>
        </w:rPr>
        <w:t>API</w:t>
      </w:r>
      <w:r w:rsidR="0017456C">
        <w:rPr>
          <w:rFonts w:hint="eastAsia"/>
        </w:rPr>
        <w:t>接口地址：</w:t>
      </w:r>
      <w:r w:rsidR="00595163" w:rsidRPr="00F075E9">
        <w:t>http://iceapi.colourlife.com:8081/v1/sub/ag</w:t>
      </w:r>
    </w:p>
    <w:p w14:paraId="5E02B995" w14:textId="77777777" w:rsidR="0017456C" w:rsidRPr="00F075E9" w:rsidRDefault="0017456C" w:rsidP="00F075E9">
      <w:pPr>
        <w:rPr>
          <w:rFonts w:ascii="幼圆" w:hAnsi="Times New Roman"/>
          <w:color w:val="000000"/>
          <w:sz w:val="32"/>
          <w:szCs w:val="24"/>
        </w:rPr>
      </w:pPr>
      <w:r>
        <w:rPr>
          <w:rFonts w:hint="eastAsia"/>
        </w:rPr>
        <w:tab/>
      </w:r>
      <w:r>
        <w:rPr>
          <w:rFonts w:hint="eastAsia"/>
        </w:rPr>
        <w:t>管理后台地址：</w:t>
      </w:r>
      <w:r w:rsidRPr="009C5F82">
        <w:t>https://finance.colour</w:t>
      </w:r>
      <w:r>
        <w:t>life.com:3681/</w:t>
      </w:r>
    </w:p>
    <w:p w14:paraId="29967C98" w14:textId="77777777" w:rsidR="006B6BBE" w:rsidRDefault="006B6BBE" w:rsidP="006B6BBE">
      <w:pPr>
        <w:pStyle w:val="1"/>
      </w:pPr>
      <w:bookmarkStart w:id="10" w:name="_Toc480299998"/>
      <w:r>
        <w:rPr>
          <w:rFonts w:hint="eastAsia"/>
        </w:rPr>
        <w:t>对账结算</w:t>
      </w:r>
      <w:bookmarkEnd w:id="10"/>
    </w:p>
    <w:p w14:paraId="0D36A98A" w14:textId="77777777" w:rsidR="006B6BBE" w:rsidRDefault="00F92841" w:rsidP="006B6BBE">
      <w:r>
        <w:rPr>
          <w:rFonts w:hint="eastAsia"/>
        </w:rPr>
        <w:tab/>
      </w:r>
      <w:r>
        <w:rPr>
          <w:rFonts w:hint="eastAsia"/>
        </w:rPr>
        <w:t>可在管理后台的“交易管理”中查询详细交易清单，也可通过“账单管理</w:t>
      </w:r>
      <w:r>
        <w:rPr>
          <w:rFonts w:hint="eastAsia"/>
        </w:rPr>
        <w:t>-</w:t>
      </w:r>
      <w:r>
        <w:rPr>
          <w:rFonts w:hint="eastAsia"/>
        </w:rPr>
        <w:lastRenderedPageBreak/>
        <w:t>下载账单”下载指定时间内的离线文件。</w:t>
      </w:r>
    </w:p>
    <w:p w14:paraId="0512D034" w14:textId="77777777" w:rsidR="00D97DD9" w:rsidRPr="006B6BBE" w:rsidRDefault="00D97DD9" w:rsidP="006B6BBE">
      <w:r>
        <w:rPr>
          <w:rFonts w:hint="eastAsia"/>
        </w:rPr>
        <w:tab/>
      </w:r>
      <w:r>
        <w:rPr>
          <w:rFonts w:hint="eastAsia"/>
        </w:rPr>
        <w:t>如对交易数据有异议，可使用“账单管理</w:t>
      </w:r>
      <w:r>
        <w:rPr>
          <w:rFonts w:hint="eastAsia"/>
        </w:rPr>
        <w:t>-</w:t>
      </w:r>
      <w:r>
        <w:rPr>
          <w:rFonts w:hint="eastAsia"/>
        </w:rPr>
        <w:t>在线对账”按指定格式上传本地账单，金融平台将自动对账并提供对账结果下载。</w:t>
      </w:r>
    </w:p>
    <w:p w14:paraId="3DCA0FCA" w14:textId="77777777" w:rsidR="006769B4" w:rsidRDefault="006769B4" w:rsidP="0072200F">
      <w:pPr>
        <w:pStyle w:val="1"/>
      </w:pPr>
      <w:bookmarkStart w:id="11" w:name="_Toc480299999"/>
      <w:r>
        <w:rPr>
          <w:rFonts w:hint="eastAsia"/>
        </w:rPr>
        <w:t>业务流程</w:t>
      </w:r>
      <w:bookmarkEnd w:id="11"/>
    </w:p>
    <w:p w14:paraId="0BCC9B5E" w14:textId="77777777" w:rsidR="000B634F" w:rsidRDefault="000B634F" w:rsidP="000B634F">
      <w:pPr>
        <w:pStyle w:val="2"/>
      </w:pPr>
      <w:bookmarkStart w:id="12" w:name="_Toc480300000"/>
      <w:r>
        <w:rPr>
          <w:rFonts w:hint="eastAsia"/>
        </w:rPr>
        <w:t>微信/支付宝支付</w:t>
      </w:r>
      <w:bookmarkEnd w:id="12"/>
    </w:p>
    <w:p w14:paraId="4371169A" w14:textId="77777777" w:rsidR="002064FE" w:rsidRPr="002064FE" w:rsidRDefault="002064FE" w:rsidP="002064FE">
      <w:r>
        <w:rPr>
          <w:rFonts w:hint="eastAsia"/>
        </w:rPr>
        <w:tab/>
      </w:r>
      <w:r>
        <w:rPr>
          <w:rFonts w:hint="eastAsia"/>
        </w:rPr>
        <w:t>目前金融平台只支持微信</w:t>
      </w:r>
      <w:r>
        <w:rPr>
          <w:rFonts w:hint="eastAsia"/>
        </w:rPr>
        <w:t>/</w:t>
      </w:r>
      <w:r>
        <w:rPr>
          <w:rFonts w:hint="eastAsia"/>
        </w:rPr>
        <w:t>支付宝的应用内支付，这要求客户需使用集成了微信支付</w:t>
      </w:r>
      <w:r>
        <w:rPr>
          <w:rFonts w:hint="eastAsia"/>
        </w:rPr>
        <w:t>SDK</w:t>
      </w:r>
      <w:r>
        <w:rPr>
          <w:rFonts w:hint="eastAsia"/>
        </w:rPr>
        <w:t>和支付宝</w:t>
      </w:r>
      <w:r>
        <w:rPr>
          <w:rFonts w:hint="eastAsia"/>
        </w:rPr>
        <w:t>SDK</w:t>
      </w:r>
      <w:r>
        <w:rPr>
          <w:rFonts w:hint="eastAsia"/>
        </w:rPr>
        <w:t>的客户端进行支付。</w:t>
      </w:r>
    </w:p>
    <w:p w14:paraId="647CE749" w14:textId="77777777" w:rsidR="002064FE" w:rsidRDefault="002064FE" w:rsidP="002064FE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接入商调用金融平台生成预付单（</w:t>
      </w:r>
      <w:r>
        <w:rPr>
          <w:rFonts w:hint="eastAsia"/>
        </w:rPr>
        <w:t>prepay</w:t>
      </w:r>
      <w:r>
        <w:rPr>
          <w:rFonts w:hint="eastAsia"/>
        </w:rPr>
        <w:t>）接口，请求参数中应包含回调</w:t>
      </w:r>
      <w:r w:rsidR="00732DC3">
        <w:rPr>
          <w:rFonts w:hint="eastAsia"/>
        </w:rPr>
        <w:t>地址</w:t>
      </w:r>
      <w:r>
        <w:rPr>
          <w:rFonts w:hint="eastAsia"/>
        </w:rPr>
        <w:t>，金融平台返回预付单信息；</w:t>
      </w:r>
    </w:p>
    <w:p w14:paraId="26C1D774" w14:textId="77777777" w:rsidR="002064FE" w:rsidRDefault="002064FE" w:rsidP="002064FE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接入商提示用户客户端进行支付；</w:t>
      </w:r>
    </w:p>
    <w:p w14:paraId="7573413F" w14:textId="77777777" w:rsidR="002064FE" w:rsidRDefault="002064FE" w:rsidP="002064FE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用户客户端弹出微信</w:t>
      </w:r>
      <w:r>
        <w:rPr>
          <w:rFonts w:hint="eastAsia"/>
        </w:rPr>
        <w:t>/</w:t>
      </w:r>
      <w:r>
        <w:rPr>
          <w:rFonts w:hint="eastAsia"/>
        </w:rPr>
        <w:t>支付宝支付界面，并完成支付；</w:t>
      </w:r>
    </w:p>
    <w:p w14:paraId="619B125C" w14:textId="77777777" w:rsidR="002064FE" w:rsidRDefault="002064FE" w:rsidP="002064FE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微信支付</w:t>
      </w:r>
      <w:r>
        <w:rPr>
          <w:rFonts w:hint="eastAsia"/>
        </w:rPr>
        <w:t>/</w:t>
      </w:r>
      <w:r>
        <w:rPr>
          <w:rFonts w:hint="eastAsia"/>
        </w:rPr>
        <w:t>支付宝完成交易后通知金融平台支付结果；</w:t>
      </w:r>
    </w:p>
    <w:p w14:paraId="151C32A9" w14:textId="77777777" w:rsidR="002064FE" w:rsidRDefault="002064FE" w:rsidP="002064FE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金融平台处理交易并调用回调</w:t>
      </w:r>
      <w:r w:rsidR="00732DC3">
        <w:rPr>
          <w:rFonts w:hint="eastAsia"/>
        </w:rPr>
        <w:t>地址</w:t>
      </w:r>
      <w:r>
        <w:rPr>
          <w:rFonts w:hint="eastAsia"/>
        </w:rPr>
        <w:t>通知接入商交易结果；</w:t>
      </w:r>
    </w:p>
    <w:p w14:paraId="75D02BB2" w14:textId="77777777" w:rsidR="002064FE" w:rsidRPr="002064FE" w:rsidRDefault="002064FE" w:rsidP="002064FE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接入商完成交易。</w:t>
      </w:r>
    </w:p>
    <w:p w14:paraId="4E29559B" w14:textId="77777777" w:rsidR="000B634F" w:rsidRDefault="000B634F" w:rsidP="000B634F">
      <w:pPr>
        <w:pStyle w:val="2"/>
      </w:pPr>
      <w:bookmarkStart w:id="13" w:name="_Toc480300001"/>
      <w:r>
        <w:rPr>
          <w:rFonts w:hint="eastAsia"/>
        </w:rPr>
        <w:t>普通支付</w:t>
      </w:r>
      <w:bookmarkEnd w:id="13"/>
    </w:p>
    <w:p w14:paraId="22C60496" w14:textId="77777777" w:rsidR="00036269" w:rsidRPr="00036269" w:rsidRDefault="00036269" w:rsidP="00036269">
      <w:r>
        <w:rPr>
          <w:rFonts w:hint="eastAsia"/>
        </w:rPr>
        <w:tab/>
      </w:r>
      <w:r>
        <w:rPr>
          <w:rFonts w:hint="eastAsia"/>
        </w:rPr>
        <w:t>普通支付适用于交易双方账号都建立在金融平台上的交易，接入商可以在创建预付单和完成支付之间实现支付密码校验等功能。</w:t>
      </w:r>
    </w:p>
    <w:p w14:paraId="21AAA9D6" w14:textId="77777777" w:rsidR="00F17C13" w:rsidRDefault="00F17C13" w:rsidP="00F17C13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接入商调用金融平台生成预付单（</w:t>
      </w:r>
      <w:r>
        <w:rPr>
          <w:rFonts w:hint="eastAsia"/>
        </w:rPr>
        <w:t>prepay</w:t>
      </w:r>
      <w:r>
        <w:rPr>
          <w:rFonts w:hint="eastAsia"/>
        </w:rPr>
        <w:t>）接口，金融平台返回预付单信息；</w:t>
      </w:r>
    </w:p>
    <w:p w14:paraId="2B424B30" w14:textId="77777777" w:rsidR="00F17C13" w:rsidRDefault="00F17C13" w:rsidP="00F17C13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接入商提示用户客户端进行支付；</w:t>
      </w:r>
    </w:p>
    <w:p w14:paraId="294B3F1D" w14:textId="77777777" w:rsidR="00F17C13" w:rsidRDefault="00F17C13" w:rsidP="00F17C13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用户客户端弹出支付界面，并完成支付验证；</w:t>
      </w:r>
    </w:p>
    <w:p w14:paraId="46C10ABC" w14:textId="77777777" w:rsidR="00F17C13" w:rsidRDefault="00F17C13" w:rsidP="00F17C13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接入商调用金融平台支付接口（</w:t>
      </w:r>
      <w:r>
        <w:rPr>
          <w:rFonts w:hint="eastAsia"/>
        </w:rPr>
        <w:t>pay</w:t>
      </w:r>
      <w:r>
        <w:rPr>
          <w:rFonts w:hint="eastAsia"/>
        </w:rPr>
        <w:t>）完成支付转账。</w:t>
      </w:r>
    </w:p>
    <w:p w14:paraId="76C5A7E8" w14:textId="77777777" w:rsidR="00732DC3" w:rsidRPr="002064FE" w:rsidRDefault="00732DC3" w:rsidP="00F17C13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（如果有）金融平台调用回调地址。</w:t>
      </w:r>
    </w:p>
    <w:p w14:paraId="17C778C7" w14:textId="77777777" w:rsidR="00F17C13" w:rsidRDefault="000B634F" w:rsidP="00F17C13">
      <w:pPr>
        <w:pStyle w:val="2"/>
      </w:pPr>
      <w:bookmarkStart w:id="14" w:name="_Toc480300002"/>
      <w:r>
        <w:rPr>
          <w:rFonts w:hint="eastAsia"/>
        </w:rPr>
        <w:t>快速支付</w:t>
      </w:r>
      <w:bookmarkEnd w:id="14"/>
    </w:p>
    <w:p w14:paraId="5A7129C2" w14:textId="77777777" w:rsidR="00732DC3" w:rsidRDefault="00732DC3" w:rsidP="00732DC3">
      <w:r>
        <w:rPr>
          <w:rFonts w:hint="eastAsia"/>
        </w:rPr>
        <w:tab/>
      </w:r>
      <w:r>
        <w:rPr>
          <w:rFonts w:hint="eastAsia"/>
        </w:rPr>
        <w:t>快速交易通过一次请求即可完成，适用于无需交易双方进行在线确认的交易。</w:t>
      </w:r>
    </w:p>
    <w:p w14:paraId="425BCB8C" w14:textId="77777777" w:rsidR="00732DC3" w:rsidRDefault="00732DC3" w:rsidP="00732DC3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接入商调用金融平台快速交易（</w:t>
      </w:r>
      <w:r>
        <w:rPr>
          <w:rFonts w:hint="eastAsia"/>
        </w:rPr>
        <w:t>fasttransaction</w:t>
      </w:r>
      <w:r>
        <w:rPr>
          <w:rFonts w:hint="eastAsia"/>
        </w:rPr>
        <w:t>）接口，金融平台返回交易结果信息。</w:t>
      </w:r>
    </w:p>
    <w:p w14:paraId="569C8C0E" w14:textId="77777777" w:rsidR="00732DC3" w:rsidRDefault="00732DC3" w:rsidP="00732DC3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（如果有）金融平台调用回调地址。</w:t>
      </w:r>
    </w:p>
    <w:p w14:paraId="4EB5D8E4" w14:textId="77777777" w:rsidR="004513D1" w:rsidRDefault="004513D1" w:rsidP="004513D1">
      <w:pPr>
        <w:pStyle w:val="2"/>
      </w:pPr>
      <w:bookmarkStart w:id="15" w:name="_Toc477191228"/>
      <w:bookmarkStart w:id="16" w:name="_Toc480300003"/>
      <w:r>
        <w:rPr>
          <w:rFonts w:hint="eastAsia"/>
        </w:rPr>
        <w:t>资金冻结</w:t>
      </w:r>
      <w:bookmarkEnd w:id="15"/>
      <w:bookmarkEnd w:id="16"/>
    </w:p>
    <w:p w14:paraId="314E7A92" w14:textId="77777777" w:rsidR="004513D1" w:rsidRDefault="004513D1" w:rsidP="004513D1">
      <w:pPr>
        <w:pStyle w:val="3"/>
      </w:pPr>
      <w:bookmarkStart w:id="17" w:name="_Toc477191229"/>
      <w:bookmarkStart w:id="18" w:name="_Toc480300004"/>
      <w:r>
        <w:rPr>
          <w:rFonts w:hint="eastAsia"/>
        </w:rPr>
        <w:lastRenderedPageBreak/>
        <w:t>业务场景</w:t>
      </w:r>
      <w:bookmarkEnd w:id="17"/>
      <w:bookmarkEnd w:id="18"/>
    </w:p>
    <w:p w14:paraId="2AC1016A" w14:textId="77777777" w:rsidR="004513D1" w:rsidRPr="0073251D" w:rsidRDefault="004513D1" w:rsidP="004513D1">
      <w:r>
        <w:rPr>
          <w:rFonts w:hint="eastAsia"/>
        </w:rPr>
        <w:tab/>
      </w:r>
      <w:r>
        <w:rPr>
          <w:rFonts w:hint="eastAsia"/>
        </w:rPr>
        <w:t>假设某销售团队每日都会以饭票的形式向团队成员发放提成，这些提成只有在下个月</w:t>
      </w:r>
      <w:r>
        <w:rPr>
          <w:rFonts w:hint="eastAsia"/>
        </w:rPr>
        <w:t>1</w:t>
      </w:r>
      <w:r>
        <w:rPr>
          <w:rFonts w:hint="eastAsia"/>
        </w:rPr>
        <w:t>日后才能使用。但为了方便成员实时了解自己的提成情况，希望能在饭票账号中能直接体现。以下是模拟的业务流程</w:t>
      </w:r>
    </w:p>
    <w:p w14:paraId="49601932" w14:textId="77777777" w:rsidR="004513D1" w:rsidRDefault="004513D1" w:rsidP="004513D1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员工</w:t>
      </w:r>
      <w:r>
        <w:rPr>
          <w:rFonts w:hint="eastAsia"/>
        </w:rPr>
        <w:t>A</w:t>
      </w:r>
      <w:r>
        <w:rPr>
          <w:rFonts w:hint="eastAsia"/>
        </w:rPr>
        <w:t>有彩管家饭票</w:t>
      </w:r>
      <w:r>
        <w:rPr>
          <w:rFonts w:hint="eastAsia"/>
        </w:rPr>
        <w:t>a001</w:t>
      </w:r>
      <w:r>
        <w:rPr>
          <w:rFonts w:hint="eastAsia"/>
        </w:rPr>
        <w:t>，目前余额</w:t>
      </w:r>
      <w:r>
        <w:rPr>
          <w:rFonts w:hint="eastAsia"/>
        </w:rPr>
        <w:t>100</w:t>
      </w:r>
      <w:r>
        <w:rPr>
          <w:rFonts w:hint="eastAsia"/>
        </w:rPr>
        <w:t>元；</w:t>
      </w:r>
    </w:p>
    <w:p w14:paraId="06B37D44" w14:textId="77777777" w:rsidR="004513D1" w:rsidRDefault="004513D1" w:rsidP="004513D1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当日公司向员工</w:t>
      </w:r>
      <w:r>
        <w:rPr>
          <w:rFonts w:hint="eastAsia"/>
        </w:rPr>
        <w:t>A</w:t>
      </w:r>
      <w:r>
        <w:rPr>
          <w:rFonts w:hint="eastAsia"/>
        </w:rPr>
        <w:t>发放提成</w:t>
      </w:r>
      <w:r>
        <w:rPr>
          <w:rFonts w:hint="eastAsia"/>
        </w:rPr>
        <w:t>20</w:t>
      </w:r>
      <w:r>
        <w:rPr>
          <w:rFonts w:hint="eastAsia"/>
        </w:rPr>
        <w:t>元，后天解冻，</w:t>
      </w:r>
      <w:r>
        <w:rPr>
          <w:rFonts w:hint="eastAsia"/>
        </w:rPr>
        <w:t>a001</w:t>
      </w:r>
      <w:r>
        <w:rPr>
          <w:rFonts w:hint="eastAsia"/>
        </w:rPr>
        <w:t>账号余额变成</w:t>
      </w:r>
      <w:r>
        <w:rPr>
          <w:rFonts w:hint="eastAsia"/>
        </w:rPr>
        <w:t>120</w:t>
      </w:r>
      <w:r>
        <w:rPr>
          <w:rFonts w:hint="eastAsia"/>
        </w:rPr>
        <w:t>；</w:t>
      </w:r>
    </w:p>
    <w:p w14:paraId="2ED954F9" w14:textId="77777777" w:rsidR="004513D1" w:rsidRDefault="004513D1" w:rsidP="004513D1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员工</w:t>
      </w:r>
      <w:r>
        <w:rPr>
          <w:rFonts w:hint="eastAsia"/>
        </w:rPr>
        <w:t>A</w:t>
      </w:r>
      <w:r>
        <w:rPr>
          <w:rFonts w:hint="eastAsia"/>
        </w:rPr>
        <w:t>到超市买东西需支付</w:t>
      </w:r>
      <w:r>
        <w:rPr>
          <w:rFonts w:hint="eastAsia"/>
        </w:rPr>
        <w:t>110</w:t>
      </w:r>
      <w:r>
        <w:rPr>
          <w:rFonts w:hint="eastAsia"/>
        </w:rPr>
        <w:t>元，准备用饭票支付，但提示余额不足；</w:t>
      </w:r>
    </w:p>
    <w:p w14:paraId="629DA1EE" w14:textId="77777777" w:rsidR="004513D1" w:rsidRDefault="004513D1" w:rsidP="004513D1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员工</w:t>
      </w:r>
      <w:r>
        <w:rPr>
          <w:rFonts w:hint="eastAsia"/>
        </w:rPr>
        <w:t>A</w:t>
      </w:r>
      <w:r>
        <w:rPr>
          <w:rFonts w:hint="eastAsia"/>
        </w:rPr>
        <w:t>少买了一些东西，需支付</w:t>
      </w:r>
      <w:r>
        <w:rPr>
          <w:rFonts w:hint="eastAsia"/>
        </w:rPr>
        <w:t>90</w:t>
      </w:r>
      <w:r>
        <w:rPr>
          <w:rFonts w:hint="eastAsia"/>
        </w:rPr>
        <w:t>元，用饭票支付</w:t>
      </w:r>
      <w:r>
        <w:rPr>
          <w:rFonts w:hint="eastAsia"/>
        </w:rPr>
        <w:t>90</w:t>
      </w:r>
      <w:r>
        <w:rPr>
          <w:rFonts w:hint="eastAsia"/>
        </w:rPr>
        <w:t>元成功；</w:t>
      </w:r>
    </w:p>
    <w:p w14:paraId="545A209E" w14:textId="77777777" w:rsidR="004513D1" w:rsidRDefault="004513D1" w:rsidP="004513D1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目前</w:t>
      </w:r>
      <w:r>
        <w:rPr>
          <w:rFonts w:hint="eastAsia"/>
        </w:rPr>
        <w:t>a001</w:t>
      </w:r>
      <w:r>
        <w:rPr>
          <w:rFonts w:hint="eastAsia"/>
        </w:rPr>
        <w:t>账号余额</w:t>
      </w:r>
      <w:r>
        <w:rPr>
          <w:rFonts w:hint="eastAsia"/>
        </w:rPr>
        <w:t>30</w:t>
      </w:r>
      <w:r>
        <w:rPr>
          <w:rFonts w:hint="eastAsia"/>
        </w:rPr>
        <w:t>元；</w:t>
      </w:r>
    </w:p>
    <w:p w14:paraId="20A24297" w14:textId="77777777" w:rsidR="004513D1" w:rsidRDefault="004513D1" w:rsidP="004513D1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大后天员工</w:t>
      </w:r>
      <w:r>
        <w:rPr>
          <w:rFonts w:hint="eastAsia"/>
        </w:rPr>
        <w:t>A</w:t>
      </w:r>
      <w:r>
        <w:rPr>
          <w:rFonts w:hint="eastAsia"/>
        </w:rPr>
        <w:t>又去超市买东西支付</w:t>
      </w:r>
      <w:r>
        <w:rPr>
          <w:rFonts w:hint="eastAsia"/>
        </w:rPr>
        <w:t>20</w:t>
      </w:r>
      <w:r>
        <w:rPr>
          <w:rFonts w:hint="eastAsia"/>
        </w:rPr>
        <w:t>元，用饭票支付</w:t>
      </w:r>
      <w:r>
        <w:rPr>
          <w:rFonts w:hint="eastAsia"/>
        </w:rPr>
        <w:t>20</w:t>
      </w:r>
      <w:r>
        <w:rPr>
          <w:rFonts w:hint="eastAsia"/>
        </w:rPr>
        <w:t>元成功；</w:t>
      </w:r>
    </w:p>
    <w:p w14:paraId="0BE151A2" w14:textId="77777777" w:rsidR="004513D1" w:rsidRDefault="004513D1" w:rsidP="004513D1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目前</w:t>
      </w:r>
      <w:r>
        <w:rPr>
          <w:rFonts w:hint="eastAsia"/>
        </w:rPr>
        <w:t>a001</w:t>
      </w:r>
      <w:r>
        <w:rPr>
          <w:rFonts w:hint="eastAsia"/>
        </w:rPr>
        <w:t>账号余额</w:t>
      </w:r>
      <w:r>
        <w:rPr>
          <w:rFonts w:hint="eastAsia"/>
        </w:rPr>
        <w:t>10</w:t>
      </w:r>
      <w:r>
        <w:rPr>
          <w:rFonts w:hint="eastAsia"/>
        </w:rPr>
        <w:t>元。</w:t>
      </w:r>
    </w:p>
    <w:p w14:paraId="5E055EDC" w14:textId="77777777" w:rsidR="004513D1" w:rsidRDefault="004513D1" w:rsidP="004513D1">
      <w:pPr>
        <w:pStyle w:val="a5"/>
        <w:ind w:left="840" w:firstLineChars="0" w:firstLine="0"/>
      </w:pPr>
    </w:p>
    <w:p w14:paraId="0F1501CE" w14:textId="77777777" w:rsidR="004513D1" w:rsidRDefault="004513D1" w:rsidP="004513D1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公司再次向员工</w:t>
      </w:r>
      <w:r>
        <w:rPr>
          <w:rFonts w:hint="eastAsia"/>
        </w:rPr>
        <w:t>A</w:t>
      </w:r>
      <w:r>
        <w:rPr>
          <w:rFonts w:hint="eastAsia"/>
        </w:rPr>
        <w:t>发放提成</w:t>
      </w:r>
      <w:r>
        <w:rPr>
          <w:rFonts w:hint="eastAsia"/>
        </w:rPr>
        <w:t>30</w:t>
      </w:r>
      <w:r>
        <w:rPr>
          <w:rFonts w:hint="eastAsia"/>
        </w:rPr>
        <w:t>元，</w:t>
      </w:r>
      <w:r>
        <w:rPr>
          <w:rFonts w:hint="eastAsia"/>
        </w:rPr>
        <w:t>10</w:t>
      </w:r>
      <w:r>
        <w:rPr>
          <w:rFonts w:hint="eastAsia"/>
        </w:rPr>
        <w:t>天后解冻，</w:t>
      </w:r>
      <w:r>
        <w:rPr>
          <w:rFonts w:hint="eastAsia"/>
        </w:rPr>
        <w:t>a001</w:t>
      </w:r>
      <w:r>
        <w:rPr>
          <w:rFonts w:hint="eastAsia"/>
        </w:rPr>
        <w:t>账号余额变成</w:t>
      </w:r>
      <w:r>
        <w:rPr>
          <w:rFonts w:hint="eastAsia"/>
        </w:rPr>
        <w:t>40</w:t>
      </w:r>
      <w:r>
        <w:rPr>
          <w:rFonts w:hint="eastAsia"/>
        </w:rPr>
        <w:t>元；</w:t>
      </w:r>
    </w:p>
    <w:p w14:paraId="33F2F42F" w14:textId="77777777" w:rsidR="004513D1" w:rsidRDefault="004513D1" w:rsidP="004513D1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天后公司发现上次</w:t>
      </w:r>
      <w:r>
        <w:rPr>
          <w:rFonts w:hint="eastAsia"/>
        </w:rPr>
        <w:t>30</w:t>
      </w:r>
      <w:r>
        <w:rPr>
          <w:rFonts w:hint="eastAsia"/>
        </w:rPr>
        <w:t>冻结期设置错误，应该只解冻</w:t>
      </w:r>
      <w:r>
        <w:rPr>
          <w:rFonts w:hint="eastAsia"/>
        </w:rPr>
        <w:t>5</w:t>
      </w:r>
      <w:r>
        <w:rPr>
          <w:rFonts w:hint="eastAsia"/>
        </w:rPr>
        <w:t>天，于是修改解冻时间，</w:t>
      </w:r>
      <w:r>
        <w:rPr>
          <w:rFonts w:hint="eastAsia"/>
        </w:rPr>
        <w:t>a001</w:t>
      </w:r>
      <w:r>
        <w:rPr>
          <w:rFonts w:hint="eastAsia"/>
        </w:rPr>
        <w:t>账号余额仍然</w:t>
      </w:r>
      <w:r>
        <w:rPr>
          <w:rFonts w:hint="eastAsia"/>
        </w:rPr>
        <w:t>40</w:t>
      </w:r>
      <w:r>
        <w:rPr>
          <w:rFonts w:hint="eastAsia"/>
        </w:rPr>
        <w:t>元；</w:t>
      </w:r>
    </w:p>
    <w:p w14:paraId="0A8E7955" w14:textId="77777777" w:rsidR="004513D1" w:rsidRDefault="004513D1" w:rsidP="004513D1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天后公司发现上次</w:t>
      </w:r>
      <w:r>
        <w:rPr>
          <w:rFonts w:hint="eastAsia"/>
        </w:rPr>
        <w:t>30</w:t>
      </w:r>
      <w:r>
        <w:rPr>
          <w:rFonts w:hint="eastAsia"/>
        </w:rPr>
        <w:t>冻结期设置仍然错误，应该只解冻</w:t>
      </w:r>
      <w:r>
        <w:rPr>
          <w:rFonts w:hint="eastAsia"/>
        </w:rPr>
        <w:t>3</w:t>
      </w:r>
      <w:r>
        <w:rPr>
          <w:rFonts w:hint="eastAsia"/>
        </w:rPr>
        <w:t>天，于是取消解冻，</w:t>
      </w:r>
      <w:r>
        <w:rPr>
          <w:rFonts w:hint="eastAsia"/>
        </w:rPr>
        <w:t>a001</w:t>
      </w:r>
      <w:r>
        <w:rPr>
          <w:rFonts w:hint="eastAsia"/>
        </w:rPr>
        <w:t>账号余额仍然</w:t>
      </w:r>
      <w:r>
        <w:rPr>
          <w:rFonts w:hint="eastAsia"/>
        </w:rPr>
        <w:t>40</w:t>
      </w:r>
      <w:r>
        <w:rPr>
          <w:rFonts w:hint="eastAsia"/>
        </w:rPr>
        <w:t>元；</w:t>
      </w:r>
    </w:p>
    <w:p w14:paraId="16D16595" w14:textId="77777777" w:rsidR="004513D1" w:rsidRDefault="004513D1" w:rsidP="004513D1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员工</w:t>
      </w:r>
      <w:r>
        <w:rPr>
          <w:rFonts w:hint="eastAsia"/>
        </w:rPr>
        <w:t>A</w:t>
      </w:r>
      <w:r>
        <w:rPr>
          <w:rFonts w:hint="eastAsia"/>
        </w:rPr>
        <w:t>当日去超市买东西支付</w:t>
      </w:r>
      <w:r>
        <w:rPr>
          <w:rFonts w:hint="eastAsia"/>
        </w:rPr>
        <w:t>20</w:t>
      </w:r>
      <w:r>
        <w:rPr>
          <w:rFonts w:hint="eastAsia"/>
        </w:rPr>
        <w:t>元，用饭票支付</w:t>
      </w:r>
      <w:r>
        <w:rPr>
          <w:rFonts w:hint="eastAsia"/>
        </w:rPr>
        <w:t>20</w:t>
      </w:r>
      <w:r>
        <w:rPr>
          <w:rFonts w:hint="eastAsia"/>
        </w:rPr>
        <w:t>元成功，</w:t>
      </w:r>
      <w:r>
        <w:rPr>
          <w:rFonts w:hint="eastAsia"/>
        </w:rPr>
        <w:t>a001</w:t>
      </w:r>
      <w:r>
        <w:rPr>
          <w:rFonts w:hint="eastAsia"/>
        </w:rPr>
        <w:t>余额变成</w:t>
      </w:r>
      <w:r>
        <w:rPr>
          <w:rFonts w:hint="eastAsia"/>
        </w:rPr>
        <w:t>20</w:t>
      </w:r>
      <w:r>
        <w:rPr>
          <w:rFonts w:hint="eastAsia"/>
        </w:rPr>
        <w:t>元；</w:t>
      </w:r>
    </w:p>
    <w:p w14:paraId="7A32C557" w14:textId="77777777" w:rsidR="004513D1" w:rsidRDefault="004513D1" w:rsidP="004513D1">
      <w:pPr>
        <w:pStyle w:val="3"/>
      </w:pPr>
      <w:bookmarkStart w:id="19" w:name="_Toc477191230"/>
      <w:bookmarkStart w:id="20" w:name="_Toc480300005"/>
      <w:r>
        <w:rPr>
          <w:rFonts w:hint="eastAsia"/>
        </w:rPr>
        <w:t>功能流程</w:t>
      </w:r>
      <w:bookmarkEnd w:id="19"/>
      <w:bookmarkEnd w:id="20"/>
    </w:p>
    <w:p w14:paraId="08C98E00" w14:textId="77777777" w:rsidR="004513D1" w:rsidRDefault="004513D1" w:rsidP="004513D1">
      <w:r>
        <w:rPr>
          <w:rFonts w:hint="eastAsia"/>
        </w:rPr>
        <w:tab/>
      </w:r>
      <w:r>
        <w:rPr>
          <w:rFonts w:hint="eastAsia"/>
        </w:rPr>
        <w:t>针对上述业务场景，可以转化为以下金融平台操作：</w:t>
      </w:r>
    </w:p>
    <w:p w14:paraId="37593EFD" w14:textId="77777777" w:rsidR="004513D1" w:rsidRDefault="004513D1" w:rsidP="004513D1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——</w:t>
      </w:r>
    </w:p>
    <w:p w14:paraId="75D23118" w14:textId="77777777" w:rsidR="004513D1" w:rsidRDefault="004513D1" w:rsidP="004513D1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fasttransaction</w:t>
      </w:r>
      <w:r>
        <w:rPr>
          <w:rFonts w:hint="eastAsia"/>
        </w:rPr>
        <w:t>操作，向</w:t>
      </w:r>
      <w:r>
        <w:rPr>
          <w:rFonts w:hint="eastAsia"/>
        </w:rPr>
        <w:t>a001</w:t>
      </w:r>
      <w:r>
        <w:rPr>
          <w:rFonts w:hint="eastAsia"/>
        </w:rPr>
        <w:t>存入</w:t>
      </w:r>
      <w:r>
        <w:rPr>
          <w:rFonts w:hint="eastAsia"/>
        </w:rPr>
        <w:t>100</w:t>
      </w:r>
      <w:r>
        <w:rPr>
          <w:rFonts w:hint="eastAsia"/>
        </w:rPr>
        <w:t>元；然后执行</w:t>
      </w:r>
      <w:r w:rsidRPr="005B41D7">
        <w:rPr>
          <w:rFonts w:hint="eastAsia"/>
          <w:color w:val="FF0000"/>
        </w:rPr>
        <w:t>freeze</w:t>
      </w:r>
      <w:r>
        <w:rPr>
          <w:rFonts w:hint="eastAsia"/>
        </w:rPr>
        <w:t>操作，冻结</w:t>
      </w:r>
      <w:r>
        <w:rPr>
          <w:rFonts w:hint="eastAsia"/>
        </w:rPr>
        <w:t>a001</w:t>
      </w:r>
      <w:r>
        <w:rPr>
          <w:rFonts w:hint="eastAsia"/>
        </w:rPr>
        <w:t>的</w:t>
      </w:r>
      <w:r>
        <w:rPr>
          <w:rFonts w:hint="eastAsia"/>
        </w:rPr>
        <w:t>100</w:t>
      </w:r>
      <w:r>
        <w:rPr>
          <w:rFonts w:hint="eastAsia"/>
        </w:rPr>
        <w:t>元；</w:t>
      </w:r>
    </w:p>
    <w:p w14:paraId="1BB266F9" w14:textId="77777777" w:rsidR="004513D1" w:rsidRDefault="004513D1" w:rsidP="004513D1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fasttransaction</w:t>
      </w:r>
      <w:r>
        <w:rPr>
          <w:rFonts w:hint="eastAsia"/>
        </w:rPr>
        <w:t>操作，返回余额不足错误；</w:t>
      </w:r>
    </w:p>
    <w:p w14:paraId="26251EAC" w14:textId="77777777" w:rsidR="004513D1" w:rsidRDefault="004513D1" w:rsidP="004513D1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fasttransaction</w:t>
      </w:r>
      <w:r>
        <w:rPr>
          <w:rFonts w:hint="eastAsia"/>
        </w:rPr>
        <w:t>操作，在</w:t>
      </w:r>
      <w:r>
        <w:rPr>
          <w:rFonts w:hint="eastAsia"/>
        </w:rPr>
        <w:t>a001</w:t>
      </w:r>
      <w:r>
        <w:rPr>
          <w:rFonts w:hint="eastAsia"/>
        </w:rPr>
        <w:t>扣除</w:t>
      </w:r>
      <w:r>
        <w:rPr>
          <w:rFonts w:hint="eastAsia"/>
        </w:rPr>
        <w:t>90</w:t>
      </w:r>
      <w:r>
        <w:rPr>
          <w:rFonts w:hint="eastAsia"/>
        </w:rPr>
        <w:t>元；</w:t>
      </w:r>
    </w:p>
    <w:p w14:paraId="79167982" w14:textId="77777777" w:rsidR="004513D1" w:rsidRDefault="004513D1" w:rsidP="004513D1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——</w:t>
      </w:r>
    </w:p>
    <w:p w14:paraId="6E4065F0" w14:textId="77777777" w:rsidR="004513D1" w:rsidRDefault="004513D1" w:rsidP="004513D1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fasttransaction</w:t>
      </w:r>
      <w:r>
        <w:rPr>
          <w:rFonts w:hint="eastAsia"/>
        </w:rPr>
        <w:t>操作，在</w:t>
      </w:r>
      <w:r>
        <w:rPr>
          <w:rFonts w:hint="eastAsia"/>
        </w:rPr>
        <w:t>a001</w:t>
      </w:r>
      <w:r>
        <w:rPr>
          <w:rFonts w:hint="eastAsia"/>
        </w:rPr>
        <w:t>扣除</w:t>
      </w:r>
      <w:r>
        <w:rPr>
          <w:rFonts w:hint="eastAsia"/>
        </w:rPr>
        <w:t>20</w:t>
      </w:r>
      <w:r>
        <w:rPr>
          <w:rFonts w:hint="eastAsia"/>
        </w:rPr>
        <w:t>元；</w:t>
      </w:r>
    </w:p>
    <w:p w14:paraId="37938FD0" w14:textId="77777777" w:rsidR="004513D1" w:rsidRDefault="004513D1" w:rsidP="004513D1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——</w:t>
      </w:r>
    </w:p>
    <w:p w14:paraId="3301007F" w14:textId="77777777" w:rsidR="004513D1" w:rsidRDefault="004513D1" w:rsidP="004513D1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执行</w:t>
      </w:r>
      <w:r>
        <w:rPr>
          <w:rFonts w:hint="eastAsia"/>
        </w:rPr>
        <w:t>fasttransaction</w:t>
      </w:r>
      <w:r>
        <w:rPr>
          <w:rFonts w:hint="eastAsia"/>
        </w:rPr>
        <w:t>操作，向</w:t>
      </w:r>
      <w:r>
        <w:rPr>
          <w:rFonts w:hint="eastAsia"/>
        </w:rPr>
        <w:t>a001</w:t>
      </w:r>
      <w:r>
        <w:rPr>
          <w:rFonts w:hint="eastAsia"/>
        </w:rPr>
        <w:t>存入</w:t>
      </w:r>
      <w:r>
        <w:rPr>
          <w:rFonts w:hint="eastAsia"/>
        </w:rPr>
        <w:t>30</w:t>
      </w:r>
      <w:r>
        <w:rPr>
          <w:rFonts w:hint="eastAsia"/>
        </w:rPr>
        <w:t>元；然后执行</w:t>
      </w:r>
      <w:r w:rsidRPr="005B41D7">
        <w:rPr>
          <w:rFonts w:hint="eastAsia"/>
          <w:color w:val="FF0000"/>
        </w:rPr>
        <w:t>freeze</w:t>
      </w:r>
      <w:r>
        <w:rPr>
          <w:rFonts w:hint="eastAsia"/>
        </w:rPr>
        <w:t>操作，冻结</w:t>
      </w:r>
      <w:r>
        <w:rPr>
          <w:rFonts w:hint="eastAsia"/>
        </w:rPr>
        <w:t>a001</w:t>
      </w:r>
      <w:r>
        <w:rPr>
          <w:rFonts w:hint="eastAsia"/>
        </w:rPr>
        <w:t>的</w:t>
      </w:r>
      <w:r>
        <w:rPr>
          <w:rFonts w:hint="eastAsia"/>
        </w:rPr>
        <w:t>30</w:t>
      </w:r>
      <w:r>
        <w:rPr>
          <w:rFonts w:hint="eastAsia"/>
        </w:rPr>
        <w:t>元；</w:t>
      </w:r>
    </w:p>
    <w:p w14:paraId="487CCB1F" w14:textId="77777777" w:rsidR="004513D1" w:rsidRDefault="004513D1" w:rsidP="004513D1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执行</w:t>
      </w:r>
      <w:r>
        <w:rPr>
          <w:rFonts w:hint="eastAsia"/>
          <w:color w:val="FF0000"/>
        </w:rPr>
        <w:t>modify</w:t>
      </w:r>
      <w:r w:rsidRPr="005B41D7">
        <w:rPr>
          <w:rFonts w:hint="eastAsia"/>
          <w:color w:val="FF0000"/>
        </w:rPr>
        <w:t>freeze</w:t>
      </w:r>
      <w:r>
        <w:rPr>
          <w:rFonts w:hint="eastAsia"/>
        </w:rPr>
        <w:t>操作，</w:t>
      </w:r>
      <w:r>
        <w:rPr>
          <w:rFonts w:hint="eastAsia"/>
        </w:rPr>
        <w:t>a001</w:t>
      </w:r>
      <w:r>
        <w:rPr>
          <w:rFonts w:hint="eastAsia"/>
        </w:rPr>
        <w:t>的</w:t>
      </w:r>
      <w:r>
        <w:rPr>
          <w:rFonts w:hint="eastAsia"/>
        </w:rPr>
        <w:t>30</w:t>
      </w:r>
      <w:r>
        <w:rPr>
          <w:rFonts w:hint="eastAsia"/>
        </w:rPr>
        <w:t>元冻结时间被修改；</w:t>
      </w:r>
    </w:p>
    <w:p w14:paraId="76894CEF" w14:textId="77777777" w:rsidR="004513D1" w:rsidRDefault="004513D1" w:rsidP="004513D1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执行</w:t>
      </w:r>
      <w:r w:rsidRPr="005B41D7">
        <w:rPr>
          <w:rFonts w:hint="eastAsia"/>
          <w:color w:val="FF0000"/>
        </w:rPr>
        <w:t>unfreeze</w:t>
      </w:r>
      <w:r>
        <w:rPr>
          <w:rFonts w:hint="eastAsia"/>
        </w:rPr>
        <w:t>操作，</w:t>
      </w:r>
      <w:r>
        <w:rPr>
          <w:rFonts w:hint="eastAsia"/>
        </w:rPr>
        <w:t>a001</w:t>
      </w:r>
      <w:r>
        <w:rPr>
          <w:rFonts w:hint="eastAsia"/>
        </w:rPr>
        <w:t>冻结的</w:t>
      </w:r>
      <w:r>
        <w:rPr>
          <w:rFonts w:hint="eastAsia"/>
        </w:rPr>
        <w:t>30</w:t>
      </w:r>
      <w:r>
        <w:rPr>
          <w:rFonts w:hint="eastAsia"/>
        </w:rPr>
        <w:t>被解除；</w:t>
      </w:r>
    </w:p>
    <w:p w14:paraId="0C596384" w14:textId="77777777" w:rsidR="004513D1" w:rsidRDefault="004513D1" w:rsidP="004513D1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fasttransaction</w:t>
      </w:r>
      <w:r>
        <w:rPr>
          <w:rFonts w:hint="eastAsia"/>
        </w:rPr>
        <w:t>操作，在</w:t>
      </w:r>
      <w:r>
        <w:rPr>
          <w:rFonts w:hint="eastAsia"/>
        </w:rPr>
        <w:t>a001</w:t>
      </w:r>
      <w:r>
        <w:rPr>
          <w:rFonts w:hint="eastAsia"/>
        </w:rPr>
        <w:t>扣除</w:t>
      </w:r>
      <w:r>
        <w:rPr>
          <w:rFonts w:hint="eastAsia"/>
        </w:rPr>
        <w:t>20</w:t>
      </w:r>
      <w:r>
        <w:rPr>
          <w:rFonts w:hint="eastAsia"/>
        </w:rPr>
        <w:t>元；</w:t>
      </w:r>
    </w:p>
    <w:p w14:paraId="5C4B67A3" w14:textId="77777777" w:rsidR="004513D1" w:rsidRDefault="004513D1" w:rsidP="004513D1">
      <w:pPr>
        <w:pStyle w:val="3"/>
      </w:pPr>
      <w:bookmarkStart w:id="21" w:name="_Toc477191231"/>
      <w:bookmarkStart w:id="22" w:name="_Toc480300006"/>
      <w:r>
        <w:rPr>
          <w:rFonts w:hint="eastAsia"/>
        </w:rPr>
        <w:t>功能说明</w:t>
      </w:r>
      <w:bookmarkEnd w:id="21"/>
      <w:bookmarkEnd w:id="22"/>
    </w:p>
    <w:p w14:paraId="53D3CA41" w14:textId="77777777" w:rsidR="004513D1" w:rsidRDefault="004513D1" w:rsidP="004513D1">
      <w:r>
        <w:rPr>
          <w:rFonts w:hint="eastAsia"/>
        </w:rPr>
        <w:tab/>
      </w:r>
      <w:r>
        <w:rPr>
          <w:rFonts w:hint="eastAsia"/>
        </w:rPr>
        <w:t>资金冻结功能在不同的情况下遵循以下规则：</w:t>
      </w:r>
    </w:p>
    <w:p w14:paraId="7F030AFB" w14:textId="77777777" w:rsidR="004513D1" w:rsidRDefault="004513D1" w:rsidP="004513D1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非负账号冻结金额不得大于当前余额；</w:t>
      </w:r>
    </w:p>
    <w:p w14:paraId="32C94A8D" w14:textId="77777777" w:rsidR="004513D1" w:rsidRDefault="004513D1" w:rsidP="004513D1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可负账号冻结金额没有限制，由于允许赊账，冻结资金没有实际意义；</w:t>
      </w:r>
    </w:p>
    <w:p w14:paraId="6F3DD75D" w14:textId="77777777" w:rsidR="004513D1" w:rsidRDefault="004513D1" w:rsidP="004513D1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解冻时间允许不设置，则必须手动触发解除；</w:t>
      </w:r>
    </w:p>
    <w:p w14:paraId="327C0A50" w14:textId="77777777" w:rsidR="004513D1" w:rsidRPr="00732DC3" w:rsidRDefault="004513D1" w:rsidP="004513D1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设置了解冻时间，无需手动解冻，系统自动完成；</w:t>
      </w:r>
    </w:p>
    <w:p w14:paraId="5BA47EE5" w14:textId="77777777" w:rsidR="0072200F" w:rsidRDefault="0072200F" w:rsidP="0072200F">
      <w:pPr>
        <w:pStyle w:val="1"/>
      </w:pPr>
      <w:bookmarkStart w:id="23" w:name="_Toc480300007"/>
      <w:r>
        <w:rPr>
          <w:rFonts w:hint="eastAsia"/>
        </w:rPr>
        <w:t>接口说明</w:t>
      </w:r>
      <w:bookmarkEnd w:id="23"/>
    </w:p>
    <w:p w14:paraId="50A4FD3E" w14:textId="77777777" w:rsidR="004C7300" w:rsidRDefault="004C7300" w:rsidP="004C7300">
      <w:pPr>
        <w:pStyle w:val="2"/>
      </w:pPr>
      <w:bookmarkStart w:id="24" w:name="_Toc480300008"/>
      <w:r>
        <w:rPr>
          <w:rFonts w:hint="eastAsia"/>
        </w:rPr>
        <w:t>接口认证</w:t>
      </w:r>
      <w:bookmarkEnd w:id="24"/>
    </w:p>
    <w:p w14:paraId="64941C7F" w14:textId="77777777" w:rsidR="004C7300" w:rsidRDefault="004C7300" w:rsidP="004C7300">
      <w:r>
        <w:rPr>
          <w:rFonts w:hint="eastAsia"/>
        </w:rPr>
        <w:tab/>
      </w:r>
      <w:r w:rsidR="009A53C0">
        <w:rPr>
          <w:rFonts w:hint="eastAsia"/>
        </w:rPr>
        <w:t>金融平台采用鉴权微服务实现鉴权。接入商在调用金融平台</w:t>
      </w:r>
      <w:r w:rsidR="009A53C0">
        <w:rPr>
          <w:rFonts w:hint="eastAsia"/>
        </w:rPr>
        <w:t>API</w:t>
      </w:r>
      <w:r w:rsidR="009A53C0">
        <w:rPr>
          <w:rFonts w:hint="eastAsia"/>
        </w:rPr>
        <w:t>接口前应先向鉴权微服务请求</w:t>
      </w:r>
      <w:r w:rsidR="009A53C0">
        <w:rPr>
          <w:rFonts w:hint="eastAsia"/>
        </w:rPr>
        <w:t>access_token</w:t>
      </w:r>
      <w:r w:rsidR="009A53C0">
        <w:rPr>
          <w:rFonts w:hint="eastAsia"/>
        </w:rPr>
        <w:t>。</w:t>
      </w:r>
    </w:p>
    <w:p w14:paraId="21162056" w14:textId="77777777" w:rsidR="009A53C0" w:rsidRPr="00C46DDB" w:rsidRDefault="009A53C0" w:rsidP="004C7300">
      <w:r>
        <w:rPr>
          <w:rFonts w:hint="eastAsia"/>
        </w:rPr>
        <w:tab/>
      </w:r>
      <w:r>
        <w:rPr>
          <w:rFonts w:hint="eastAsia"/>
        </w:rPr>
        <w:t>注意，</w:t>
      </w:r>
      <w:r>
        <w:rPr>
          <w:rFonts w:hint="eastAsia"/>
        </w:rPr>
        <w:t>access_token</w:t>
      </w:r>
      <w:r>
        <w:rPr>
          <w:rFonts w:hint="eastAsia"/>
        </w:rPr>
        <w:t>是有有效期的，因此接入商需自行维护</w:t>
      </w:r>
      <w:r>
        <w:rPr>
          <w:rFonts w:hint="eastAsia"/>
        </w:rPr>
        <w:t>access_token</w:t>
      </w:r>
      <w:r>
        <w:rPr>
          <w:rFonts w:hint="eastAsia"/>
        </w:rPr>
        <w:t>的有效性，定时更新</w:t>
      </w:r>
      <w:r>
        <w:rPr>
          <w:rFonts w:hint="eastAsia"/>
        </w:rPr>
        <w:t>access_token</w:t>
      </w:r>
      <w:r>
        <w:rPr>
          <w:rFonts w:hint="eastAsia"/>
        </w:rPr>
        <w:t>。</w:t>
      </w:r>
    </w:p>
    <w:p w14:paraId="68E341CE" w14:textId="77777777" w:rsidR="000C050F" w:rsidRDefault="000C050F" w:rsidP="0099230E">
      <w:pPr>
        <w:pStyle w:val="2"/>
      </w:pPr>
      <w:bookmarkStart w:id="25" w:name="_Toc480300009"/>
      <w:r>
        <w:rPr>
          <w:rFonts w:hint="eastAsia"/>
        </w:rPr>
        <w:t>通用参数及结果</w:t>
      </w:r>
      <w:bookmarkEnd w:id="25"/>
    </w:p>
    <w:p w14:paraId="71606F5F" w14:textId="77777777" w:rsidR="0010623B" w:rsidRDefault="0010623B" w:rsidP="0010623B">
      <w:pPr>
        <w:pStyle w:val="3"/>
      </w:pPr>
      <w:bookmarkStart w:id="26" w:name="_Toc480300010"/>
      <w:r>
        <w:rPr>
          <w:rFonts w:hint="eastAsia"/>
        </w:rPr>
        <w:t>请求参数</w:t>
      </w:r>
      <w:bookmarkEnd w:id="26"/>
    </w:p>
    <w:p w14:paraId="1B9D932A" w14:textId="77777777" w:rsidR="004C7300" w:rsidRPr="004C7300" w:rsidRDefault="003A4D18" w:rsidP="003A4D18">
      <w:pPr>
        <w:pStyle w:val="a5"/>
        <w:numPr>
          <w:ilvl w:val="0"/>
          <w:numId w:val="28"/>
        </w:numPr>
        <w:ind w:firstLineChars="0"/>
      </w:pPr>
      <w:r w:rsidRPr="003A4D18">
        <w:t>access_token</w:t>
      </w:r>
    </w:p>
    <w:p w14:paraId="07236B48" w14:textId="77777777" w:rsidR="0010623B" w:rsidRDefault="0010623B" w:rsidP="0010623B">
      <w:pPr>
        <w:pStyle w:val="3"/>
      </w:pPr>
      <w:bookmarkStart w:id="27" w:name="_Toc480300011"/>
      <w:r>
        <w:rPr>
          <w:rFonts w:hint="eastAsia"/>
        </w:rPr>
        <w:t>请求结果</w:t>
      </w:r>
      <w:bookmarkEnd w:id="27"/>
    </w:p>
    <w:p w14:paraId="74D76565" w14:textId="77777777" w:rsidR="00E63650" w:rsidRPr="00E63650" w:rsidRDefault="00E63650" w:rsidP="00E63650">
      <w:r>
        <w:rPr>
          <w:rFonts w:hint="eastAsia"/>
        </w:rPr>
        <w:tab/>
      </w:r>
      <w:r>
        <w:rPr>
          <w:rFonts w:hint="eastAsia"/>
        </w:rPr>
        <w:t>请求结果为</w:t>
      </w:r>
      <w:r>
        <w:rPr>
          <w:rFonts w:hint="eastAsia"/>
        </w:rPr>
        <w:t>json</w:t>
      </w:r>
      <w:r>
        <w:rPr>
          <w:rFonts w:hint="eastAsia"/>
        </w:rPr>
        <w:t>格式的字符串，通常包含以下字段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3"/>
        <w:gridCol w:w="1417"/>
        <w:gridCol w:w="5018"/>
      </w:tblGrid>
      <w:tr w:rsidR="00E63650" w14:paraId="3574F505" w14:textId="77777777" w:rsidTr="00E63650">
        <w:tc>
          <w:tcPr>
            <w:tcW w:w="2093" w:type="dxa"/>
            <w:shd w:val="clear" w:color="auto" w:fill="F2F2F2" w:themeFill="background1" w:themeFillShade="F2"/>
          </w:tcPr>
          <w:p w14:paraId="0659D565" w14:textId="77777777" w:rsidR="00E63650" w:rsidRDefault="00E63650" w:rsidP="00E63650"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F5C475A" w14:textId="77777777" w:rsidR="00E63650" w:rsidRDefault="00E63650" w:rsidP="00E63650">
            <w:r>
              <w:rPr>
                <w:rFonts w:hint="eastAsia"/>
              </w:rPr>
              <w:t>类型</w:t>
            </w:r>
          </w:p>
        </w:tc>
        <w:tc>
          <w:tcPr>
            <w:tcW w:w="5018" w:type="dxa"/>
            <w:shd w:val="clear" w:color="auto" w:fill="F2F2F2" w:themeFill="background1" w:themeFillShade="F2"/>
          </w:tcPr>
          <w:p w14:paraId="522A225C" w14:textId="77777777" w:rsidR="00E63650" w:rsidRDefault="00E63650" w:rsidP="00E63650">
            <w:r>
              <w:rPr>
                <w:rFonts w:hint="eastAsia"/>
              </w:rPr>
              <w:t>说明</w:t>
            </w:r>
          </w:p>
        </w:tc>
      </w:tr>
      <w:tr w:rsidR="00E63650" w14:paraId="0F807CD0" w14:textId="77777777" w:rsidTr="00E63650">
        <w:tc>
          <w:tcPr>
            <w:tcW w:w="2093" w:type="dxa"/>
          </w:tcPr>
          <w:p w14:paraId="62E8933C" w14:textId="77777777" w:rsidR="00E63650" w:rsidRDefault="00E63650" w:rsidP="00E63650">
            <w:r>
              <w:t>code</w:t>
            </w:r>
          </w:p>
        </w:tc>
        <w:tc>
          <w:tcPr>
            <w:tcW w:w="1417" w:type="dxa"/>
          </w:tcPr>
          <w:p w14:paraId="0F655D82" w14:textId="77777777" w:rsidR="00E63650" w:rsidRDefault="00E63650" w:rsidP="00E63650">
            <w:r>
              <w:rPr>
                <w:rFonts w:hint="eastAsia"/>
              </w:rPr>
              <w:t>整形</w:t>
            </w:r>
          </w:p>
        </w:tc>
        <w:tc>
          <w:tcPr>
            <w:tcW w:w="5018" w:type="dxa"/>
          </w:tcPr>
          <w:p w14:paraId="3EC10F9B" w14:textId="77777777" w:rsidR="00E63650" w:rsidRDefault="00E63650" w:rsidP="00E63650">
            <w:r>
              <w:rPr>
                <w:rFonts w:hint="eastAsia"/>
              </w:rPr>
              <w:t>结果码，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表示成功，其它失败</w:t>
            </w:r>
          </w:p>
        </w:tc>
      </w:tr>
      <w:tr w:rsidR="00E63650" w14:paraId="73AED5CC" w14:textId="77777777" w:rsidTr="00E63650">
        <w:tc>
          <w:tcPr>
            <w:tcW w:w="2093" w:type="dxa"/>
          </w:tcPr>
          <w:p w14:paraId="4F40E053" w14:textId="77777777" w:rsidR="00E63650" w:rsidRDefault="00E63650" w:rsidP="00E63650">
            <w:r>
              <w:t>message</w:t>
            </w:r>
          </w:p>
        </w:tc>
        <w:tc>
          <w:tcPr>
            <w:tcW w:w="1417" w:type="dxa"/>
          </w:tcPr>
          <w:p w14:paraId="06EAA2CD" w14:textId="77777777" w:rsidR="00E63650" w:rsidRDefault="00E63650" w:rsidP="00E63650">
            <w:r>
              <w:rPr>
                <w:rFonts w:hint="eastAsia"/>
              </w:rPr>
              <w:t>字符串</w:t>
            </w:r>
          </w:p>
        </w:tc>
        <w:tc>
          <w:tcPr>
            <w:tcW w:w="5018" w:type="dxa"/>
          </w:tcPr>
          <w:p w14:paraId="7274535C" w14:textId="77777777" w:rsidR="00E63650" w:rsidRDefault="00E63650" w:rsidP="00E63650">
            <w:r>
              <w:rPr>
                <w:rFonts w:hint="eastAsia"/>
              </w:rPr>
              <w:t>结果说明</w:t>
            </w:r>
          </w:p>
        </w:tc>
      </w:tr>
      <w:tr w:rsidR="00E63650" w14:paraId="059CAD52" w14:textId="77777777" w:rsidTr="00E63650">
        <w:tc>
          <w:tcPr>
            <w:tcW w:w="2093" w:type="dxa"/>
          </w:tcPr>
          <w:p w14:paraId="154CEA2C" w14:textId="77777777" w:rsidR="00E63650" w:rsidRDefault="00E63650" w:rsidP="00E63650">
            <w:r>
              <w:t>content</w:t>
            </w:r>
          </w:p>
        </w:tc>
        <w:tc>
          <w:tcPr>
            <w:tcW w:w="1417" w:type="dxa"/>
          </w:tcPr>
          <w:p w14:paraId="42C06596" w14:textId="77777777" w:rsidR="00E63650" w:rsidRDefault="00E63650" w:rsidP="00E63650">
            <w:r>
              <w:rPr>
                <w:rFonts w:hint="eastAsia"/>
              </w:rPr>
              <w:t>字符串</w:t>
            </w:r>
          </w:p>
        </w:tc>
        <w:tc>
          <w:tcPr>
            <w:tcW w:w="5018" w:type="dxa"/>
          </w:tcPr>
          <w:p w14:paraId="6A060FE5" w14:textId="77777777" w:rsidR="00E63650" w:rsidRDefault="00E63650" w:rsidP="00E63650">
            <w:r>
              <w:rPr>
                <w:rFonts w:hint="eastAsia"/>
              </w:rPr>
              <w:t>请求结果，后续接口说明中的“返回结果”即是此字段的说明</w:t>
            </w:r>
          </w:p>
        </w:tc>
      </w:tr>
      <w:tr w:rsidR="00E63650" w14:paraId="05F22A82" w14:textId="77777777" w:rsidTr="00E63650">
        <w:tc>
          <w:tcPr>
            <w:tcW w:w="2093" w:type="dxa"/>
          </w:tcPr>
          <w:p w14:paraId="66B1D032" w14:textId="77777777" w:rsidR="00E63650" w:rsidRDefault="00E63650" w:rsidP="00E63650">
            <w:r>
              <w:t>contentEncrypt</w:t>
            </w:r>
          </w:p>
        </w:tc>
        <w:tc>
          <w:tcPr>
            <w:tcW w:w="1417" w:type="dxa"/>
          </w:tcPr>
          <w:p w14:paraId="4E8CEADA" w14:textId="77777777" w:rsidR="00E63650" w:rsidRDefault="00E63650" w:rsidP="00E63650">
            <w:r>
              <w:rPr>
                <w:rFonts w:hint="eastAsia"/>
              </w:rPr>
              <w:t>字符串</w:t>
            </w:r>
          </w:p>
        </w:tc>
        <w:tc>
          <w:tcPr>
            <w:tcW w:w="5018" w:type="dxa"/>
          </w:tcPr>
          <w:p w14:paraId="0F1A7B20" w14:textId="77777777" w:rsidR="00E63650" w:rsidRDefault="00E63650" w:rsidP="00E63650">
            <w:r>
              <w:rPr>
                <w:rFonts w:hint="eastAsia"/>
              </w:rPr>
              <w:t>加密结果，保留字段</w:t>
            </w:r>
          </w:p>
        </w:tc>
      </w:tr>
    </w:tbl>
    <w:p w14:paraId="36557353" w14:textId="77777777" w:rsidR="00E63650" w:rsidRDefault="00E63650" w:rsidP="00E63650">
      <w:r>
        <w:rPr>
          <w:rFonts w:hint="eastAsia"/>
        </w:rPr>
        <w:lastRenderedPageBreak/>
        <w:tab/>
      </w:r>
      <w:r>
        <w:rPr>
          <w:rFonts w:hint="eastAsia"/>
        </w:rPr>
        <w:t>举例：</w:t>
      </w:r>
    </w:p>
    <w:p w14:paraId="0736168A" w14:textId="77777777"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>{</w:t>
      </w:r>
    </w:p>
    <w:p w14:paraId="410B6860" w14:textId="77777777"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i/>
          <w:color w:val="00B050"/>
          <w:shd w:val="clear" w:color="auto" w:fill="EEECE1" w:themeFill="background2"/>
        </w:rPr>
        <w:t>code": 0,</w:t>
      </w:r>
    </w:p>
    <w:p w14:paraId="6DB00636" w14:textId="77777777"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i/>
          <w:color w:val="00B050"/>
          <w:shd w:val="clear" w:color="auto" w:fill="EEECE1" w:themeFill="background2"/>
        </w:rPr>
        <w:t>"message": "",</w:t>
      </w:r>
    </w:p>
    <w:p w14:paraId="14EB2F92" w14:textId="77777777"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i/>
          <w:color w:val="00B050"/>
          <w:shd w:val="clear" w:color="auto" w:fill="EEECE1" w:themeFill="background2"/>
        </w:rPr>
        <w:t>"content</w:t>
      </w:r>
      <w:proofErr w:type="gramStart"/>
      <w:r w:rsidRPr="00862101">
        <w:rPr>
          <w:i/>
          <w:color w:val="00B050"/>
          <w:shd w:val="clear" w:color="auto" w:fill="EEECE1" w:themeFill="background2"/>
        </w:rPr>
        <w:t>":{</w:t>
      </w:r>
      <w:proofErr w:type="gramEnd"/>
    </w:p>
    <w:p w14:paraId="1D8CA186" w14:textId="77777777"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i/>
          <w:color w:val="00B050"/>
          <w:shd w:val="clear" w:color="auto" w:fill="EEECE1" w:themeFill="background2"/>
        </w:rPr>
        <w:t>"payinfo</w:t>
      </w:r>
      <w:proofErr w:type="gramStart"/>
      <w:r w:rsidRPr="00862101">
        <w:rPr>
          <w:i/>
          <w:color w:val="00B050"/>
          <w:shd w:val="clear" w:color="auto" w:fill="EEECE1" w:themeFill="background2"/>
        </w:rPr>
        <w:t>":{</w:t>
      </w:r>
      <w:proofErr w:type="gramEnd"/>
    </w:p>
    <w:p w14:paraId="371D4EF9" w14:textId="77777777"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i/>
          <w:color w:val="00B050"/>
          <w:shd w:val="clear" w:color="auto" w:fill="EEECE1" w:themeFill="background2"/>
        </w:rPr>
        <w:t>"tno": "1607_20160713192557b1abcda3f4777"</w:t>
      </w:r>
    </w:p>
    <w:p w14:paraId="7A6B7042" w14:textId="77777777"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i/>
          <w:color w:val="00B050"/>
          <w:shd w:val="clear" w:color="auto" w:fill="EEECE1" w:themeFill="background2"/>
        </w:rPr>
        <w:t>}</w:t>
      </w:r>
    </w:p>
    <w:p w14:paraId="06BE90F6" w14:textId="77777777"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i/>
          <w:color w:val="00B050"/>
          <w:shd w:val="clear" w:color="auto" w:fill="EEECE1" w:themeFill="background2"/>
        </w:rPr>
        <w:t>},</w:t>
      </w:r>
    </w:p>
    <w:p w14:paraId="57CBDFF1" w14:textId="77777777"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i/>
          <w:color w:val="00B050"/>
          <w:shd w:val="clear" w:color="auto" w:fill="EEECE1" w:themeFill="background2"/>
        </w:rPr>
        <w:t>"contentEncrypt": ""</w:t>
      </w:r>
    </w:p>
    <w:p w14:paraId="435B11B1" w14:textId="77777777"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>}</w:t>
      </w:r>
    </w:p>
    <w:p w14:paraId="17C297C8" w14:textId="77777777" w:rsidR="007422C1" w:rsidRPr="007422C1" w:rsidRDefault="007422C1" w:rsidP="0099230E">
      <w:pPr>
        <w:pStyle w:val="2"/>
      </w:pPr>
      <w:bookmarkStart w:id="28" w:name="_Toc480300012"/>
      <w:r>
        <w:rPr>
          <w:rFonts w:hint="eastAsia"/>
        </w:rPr>
        <w:t>交易接口</w:t>
      </w:r>
      <w:bookmarkEnd w:id="28"/>
    </w:p>
    <w:p w14:paraId="1F459D63" w14:textId="77777777" w:rsidR="000524B8" w:rsidRDefault="000524B8" w:rsidP="0099230E">
      <w:pPr>
        <w:pStyle w:val="3"/>
      </w:pPr>
      <w:bookmarkStart w:id="29" w:name="_Toc480300013"/>
      <w:r>
        <w:rPr>
          <w:rFonts w:hint="eastAsia"/>
        </w:rPr>
        <w:t>生成预付单</w:t>
      </w:r>
      <w:bookmarkEnd w:id="29"/>
    </w:p>
    <w:p w14:paraId="4CB3AE9D" w14:textId="77777777" w:rsidR="001121A4" w:rsidRDefault="001121A4" w:rsidP="00BF42B6">
      <w:pPr>
        <w:pStyle w:val="a5"/>
        <w:ind w:leftChars="150" w:left="360" w:firstLineChars="0" w:firstLine="0"/>
      </w:pPr>
      <w:r>
        <w:rPr>
          <w:rFonts w:hint="eastAsia"/>
        </w:rPr>
        <w:t>针对饭票交易，不同情况下按如下方式进行处理</w:t>
      </w:r>
    </w:p>
    <w:tbl>
      <w:tblPr>
        <w:tblStyle w:val="ab"/>
        <w:tblW w:w="0" w:type="auto"/>
        <w:tblInd w:w="-34" w:type="dxa"/>
        <w:tblLook w:val="04A0" w:firstRow="1" w:lastRow="0" w:firstColumn="1" w:lastColumn="0" w:noHBand="0" w:noVBand="1"/>
      </w:tblPr>
      <w:tblGrid>
        <w:gridCol w:w="1560"/>
        <w:gridCol w:w="1166"/>
        <w:gridCol w:w="1166"/>
        <w:gridCol w:w="1167"/>
        <w:gridCol w:w="1167"/>
        <w:gridCol w:w="1168"/>
        <w:gridCol w:w="1168"/>
      </w:tblGrid>
      <w:tr w:rsidR="004C453D" w14:paraId="4F25C884" w14:textId="77777777" w:rsidTr="002A69CF">
        <w:tc>
          <w:tcPr>
            <w:tcW w:w="1560" w:type="dxa"/>
            <w:vMerge w:val="restart"/>
            <w:tcBorders>
              <w:tl2br w:val="single" w:sz="4" w:space="0" w:color="auto"/>
            </w:tcBorders>
            <w:shd w:val="clear" w:color="auto" w:fill="EEECE1" w:themeFill="background2"/>
          </w:tcPr>
          <w:p w14:paraId="243E9A19" w14:textId="77777777" w:rsidR="004C453D" w:rsidRDefault="004A5FC8" w:rsidP="004C453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接收</w:t>
            </w:r>
          </w:p>
          <w:p w14:paraId="10AA7B7D" w14:textId="77777777" w:rsidR="004A5FC8" w:rsidRDefault="004A5FC8" w:rsidP="004A5FC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支付</w:t>
            </w:r>
          </w:p>
        </w:tc>
        <w:tc>
          <w:tcPr>
            <w:tcW w:w="3499" w:type="dxa"/>
            <w:gridSpan w:val="3"/>
            <w:shd w:val="clear" w:color="auto" w:fill="D9D9D9" w:themeFill="background1" w:themeFillShade="D9"/>
          </w:tcPr>
          <w:p w14:paraId="77502C0B" w14:textId="77777777" w:rsidR="004C453D" w:rsidRDefault="004C453D" w:rsidP="004C453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账号类型相同</w:t>
            </w:r>
          </w:p>
        </w:tc>
        <w:tc>
          <w:tcPr>
            <w:tcW w:w="3503" w:type="dxa"/>
            <w:gridSpan w:val="3"/>
            <w:shd w:val="clear" w:color="auto" w:fill="D9D9D9" w:themeFill="background1" w:themeFillShade="D9"/>
          </w:tcPr>
          <w:p w14:paraId="59B6A6B1" w14:textId="77777777" w:rsidR="004C453D" w:rsidRDefault="004C453D" w:rsidP="004C453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账号类型不同</w:t>
            </w:r>
          </w:p>
        </w:tc>
      </w:tr>
      <w:tr w:rsidR="004C453D" w14:paraId="2E51E4E2" w14:textId="77777777" w:rsidTr="002A69CF">
        <w:tc>
          <w:tcPr>
            <w:tcW w:w="1560" w:type="dxa"/>
            <w:vMerge/>
            <w:shd w:val="clear" w:color="auto" w:fill="EEECE1" w:themeFill="background2"/>
          </w:tcPr>
          <w:p w14:paraId="778A3F39" w14:textId="77777777" w:rsidR="004C453D" w:rsidRDefault="004C453D" w:rsidP="004C453D">
            <w:pPr>
              <w:pStyle w:val="a5"/>
              <w:ind w:firstLineChars="0" w:firstLine="0"/>
              <w:jc w:val="center"/>
            </w:pPr>
          </w:p>
        </w:tc>
        <w:tc>
          <w:tcPr>
            <w:tcW w:w="1166" w:type="dxa"/>
            <w:shd w:val="clear" w:color="auto" w:fill="EEECE1" w:themeFill="background2"/>
          </w:tcPr>
          <w:p w14:paraId="0DA874A8" w14:textId="77777777" w:rsidR="004C453D" w:rsidRDefault="004C453D" w:rsidP="004C453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平台</w:t>
            </w:r>
          </w:p>
        </w:tc>
        <w:tc>
          <w:tcPr>
            <w:tcW w:w="1166" w:type="dxa"/>
            <w:shd w:val="clear" w:color="auto" w:fill="EEECE1" w:themeFill="background2"/>
          </w:tcPr>
          <w:p w14:paraId="129009C1" w14:textId="77777777" w:rsidR="004C453D" w:rsidRDefault="004C453D" w:rsidP="004C453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商户</w:t>
            </w:r>
          </w:p>
        </w:tc>
        <w:tc>
          <w:tcPr>
            <w:tcW w:w="1167" w:type="dxa"/>
            <w:shd w:val="clear" w:color="auto" w:fill="EEECE1" w:themeFill="background2"/>
          </w:tcPr>
          <w:p w14:paraId="3AD2F7D9" w14:textId="77777777" w:rsidR="004C453D" w:rsidRDefault="004C453D" w:rsidP="004C453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167" w:type="dxa"/>
            <w:shd w:val="clear" w:color="auto" w:fill="EEECE1" w:themeFill="background2"/>
          </w:tcPr>
          <w:p w14:paraId="4A7B054A" w14:textId="77777777" w:rsidR="004C453D" w:rsidRDefault="004C453D" w:rsidP="004C453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平台</w:t>
            </w:r>
          </w:p>
        </w:tc>
        <w:tc>
          <w:tcPr>
            <w:tcW w:w="1168" w:type="dxa"/>
            <w:shd w:val="clear" w:color="auto" w:fill="EEECE1" w:themeFill="background2"/>
          </w:tcPr>
          <w:p w14:paraId="6C86D055" w14:textId="77777777" w:rsidR="004C453D" w:rsidRDefault="004C453D" w:rsidP="004C453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商户</w:t>
            </w:r>
          </w:p>
        </w:tc>
        <w:tc>
          <w:tcPr>
            <w:tcW w:w="1168" w:type="dxa"/>
            <w:shd w:val="clear" w:color="auto" w:fill="EEECE1" w:themeFill="background2"/>
          </w:tcPr>
          <w:p w14:paraId="0AF32EAA" w14:textId="77777777" w:rsidR="004C453D" w:rsidRDefault="004C453D" w:rsidP="004C453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</w:p>
        </w:tc>
      </w:tr>
      <w:tr w:rsidR="004C453D" w14:paraId="031D0CB7" w14:textId="77777777" w:rsidTr="002A69CF">
        <w:tc>
          <w:tcPr>
            <w:tcW w:w="1560" w:type="dxa"/>
            <w:shd w:val="clear" w:color="auto" w:fill="EEECE1" w:themeFill="background2"/>
          </w:tcPr>
          <w:p w14:paraId="16C683A0" w14:textId="77777777" w:rsidR="004C453D" w:rsidRDefault="004C453D" w:rsidP="004C453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平台</w:t>
            </w:r>
          </w:p>
        </w:tc>
        <w:tc>
          <w:tcPr>
            <w:tcW w:w="1166" w:type="dxa"/>
          </w:tcPr>
          <w:p w14:paraId="58B45C94" w14:textId="77777777" w:rsidR="004C453D" w:rsidRPr="004A5FC8" w:rsidRDefault="004A5FC8" w:rsidP="004C453D">
            <w:pPr>
              <w:pStyle w:val="a5"/>
              <w:ind w:firstLineChars="0" w:firstLine="0"/>
              <w:jc w:val="center"/>
              <w:rPr>
                <w:color w:val="FF0000"/>
              </w:rPr>
            </w:pPr>
            <w:r w:rsidRPr="004A5FC8">
              <w:rPr>
                <w:rFonts w:hint="eastAsia"/>
                <w:color w:val="FF0000"/>
              </w:rPr>
              <w:t>不允许</w:t>
            </w:r>
          </w:p>
        </w:tc>
        <w:tc>
          <w:tcPr>
            <w:tcW w:w="1166" w:type="dxa"/>
          </w:tcPr>
          <w:p w14:paraId="1A50703C" w14:textId="77777777" w:rsidR="004C453D" w:rsidRDefault="00C452FD" w:rsidP="004C453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提现</w:t>
            </w:r>
          </w:p>
        </w:tc>
        <w:tc>
          <w:tcPr>
            <w:tcW w:w="1167" w:type="dxa"/>
          </w:tcPr>
          <w:p w14:paraId="1AEE78CD" w14:textId="77777777" w:rsidR="004C453D" w:rsidRDefault="00C452FD" w:rsidP="004C453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提现</w:t>
            </w:r>
          </w:p>
        </w:tc>
        <w:tc>
          <w:tcPr>
            <w:tcW w:w="1167" w:type="dxa"/>
          </w:tcPr>
          <w:p w14:paraId="499D237E" w14:textId="77777777" w:rsidR="004C453D" w:rsidRPr="004A5FC8" w:rsidRDefault="004A5FC8" w:rsidP="004C453D">
            <w:pPr>
              <w:pStyle w:val="a5"/>
              <w:ind w:firstLineChars="0" w:firstLine="0"/>
              <w:jc w:val="center"/>
              <w:rPr>
                <w:color w:val="FF0000"/>
              </w:rPr>
            </w:pPr>
            <w:r w:rsidRPr="004A5FC8">
              <w:rPr>
                <w:rFonts w:hint="eastAsia"/>
                <w:color w:val="FF0000"/>
              </w:rPr>
              <w:t>不允许</w:t>
            </w:r>
          </w:p>
        </w:tc>
        <w:tc>
          <w:tcPr>
            <w:tcW w:w="1168" w:type="dxa"/>
          </w:tcPr>
          <w:p w14:paraId="2C677C81" w14:textId="77777777" w:rsidR="004C453D" w:rsidRDefault="004A5FC8" w:rsidP="004C453D">
            <w:pPr>
              <w:pStyle w:val="a5"/>
              <w:ind w:firstLineChars="0" w:firstLine="0"/>
              <w:jc w:val="center"/>
            </w:pPr>
            <w:r w:rsidRPr="004A5FC8">
              <w:rPr>
                <w:rFonts w:hint="eastAsia"/>
                <w:color w:val="FF0000"/>
              </w:rPr>
              <w:t>不允许</w:t>
            </w:r>
          </w:p>
        </w:tc>
        <w:tc>
          <w:tcPr>
            <w:tcW w:w="1168" w:type="dxa"/>
          </w:tcPr>
          <w:p w14:paraId="192031A4" w14:textId="77777777" w:rsidR="004C453D" w:rsidRPr="004A5FC8" w:rsidRDefault="004A5FC8" w:rsidP="004C453D">
            <w:pPr>
              <w:pStyle w:val="a5"/>
              <w:ind w:firstLineChars="0" w:firstLine="0"/>
              <w:jc w:val="center"/>
              <w:rPr>
                <w:color w:val="FF0000"/>
              </w:rPr>
            </w:pPr>
            <w:r w:rsidRPr="004A5FC8">
              <w:rPr>
                <w:rFonts w:hint="eastAsia"/>
                <w:color w:val="FF0000"/>
              </w:rPr>
              <w:t>不允许</w:t>
            </w:r>
          </w:p>
        </w:tc>
      </w:tr>
      <w:tr w:rsidR="004C453D" w14:paraId="4AA75C31" w14:textId="77777777" w:rsidTr="002A69CF">
        <w:tc>
          <w:tcPr>
            <w:tcW w:w="1560" w:type="dxa"/>
            <w:shd w:val="clear" w:color="auto" w:fill="EEECE1" w:themeFill="background2"/>
          </w:tcPr>
          <w:p w14:paraId="0C7D7B6F" w14:textId="77777777" w:rsidR="004C453D" w:rsidRDefault="004C453D" w:rsidP="004C453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商户</w:t>
            </w:r>
          </w:p>
        </w:tc>
        <w:tc>
          <w:tcPr>
            <w:tcW w:w="1166" w:type="dxa"/>
          </w:tcPr>
          <w:p w14:paraId="44F51895" w14:textId="77777777" w:rsidR="004C453D" w:rsidRDefault="00C452FD" w:rsidP="004C453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充值</w:t>
            </w:r>
          </w:p>
        </w:tc>
        <w:tc>
          <w:tcPr>
            <w:tcW w:w="1166" w:type="dxa"/>
          </w:tcPr>
          <w:p w14:paraId="09BCF300" w14:textId="77777777" w:rsidR="004C453D" w:rsidRPr="0075234A" w:rsidRDefault="0075234A" w:rsidP="004C453D">
            <w:pPr>
              <w:pStyle w:val="a5"/>
              <w:ind w:firstLineChars="0" w:firstLine="0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其它</w:t>
            </w:r>
          </w:p>
        </w:tc>
        <w:tc>
          <w:tcPr>
            <w:tcW w:w="1167" w:type="dxa"/>
          </w:tcPr>
          <w:p w14:paraId="30C2FA41" w14:textId="77777777" w:rsidR="004C453D" w:rsidRDefault="00C452FD" w:rsidP="004C453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冲正</w:t>
            </w:r>
          </w:p>
        </w:tc>
        <w:tc>
          <w:tcPr>
            <w:tcW w:w="1167" w:type="dxa"/>
          </w:tcPr>
          <w:p w14:paraId="43074C61" w14:textId="77777777" w:rsidR="004C453D" w:rsidRPr="004A5FC8" w:rsidRDefault="004A5FC8" w:rsidP="004C453D">
            <w:pPr>
              <w:pStyle w:val="a5"/>
              <w:ind w:firstLineChars="0" w:firstLine="0"/>
              <w:jc w:val="center"/>
              <w:rPr>
                <w:color w:val="FF0000"/>
              </w:rPr>
            </w:pPr>
            <w:r w:rsidRPr="004A5FC8">
              <w:rPr>
                <w:rFonts w:hint="eastAsia"/>
                <w:color w:val="FF0000"/>
              </w:rPr>
              <w:t>不允许</w:t>
            </w:r>
          </w:p>
        </w:tc>
        <w:tc>
          <w:tcPr>
            <w:tcW w:w="1168" w:type="dxa"/>
          </w:tcPr>
          <w:p w14:paraId="0A0A0AFF" w14:textId="77777777" w:rsidR="004C453D" w:rsidRPr="00A82604" w:rsidRDefault="00C24337" w:rsidP="004C453D">
            <w:pPr>
              <w:pStyle w:val="a5"/>
              <w:ind w:firstLineChars="0" w:firstLine="0"/>
              <w:jc w:val="center"/>
              <w:rPr>
                <w:color w:val="FFC000"/>
              </w:rPr>
            </w:pPr>
            <w:r w:rsidRPr="00A82604">
              <w:rPr>
                <w:rFonts w:hint="eastAsia"/>
                <w:color w:val="FFC000"/>
              </w:rPr>
              <w:t>汇兑</w:t>
            </w:r>
            <w:r w:rsidR="002A69CF" w:rsidRPr="00A82604">
              <w:rPr>
                <w:rFonts w:hint="eastAsia"/>
                <w:color w:val="FFC000"/>
              </w:rPr>
              <w:t>*</w:t>
            </w:r>
            <w:r w:rsidR="0075234A" w:rsidRPr="00A82604">
              <w:rPr>
                <w:rFonts w:hint="eastAsia"/>
                <w:color w:val="FFC000"/>
              </w:rPr>
              <w:t>2</w:t>
            </w:r>
          </w:p>
        </w:tc>
        <w:tc>
          <w:tcPr>
            <w:tcW w:w="1168" w:type="dxa"/>
          </w:tcPr>
          <w:p w14:paraId="3E547F60" w14:textId="77777777" w:rsidR="004C453D" w:rsidRPr="00A82604" w:rsidRDefault="00C24337" w:rsidP="004C453D">
            <w:pPr>
              <w:pStyle w:val="a5"/>
              <w:ind w:firstLineChars="0" w:firstLine="0"/>
              <w:jc w:val="center"/>
              <w:rPr>
                <w:color w:val="548DD4" w:themeColor="text2" w:themeTint="99"/>
              </w:rPr>
            </w:pPr>
            <w:r w:rsidRPr="00A82604">
              <w:rPr>
                <w:rFonts w:hint="eastAsia"/>
                <w:color w:val="548DD4" w:themeColor="text2" w:themeTint="99"/>
              </w:rPr>
              <w:t>汇兑</w:t>
            </w:r>
            <w:r w:rsidR="002A69CF" w:rsidRPr="00A82604">
              <w:rPr>
                <w:rFonts w:hint="eastAsia"/>
                <w:color w:val="548DD4" w:themeColor="text2" w:themeTint="99"/>
              </w:rPr>
              <w:t>*</w:t>
            </w:r>
            <w:r w:rsidR="0075234A" w:rsidRPr="00A82604">
              <w:rPr>
                <w:rFonts w:hint="eastAsia"/>
                <w:color w:val="548DD4" w:themeColor="text2" w:themeTint="99"/>
              </w:rPr>
              <w:t>2</w:t>
            </w:r>
          </w:p>
        </w:tc>
      </w:tr>
      <w:tr w:rsidR="004C453D" w14:paraId="10A12E05" w14:textId="77777777" w:rsidTr="002A69CF">
        <w:tc>
          <w:tcPr>
            <w:tcW w:w="1560" w:type="dxa"/>
            <w:shd w:val="clear" w:color="auto" w:fill="EEECE1" w:themeFill="background2"/>
          </w:tcPr>
          <w:p w14:paraId="1188A73C" w14:textId="77777777" w:rsidR="004C453D" w:rsidRDefault="004C453D" w:rsidP="004C453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166" w:type="dxa"/>
          </w:tcPr>
          <w:p w14:paraId="42845DB2" w14:textId="77777777" w:rsidR="004C453D" w:rsidRDefault="00C452FD" w:rsidP="004C453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充值</w:t>
            </w:r>
          </w:p>
        </w:tc>
        <w:tc>
          <w:tcPr>
            <w:tcW w:w="1166" w:type="dxa"/>
          </w:tcPr>
          <w:p w14:paraId="6B0B58A4" w14:textId="77777777" w:rsidR="004C453D" w:rsidRDefault="00C452FD" w:rsidP="004C453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消费</w:t>
            </w:r>
          </w:p>
        </w:tc>
        <w:tc>
          <w:tcPr>
            <w:tcW w:w="1167" w:type="dxa"/>
          </w:tcPr>
          <w:p w14:paraId="2D5489C2" w14:textId="77777777" w:rsidR="004C453D" w:rsidRDefault="00C452FD" w:rsidP="004C453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转账</w:t>
            </w:r>
          </w:p>
        </w:tc>
        <w:tc>
          <w:tcPr>
            <w:tcW w:w="1167" w:type="dxa"/>
          </w:tcPr>
          <w:p w14:paraId="1F35ACD2" w14:textId="77777777" w:rsidR="004C453D" w:rsidRPr="004A5FC8" w:rsidRDefault="004A5FC8" w:rsidP="004C453D">
            <w:pPr>
              <w:pStyle w:val="a5"/>
              <w:ind w:firstLineChars="0" w:firstLine="0"/>
              <w:jc w:val="center"/>
              <w:rPr>
                <w:color w:val="FF0000"/>
              </w:rPr>
            </w:pPr>
            <w:r w:rsidRPr="004A5FC8">
              <w:rPr>
                <w:rFonts w:hint="eastAsia"/>
                <w:color w:val="FF0000"/>
              </w:rPr>
              <w:t>不允许</w:t>
            </w:r>
          </w:p>
        </w:tc>
        <w:tc>
          <w:tcPr>
            <w:tcW w:w="1168" w:type="dxa"/>
          </w:tcPr>
          <w:p w14:paraId="6933C9DB" w14:textId="77777777" w:rsidR="004C453D" w:rsidRPr="00A82604" w:rsidRDefault="00C24337" w:rsidP="004C453D">
            <w:pPr>
              <w:pStyle w:val="a5"/>
              <w:ind w:firstLineChars="0" w:firstLine="0"/>
              <w:jc w:val="center"/>
              <w:rPr>
                <w:color w:val="548DD4" w:themeColor="text2" w:themeTint="99"/>
              </w:rPr>
            </w:pPr>
            <w:r w:rsidRPr="00A82604">
              <w:rPr>
                <w:rFonts w:hint="eastAsia"/>
                <w:color w:val="548DD4" w:themeColor="text2" w:themeTint="99"/>
              </w:rPr>
              <w:t>汇兑</w:t>
            </w:r>
            <w:r w:rsidR="002A69CF" w:rsidRPr="00A82604">
              <w:rPr>
                <w:rFonts w:hint="eastAsia"/>
                <w:color w:val="548DD4" w:themeColor="text2" w:themeTint="99"/>
              </w:rPr>
              <w:t>*</w:t>
            </w:r>
            <w:r w:rsidR="0075234A" w:rsidRPr="00A82604">
              <w:rPr>
                <w:rFonts w:hint="eastAsia"/>
                <w:color w:val="548DD4" w:themeColor="text2" w:themeTint="99"/>
              </w:rPr>
              <w:t>2</w:t>
            </w:r>
          </w:p>
        </w:tc>
        <w:tc>
          <w:tcPr>
            <w:tcW w:w="1168" w:type="dxa"/>
          </w:tcPr>
          <w:p w14:paraId="02D3C109" w14:textId="77777777" w:rsidR="004C453D" w:rsidRPr="00A82604" w:rsidRDefault="00C24337" w:rsidP="004C453D">
            <w:pPr>
              <w:pStyle w:val="a5"/>
              <w:ind w:firstLineChars="0" w:firstLine="0"/>
              <w:jc w:val="center"/>
              <w:rPr>
                <w:color w:val="548DD4" w:themeColor="text2" w:themeTint="99"/>
              </w:rPr>
            </w:pPr>
            <w:r w:rsidRPr="00A82604">
              <w:rPr>
                <w:rFonts w:hint="eastAsia"/>
                <w:color w:val="548DD4" w:themeColor="text2" w:themeTint="99"/>
              </w:rPr>
              <w:t>汇兑</w:t>
            </w:r>
            <w:r w:rsidR="002A69CF" w:rsidRPr="00A82604">
              <w:rPr>
                <w:rFonts w:hint="eastAsia"/>
                <w:color w:val="548DD4" w:themeColor="text2" w:themeTint="99"/>
              </w:rPr>
              <w:t>*</w:t>
            </w:r>
            <w:r w:rsidR="0075234A" w:rsidRPr="00A82604">
              <w:rPr>
                <w:rFonts w:hint="eastAsia"/>
                <w:color w:val="548DD4" w:themeColor="text2" w:themeTint="99"/>
              </w:rPr>
              <w:t>2</w:t>
            </w:r>
          </w:p>
        </w:tc>
      </w:tr>
    </w:tbl>
    <w:p w14:paraId="126F2EB1" w14:textId="77777777" w:rsidR="001121A4" w:rsidRDefault="002A69CF" w:rsidP="002A69CF">
      <w:pPr>
        <w:pStyle w:val="a5"/>
        <w:ind w:leftChars="100" w:left="240" w:firstLineChars="0" w:firstLine="0"/>
      </w:pPr>
      <w:r>
        <w:rPr>
          <w:rFonts w:hint="eastAsia"/>
        </w:rPr>
        <w:t>*</w:t>
      </w:r>
      <w:r w:rsidR="0075234A">
        <w:rPr>
          <w:rFonts w:hint="eastAsia"/>
        </w:rPr>
        <w:t xml:space="preserve">1 </w:t>
      </w:r>
      <w:r w:rsidR="0075234A">
        <w:rPr>
          <w:rFonts w:hint="eastAsia"/>
        </w:rPr>
        <w:t>系统虽未禁止这类交易，但此类</w:t>
      </w:r>
      <w:r w:rsidR="001E4220">
        <w:rPr>
          <w:rFonts w:hint="eastAsia"/>
        </w:rPr>
        <w:t>非</w:t>
      </w:r>
      <w:r w:rsidR="00FD30C3">
        <w:rPr>
          <w:rFonts w:hint="eastAsia"/>
        </w:rPr>
        <w:t>常规交易</w:t>
      </w:r>
      <w:r w:rsidR="001E4220">
        <w:rPr>
          <w:rFonts w:hint="eastAsia"/>
        </w:rPr>
        <w:t>，正常业务状态不应发生</w:t>
      </w:r>
      <w:r w:rsidR="00FD30C3">
        <w:rPr>
          <w:rFonts w:hint="eastAsia"/>
        </w:rPr>
        <w:t>。</w:t>
      </w:r>
    </w:p>
    <w:p w14:paraId="4E5F019C" w14:textId="77777777" w:rsidR="0075234A" w:rsidRPr="0075234A" w:rsidRDefault="0075234A" w:rsidP="002A69CF">
      <w:pPr>
        <w:pStyle w:val="a5"/>
        <w:ind w:leftChars="100" w:left="240" w:firstLineChars="0" w:firstLine="0"/>
      </w:pPr>
      <w:r>
        <w:rPr>
          <w:rFonts w:hint="eastAsia"/>
        </w:rPr>
        <w:t>*2</w:t>
      </w:r>
      <w:r>
        <w:rPr>
          <w:rFonts w:hint="eastAsia"/>
        </w:rPr>
        <w:t>汇兑交易只能发生在全国饭票与地方饭票之间，不允许地方饭票间直接进行汇兑交易。</w:t>
      </w:r>
    </w:p>
    <w:tbl>
      <w:tblPr>
        <w:tblStyle w:val="ab"/>
        <w:tblW w:w="8528" w:type="dxa"/>
        <w:tblLayout w:type="fixed"/>
        <w:tblLook w:val="04A0" w:firstRow="1" w:lastRow="0" w:firstColumn="1" w:lastColumn="0" w:noHBand="0" w:noVBand="1"/>
      </w:tblPr>
      <w:tblGrid>
        <w:gridCol w:w="1809"/>
        <w:gridCol w:w="4536"/>
        <w:gridCol w:w="2183"/>
      </w:tblGrid>
      <w:tr w:rsidR="000524B8" w14:paraId="0F52F2C0" w14:textId="77777777" w:rsidTr="0030298F">
        <w:tc>
          <w:tcPr>
            <w:tcW w:w="1809" w:type="dxa"/>
          </w:tcPr>
          <w:p w14:paraId="2DCD9830" w14:textId="77777777" w:rsidR="000524B8" w:rsidRPr="00677344" w:rsidRDefault="000524B8" w:rsidP="0030298F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2"/>
          </w:tcPr>
          <w:p w14:paraId="43542D19" w14:textId="77777777" w:rsidR="000524B8" w:rsidRDefault="000524B8" w:rsidP="0030298F">
            <w:r>
              <w:rPr>
                <w:rFonts w:hint="eastAsia"/>
              </w:rPr>
              <w:t>/transaction/</w:t>
            </w:r>
            <w:r w:rsidRPr="00865CFA">
              <w:rPr>
                <w:rFonts w:hint="eastAsia"/>
              </w:rPr>
              <w:t>prepay</w:t>
            </w:r>
          </w:p>
        </w:tc>
      </w:tr>
      <w:tr w:rsidR="000524B8" w14:paraId="0997C772" w14:textId="77777777" w:rsidTr="0030298F">
        <w:tc>
          <w:tcPr>
            <w:tcW w:w="1809" w:type="dxa"/>
          </w:tcPr>
          <w:p w14:paraId="7C375AFB" w14:textId="77777777" w:rsidR="000524B8" w:rsidRPr="00677344" w:rsidRDefault="000524B8" w:rsidP="0030298F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2"/>
          </w:tcPr>
          <w:p w14:paraId="72AA47F7" w14:textId="77777777" w:rsidR="000524B8" w:rsidRDefault="000524B8" w:rsidP="0030298F">
            <w:r>
              <w:rPr>
                <w:rFonts w:hint="eastAsia"/>
              </w:rPr>
              <w:t>post</w:t>
            </w:r>
          </w:p>
        </w:tc>
      </w:tr>
      <w:tr w:rsidR="000524B8" w:rsidRPr="00314500" w14:paraId="074313E3" w14:textId="77777777" w:rsidTr="0030298F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ECB0582" w14:textId="77777777" w:rsidR="000524B8" w:rsidRPr="00314500" w:rsidRDefault="000524B8" w:rsidP="0030298F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D9EFC54" w14:textId="77777777" w:rsidR="000524B8" w:rsidRPr="00314500" w:rsidRDefault="000524B8" w:rsidP="0030298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524B8" w14:paraId="67016C0E" w14:textId="77777777" w:rsidTr="0030298F">
        <w:tc>
          <w:tcPr>
            <w:tcW w:w="1809" w:type="dxa"/>
          </w:tcPr>
          <w:p w14:paraId="335E9833" w14:textId="77777777" w:rsidR="000524B8" w:rsidRDefault="000524B8" w:rsidP="0030298F">
            <w:r>
              <w:rPr>
                <w:rFonts w:hint="eastAsia"/>
              </w:rPr>
              <w:t>money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4F01A0DD" w14:textId="77777777" w:rsidR="000524B8" w:rsidRDefault="000524B8" w:rsidP="0030298F">
            <w:r>
              <w:rPr>
                <w:rFonts w:hint="eastAsia"/>
              </w:rPr>
              <w:t>交易金额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0C850AF1" w14:textId="77777777" w:rsidR="000524B8" w:rsidRDefault="000524B8" w:rsidP="0030298F">
            <w:r>
              <w:rPr>
                <w:rFonts w:hint="eastAsia"/>
              </w:rPr>
              <w:t>单位元，保留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0524B8" w14:paraId="71BCCB18" w14:textId="77777777" w:rsidTr="0030298F">
        <w:tc>
          <w:tcPr>
            <w:tcW w:w="1809" w:type="dxa"/>
          </w:tcPr>
          <w:p w14:paraId="3C9B513E" w14:textId="77777777" w:rsidR="000524B8" w:rsidRDefault="000524B8" w:rsidP="0030298F">
            <w:r>
              <w:rPr>
                <w:rFonts w:hint="eastAsia"/>
              </w:rPr>
              <w:t>orderno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2D88908A" w14:textId="77777777" w:rsidR="000524B8" w:rsidRDefault="000524B8" w:rsidP="0030298F">
            <w:r>
              <w:rPr>
                <w:rFonts w:hint="eastAsia"/>
              </w:rPr>
              <w:t>业务系统交易编号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B1DCFE1" w14:textId="77777777" w:rsidR="000524B8" w:rsidRDefault="000524B8" w:rsidP="0030298F"/>
        </w:tc>
      </w:tr>
      <w:tr w:rsidR="000524B8" w14:paraId="609372CB" w14:textId="77777777" w:rsidTr="0030298F">
        <w:tc>
          <w:tcPr>
            <w:tcW w:w="1809" w:type="dxa"/>
          </w:tcPr>
          <w:p w14:paraId="72C84855" w14:textId="77777777" w:rsidR="000524B8" w:rsidRDefault="000524B8" w:rsidP="0030298F">
            <w:r>
              <w:rPr>
                <w:rFonts w:hint="eastAsia"/>
              </w:rPr>
              <w:t>content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088BE562" w14:textId="77777777" w:rsidR="000524B8" w:rsidRDefault="000524B8" w:rsidP="0030298F">
            <w:r>
              <w:rPr>
                <w:rFonts w:hint="eastAsia"/>
              </w:rPr>
              <w:t>交易说明（显示给用户的内容）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79EBA7DB" w14:textId="77777777" w:rsidR="000524B8" w:rsidRDefault="000524B8" w:rsidP="0030298F"/>
        </w:tc>
      </w:tr>
      <w:tr w:rsidR="000524B8" w14:paraId="26D85B3A" w14:textId="77777777" w:rsidTr="0030298F">
        <w:tc>
          <w:tcPr>
            <w:tcW w:w="1809" w:type="dxa"/>
          </w:tcPr>
          <w:p w14:paraId="13A7C7DD" w14:textId="77777777" w:rsidR="000524B8" w:rsidRDefault="000524B8" w:rsidP="0030298F">
            <w:r>
              <w:rPr>
                <w:rFonts w:hint="eastAsia"/>
              </w:rPr>
              <w:lastRenderedPageBreak/>
              <w:t>orgtype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26AB3544" w14:textId="77777777" w:rsidR="000524B8" w:rsidRDefault="000524B8" w:rsidP="00A34F36">
            <w:r>
              <w:rPr>
                <w:rFonts w:hint="eastAsia"/>
              </w:rPr>
              <w:t>支付账号类型</w:t>
            </w:r>
            <w:r w:rsidR="005576A6">
              <w:rPr>
                <w:rFonts w:hint="eastAsia"/>
              </w:rPr>
              <w:t>，</w:t>
            </w:r>
            <w:r w:rsidR="0012585C">
              <w:rPr>
                <w:rFonts w:hint="eastAsia"/>
              </w:rPr>
              <w:t>微信支付宝交易时为</w:t>
            </w:r>
            <w:r w:rsidR="0012585C">
              <w:rPr>
                <w:rFonts w:hint="eastAsia"/>
              </w:rPr>
              <w:t>0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11272C3A" w14:textId="77777777" w:rsidR="000524B8" w:rsidRDefault="000524B8" w:rsidP="0030298F">
            <w:r>
              <w:rPr>
                <w:rFonts w:hint="eastAsia"/>
              </w:rPr>
              <w:t>可选</w:t>
            </w:r>
            <w:r w:rsidR="0012585C">
              <w:rPr>
                <w:rFonts w:hint="eastAsia"/>
              </w:rPr>
              <w:t>,atid</w:t>
            </w:r>
          </w:p>
        </w:tc>
      </w:tr>
      <w:tr w:rsidR="000524B8" w14:paraId="06B7B9CD" w14:textId="77777777" w:rsidTr="0030298F">
        <w:tc>
          <w:tcPr>
            <w:tcW w:w="1809" w:type="dxa"/>
          </w:tcPr>
          <w:p w14:paraId="553095B6" w14:textId="77777777" w:rsidR="000524B8" w:rsidRDefault="000524B8" w:rsidP="0030298F">
            <w:r>
              <w:rPr>
                <w:rFonts w:hint="eastAsia"/>
              </w:rPr>
              <w:t>orgaccount</w:t>
            </w:r>
            <w:r>
              <w:t>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43EC588F" w14:textId="77777777" w:rsidR="000524B8" w:rsidRPr="00EB1EB8" w:rsidRDefault="00D853CD" w:rsidP="00D853CD">
            <w:r>
              <w:rPr>
                <w:rFonts w:hint="eastAsia"/>
              </w:rPr>
              <w:t>支付帐号编号，微信支付宝交易</w:t>
            </w:r>
            <w:r w:rsidR="000524B8">
              <w:rPr>
                <w:rFonts w:hint="eastAsia"/>
              </w:rPr>
              <w:t>时为</w:t>
            </w:r>
            <w:r w:rsidR="000524B8">
              <w:rPr>
                <w:rFonts w:hint="eastAsia"/>
              </w:rPr>
              <w:t>0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5D0E3FF0" w14:textId="77777777" w:rsidR="000524B8" w:rsidRDefault="000524B8" w:rsidP="0030298F">
            <w:r>
              <w:rPr>
                <w:rFonts w:hint="eastAsia"/>
              </w:rPr>
              <w:t>可选</w:t>
            </w:r>
          </w:p>
        </w:tc>
      </w:tr>
      <w:tr w:rsidR="000524B8" w14:paraId="307DE0D4" w14:textId="77777777" w:rsidTr="0030298F">
        <w:tc>
          <w:tcPr>
            <w:tcW w:w="1809" w:type="dxa"/>
          </w:tcPr>
          <w:p w14:paraId="515F9842" w14:textId="77777777" w:rsidR="000524B8" w:rsidRDefault="000524B8" w:rsidP="0030298F">
            <w:r>
              <w:rPr>
                <w:rFonts w:hint="eastAsia"/>
              </w:rPr>
              <w:t>desttype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5B60EAF3" w14:textId="77777777" w:rsidR="000524B8" w:rsidRDefault="000524B8" w:rsidP="0012585C">
            <w:r>
              <w:rPr>
                <w:rFonts w:hint="eastAsia"/>
              </w:rPr>
              <w:t>收款账号类型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3022575A" w14:textId="77777777" w:rsidR="000524B8" w:rsidRDefault="0012585C" w:rsidP="0030298F">
            <w:r>
              <w:rPr>
                <w:rFonts w:hint="eastAsia"/>
              </w:rPr>
              <w:t>atid</w:t>
            </w:r>
          </w:p>
        </w:tc>
      </w:tr>
      <w:tr w:rsidR="000524B8" w14:paraId="6AD90342" w14:textId="77777777" w:rsidTr="0030298F">
        <w:tc>
          <w:tcPr>
            <w:tcW w:w="1809" w:type="dxa"/>
          </w:tcPr>
          <w:p w14:paraId="6826E347" w14:textId="77777777" w:rsidR="000524B8" w:rsidRPr="00AF7442" w:rsidRDefault="000524B8" w:rsidP="0030298F">
            <w:r>
              <w:rPr>
                <w:rFonts w:hint="eastAsia"/>
              </w:rPr>
              <w:t>destaccount</w:t>
            </w:r>
            <w:r>
              <w:t>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36EA18D3" w14:textId="77777777" w:rsidR="000524B8" w:rsidRDefault="000524B8" w:rsidP="0030298F">
            <w:r>
              <w:rPr>
                <w:rFonts w:hint="eastAsia"/>
              </w:rPr>
              <w:t>收款帐号编号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4DC71E0F" w14:textId="77777777" w:rsidR="000524B8" w:rsidRPr="00C25EC9" w:rsidRDefault="000524B8" w:rsidP="0030298F"/>
        </w:tc>
      </w:tr>
      <w:tr w:rsidR="000524B8" w14:paraId="7606808E" w14:textId="77777777" w:rsidTr="0030298F">
        <w:tc>
          <w:tcPr>
            <w:tcW w:w="1809" w:type="dxa"/>
          </w:tcPr>
          <w:p w14:paraId="225EE4B4" w14:textId="77777777" w:rsidR="000524B8" w:rsidRDefault="000524B8" w:rsidP="0030298F">
            <w:r>
              <w:rPr>
                <w:rFonts w:hint="eastAsia"/>
              </w:rPr>
              <w:t>detail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2D788C42" w14:textId="77777777" w:rsidR="000524B8" w:rsidRDefault="000524B8" w:rsidP="0030298F">
            <w:r>
              <w:rPr>
                <w:rFonts w:hint="eastAsia"/>
              </w:rPr>
              <w:t>交易明细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04A982AB" w14:textId="77777777" w:rsidR="000524B8" w:rsidRDefault="007068A9" w:rsidP="0030298F">
            <w:r>
              <w:rPr>
                <w:rFonts w:hint="eastAsia"/>
              </w:rPr>
              <w:t>可选</w:t>
            </w:r>
          </w:p>
        </w:tc>
      </w:tr>
      <w:tr w:rsidR="000524B8" w14:paraId="74F6F545" w14:textId="77777777" w:rsidTr="0030298F">
        <w:tc>
          <w:tcPr>
            <w:tcW w:w="1809" w:type="dxa"/>
          </w:tcPr>
          <w:p w14:paraId="727ECEC1" w14:textId="77777777" w:rsidR="000524B8" w:rsidRDefault="000524B8" w:rsidP="0030298F">
            <w:r>
              <w:rPr>
                <w:rFonts w:hint="eastAsia"/>
              </w:rPr>
              <w:t>starttime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05CEB608" w14:textId="77777777" w:rsidR="000524B8" w:rsidRDefault="000524B8" w:rsidP="0030298F">
            <w:r>
              <w:rPr>
                <w:rFonts w:hint="eastAsia"/>
              </w:rPr>
              <w:t>交易生效时间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62A0461" w14:textId="77777777" w:rsidR="000524B8" w:rsidRDefault="000524B8" w:rsidP="0030298F">
            <w:r>
              <w:rPr>
                <w:rFonts w:hint="eastAsia"/>
              </w:rPr>
              <w:t>可选</w:t>
            </w:r>
          </w:p>
        </w:tc>
      </w:tr>
      <w:tr w:rsidR="000524B8" w14:paraId="185C65A0" w14:textId="77777777" w:rsidTr="0030298F">
        <w:tc>
          <w:tcPr>
            <w:tcW w:w="1809" w:type="dxa"/>
          </w:tcPr>
          <w:p w14:paraId="412C57D2" w14:textId="77777777" w:rsidR="000524B8" w:rsidRDefault="000524B8" w:rsidP="0030298F">
            <w:r>
              <w:rPr>
                <w:rFonts w:hint="eastAsia"/>
              </w:rPr>
              <w:t>stoptime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5D31E196" w14:textId="77777777" w:rsidR="000524B8" w:rsidRDefault="000524B8" w:rsidP="0030298F">
            <w:r>
              <w:rPr>
                <w:rFonts w:hint="eastAsia"/>
              </w:rPr>
              <w:t>交易失效时间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5DA83093" w14:textId="77777777" w:rsidR="000524B8" w:rsidRDefault="000524B8" w:rsidP="0030298F">
            <w:r>
              <w:rPr>
                <w:rFonts w:hint="eastAsia"/>
              </w:rPr>
              <w:t>可选</w:t>
            </w:r>
          </w:p>
        </w:tc>
      </w:tr>
      <w:tr w:rsidR="000524B8" w14:paraId="4A0768AE" w14:textId="77777777" w:rsidTr="0030298F">
        <w:tc>
          <w:tcPr>
            <w:tcW w:w="1809" w:type="dxa"/>
          </w:tcPr>
          <w:p w14:paraId="2BB36605" w14:textId="77777777" w:rsidR="000524B8" w:rsidRDefault="000524B8" w:rsidP="0030298F">
            <w:r>
              <w:rPr>
                <w:rFonts w:hint="eastAsia"/>
              </w:rPr>
              <w:t>callback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1C5D9ED1" w14:textId="77777777" w:rsidR="000524B8" w:rsidRDefault="000524B8" w:rsidP="0030298F">
            <w:r>
              <w:rPr>
                <w:rFonts w:hint="eastAsia"/>
              </w:rPr>
              <w:t>业务系统回调地址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4EA278F7" w14:textId="77777777" w:rsidR="000524B8" w:rsidRDefault="00234462" w:rsidP="0030298F">
            <w:r>
              <w:rPr>
                <w:rFonts w:hint="eastAsia"/>
              </w:rPr>
              <w:t>可选</w:t>
            </w:r>
          </w:p>
        </w:tc>
      </w:tr>
      <w:tr w:rsidR="000524B8" w14:paraId="47E8556D" w14:textId="77777777" w:rsidTr="0030298F">
        <w:tc>
          <w:tcPr>
            <w:tcW w:w="1809" w:type="dxa"/>
          </w:tcPr>
          <w:p w14:paraId="1947C9F5" w14:textId="77777777" w:rsidR="000524B8" w:rsidRDefault="000524B8" w:rsidP="0030298F">
            <w:r>
              <w:rPr>
                <w:rFonts w:hint="eastAsia"/>
              </w:rPr>
              <w:t>remoteip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721B814F" w14:textId="77777777" w:rsidR="000524B8" w:rsidRDefault="000524B8" w:rsidP="0030298F">
            <w:r>
              <w:rPr>
                <w:rFonts w:hint="eastAsia"/>
              </w:rPr>
              <w:t>调用方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43CB494" w14:textId="77777777" w:rsidR="000524B8" w:rsidRDefault="00234462" w:rsidP="0030298F">
            <w:r>
              <w:rPr>
                <w:rFonts w:hint="eastAsia"/>
              </w:rPr>
              <w:t>可选</w:t>
            </w:r>
          </w:p>
        </w:tc>
      </w:tr>
      <w:tr w:rsidR="00FB3F29" w14:paraId="77468004" w14:textId="77777777" w:rsidTr="0030298F">
        <w:tc>
          <w:tcPr>
            <w:tcW w:w="1809" w:type="dxa"/>
          </w:tcPr>
          <w:p w14:paraId="37221143" w14:textId="77777777" w:rsidR="00FB3F29" w:rsidRDefault="00FB3F29" w:rsidP="0030298F">
            <w:r>
              <w:rPr>
                <w:rFonts w:hint="eastAsia"/>
              </w:rPr>
              <w:t>paytype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30FD08F0" w14:textId="77777777" w:rsidR="00FB3F29" w:rsidRDefault="00FB3F29" w:rsidP="0030298F">
            <w:r>
              <w:rPr>
                <w:rFonts w:hint="eastAsia"/>
              </w:rPr>
              <w:t>第三方支付方式，主要用于微信支付宝，当设置为</w:t>
            </w:r>
            <w:r w:rsidR="006943B2" w:rsidRPr="006943B2">
              <w:t>NATIVE</w:t>
            </w:r>
            <w:r>
              <w:rPr>
                <w:rFonts w:hint="eastAsia"/>
              </w:rPr>
              <w:t>时，会返回支付二维码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764CB19B" w14:textId="77777777" w:rsidR="00FB3F29" w:rsidRDefault="00FB3F29" w:rsidP="0030298F">
            <w:r>
              <w:rPr>
                <w:rFonts w:hint="eastAsia"/>
              </w:rPr>
              <w:t>可选</w:t>
            </w:r>
          </w:p>
        </w:tc>
      </w:tr>
      <w:tr w:rsidR="00327790" w14:paraId="3530A236" w14:textId="77777777" w:rsidTr="0030298F">
        <w:tc>
          <w:tcPr>
            <w:tcW w:w="1809" w:type="dxa"/>
          </w:tcPr>
          <w:p w14:paraId="66AA0B44" w14:textId="77777777" w:rsidR="00327790" w:rsidRDefault="00327790" w:rsidP="0030298F">
            <w:r>
              <w:rPr>
                <w:rFonts w:hint="eastAsia"/>
              </w:rPr>
              <w:t>fixedorgmoney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247F2C9C" w14:textId="77777777" w:rsidR="00327790" w:rsidRDefault="00327790" w:rsidP="0030298F">
            <w:r>
              <w:rPr>
                <w:rFonts w:hint="eastAsia"/>
              </w:rPr>
              <w:t>支付金额固定，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不固定，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固定</w:t>
            </w:r>
          </w:p>
          <w:p w14:paraId="3DDF2EA5" w14:textId="77777777" w:rsidR="00327790" w:rsidRPr="00327790" w:rsidRDefault="00327790" w:rsidP="0030298F">
            <w:r>
              <w:rPr>
                <w:rFonts w:hint="eastAsia"/>
              </w:rPr>
              <w:t>当发生跨币种汇兑交易时，金融平台会自动根据汇率计算交易金额。转账时一般需要固定支付金额，避免多扣款；消费时一般不固定，确保收款正确。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360D3ED8" w14:textId="77777777" w:rsidR="00327790" w:rsidRDefault="00327790" w:rsidP="0030298F">
            <w:r>
              <w:rPr>
                <w:rFonts w:hint="eastAsia"/>
              </w:rPr>
              <w:t>可选，默认</w:t>
            </w:r>
            <w:r>
              <w:rPr>
                <w:rFonts w:hint="eastAsia"/>
              </w:rPr>
              <w:t>0</w:t>
            </w:r>
          </w:p>
        </w:tc>
      </w:tr>
      <w:tr w:rsidR="0030298F" w14:paraId="7FDB5409" w14:textId="77777777" w:rsidTr="0030298F">
        <w:tc>
          <w:tcPr>
            <w:tcW w:w="1809" w:type="dxa"/>
          </w:tcPr>
          <w:p w14:paraId="25CBBEDF" w14:textId="77777777" w:rsidR="0030298F" w:rsidRPr="0030298F" w:rsidRDefault="0030298F" w:rsidP="0030298F">
            <w:r w:rsidRPr="0030298F">
              <w:rPr>
                <w:rFonts w:hint="eastAsia"/>
              </w:rPr>
              <w:t>orgsubaccount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14662EE8" w14:textId="77777777" w:rsidR="0030298F" w:rsidRDefault="0030298F" w:rsidP="0030298F">
            <w:r>
              <w:rPr>
                <w:rFonts w:hint="eastAsia"/>
              </w:rPr>
              <w:t>支付账号子账号修改信息，格式如下：</w:t>
            </w:r>
          </w:p>
          <w:p w14:paraId="2F222F1B" w14:textId="77777777" w:rsidR="0030298F" w:rsidRDefault="0030298F" w:rsidP="0030298F">
            <w:r w:rsidRPr="0030298F">
              <w:t>{"</w:t>
            </w:r>
            <w:r>
              <w:rPr>
                <w:rFonts w:hint="eastAsia"/>
              </w:rPr>
              <w:t>子账户名称</w:t>
            </w:r>
            <w:r>
              <w:t>":</w:t>
            </w:r>
            <w:r>
              <w:rPr>
                <w:rFonts w:hint="eastAsia"/>
              </w:rPr>
              <w:t>子账户变动金额</w:t>
            </w:r>
            <w:r w:rsidRPr="0030298F">
              <w:t>}</w:t>
            </w:r>
          </w:p>
          <w:p w14:paraId="4D75FAD2" w14:textId="77777777" w:rsidR="00F73CC7" w:rsidRDefault="00F73CC7" w:rsidP="0030298F"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{"cash":10, "ticket":-5}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4224263A" w14:textId="77777777" w:rsidR="0030298F" w:rsidRDefault="0030298F" w:rsidP="0030298F">
            <w:r>
              <w:rPr>
                <w:rFonts w:hint="eastAsia"/>
              </w:rPr>
              <w:t>可选</w:t>
            </w:r>
          </w:p>
        </w:tc>
      </w:tr>
      <w:tr w:rsidR="0030298F" w14:paraId="6C3D5ED3" w14:textId="77777777" w:rsidTr="0030298F">
        <w:tc>
          <w:tcPr>
            <w:tcW w:w="1809" w:type="dxa"/>
          </w:tcPr>
          <w:p w14:paraId="1C33DCBA" w14:textId="77777777" w:rsidR="0030298F" w:rsidRPr="0030298F" w:rsidRDefault="0030298F" w:rsidP="0030298F">
            <w:r w:rsidRPr="0030298F">
              <w:rPr>
                <w:rFonts w:hint="eastAsia"/>
              </w:rPr>
              <w:t>destsubaccount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0CA77E00" w14:textId="77777777" w:rsidR="0030298F" w:rsidRDefault="0030298F" w:rsidP="0030298F">
            <w:r>
              <w:rPr>
                <w:rFonts w:hint="eastAsia"/>
              </w:rPr>
              <w:t>收款账号子账号修改信息</w:t>
            </w:r>
            <w:r w:rsidR="00F73CC7">
              <w:rPr>
                <w:rFonts w:hint="eastAsia"/>
              </w:rPr>
              <w:t>，格式与</w:t>
            </w:r>
            <w:r w:rsidR="00F73CC7">
              <w:rPr>
                <w:rFonts w:hint="eastAsia"/>
              </w:rPr>
              <w:t>orgsubaccount</w:t>
            </w:r>
            <w:r w:rsidR="00F73CC7">
              <w:rPr>
                <w:rFonts w:hint="eastAsia"/>
              </w:rPr>
              <w:t>相同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109982D8" w14:textId="77777777" w:rsidR="0030298F" w:rsidRDefault="0030298F" w:rsidP="0030298F">
            <w:r>
              <w:rPr>
                <w:rFonts w:hint="eastAsia"/>
              </w:rPr>
              <w:t>可选</w:t>
            </w:r>
          </w:p>
        </w:tc>
      </w:tr>
      <w:tr w:rsidR="000524B8" w:rsidRPr="00314500" w14:paraId="064F7A2B" w14:textId="77777777" w:rsidTr="0030298F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96BB400" w14:textId="77777777" w:rsidR="000524B8" w:rsidRPr="00314500" w:rsidRDefault="000524B8" w:rsidP="0030298F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3E5147C" w14:textId="77777777" w:rsidR="000524B8" w:rsidRPr="00314500" w:rsidRDefault="000524B8" w:rsidP="0030298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C050F" w14:paraId="54A1D4C4" w14:textId="77777777" w:rsidTr="0030298F">
        <w:tc>
          <w:tcPr>
            <w:tcW w:w="1809" w:type="dxa"/>
            <w:vMerge w:val="restart"/>
          </w:tcPr>
          <w:p w14:paraId="320E820A" w14:textId="77777777" w:rsidR="000C050F" w:rsidRDefault="000C050F" w:rsidP="00BC4538">
            <w:r>
              <w:rPr>
                <w:rFonts w:hint="eastAsia"/>
              </w:rPr>
              <w:t>pay</w:t>
            </w:r>
            <w:r w:rsidR="00BC4538">
              <w:rPr>
                <w:rFonts w:hint="eastAsia"/>
              </w:rPr>
              <w:t>info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719F78DF" w14:textId="77777777" w:rsidR="000C050F" w:rsidRDefault="000C050F" w:rsidP="0030298F">
            <w:r>
              <w:rPr>
                <w:rFonts w:hint="eastAsia"/>
              </w:rPr>
              <w:t>第三方支付请求参数，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，包含以下字段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0DECE88B" w14:textId="77777777" w:rsidR="000C050F" w:rsidRDefault="000C050F" w:rsidP="0030298F">
            <w:r>
              <w:rPr>
                <w:rFonts w:hint="eastAsia"/>
              </w:rPr>
              <w:t>不同的支付类型格式可能不一样</w:t>
            </w:r>
          </w:p>
        </w:tc>
      </w:tr>
      <w:tr w:rsidR="000C050F" w14:paraId="61475FBD" w14:textId="77777777" w:rsidTr="0030298F">
        <w:trPr>
          <w:trHeight w:val="3814"/>
        </w:trPr>
        <w:tc>
          <w:tcPr>
            <w:tcW w:w="1809" w:type="dxa"/>
            <w:vMerge/>
          </w:tcPr>
          <w:p w14:paraId="5F6C4CDA" w14:textId="77777777" w:rsidR="000C050F" w:rsidRDefault="000C050F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58CD2561" w14:textId="77777777" w:rsidR="000C050F" w:rsidRDefault="000C050F" w:rsidP="0030298F">
            <w:r>
              <w:t>paytype</w:t>
            </w:r>
            <w:r>
              <w:t>：支付类型</w:t>
            </w:r>
          </w:p>
          <w:p w14:paraId="511FE071" w14:textId="77777777" w:rsidR="000C050F" w:rsidRDefault="000C050F" w:rsidP="0030298F">
            <w:r>
              <w:rPr>
                <w:rFonts w:hint="eastAsia"/>
              </w:rPr>
              <w:t>tno</w:t>
            </w:r>
            <w:r>
              <w:rPr>
                <w:rFonts w:hint="eastAsia"/>
              </w:rPr>
              <w:t>：交易编号</w:t>
            </w:r>
          </w:p>
          <w:p w14:paraId="4EF21F99" w14:textId="77777777" w:rsidR="000C050F" w:rsidRDefault="000C050F" w:rsidP="0030298F">
            <w:r>
              <w:t>partner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：</w:t>
            </w:r>
            <w:r>
              <w:rPr>
                <w:rFonts w:ascii="微软雅黑" w:eastAsia="微软雅黑" w:hAnsi="微软雅黑"/>
                <w:color w:val="222222"/>
                <w:sz w:val="21"/>
                <w:szCs w:val="21"/>
              </w:rPr>
              <w:t>商</w:t>
            </w:r>
            <w:r>
              <w:t>户号，</w:t>
            </w:r>
            <w:r>
              <w:t>mch_id</w:t>
            </w:r>
          </w:p>
          <w:p w14:paraId="39B31489" w14:textId="77777777" w:rsidR="000C050F" w:rsidRDefault="000C050F" w:rsidP="0030298F">
            <w:r>
              <w:t>appId</w:t>
            </w:r>
            <w:r>
              <w:t>：公众账号</w:t>
            </w:r>
            <w:r>
              <w:t>ID</w:t>
            </w:r>
          </w:p>
          <w:p w14:paraId="2627B173" w14:textId="77777777" w:rsidR="000C050F" w:rsidRDefault="000C050F" w:rsidP="0030298F">
            <w:r>
              <w:t>prepay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：预付单号</w:t>
            </w:r>
          </w:p>
          <w:p w14:paraId="5BCF4EE9" w14:textId="77777777" w:rsidR="000C050F" w:rsidRDefault="000C050F" w:rsidP="0030298F">
            <w:r>
              <w:t>noncestr</w:t>
            </w:r>
            <w:r>
              <w:t>：随机字符串</w:t>
            </w:r>
          </w:p>
          <w:p w14:paraId="3B131B15" w14:textId="77777777" w:rsidR="000C050F" w:rsidRDefault="000C050F" w:rsidP="0030298F">
            <w:r>
              <w:t>timestamp</w:t>
            </w:r>
            <w:r>
              <w:t>：时间戳，东八区，秒</w:t>
            </w:r>
          </w:p>
          <w:p w14:paraId="6702D7AF" w14:textId="77777777" w:rsidR="000C050F" w:rsidRDefault="000C050F" w:rsidP="0030298F">
            <w:r>
              <w:t>package</w:t>
            </w:r>
            <w:r>
              <w:rPr>
                <w:rFonts w:hint="eastAsia"/>
              </w:rPr>
              <w:t>Value</w:t>
            </w:r>
            <w:r>
              <w:t>：固定值，</w:t>
            </w:r>
            <w:r>
              <w:t>Sign=WXPay</w:t>
            </w:r>
          </w:p>
          <w:p w14:paraId="7319335B" w14:textId="77777777" w:rsidR="000C050F" w:rsidRDefault="000C050F" w:rsidP="0030298F">
            <w:r>
              <w:t>sign</w:t>
            </w:r>
            <w:r>
              <w:t>：签名</w:t>
            </w:r>
          </w:p>
          <w:p w14:paraId="28D421A5" w14:textId="77777777" w:rsidR="00833D98" w:rsidRDefault="00833D98" w:rsidP="0030298F">
            <w:r>
              <w:rPr>
                <w:rFonts w:hint="eastAsia"/>
              </w:rPr>
              <w:t>code_url</w:t>
            </w:r>
            <w:r>
              <w:rPr>
                <w:rFonts w:hint="eastAsia"/>
              </w:rPr>
              <w:t>：支付二维码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D1B8CE2" w14:textId="77777777" w:rsidR="000C050F" w:rsidRDefault="000C050F" w:rsidP="0030298F">
            <w:r>
              <w:t>微信支付参数</w:t>
            </w:r>
          </w:p>
          <w:p w14:paraId="54F8A10D" w14:textId="77777777" w:rsidR="000C050F" w:rsidRDefault="000C050F" w:rsidP="0030298F">
            <w:r>
              <w:t>paytype=weixin</w:t>
            </w:r>
          </w:p>
        </w:tc>
      </w:tr>
      <w:tr w:rsidR="000C050F" w14:paraId="769C9774" w14:textId="77777777" w:rsidTr="0030298F">
        <w:trPr>
          <w:trHeight w:val="1327"/>
        </w:trPr>
        <w:tc>
          <w:tcPr>
            <w:tcW w:w="1809" w:type="dxa"/>
            <w:vMerge/>
          </w:tcPr>
          <w:p w14:paraId="0A30C4B5" w14:textId="77777777" w:rsidR="000C050F" w:rsidRDefault="000C050F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0BF70E93" w14:textId="77777777" w:rsidR="000C050F" w:rsidRDefault="000C050F" w:rsidP="0030298F">
            <w:r>
              <w:t>paytype</w:t>
            </w:r>
            <w:r>
              <w:t>：支付类型</w:t>
            </w:r>
          </w:p>
          <w:p w14:paraId="1FF6E76F" w14:textId="77777777" w:rsidR="000C050F" w:rsidRDefault="000C050F" w:rsidP="0030298F">
            <w:r>
              <w:rPr>
                <w:rFonts w:hint="eastAsia"/>
              </w:rPr>
              <w:t>tno</w:t>
            </w:r>
            <w:r>
              <w:rPr>
                <w:rFonts w:hint="eastAsia"/>
              </w:rPr>
              <w:t>：交易编号</w:t>
            </w:r>
          </w:p>
          <w:p w14:paraId="5E19527B" w14:textId="77777777" w:rsidR="000C050F" w:rsidRDefault="000C050F" w:rsidP="0030298F">
            <w:r w:rsidRPr="00150B09">
              <w:t>orderInfo</w:t>
            </w:r>
            <w:r>
              <w:rPr>
                <w:rFonts w:hint="eastAsia"/>
              </w:rPr>
              <w:t>：支付参数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0C7E2BA1" w14:textId="77777777" w:rsidR="000C050F" w:rsidRDefault="000C050F" w:rsidP="0030298F">
            <w:r>
              <w:t>支付宝支付参数</w:t>
            </w:r>
          </w:p>
          <w:p w14:paraId="5F5C6507" w14:textId="77777777" w:rsidR="000C050F" w:rsidRDefault="000C050F" w:rsidP="0030298F">
            <w:r>
              <w:t>paytype=alipay</w:t>
            </w:r>
          </w:p>
        </w:tc>
      </w:tr>
      <w:tr w:rsidR="00791AC0" w14:paraId="64969DA4" w14:textId="77777777" w:rsidTr="0030298F">
        <w:trPr>
          <w:trHeight w:val="1327"/>
        </w:trPr>
        <w:tc>
          <w:tcPr>
            <w:tcW w:w="1809" w:type="dxa"/>
            <w:vMerge/>
          </w:tcPr>
          <w:p w14:paraId="706B3C24" w14:textId="77777777" w:rsidR="00791AC0" w:rsidRDefault="00791AC0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5CEF2CC9" w14:textId="77777777" w:rsidR="00791AC0" w:rsidRPr="00791AC0" w:rsidRDefault="00791AC0" w:rsidP="00791AC0">
            <w:r w:rsidRPr="00791AC0">
              <w:t>merNo</w:t>
            </w:r>
            <w:r>
              <w:rPr>
                <w:rFonts w:hint="eastAsia"/>
              </w:rPr>
              <w:t>：双乾支付分配的商户编号</w:t>
            </w:r>
          </w:p>
          <w:p w14:paraId="5E95F0A9" w14:textId="77777777" w:rsidR="00791AC0" w:rsidRDefault="00791AC0" w:rsidP="00791AC0">
            <w:r w:rsidRPr="00791AC0">
              <w:t>tno: </w:t>
            </w:r>
            <w:r>
              <w:rPr>
                <w:rFonts w:hint="eastAsia"/>
              </w:rPr>
              <w:t>交易编号</w:t>
            </w:r>
          </w:p>
          <w:p w14:paraId="393E74D6" w14:textId="77777777" w:rsidR="00F84A0A" w:rsidRDefault="00F84A0A" w:rsidP="00791AC0">
            <w:r>
              <w:rPr>
                <w:rFonts w:hint="eastAsia"/>
              </w:rPr>
              <w:t>url:</w:t>
            </w:r>
            <w:r>
              <w:rPr>
                <w:rFonts w:hint="eastAsia"/>
              </w:rPr>
              <w:t>双乾服务器请求地址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C150FBC" w14:textId="77777777" w:rsidR="00791AC0" w:rsidRDefault="00791AC0" w:rsidP="0030298F">
            <w:r>
              <w:rPr>
                <w:rFonts w:hint="eastAsia"/>
              </w:rPr>
              <w:t>双乾支付参数</w:t>
            </w:r>
          </w:p>
          <w:p w14:paraId="3F09588B" w14:textId="77777777" w:rsidR="00791AC0" w:rsidRDefault="00791AC0" w:rsidP="0030298F">
            <w:r>
              <w:rPr>
                <w:rFonts w:hint="eastAsia"/>
              </w:rPr>
              <w:t>paytype=lhq</w:t>
            </w:r>
          </w:p>
        </w:tc>
      </w:tr>
      <w:tr w:rsidR="000C050F" w14:paraId="611D2991" w14:textId="77777777" w:rsidTr="00070621">
        <w:trPr>
          <w:trHeight w:val="488"/>
        </w:trPr>
        <w:tc>
          <w:tcPr>
            <w:tcW w:w="1809" w:type="dxa"/>
            <w:vMerge/>
          </w:tcPr>
          <w:p w14:paraId="012A91EC" w14:textId="77777777" w:rsidR="000C050F" w:rsidRDefault="000C050F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592CA914" w14:textId="77777777" w:rsidR="000C050F" w:rsidRDefault="00BC4538" w:rsidP="0030298F">
            <w:r>
              <w:rPr>
                <w:rFonts w:hint="eastAsia"/>
              </w:rPr>
              <w:t>tno</w:t>
            </w:r>
            <w:r w:rsidR="00155F82">
              <w:rPr>
                <w:rFonts w:hint="eastAsia"/>
              </w:rPr>
              <w:t>：交易编号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15F53C3" w14:textId="77777777" w:rsidR="000C050F" w:rsidRDefault="00BC4538" w:rsidP="0030298F">
            <w:r>
              <w:rPr>
                <w:rFonts w:hint="eastAsia"/>
              </w:rPr>
              <w:t>其它</w:t>
            </w:r>
            <w:r w:rsidR="0010600D">
              <w:rPr>
                <w:rFonts w:hint="eastAsia"/>
              </w:rPr>
              <w:t>交易</w:t>
            </w:r>
          </w:p>
        </w:tc>
      </w:tr>
    </w:tbl>
    <w:p w14:paraId="36D095B0" w14:textId="77777777" w:rsidR="000524B8" w:rsidRDefault="000524B8" w:rsidP="0099230E">
      <w:pPr>
        <w:pStyle w:val="3"/>
      </w:pPr>
      <w:bookmarkStart w:id="30" w:name="_Toc480300014"/>
      <w:r>
        <w:rPr>
          <w:rFonts w:hint="eastAsia"/>
        </w:rPr>
        <w:t>支付</w:t>
      </w:r>
      <w:bookmarkEnd w:id="30"/>
    </w:p>
    <w:p w14:paraId="7B0B5DFF" w14:textId="77777777" w:rsidR="00BD0952" w:rsidRPr="00BD0952" w:rsidRDefault="00BD0952" w:rsidP="00BD0952">
      <w:r>
        <w:rPr>
          <w:rFonts w:hint="eastAsia"/>
        </w:rPr>
        <w:tab/>
      </w:r>
      <w:r>
        <w:rPr>
          <w:rFonts w:hint="eastAsia"/>
        </w:rPr>
        <w:t>完成指定预付单的交易。此接口不支持支付宝、微信支付类账号</w:t>
      </w:r>
      <w:r w:rsidR="00F57CB1">
        <w:rPr>
          <w:rFonts w:hint="eastAsia"/>
        </w:rPr>
        <w:t>交易</w:t>
      </w:r>
      <w:r>
        <w:rPr>
          <w:rFonts w:hint="eastAsia"/>
        </w:rPr>
        <w:t>。</w:t>
      </w:r>
    </w:p>
    <w:tbl>
      <w:tblPr>
        <w:tblStyle w:val="ab"/>
        <w:tblW w:w="8528" w:type="dxa"/>
        <w:tblLayout w:type="fixed"/>
        <w:tblLook w:val="04A0" w:firstRow="1" w:lastRow="0" w:firstColumn="1" w:lastColumn="0" w:noHBand="0" w:noVBand="1"/>
      </w:tblPr>
      <w:tblGrid>
        <w:gridCol w:w="1809"/>
        <w:gridCol w:w="4536"/>
        <w:gridCol w:w="2183"/>
      </w:tblGrid>
      <w:tr w:rsidR="000524B8" w14:paraId="502AD227" w14:textId="77777777" w:rsidTr="0030298F">
        <w:tc>
          <w:tcPr>
            <w:tcW w:w="1809" w:type="dxa"/>
          </w:tcPr>
          <w:p w14:paraId="7E21F066" w14:textId="77777777" w:rsidR="000524B8" w:rsidRPr="00677344" w:rsidRDefault="000524B8" w:rsidP="0030298F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2"/>
          </w:tcPr>
          <w:p w14:paraId="7710877E" w14:textId="77777777" w:rsidR="000524B8" w:rsidRDefault="000524B8" w:rsidP="0030298F">
            <w:r>
              <w:rPr>
                <w:rFonts w:hint="eastAsia"/>
              </w:rPr>
              <w:t>/transaction/pay</w:t>
            </w:r>
          </w:p>
        </w:tc>
      </w:tr>
      <w:tr w:rsidR="000524B8" w14:paraId="4BC36DC8" w14:textId="77777777" w:rsidTr="0030298F">
        <w:tc>
          <w:tcPr>
            <w:tcW w:w="1809" w:type="dxa"/>
          </w:tcPr>
          <w:p w14:paraId="15CCF2DE" w14:textId="77777777" w:rsidR="000524B8" w:rsidRPr="00677344" w:rsidRDefault="000524B8" w:rsidP="0030298F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2"/>
          </w:tcPr>
          <w:p w14:paraId="728DFA2C" w14:textId="77777777" w:rsidR="000524B8" w:rsidRDefault="000524B8" w:rsidP="0030298F">
            <w:r>
              <w:rPr>
                <w:rFonts w:hint="eastAsia"/>
              </w:rPr>
              <w:t>post</w:t>
            </w:r>
          </w:p>
        </w:tc>
      </w:tr>
      <w:tr w:rsidR="000524B8" w:rsidRPr="00314500" w14:paraId="4E194229" w14:textId="77777777" w:rsidTr="0030298F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3577EFB" w14:textId="77777777" w:rsidR="000524B8" w:rsidRPr="00314500" w:rsidRDefault="000524B8" w:rsidP="0030298F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EAF172E" w14:textId="77777777" w:rsidR="000524B8" w:rsidRPr="00314500" w:rsidRDefault="000524B8" w:rsidP="0030298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524B8" w14:paraId="380E3016" w14:textId="77777777" w:rsidTr="0030298F">
        <w:tc>
          <w:tcPr>
            <w:tcW w:w="1809" w:type="dxa"/>
          </w:tcPr>
          <w:p w14:paraId="3A0C01E0" w14:textId="77777777" w:rsidR="000524B8" w:rsidRDefault="000524B8" w:rsidP="0030298F">
            <w:r>
              <w:rPr>
                <w:rFonts w:hint="eastAsia"/>
              </w:rPr>
              <w:t>tno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79B0C630" w14:textId="77777777" w:rsidR="000524B8" w:rsidRDefault="000524B8" w:rsidP="0030298F">
            <w:r>
              <w:rPr>
                <w:rFonts w:hint="eastAsia"/>
              </w:rPr>
              <w:t>预付单号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0DB01B26" w14:textId="77777777" w:rsidR="000524B8" w:rsidRDefault="000524B8" w:rsidP="0030298F"/>
        </w:tc>
      </w:tr>
      <w:tr w:rsidR="0082275C" w14:paraId="2B7898E7" w14:textId="77777777" w:rsidTr="0030298F">
        <w:tc>
          <w:tcPr>
            <w:tcW w:w="1809" w:type="dxa"/>
          </w:tcPr>
          <w:p w14:paraId="13578713" w14:textId="77777777" w:rsidR="0082275C" w:rsidRDefault="0082275C" w:rsidP="0030298F">
            <w:r>
              <w:rPr>
                <w:rFonts w:hint="eastAsia"/>
              </w:rPr>
              <w:t>password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1FE59788" w14:textId="77777777" w:rsidR="0082275C" w:rsidRDefault="0082275C" w:rsidP="0030298F">
            <w:r>
              <w:rPr>
                <w:rFonts w:hint="eastAsia"/>
              </w:rPr>
              <w:t>支付密码</w:t>
            </w:r>
          </w:p>
          <w:p w14:paraId="45F2F5A7" w14:textId="77777777" w:rsidR="0082275C" w:rsidRDefault="0082275C" w:rsidP="0030298F">
            <w:r>
              <w:rPr>
                <w:rFonts w:hint="eastAsia"/>
              </w:rPr>
              <w:t>md5(md5(password</w:t>
            </w:r>
            <w:r w:rsidR="00165FB6">
              <w:rPr>
                <w:rFonts w:hint="eastAsia"/>
              </w:rPr>
              <w:t>+</w:t>
            </w:r>
            <w:r w:rsidR="00165FB6">
              <w:t>'</w:t>
            </w:r>
            <w:r w:rsidR="00165FB6">
              <w:rPr>
                <w:rFonts w:hint="eastAsia"/>
              </w:rPr>
              <w:t>FnZd13</w:t>
            </w:r>
            <w:r w:rsidR="00165FB6">
              <w:t>'</w:t>
            </w:r>
            <w:r>
              <w:rPr>
                <w:rFonts w:hint="eastAsia"/>
              </w:rPr>
              <w:t>)+passwordtime)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14C6D8D1" w14:textId="77777777" w:rsidR="0082275C" w:rsidRDefault="0082275C" w:rsidP="0030298F">
            <w:r>
              <w:rPr>
                <w:rFonts w:hint="eastAsia"/>
              </w:rPr>
              <w:t>可选</w:t>
            </w:r>
          </w:p>
        </w:tc>
      </w:tr>
      <w:tr w:rsidR="0082275C" w14:paraId="211BE136" w14:textId="77777777" w:rsidTr="0030298F">
        <w:tc>
          <w:tcPr>
            <w:tcW w:w="1809" w:type="dxa"/>
          </w:tcPr>
          <w:p w14:paraId="4C8E9AA0" w14:textId="77777777" w:rsidR="0082275C" w:rsidRDefault="0082275C" w:rsidP="0030298F">
            <w:r>
              <w:rPr>
                <w:rFonts w:hint="eastAsia"/>
              </w:rPr>
              <w:t>passwordtime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15CEDB9F" w14:textId="77777777" w:rsidR="0082275C" w:rsidRDefault="0082275C" w:rsidP="0030298F">
            <w:r>
              <w:rPr>
                <w:rFonts w:hint="eastAsia"/>
              </w:rPr>
              <w:t>支付密码时间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3BCC2107" w14:textId="77777777" w:rsidR="0082275C" w:rsidRDefault="0082275C" w:rsidP="0030298F">
            <w:r>
              <w:rPr>
                <w:rFonts w:hint="eastAsia"/>
              </w:rPr>
              <w:t>可选</w:t>
            </w:r>
          </w:p>
        </w:tc>
      </w:tr>
      <w:tr w:rsidR="000524B8" w:rsidRPr="00314500" w14:paraId="677E26A2" w14:textId="77777777" w:rsidTr="0030298F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9B9C06" w14:textId="77777777" w:rsidR="000524B8" w:rsidRPr="00314500" w:rsidRDefault="000524B8" w:rsidP="0030298F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DBD6FFD" w14:textId="77777777" w:rsidR="000524B8" w:rsidRPr="00314500" w:rsidRDefault="000524B8" w:rsidP="0030298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524B8" w14:paraId="11F08B9F" w14:textId="77777777" w:rsidTr="0030298F">
        <w:tc>
          <w:tcPr>
            <w:tcW w:w="1809" w:type="dxa"/>
          </w:tcPr>
          <w:p w14:paraId="6D9CFA14" w14:textId="77777777" w:rsidR="000524B8" w:rsidRDefault="000524B8" w:rsidP="0030298F">
            <w:r>
              <w:rPr>
                <w:rFonts w:hint="eastAsia"/>
              </w:rPr>
              <w:t>无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3A32BA51" w14:textId="77777777" w:rsidR="000524B8" w:rsidRDefault="000524B8" w:rsidP="0030298F"/>
        </w:tc>
        <w:tc>
          <w:tcPr>
            <w:tcW w:w="2183" w:type="dxa"/>
            <w:tcBorders>
              <w:left w:val="single" w:sz="4" w:space="0" w:color="auto"/>
            </w:tcBorders>
          </w:tcPr>
          <w:p w14:paraId="47228261" w14:textId="77777777" w:rsidR="000524B8" w:rsidRDefault="000524B8" w:rsidP="0030298F"/>
        </w:tc>
      </w:tr>
    </w:tbl>
    <w:p w14:paraId="54291812" w14:textId="77777777" w:rsidR="000524B8" w:rsidRDefault="000524B8" w:rsidP="0099230E">
      <w:pPr>
        <w:pStyle w:val="3"/>
      </w:pPr>
      <w:bookmarkStart w:id="31" w:name="_Toc480300015"/>
      <w:r>
        <w:rPr>
          <w:rFonts w:hint="eastAsia"/>
        </w:rPr>
        <w:lastRenderedPageBreak/>
        <w:t>快速交易</w:t>
      </w:r>
      <w:bookmarkEnd w:id="31"/>
    </w:p>
    <w:p w14:paraId="478D450D" w14:textId="77777777" w:rsidR="00E608E8" w:rsidRPr="00E608E8" w:rsidRDefault="00E608E8" w:rsidP="00E608E8">
      <w:r>
        <w:rPr>
          <w:rFonts w:hint="eastAsia"/>
        </w:rPr>
        <w:tab/>
      </w:r>
      <w:r>
        <w:rPr>
          <w:rFonts w:hint="eastAsia"/>
        </w:rPr>
        <w:t>此接口合成了</w:t>
      </w:r>
      <w:r>
        <w:rPr>
          <w:rFonts w:hint="eastAsia"/>
        </w:rPr>
        <w:t>prepay</w:t>
      </w:r>
      <w:r>
        <w:rPr>
          <w:rFonts w:hint="eastAsia"/>
        </w:rPr>
        <w:t>、</w:t>
      </w:r>
      <w:r>
        <w:rPr>
          <w:rFonts w:hint="eastAsia"/>
        </w:rPr>
        <w:t>pay</w:t>
      </w:r>
      <w:r>
        <w:rPr>
          <w:rFonts w:hint="eastAsia"/>
        </w:rPr>
        <w:t>接口的功能，一次请求即完成整个交易。</w:t>
      </w:r>
      <w:r w:rsidR="00357C1E">
        <w:rPr>
          <w:rFonts w:hint="eastAsia"/>
        </w:rPr>
        <w:t>不支持支付宝、微信支付类账号交易。</w:t>
      </w:r>
    </w:p>
    <w:tbl>
      <w:tblPr>
        <w:tblStyle w:val="ab"/>
        <w:tblW w:w="8528" w:type="dxa"/>
        <w:tblLayout w:type="fixed"/>
        <w:tblLook w:val="04A0" w:firstRow="1" w:lastRow="0" w:firstColumn="1" w:lastColumn="0" w:noHBand="0" w:noVBand="1"/>
      </w:tblPr>
      <w:tblGrid>
        <w:gridCol w:w="1809"/>
        <w:gridCol w:w="4536"/>
        <w:gridCol w:w="2183"/>
      </w:tblGrid>
      <w:tr w:rsidR="000524B8" w14:paraId="1EFD2B52" w14:textId="77777777" w:rsidTr="0030298F">
        <w:tc>
          <w:tcPr>
            <w:tcW w:w="1809" w:type="dxa"/>
          </w:tcPr>
          <w:p w14:paraId="119EEDC0" w14:textId="77777777" w:rsidR="000524B8" w:rsidRPr="00677344" w:rsidRDefault="000524B8" w:rsidP="0030298F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2"/>
          </w:tcPr>
          <w:p w14:paraId="1913930D" w14:textId="77777777" w:rsidR="000524B8" w:rsidRDefault="000524B8" w:rsidP="0030298F">
            <w:r>
              <w:rPr>
                <w:rFonts w:hint="eastAsia"/>
              </w:rPr>
              <w:t>/transaction/fasttransaction</w:t>
            </w:r>
          </w:p>
        </w:tc>
      </w:tr>
      <w:tr w:rsidR="000524B8" w14:paraId="164D4730" w14:textId="77777777" w:rsidTr="0030298F">
        <w:tc>
          <w:tcPr>
            <w:tcW w:w="1809" w:type="dxa"/>
          </w:tcPr>
          <w:p w14:paraId="7173BB35" w14:textId="77777777" w:rsidR="000524B8" w:rsidRPr="00677344" w:rsidRDefault="000524B8" w:rsidP="0030298F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2"/>
          </w:tcPr>
          <w:p w14:paraId="7FE1D8F6" w14:textId="77777777" w:rsidR="000524B8" w:rsidRDefault="000524B8" w:rsidP="0030298F">
            <w:r>
              <w:rPr>
                <w:rFonts w:hint="eastAsia"/>
              </w:rPr>
              <w:t>post</w:t>
            </w:r>
          </w:p>
        </w:tc>
      </w:tr>
      <w:tr w:rsidR="000524B8" w:rsidRPr="00314500" w14:paraId="04EA3A6A" w14:textId="77777777" w:rsidTr="0030298F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B0AC9E" w14:textId="77777777" w:rsidR="000524B8" w:rsidRPr="00314500" w:rsidRDefault="000524B8" w:rsidP="0030298F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DDAFB5E" w14:textId="77777777" w:rsidR="000524B8" w:rsidRPr="00314500" w:rsidRDefault="000524B8" w:rsidP="0030298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524B8" w14:paraId="694F9F80" w14:textId="77777777" w:rsidTr="0030298F">
        <w:tc>
          <w:tcPr>
            <w:tcW w:w="1809" w:type="dxa"/>
          </w:tcPr>
          <w:p w14:paraId="28CFB253" w14:textId="77777777" w:rsidR="000524B8" w:rsidRDefault="000524B8" w:rsidP="0030298F">
            <w:r>
              <w:rPr>
                <w:rFonts w:hint="eastAsia"/>
              </w:rPr>
              <w:t>money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42F8EE5F" w14:textId="77777777" w:rsidR="000524B8" w:rsidRDefault="000524B8" w:rsidP="0030298F">
            <w:r>
              <w:rPr>
                <w:rFonts w:hint="eastAsia"/>
              </w:rPr>
              <w:t>交易金额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2DD92A5" w14:textId="77777777" w:rsidR="000524B8" w:rsidRDefault="000524B8" w:rsidP="0030298F">
            <w:r>
              <w:rPr>
                <w:rFonts w:hint="eastAsia"/>
              </w:rPr>
              <w:t>单位元，保留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0524B8" w14:paraId="1842F078" w14:textId="77777777" w:rsidTr="0030298F">
        <w:tc>
          <w:tcPr>
            <w:tcW w:w="1809" w:type="dxa"/>
          </w:tcPr>
          <w:p w14:paraId="2EA6F05B" w14:textId="77777777" w:rsidR="000524B8" w:rsidRDefault="000524B8" w:rsidP="0030298F">
            <w:r>
              <w:rPr>
                <w:rFonts w:hint="eastAsia"/>
              </w:rPr>
              <w:t>orderno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555F9A64" w14:textId="77777777" w:rsidR="000524B8" w:rsidRDefault="000524B8" w:rsidP="0030298F">
            <w:r>
              <w:rPr>
                <w:rFonts w:hint="eastAsia"/>
              </w:rPr>
              <w:t>业务系统交易编号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4FB2C52B" w14:textId="77777777" w:rsidR="000524B8" w:rsidRDefault="000524B8" w:rsidP="0030298F"/>
        </w:tc>
      </w:tr>
      <w:tr w:rsidR="000524B8" w14:paraId="191E648F" w14:textId="77777777" w:rsidTr="0030298F">
        <w:tc>
          <w:tcPr>
            <w:tcW w:w="1809" w:type="dxa"/>
          </w:tcPr>
          <w:p w14:paraId="5B0FEA02" w14:textId="77777777" w:rsidR="000524B8" w:rsidRDefault="000524B8" w:rsidP="0030298F">
            <w:r>
              <w:rPr>
                <w:rFonts w:hint="eastAsia"/>
              </w:rPr>
              <w:t>content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0C913455" w14:textId="77777777" w:rsidR="000524B8" w:rsidRDefault="000524B8" w:rsidP="0030298F">
            <w:r>
              <w:rPr>
                <w:rFonts w:hint="eastAsia"/>
              </w:rPr>
              <w:t>交易说明（显示给用户的内容）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3991600B" w14:textId="77777777" w:rsidR="000524B8" w:rsidRDefault="000524B8" w:rsidP="0030298F"/>
        </w:tc>
      </w:tr>
      <w:tr w:rsidR="000524B8" w14:paraId="7204A6A7" w14:textId="77777777" w:rsidTr="0030298F">
        <w:tc>
          <w:tcPr>
            <w:tcW w:w="1809" w:type="dxa"/>
          </w:tcPr>
          <w:p w14:paraId="3E047E44" w14:textId="77777777" w:rsidR="000524B8" w:rsidRDefault="000524B8" w:rsidP="0030298F">
            <w:r>
              <w:rPr>
                <w:rFonts w:hint="eastAsia"/>
              </w:rPr>
              <w:t>orgtype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4D6CD902" w14:textId="77777777" w:rsidR="000524B8" w:rsidRDefault="000524B8" w:rsidP="0030298F">
            <w:r>
              <w:rPr>
                <w:rFonts w:hint="eastAsia"/>
              </w:rPr>
              <w:t>支付账号类型，</w:t>
            </w:r>
            <w:r>
              <w:rPr>
                <w:rFonts w:hint="eastAsia"/>
              </w:rPr>
              <w:t>atid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3CE078D" w14:textId="77777777" w:rsidR="000524B8" w:rsidRDefault="000524B8" w:rsidP="0030298F"/>
        </w:tc>
      </w:tr>
      <w:tr w:rsidR="000524B8" w14:paraId="038A912B" w14:textId="77777777" w:rsidTr="0030298F">
        <w:tc>
          <w:tcPr>
            <w:tcW w:w="1809" w:type="dxa"/>
          </w:tcPr>
          <w:p w14:paraId="377A4D3A" w14:textId="77777777" w:rsidR="000524B8" w:rsidRDefault="000524B8" w:rsidP="0030298F">
            <w:r>
              <w:rPr>
                <w:rFonts w:hint="eastAsia"/>
              </w:rPr>
              <w:t>orgaccount</w:t>
            </w:r>
            <w:r>
              <w:t>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69F18DF3" w14:textId="77777777" w:rsidR="000524B8" w:rsidRPr="00EB1EB8" w:rsidRDefault="000524B8" w:rsidP="0030298F">
            <w:r>
              <w:rPr>
                <w:rFonts w:hint="eastAsia"/>
              </w:rPr>
              <w:t>支付帐号编号，使用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支付时为</w:t>
            </w:r>
            <w:r>
              <w:rPr>
                <w:rFonts w:hint="eastAsia"/>
              </w:rPr>
              <w:t>0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72DF81FC" w14:textId="77777777" w:rsidR="000524B8" w:rsidRDefault="000524B8" w:rsidP="0030298F"/>
        </w:tc>
      </w:tr>
      <w:tr w:rsidR="000524B8" w14:paraId="63D1DEA4" w14:textId="77777777" w:rsidTr="0030298F">
        <w:tc>
          <w:tcPr>
            <w:tcW w:w="1809" w:type="dxa"/>
          </w:tcPr>
          <w:p w14:paraId="75EFD265" w14:textId="77777777" w:rsidR="000524B8" w:rsidRDefault="000524B8" w:rsidP="0030298F">
            <w:r>
              <w:rPr>
                <w:rFonts w:hint="eastAsia"/>
              </w:rPr>
              <w:t>desttype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0C675A3D" w14:textId="77777777" w:rsidR="000524B8" w:rsidRDefault="000524B8" w:rsidP="0030298F">
            <w:r>
              <w:rPr>
                <w:rFonts w:hint="eastAsia"/>
              </w:rPr>
              <w:t>收款账号类型，</w:t>
            </w:r>
            <w:r>
              <w:rPr>
                <w:rFonts w:hint="eastAsia"/>
              </w:rPr>
              <w:t>atid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73FD9F36" w14:textId="77777777" w:rsidR="000524B8" w:rsidRDefault="000524B8" w:rsidP="0030298F"/>
        </w:tc>
      </w:tr>
      <w:tr w:rsidR="000524B8" w14:paraId="5995FA71" w14:textId="77777777" w:rsidTr="0030298F">
        <w:tc>
          <w:tcPr>
            <w:tcW w:w="1809" w:type="dxa"/>
          </w:tcPr>
          <w:p w14:paraId="05571585" w14:textId="77777777" w:rsidR="000524B8" w:rsidRPr="00AF7442" w:rsidRDefault="000524B8" w:rsidP="0030298F">
            <w:r>
              <w:rPr>
                <w:rFonts w:hint="eastAsia"/>
              </w:rPr>
              <w:t>destaccount</w:t>
            </w:r>
            <w:r>
              <w:t>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78E13DEB" w14:textId="77777777" w:rsidR="000524B8" w:rsidRDefault="000524B8" w:rsidP="0030298F">
            <w:r>
              <w:rPr>
                <w:rFonts w:hint="eastAsia"/>
              </w:rPr>
              <w:t>收款帐号编号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74115FD2" w14:textId="77777777" w:rsidR="000524B8" w:rsidRPr="00C25EC9" w:rsidRDefault="000524B8" w:rsidP="0030298F"/>
        </w:tc>
      </w:tr>
      <w:tr w:rsidR="000524B8" w14:paraId="4136DBAD" w14:textId="77777777" w:rsidTr="0030298F">
        <w:tc>
          <w:tcPr>
            <w:tcW w:w="1809" w:type="dxa"/>
          </w:tcPr>
          <w:p w14:paraId="69B5A454" w14:textId="77777777" w:rsidR="000524B8" w:rsidRDefault="000524B8" w:rsidP="0030298F">
            <w:r>
              <w:rPr>
                <w:rFonts w:hint="eastAsia"/>
              </w:rPr>
              <w:t>detail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786E1E34" w14:textId="77777777" w:rsidR="000524B8" w:rsidRDefault="000524B8" w:rsidP="0030298F">
            <w:r>
              <w:rPr>
                <w:rFonts w:hint="eastAsia"/>
              </w:rPr>
              <w:t>交易明细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33899C1D" w14:textId="77777777" w:rsidR="000524B8" w:rsidRDefault="000524B8" w:rsidP="0030298F"/>
        </w:tc>
      </w:tr>
      <w:tr w:rsidR="000524B8" w14:paraId="7EFD11A8" w14:textId="77777777" w:rsidTr="0030298F">
        <w:tc>
          <w:tcPr>
            <w:tcW w:w="1809" w:type="dxa"/>
          </w:tcPr>
          <w:p w14:paraId="70965F33" w14:textId="77777777" w:rsidR="000524B8" w:rsidRDefault="000524B8" w:rsidP="0030298F">
            <w:r>
              <w:rPr>
                <w:rFonts w:hint="eastAsia"/>
              </w:rPr>
              <w:t>starttime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53CF222F" w14:textId="77777777" w:rsidR="000524B8" w:rsidRDefault="000524B8" w:rsidP="0030298F">
            <w:r>
              <w:rPr>
                <w:rFonts w:hint="eastAsia"/>
              </w:rPr>
              <w:t>交易生效时间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4C5F4C40" w14:textId="77777777" w:rsidR="000524B8" w:rsidRDefault="000524B8" w:rsidP="0030298F">
            <w:r>
              <w:rPr>
                <w:rFonts w:hint="eastAsia"/>
              </w:rPr>
              <w:t>可选</w:t>
            </w:r>
          </w:p>
        </w:tc>
      </w:tr>
      <w:tr w:rsidR="000524B8" w14:paraId="7629FADF" w14:textId="77777777" w:rsidTr="0030298F">
        <w:tc>
          <w:tcPr>
            <w:tcW w:w="1809" w:type="dxa"/>
          </w:tcPr>
          <w:p w14:paraId="4D9B5523" w14:textId="77777777" w:rsidR="000524B8" w:rsidRDefault="000524B8" w:rsidP="0030298F">
            <w:r>
              <w:rPr>
                <w:rFonts w:hint="eastAsia"/>
              </w:rPr>
              <w:t>stoptime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5B1E0A56" w14:textId="77777777" w:rsidR="000524B8" w:rsidRDefault="000524B8" w:rsidP="0030298F">
            <w:r>
              <w:rPr>
                <w:rFonts w:hint="eastAsia"/>
              </w:rPr>
              <w:t>交易失效时间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A7F714A" w14:textId="77777777" w:rsidR="000524B8" w:rsidRDefault="000524B8" w:rsidP="0030298F">
            <w:r>
              <w:rPr>
                <w:rFonts w:hint="eastAsia"/>
              </w:rPr>
              <w:t>可选</w:t>
            </w:r>
          </w:p>
        </w:tc>
      </w:tr>
      <w:tr w:rsidR="000524B8" w14:paraId="6D71E9B5" w14:textId="77777777" w:rsidTr="0030298F">
        <w:tc>
          <w:tcPr>
            <w:tcW w:w="1809" w:type="dxa"/>
          </w:tcPr>
          <w:p w14:paraId="438A38CB" w14:textId="77777777" w:rsidR="000524B8" w:rsidRDefault="000524B8" w:rsidP="0030298F">
            <w:r>
              <w:rPr>
                <w:rFonts w:hint="eastAsia"/>
              </w:rPr>
              <w:t>callback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28B1A049" w14:textId="77777777" w:rsidR="000524B8" w:rsidRDefault="000524B8" w:rsidP="0030298F">
            <w:r>
              <w:rPr>
                <w:rFonts w:hint="eastAsia"/>
              </w:rPr>
              <w:t>业务系统回调地址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415ED082" w14:textId="77777777" w:rsidR="000524B8" w:rsidRDefault="003C71E5" w:rsidP="0030298F">
            <w:r>
              <w:rPr>
                <w:rFonts w:hint="eastAsia"/>
              </w:rPr>
              <w:t>可选</w:t>
            </w:r>
          </w:p>
        </w:tc>
      </w:tr>
      <w:tr w:rsidR="0082275C" w14:paraId="5F57B5F1" w14:textId="77777777" w:rsidTr="00197A95">
        <w:tc>
          <w:tcPr>
            <w:tcW w:w="1809" w:type="dxa"/>
          </w:tcPr>
          <w:p w14:paraId="461FC6D4" w14:textId="77777777" w:rsidR="0082275C" w:rsidRDefault="0082275C" w:rsidP="00197A95">
            <w:r>
              <w:rPr>
                <w:rFonts w:hint="eastAsia"/>
              </w:rPr>
              <w:t>password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4C1B9971" w14:textId="77777777" w:rsidR="0082275C" w:rsidRDefault="0082275C" w:rsidP="00197A95">
            <w:r>
              <w:rPr>
                <w:rFonts w:hint="eastAsia"/>
              </w:rPr>
              <w:t>支付密码</w:t>
            </w:r>
          </w:p>
          <w:p w14:paraId="59DA6981" w14:textId="77777777" w:rsidR="0082275C" w:rsidRDefault="0082275C" w:rsidP="00197A95">
            <w:r>
              <w:rPr>
                <w:rFonts w:hint="eastAsia"/>
              </w:rPr>
              <w:t>md5(md5(password</w:t>
            </w:r>
            <w:r w:rsidR="00165FB6">
              <w:rPr>
                <w:rFonts w:hint="eastAsia"/>
              </w:rPr>
              <w:t>+</w:t>
            </w:r>
            <w:r w:rsidR="00165FB6">
              <w:t>'</w:t>
            </w:r>
            <w:r w:rsidR="00165FB6">
              <w:rPr>
                <w:rFonts w:hint="eastAsia"/>
              </w:rPr>
              <w:t>FnZd13</w:t>
            </w:r>
            <w:r w:rsidR="00165FB6">
              <w:t>'</w:t>
            </w:r>
            <w:r>
              <w:rPr>
                <w:rFonts w:hint="eastAsia"/>
              </w:rPr>
              <w:t>)+passwordtime)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B0E5175" w14:textId="77777777" w:rsidR="0082275C" w:rsidRDefault="0082275C" w:rsidP="00197A95">
            <w:r>
              <w:rPr>
                <w:rFonts w:hint="eastAsia"/>
              </w:rPr>
              <w:t>可选</w:t>
            </w:r>
          </w:p>
        </w:tc>
      </w:tr>
      <w:tr w:rsidR="0082275C" w14:paraId="5B73CB73" w14:textId="77777777" w:rsidTr="00197A95">
        <w:tc>
          <w:tcPr>
            <w:tcW w:w="1809" w:type="dxa"/>
          </w:tcPr>
          <w:p w14:paraId="42EBC07B" w14:textId="77777777" w:rsidR="0082275C" w:rsidRDefault="0082275C" w:rsidP="00197A95">
            <w:r>
              <w:rPr>
                <w:rFonts w:hint="eastAsia"/>
              </w:rPr>
              <w:t>passwordtime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69441808" w14:textId="77777777" w:rsidR="0082275C" w:rsidRDefault="0082275C" w:rsidP="00197A95">
            <w:r>
              <w:rPr>
                <w:rFonts w:hint="eastAsia"/>
              </w:rPr>
              <w:t>支付密码时间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745AD394" w14:textId="77777777" w:rsidR="0082275C" w:rsidRDefault="0082275C" w:rsidP="00197A95">
            <w:r>
              <w:rPr>
                <w:rFonts w:hint="eastAsia"/>
              </w:rPr>
              <w:t>可选</w:t>
            </w:r>
          </w:p>
        </w:tc>
      </w:tr>
      <w:tr w:rsidR="000524B8" w:rsidRPr="00314500" w14:paraId="235E5AB2" w14:textId="77777777" w:rsidTr="0030298F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50F032" w14:textId="77777777" w:rsidR="000524B8" w:rsidRPr="00314500" w:rsidRDefault="000524B8" w:rsidP="0030298F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01B537B" w14:textId="77777777" w:rsidR="000524B8" w:rsidRPr="00314500" w:rsidRDefault="000524B8" w:rsidP="0030298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524B8" w14:paraId="10654464" w14:textId="77777777" w:rsidTr="0030298F">
        <w:tc>
          <w:tcPr>
            <w:tcW w:w="1809" w:type="dxa"/>
          </w:tcPr>
          <w:p w14:paraId="75CA1D4D" w14:textId="77777777" w:rsidR="000524B8" w:rsidRDefault="000524B8" w:rsidP="0030298F">
            <w:r>
              <w:rPr>
                <w:rFonts w:hint="eastAsia"/>
              </w:rPr>
              <w:t>tno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65D30D7A" w14:textId="77777777" w:rsidR="000524B8" w:rsidRDefault="001B6D1F" w:rsidP="0030298F">
            <w:r>
              <w:rPr>
                <w:rFonts w:hint="eastAsia"/>
              </w:rPr>
              <w:t>交易</w:t>
            </w:r>
            <w:r w:rsidR="000524B8" w:rsidRPr="0075598F">
              <w:rPr>
                <w:rFonts w:hint="eastAsia"/>
              </w:rPr>
              <w:t>单号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CB900EC" w14:textId="77777777" w:rsidR="000524B8" w:rsidRDefault="000524B8" w:rsidP="0030298F"/>
        </w:tc>
      </w:tr>
    </w:tbl>
    <w:p w14:paraId="17FD5E1D" w14:textId="77777777" w:rsidR="00505795" w:rsidRDefault="00505795" w:rsidP="00505795">
      <w:pPr>
        <w:pStyle w:val="3"/>
      </w:pPr>
      <w:bookmarkStart w:id="32" w:name="_Toc480300016"/>
      <w:r>
        <w:rPr>
          <w:rFonts w:hint="eastAsia"/>
        </w:rPr>
        <w:t>批量汇兑交易</w:t>
      </w:r>
      <w:bookmarkEnd w:id="32"/>
    </w:p>
    <w:p w14:paraId="6E103156" w14:textId="77777777" w:rsidR="00505795" w:rsidRPr="00E608E8" w:rsidRDefault="00505795" w:rsidP="00505795">
      <w:r>
        <w:rPr>
          <w:rFonts w:hint="eastAsia"/>
        </w:rPr>
        <w:tab/>
      </w:r>
      <w:r>
        <w:rPr>
          <w:rFonts w:hint="eastAsia"/>
        </w:rPr>
        <w:t>此接口完成多个地方饭票账户向单个全国饭票帐户的汇兑。</w:t>
      </w:r>
    </w:p>
    <w:tbl>
      <w:tblPr>
        <w:tblStyle w:val="ab"/>
        <w:tblW w:w="8528" w:type="dxa"/>
        <w:tblLayout w:type="fixed"/>
        <w:tblLook w:val="04A0" w:firstRow="1" w:lastRow="0" w:firstColumn="1" w:lastColumn="0" w:noHBand="0" w:noVBand="1"/>
      </w:tblPr>
      <w:tblGrid>
        <w:gridCol w:w="1809"/>
        <w:gridCol w:w="4536"/>
        <w:gridCol w:w="2183"/>
      </w:tblGrid>
      <w:tr w:rsidR="00505795" w14:paraId="625D9BC7" w14:textId="77777777" w:rsidTr="00D975A4">
        <w:tc>
          <w:tcPr>
            <w:tcW w:w="1809" w:type="dxa"/>
          </w:tcPr>
          <w:p w14:paraId="7E418FEC" w14:textId="77777777" w:rsidR="00505795" w:rsidRPr="00677344" w:rsidRDefault="00505795" w:rsidP="00D975A4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2"/>
          </w:tcPr>
          <w:p w14:paraId="343B4F4A" w14:textId="77777777" w:rsidR="00505795" w:rsidRDefault="00505795" w:rsidP="00D975A4">
            <w:r>
              <w:rPr>
                <w:rFonts w:hint="eastAsia"/>
              </w:rPr>
              <w:t>/transaction/</w:t>
            </w:r>
            <w:r w:rsidR="00D975A4">
              <w:rPr>
                <w:rFonts w:hint="eastAsia"/>
              </w:rPr>
              <w:t>batchexchange</w:t>
            </w:r>
          </w:p>
        </w:tc>
      </w:tr>
      <w:tr w:rsidR="00505795" w14:paraId="29CBC0B9" w14:textId="77777777" w:rsidTr="00D975A4">
        <w:tc>
          <w:tcPr>
            <w:tcW w:w="1809" w:type="dxa"/>
          </w:tcPr>
          <w:p w14:paraId="3C2E0F97" w14:textId="77777777" w:rsidR="00505795" w:rsidRPr="00677344" w:rsidRDefault="00505795" w:rsidP="00D975A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2"/>
          </w:tcPr>
          <w:p w14:paraId="4E18D5B8" w14:textId="77777777" w:rsidR="00505795" w:rsidRDefault="00505795" w:rsidP="00D975A4">
            <w:r>
              <w:rPr>
                <w:rFonts w:hint="eastAsia"/>
              </w:rPr>
              <w:t>post</w:t>
            </w:r>
          </w:p>
        </w:tc>
      </w:tr>
      <w:tr w:rsidR="00505795" w:rsidRPr="00314500" w14:paraId="6083C4F0" w14:textId="77777777" w:rsidTr="00D975A4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8AD3AA0" w14:textId="77777777" w:rsidR="00505795" w:rsidRPr="00314500" w:rsidRDefault="00505795" w:rsidP="00D975A4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8AEAF30" w14:textId="77777777" w:rsidR="00505795" w:rsidRPr="00314500" w:rsidRDefault="00505795" w:rsidP="00D975A4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05795" w14:paraId="54558244" w14:textId="77777777" w:rsidTr="00D975A4">
        <w:tc>
          <w:tcPr>
            <w:tcW w:w="1809" w:type="dxa"/>
          </w:tcPr>
          <w:p w14:paraId="3A2718CF" w14:textId="77777777" w:rsidR="00505795" w:rsidRDefault="00505795" w:rsidP="00D975A4">
            <w:r>
              <w:rPr>
                <w:rFonts w:hint="eastAsia"/>
              </w:rPr>
              <w:lastRenderedPageBreak/>
              <w:t>orderno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08EF8D14" w14:textId="77777777" w:rsidR="00505795" w:rsidRDefault="00505795" w:rsidP="00D975A4">
            <w:r>
              <w:rPr>
                <w:rFonts w:hint="eastAsia"/>
              </w:rPr>
              <w:t>业务系统交易编号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903DD81" w14:textId="77777777" w:rsidR="00505795" w:rsidRDefault="00505795" w:rsidP="00D975A4"/>
        </w:tc>
      </w:tr>
      <w:tr w:rsidR="00505795" w14:paraId="3460D36C" w14:textId="77777777" w:rsidTr="00D975A4">
        <w:tc>
          <w:tcPr>
            <w:tcW w:w="1809" w:type="dxa"/>
          </w:tcPr>
          <w:p w14:paraId="6F7353D3" w14:textId="77777777" w:rsidR="00505795" w:rsidRDefault="00505795" w:rsidP="00D975A4">
            <w:r>
              <w:rPr>
                <w:rFonts w:hint="eastAsia"/>
              </w:rPr>
              <w:t>content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3663BFC9" w14:textId="77777777" w:rsidR="00505795" w:rsidRDefault="00505795" w:rsidP="00D975A4">
            <w:r>
              <w:rPr>
                <w:rFonts w:hint="eastAsia"/>
              </w:rPr>
              <w:t>交易说明（显示给用户的内容）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BC15EDB" w14:textId="77777777" w:rsidR="00505795" w:rsidRDefault="00505795" w:rsidP="00D975A4"/>
        </w:tc>
      </w:tr>
      <w:tr w:rsidR="00505795" w14:paraId="1380517C" w14:textId="77777777" w:rsidTr="00D975A4">
        <w:tc>
          <w:tcPr>
            <w:tcW w:w="1809" w:type="dxa"/>
          </w:tcPr>
          <w:p w14:paraId="019BA43D" w14:textId="77777777" w:rsidR="00505795" w:rsidRDefault="00505795" w:rsidP="00D975A4">
            <w:r>
              <w:rPr>
                <w:rFonts w:hint="eastAsia"/>
              </w:rPr>
              <w:t>orgaccount</w:t>
            </w:r>
            <w:r w:rsidR="00D975A4">
              <w:rPr>
                <w:rFonts w:hint="eastAsia"/>
              </w:rPr>
              <w:t>s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4AF86F02" w14:textId="77777777" w:rsidR="00505795" w:rsidRDefault="007D77A4" w:rsidP="00D975A4">
            <w:r>
              <w:rPr>
                <w:rFonts w:hint="eastAsia"/>
              </w:rPr>
              <w:t>支付帐号，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数组，如：</w:t>
            </w:r>
          </w:p>
          <w:p w14:paraId="37C77812" w14:textId="77777777" w:rsidR="007D77A4" w:rsidRDefault="007D77A4" w:rsidP="00D975A4">
            <w:r>
              <w:rPr>
                <w:rFonts w:hint="eastAsia"/>
              </w:rPr>
              <w:t>[</w:t>
            </w:r>
          </w:p>
          <w:p w14:paraId="7A560F65" w14:textId="77777777" w:rsidR="007D77A4" w:rsidRDefault="007D77A4" w:rsidP="00D975A4">
            <w:r>
              <w:rPr>
                <w:rFonts w:hint="eastAsia"/>
              </w:rPr>
              <w:t xml:space="preserve">   {"atid":1,"ano":"xxxxx","money":1.00},</w:t>
            </w:r>
          </w:p>
          <w:p w14:paraId="5299931F" w14:textId="77777777" w:rsidR="007D77A4" w:rsidRDefault="007D77A4" w:rsidP="00D975A4">
            <w:r>
              <w:rPr>
                <w:rFonts w:hint="eastAsia"/>
              </w:rPr>
              <w:t xml:space="preserve">   {"atid":2,"ano":"xxxxx","money":1.00},</w:t>
            </w:r>
          </w:p>
          <w:p w14:paraId="68ADE8CC" w14:textId="77777777" w:rsidR="007D77A4" w:rsidRDefault="007D77A4" w:rsidP="00D975A4">
            <w:r>
              <w:rPr>
                <w:rFonts w:hint="eastAsia"/>
              </w:rPr>
              <w:t xml:space="preserve">   {"atid":3,"ano":"xxxxx","money":1.00}</w:t>
            </w:r>
          </w:p>
          <w:p w14:paraId="72C8C075" w14:textId="77777777" w:rsidR="00D975A4" w:rsidRPr="007D77A4" w:rsidRDefault="007D77A4" w:rsidP="00D975A4">
            <w:r>
              <w:rPr>
                <w:rFonts w:hint="eastAsia"/>
              </w:rPr>
              <w:t>]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1A8C4D5B" w14:textId="77777777" w:rsidR="00505795" w:rsidRDefault="008513B4" w:rsidP="00D975A4">
            <w:r>
              <w:rPr>
                <w:rFonts w:hint="eastAsia"/>
              </w:rPr>
              <w:t>要求必须都是地方饭票类型</w:t>
            </w:r>
          </w:p>
        </w:tc>
      </w:tr>
      <w:tr w:rsidR="00505795" w14:paraId="660B3C23" w14:textId="77777777" w:rsidTr="00D975A4">
        <w:tc>
          <w:tcPr>
            <w:tcW w:w="1809" w:type="dxa"/>
          </w:tcPr>
          <w:p w14:paraId="3CC2C914" w14:textId="77777777" w:rsidR="00505795" w:rsidRDefault="00505795" w:rsidP="00D975A4">
            <w:r>
              <w:rPr>
                <w:rFonts w:hint="eastAsia"/>
              </w:rPr>
              <w:t>desttype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17A8E59A" w14:textId="77777777" w:rsidR="00505795" w:rsidRDefault="00505795" w:rsidP="00D975A4">
            <w:r>
              <w:rPr>
                <w:rFonts w:hint="eastAsia"/>
              </w:rPr>
              <w:t>收款账号类型，</w:t>
            </w:r>
            <w:r>
              <w:rPr>
                <w:rFonts w:hint="eastAsia"/>
              </w:rPr>
              <w:t>atid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457CF68C" w14:textId="77777777" w:rsidR="00505795" w:rsidRDefault="008513B4" w:rsidP="00D975A4">
            <w:r>
              <w:rPr>
                <w:rFonts w:hint="eastAsia"/>
              </w:rPr>
              <w:t>要求必须是全国饭票类型</w:t>
            </w:r>
          </w:p>
        </w:tc>
      </w:tr>
      <w:tr w:rsidR="00505795" w14:paraId="2BE8B854" w14:textId="77777777" w:rsidTr="00D975A4">
        <w:tc>
          <w:tcPr>
            <w:tcW w:w="1809" w:type="dxa"/>
          </w:tcPr>
          <w:p w14:paraId="580EFE67" w14:textId="77777777" w:rsidR="00505795" w:rsidRPr="00AF7442" w:rsidRDefault="00505795" w:rsidP="00D975A4">
            <w:r>
              <w:rPr>
                <w:rFonts w:hint="eastAsia"/>
              </w:rPr>
              <w:t>destaccount</w:t>
            </w:r>
            <w:r>
              <w:t>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5242A0A4" w14:textId="77777777" w:rsidR="00505795" w:rsidRDefault="00505795" w:rsidP="00D975A4">
            <w:r>
              <w:rPr>
                <w:rFonts w:hint="eastAsia"/>
              </w:rPr>
              <w:t>收款帐号编号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1198AA5" w14:textId="77777777" w:rsidR="00505795" w:rsidRPr="00C25EC9" w:rsidRDefault="00505795" w:rsidP="00D975A4"/>
        </w:tc>
      </w:tr>
      <w:tr w:rsidR="00505795" w14:paraId="58D0C986" w14:textId="77777777" w:rsidTr="00D975A4">
        <w:tc>
          <w:tcPr>
            <w:tcW w:w="1809" w:type="dxa"/>
          </w:tcPr>
          <w:p w14:paraId="19F446EF" w14:textId="77777777" w:rsidR="00505795" w:rsidRDefault="00505795" w:rsidP="00D975A4">
            <w:r>
              <w:rPr>
                <w:rFonts w:hint="eastAsia"/>
              </w:rPr>
              <w:t>detail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4B51FF30" w14:textId="77777777" w:rsidR="00505795" w:rsidRDefault="00505795" w:rsidP="00D975A4">
            <w:r>
              <w:rPr>
                <w:rFonts w:hint="eastAsia"/>
              </w:rPr>
              <w:t>交易明细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3B7AF67" w14:textId="77777777" w:rsidR="00505795" w:rsidRDefault="00505795" w:rsidP="00D975A4"/>
        </w:tc>
      </w:tr>
      <w:tr w:rsidR="00505795" w14:paraId="0BA45C56" w14:textId="77777777" w:rsidTr="00D975A4">
        <w:tc>
          <w:tcPr>
            <w:tcW w:w="1809" w:type="dxa"/>
          </w:tcPr>
          <w:p w14:paraId="5CD001FA" w14:textId="77777777" w:rsidR="00505795" w:rsidRDefault="00505795" w:rsidP="00D975A4">
            <w:r>
              <w:rPr>
                <w:rFonts w:hint="eastAsia"/>
              </w:rPr>
              <w:t>starttime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32E8CE08" w14:textId="77777777" w:rsidR="00505795" w:rsidRDefault="00505795" w:rsidP="00D975A4">
            <w:r>
              <w:rPr>
                <w:rFonts w:hint="eastAsia"/>
              </w:rPr>
              <w:t>交易生效时间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834C633" w14:textId="77777777" w:rsidR="00505795" w:rsidRDefault="00505795" w:rsidP="00D975A4">
            <w:r>
              <w:rPr>
                <w:rFonts w:hint="eastAsia"/>
              </w:rPr>
              <w:t>可选</w:t>
            </w:r>
          </w:p>
        </w:tc>
      </w:tr>
      <w:tr w:rsidR="00505795" w14:paraId="4976907A" w14:textId="77777777" w:rsidTr="00D975A4">
        <w:tc>
          <w:tcPr>
            <w:tcW w:w="1809" w:type="dxa"/>
          </w:tcPr>
          <w:p w14:paraId="3B76FF7F" w14:textId="77777777" w:rsidR="00505795" w:rsidRDefault="00505795" w:rsidP="00D975A4">
            <w:r>
              <w:rPr>
                <w:rFonts w:hint="eastAsia"/>
              </w:rPr>
              <w:t>stoptime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5F348413" w14:textId="77777777" w:rsidR="00505795" w:rsidRDefault="00505795" w:rsidP="00D975A4">
            <w:r>
              <w:rPr>
                <w:rFonts w:hint="eastAsia"/>
              </w:rPr>
              <w:t>交易失效时间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7CBBBE0A" w14:textId="77777777" w:rsidR="00505795" w:rsidRDefault="00505795" w:rsidP="00D975A4">
            <w:r>
              <w:rPr>
                <w:rFonts w:hint="eastAsia"/>
              </w:rPr>
              <w:t>可选</w:t>
            </w:r>
          </w:p>
        </w:tc>
      </w:tr>
      <w:tr w:rsidR="00505795" w14:paraId="30347303" w14:textId="77777777" w:rsidTr="00D975A4">
        <w:tc>
          <w:tcPr>
            <w:tcW w:w="1809" w:type="dxa"/>
          </w:tcPr>
          <w:p w14:paraId="6491621F" w14:textId="77777777" w:rsidR="00505795" w:rsidRDefault="00505795" w:rsidP="00D975A4">
            <w:r>
              <w:rPr>
                <w:rFonts w:hint="eastAsia"/>
              </w:rPr>
              <w:t>callback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386E3C3E" w14:textId="77777777" w:rsidR="00505795" w:rsidRDefault="00505795" w:rsidP="00D975A4">
            <w:r>
              <w:rPr>
                <w:rFonts w:hint="eastAsia"/>
              </w:rPr>
              <w:t>业务系统回调地址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7809EF76" w14:textId="77777777" w:rsidR="00505795" w:rsidRDefault="00505795" w:rsidP="00D975A4">
            <w:r>
              <w:rPr>
                <w:rFonts w:hint="eastAsia"/>
              </w:rPr>
              <w:t>可选</w:t>
            </w:r>
          </w:p>
        </w:tc>
      </w:tr>
      <w:tr w:rsidR="0082275C" w14:paraId="3CB0BE36" w14:textId="77777777" w:rsidTr="00197A95">
        <w:tc>
          <w:tcPr>
            <w:tcW w:w="1809" w:type="dxa"/>
          </w:tcPr>
          <w:p w14:paraId="672CF85A" w14:textId="77777777" w:rsidR="0082275C" w:rsidRDefault="0082275C" w:rsidP="00197A95">
            <w:r>
              <w:rPr>
                <w:rFonts w:hint="eastAsia"/>
              </w:rPr>
              <w:t>password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434092BA" w14:textId="77777777" w:rsidR="0082275C" w:rsidRDefault="0082275C" w:rsidP="00197A95">
            <w:r>
              <w:rPr>
                <w:rFonts w:hint="eastAsia"/>
              </w:rPr>
              <w:t>支付密码</w:t>
            </w:r>
          </w:p>
          <w:p w14:paraId="1F49B0FB" w14:textId="77777777" w:rsidR="0082275C" w:rsidRDefault="0082275C" w:rsidP="00197A95">
            <w:r>
              <w:rPr>
                <w:rFonts w:hint="eastAsia"/>
              </w:rPr>
              <w:t>md5(md5(password</w:t>
            </w:r>
            <w:r w:rsidR="00165FB6">
              <w:rPr>
                <w:rFonts w:hint="eastAsia"/>
              </w:rPr>
              <w:t>+</w:t>
            </w:r>
            <w:r w:rsidR="00165FB6">
              <w:t>'</w:t>
            </w:r>
            <w:r w:rsidR="00165FB6">
              <w:rPr>
                <w:rFonts w:hint="eastAsia"/>
              </w:rPr>
              <w:t>FnZd13</w:t>
            </w:r>
            <w:r w:rsidR="00165FB6">
              <w:t>'</w:t>
            </w:r>
            <w:r>
              <w:rPr>
                <w:rFonts w:hint="eastAsia"/>
              </w:rPr>
              <w:t>)+passwordtime)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91744A1" w14:textId="77777777" w:rsidR="0082275C" w:rsidRDefault="0082275C" w:rsidP="00197A95">
            <w:r>
              <w:rPr>
                <w:rFonts w:hint="eastAsia"/>
              </w:rPr>
              <w:t>可选</w:t>
            </w:r>
          </w:p>
        </w:tc>
      </w:tr>
      <w:tr w:rsidR="0082275C" w14:paraId="1468C782" w14:textId="77777777" w:rsidTr="00197A95">
        <w:tc>
          <w:tcPr>
            <w:tcW w:w="1809" w:type="dxa"/>
          </w:tcPr>
          <w:p w14:paraId="637E02C5" w14:textId="77777777" w:rsidR="0082275C" w:rsidRDefault="0082275C" w:rsidP="00197A95">
            <w:r>
              <w:rPr>
                <w:rFonts w:hint="eastAsia"/>
              </w:rPr>
              <w:t>passwordtime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743D21A5" w14:textId="77777777" w:rsidR="0082275C" w:rsidRDefault="0082275C" w:rsidP="00197A95">
            <w:r>
              <w:rPr>
                <w:rFonts w:hint="eastAsia"/>
              </w:rPr>
              <w:t>支付密码时间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840AE3A" w14:textId="77777777" w:rsidR="0082275C" w:rsidRDefault="0082275C" w:rsidP="00197A95">
            <w:r>
              <w:rPr>
                <w:rFonts w:hint="eastAsia"/>
              </w:rPr>
              <w:t>可选</w:t>
            </w:r>
          </w:p>
        </w:tc>
      </w:tr>
      <w:tr w:rsidR="00505795" w:rsidRPr="00314500" w14:paraId="213599FF" w14:textId="77777777" w:rsidTr="00D975A4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2BA70F0" w14:textId="77777777" w:rsidR="00505795" w:rsidRPr="00314500" w:rsidRDefault="00505795" w:rsidP="00D975A4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58B6F32" w14:textId="77777777" w:rsidR="00505795" w:rsidRPr="00314500" w:rsidRDefault="00505795" w:rsidP="00D975A4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57FBE" w14:paraId="6CF358C0" w14:textId="77777777" w:rsidTr="00D975A4">
        <w:tc>
          <w:tcPr>
            <w:tcW w:w="1809" w:type="dxa"/>
            <w:vMerge w:val="restart"/>
          </w:tcPr>
          <w:p w14:paraId="20619465" w14:textId="77777777" w:rsidR="00E57FBE" w:rsidRDefault="00E57FBE" w:rsidP="00D975A4">
            <w:r>
              <w:rPr>
                <w:rFonts w:hint="eastAsia"/>
              </w:rPr>
              <w:t>payinfo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5A86A87A" w14:textId="77777777" w:rsidR="00E57FBE" w:rsidRDefault="00E57FBE" w:rsidP="00BA7871">
            <w:r>
              <w:rPr>
                <w:rFonts w:hint="eastAsia"/>
              </w:rPr>
              <w:t>交易信息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7AFA3C97" w14:textId="77777777" w:rsidR="00E57FBE" w:rsidRDefault="00E57FBE" w:rsidP="00D975A4"/>
        </w:tc>
      </w:tr>
      <w:tr w:rsidR="00E57FBE" w14:paraId="7F53CDD5" w14:textId="77777777" w:rsidTr="00D975A4">
        <w:tc>
          <w:tcPr>
            <w:tcW w:w="1809" w:type="dxa"/>
            <w:vMerge/>
          </w:tcPr>
          <w:p w14:paraId="4EA0AD2B" w14:textId="77777777" w:rsidR="00E57FBE" w:rsidRDefault="00E57FBE" w:rsidP="00D975A4"/>
        </w:tc>
        <w:tc>
          <w:tcPr>
            <w:tcW w:w="4536" w:type="dxa"/>
            <w:tcBorders>
              <w:right w:val="single" w:sz="4" w:space="0" w:color="auto"/>
            </w:tcBorders>
          </w:tcPr>
          <w:p w14:paraId="0520285C" w14:textId="77777777" w:rsidR="00E57FBE" w:rsidRDefault="00E57FBE" w:rsidP="00197A95">
            <w:r>
              <w:rPr>
                <w:rFonts w:hint="eastAsia"/>
              </w:rPr>
              <w:t>tno</w:t>
            </w:r>
            <w:r>
              <w:rPr>
                <w:rFonts w:hint="eastAsia"/>
              </w:rPr>
              <w:t>：交易</w:t>
            </w:r>
            <w:r w:rsidRPr="0075598F">
              <w:rPr>
                <w:rFonts w:hint="eastAsia"/>
              </w:rPr>
              <w:t>单号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3DB90DD1" w14:textId="77777777" w:rsidR="00E57FBE" w:rsidRDefault="00E57FBE" w:rsidP="00197A95"/>
        </w:tc>
      </w:tr>
      <w:tr w:rsidR="00E57FBE" w14:paraId="43465B6C" w14:textId="77777777" w:rsidTr="00D975A4">
        <w:tc>
          <w:tcPr>
            <w:tcW w:w="1809" w:type="dxa"/>
            <w:vMerge/>
          </w:tcPr>
          <w:p w14:paraId="4D0C6C73" w14:textId="77777777" w:rsidR="00E57FBE" w:rsidRDefault="00E57FBE" w:rsidP="00D975A4"/>
        </w:tc>
        <w:tc>
          <w:tcPr>
            <w:tcW w:w="4536" w:type="dxa"/>
            <w:tcBorders>
              <w:right w:val="single" w:sz="4" w:space="0" w:color="auto"/>
            </w:tcBorders>
          </w:tcPr>
          <w:p w14:paraId="70A94C38" w14:textId="77777777" w:rsidR="00E57FBE" w:rsidRDefault="00E57FBE" w:rsidP="00197A95">
            <w:r>
              <w:rPr>
                <w:rFonts w:hint="eastAsia"/>
              </w:rPr>
              <w:t>subtnos</w:t>
            </w:r>
            <w:r>
              <w:rPr>
                <w:rFonts w:hint="eastAsia"/>
              </w:rPr>
              <w:t>：子交易单号，</w:t>
            </w:r>
            <w:r w:rsidR="00A719E6"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  <w:r w:rsidR="00A719E6">
              <w:rPr>
                <w:rFonts w:hint="eastAsia"/>
              </w:rPr>
              <w:t>，包含以下字段：</w:t>
            </w:r>
          </w:p>
          <w:p w14:paraId="29DDF562" w14:textId="77777777" w:rsidR="00A719E6" w:rsidRDefault="00A719E6" w:rsidP="00197A95">
            <w:r>
              <w:rPr>
                <w:rFonts w:hint="eastAsia"/>
              </w:rPr>
              <w:t xml:space="preserve">    ano</w:t>
            </w:r>
            <w:r>
              <w:rPr>
                <w:rFonts w:hint="eastAsia"/>
              </w:rPr>
              <w:t>：被兑换饭票账号，对应输入参数</w:t>
            </w:r>
            <w:r>
              <w:rPr>
                <w:rFonts w:hint="eastAsia"/>
              </w:rPr>
              <w:t>orgaccounts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ano</w:t>
            </w:r>
          </w:p>
          <w:p w14:paraId="431B7FF3" w14:textId="77777777" w:rsidR="00A719E6" w:rsidRDefault="00A719E6" w:rsidP="00197A95">
            <w:r>
              <w:rPr>
                <w:rFonts w:hint="eastAsia"/>
              </w:rPr>
              <w:t xml:space="preserve">    tno</w:t>
            </w:r>
            <w:r>
              <w:rPr>
                <w:rFonts w:hint="eastAsia"/>
              </w:rPr>
              <w:t>：子交易编号</w:t>
            </w:r>
          </w:p>
          <w:p w14:paraId="110874D5" w14:textId="77777777" w:rsidR="00A719E6" w:rsidRDefault="00A719E6" w:rsidP="00197A95">
            <w:r>
              <w:rPr>
                <w:rFonts w:hint="eastAsia"/>
              </w:rPr>
              <w:t xml:space="preserve">    money</w:t>
            </w:r>
            <w:r>
              <w:rPr>
                <w:rFonts w:hint="eastAsia"/>
              </w:rPr>
              <w:t>：兑换成全国饭票的金额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0C76C3E8" w14:textId="77777777" w:rsidR="00E57FBE" w:rsidRPr="00E57FBE" w:rsidRDefault="00E57FBE" w:rsidP="00197A95"/>
        </w:tc>
      </w:tr>
    </w:tbl>
    <w:p w14:paraId="7D2E044A" w14:textId="77777777" w:rsidR="00EC6C8F" w:rsidRDefault="00EC6C8F" w:rsidP="00EC6C8F">
      <w:pPr>
        <w:pStyle w:val="3"/>
      </w:pPr>
      <w:bookmarkStart w:id="33" w:name="_Toc480300017"/>
      <w:r>
        <w:rPr>
          <w:rFonts w:hint="eastAsia"/>
        </w:rPr>
        <w:t>聚合支付</w:t>
      </w:r>
      <w:bookmarkEnd w:id="33"/>
    </w:p>
    <w:p w14:paraId="696784B7" w14:textId="77777777" w:rsidR="00EC6C8F" w:rsidRPr="00E608E8" w:rsidRDefault="00EC6C8F" w:rsidP="00EC6C8F">
      <w:r>
        <w:rPr>
          <w:rFonts w:hint="eastAsia"/>
        </w:rPr>
        <w:tab/>
      </w:r>
      <w:r>
        <w:rPr>
          <w:rFonts w:hint="eastAsia"/>
        </w:rPr>
        <w:t>此接口支持使用多种货币进行支付，但只允许使用内部虚拟货币，</w:t>
      </w:r>
      <w:r w:rsidRPr="00FE6672">
        <w:rPr>
          <w:rFonts w:hint="eastAsia"/>
          <w:color w:val="FF0000"/>
        </w:rPr>
        <w:t>不支持第</w:t>
      </w:r>
      <w:r w:rsidRPr="00FE6672">
        <w:rPr>
          <w:rFonts w:hint="eastAsia"/>
          <w:color w:val="FF0000"/>
        </w:rPr>
        <w:lastRenderedPageBreak/>
        <w:t>三方通道</w:t>
      </w:r>
      <w:r>
        <w:rPr>
          <w:rFonts w:hint="eastAsia"/>
        </w:rPr>
        <w:t>。</w:t>
      </w:r>
    </w:p>
    <w:tbl>
      <w:tblPr>
        <w:tblStyle w:val="ab"/>
        <w:tblW w:w="8528" w:type="dxa"/>
        <w:tblLayout w:type="fixed"/>
        <w:tblLook w:val="04A0" w:firstRow="1" w:lastRow="0" w:firstColumn="1" w:lastColumn="0" w:noHBand="0" w:noVBand="1"/>
      </w:tblPr>
      <w:tblGrid>
        <w:gridCol w:w="1809"/>
        <w:gridCol w:w="4536"/>
        <w:gridCol w:w="2183"/>
      </w:tblGrid>
      <w:tr w:rsidR="00EC6C8F" w14:paraId="39345594" w14:textId="77777777" w:rsidTr="00197A95">
        <w:tc>
          <w:tcPr>
            <w:tcW w:w="1809" w:type="dxa"/>
          </w:tcPr>
          <w:p w14:paraId="435B47CF" w14:textId="77777777" w:rsidR="00EC6C8F" w:rsidRPr="00677344" w:rsidRDefault="00EC6C8F" w:rsidP="00197A95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2"/>
          </w:tcPr>
          <w:p w14:paraId="1FDE962F" w14:textId="77777777" w:rsidR="00EC6C8F" w:rsidRDefault="00EC6C8F" w:rsidP="00197A95">
            <w:r>
              <w:rPr>
                <w:rFonts w:hint="eastAsia"/>
              </w:rPr>
              <w:t>/transaction/a</w:t>
            </w:r>
            <w:r>
              <w:t>ggregate</w:t>
            </w:r>
            <w:r w:rsidRPr="00EC6C8F">
              <w:t>pa</w:t>
            </w:r>
            <w:r>
              <w:rPr>
                <w:rFonts w:hint="eastAsia"/>
              </w:rPr>
              <w:t>y</w:t>
            </w:r>
          </w:p>
        </w:tc>
      </w:tr>
      <w:tr w:rsidR="00EC6C8F" w14:paraId="15483615" w14:textId="77777777" w:rsidTr="00197A95">
        <w:tc>
          <w:tcPr>
            <w:tcW w:w="1809" w:type="dxa"/>
          </w:tcPr>
          <w:p w14:paraId="27C3D3B4" w14:textId="77777777" w:rsidR="00EC6C8F" w:rsidRPr="00677344" w:rsidRDefault="00EC6C8F" w:rsidP="00197A95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2"/>
          </w:tcPr>
          <w:p w14:paraId="1E9D5811" w14:textId="77777777" w:rsidR="00EC6C8F" w:rsidRDefault="00EC6C8F" w:rsidP="00197A95">
            <w:r>
              <w:rPr>
                <w:rFonts w:hint="eastAsia"/>
              </w:rPr>
              <w:t>post</w:t>
            </w:r>
          </w:p>
        </w:tc>
      </w:tr>
      <w:tr w:rsidR="00EC6C8F" w:rsidRPr="00314500" w14:paraId="1973359B" w14:textId="77777777" w:rsidTr="00197A95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E4F760F" w14:textId="77777777" w:rsidR="00EC6C8F" w:rsidRPr="00314500" w:rsidRDefault="00EC6C8F" w:rsidP="00197A95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970DA4B" w14:textId="77777777" w:rsidR="00EC6C8F" w:rsidRPr="00314500" w:rsidRDefault="00EC6C8F" w:rsidP="00197A9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C6C8F" w14:paraId="4C42F797" w14:textId="77777777" w:rsidTr="00197A95">
        <w:tc>
          <w:tcPr>
            <w:tcW w:w="1809" w:type="dxa"/>
          </w:tcPr>
          <w:p w14:paraId="73DC4449" w14:textId="77777777" w:rsidR="00EC6C8F" w:rsidRDefault="00EC6C8F" w:rsidP="00197A95">
            <w:r>
              <w:rPr>
                <w:rFonts w:hint="eastAsia"/>
              </w:rPr>
              <w:t>orderno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6434A193" w14:textId="77777777" w:rsidR="00EC6C8F" w:rsidRDefault="00EC6C8F" w:rsidP="00197A95">
            <w:r>
              <w:rPr>
                <w:rFonts w:hint="eastAsia"/>
              </w:rPr>
              <w:t>业务系统交易编号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52276462" w14:textId="77777777" w:rsidR="00EC6C8F" w:rsidRDefault="00EC6C8F" w:rsidP="00197A95"/>
        </w:tc>
      </w:tr>
      <w:tr w:rsidR="00EC6C8F" w14:paraId="51E92ABB" w14:textId="77777777" w:rsidTr="00197A95">
        <w:tc>
          <w:tcPr>
            <w:tcW w:w="1809" w:type="dxa"/>
          </w:tcPr>
          <w:p w14:paraId="40213C97" w14:textId="77777777" w:rsidR="00EC6C8F" w:rsidRDefault="00EC6C8F" w:rsidP="00197A95">
            <w:r>
              <w:rPr>
                <w:rFonts w:hint="eastAsia"/>
              </w:rPr>
              <w:t>content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561E3370" w14:textId="77777777" w:rsidR="00EC6C8F" w:rsidRDefault="00EC6C8F" w:rsidP="00197A95">
            <w:r>
              <w:rPr>
                <w:rFonts w:hint="eastAsia"/>
              </w:rPr>
              <w:t>交易说明（显示给用户的内容）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5FA82D92" w14:textId="77777777" w:rsidR="00EC6C8F" w:rsidRDefault="00EC6C8F" w:rsidP="00197A95"/>
        </w:tc>
      </w:tr>
      <w:tr w:rsidR="00EC6C8F" w14:paraId="1C2DBF00" w14:textId="77777777" w:rsidTr="00197A95">
        <w:tc>
          <w:tcPr>
            <w:tcW w:w="1809" w:type="dxa"/>
          </w:tcPr>
          <w:p w14:paraId="791928F6" w14:textId="77777777" w:rsidR="00EC6C8F" w:rsidRDefault="00EC6C8F" w:rsidP="00197A95">
            <w:r>
              <w:rPr>
                <w:rFonts w:hint="eastAsia"/>
              </w:rPr>
              <w:t>orgaccounts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55456E2F" w14:textId="77777777" w:rsidR="00EC6C8F" w:rsidRDefault="00EC6C8F" w:rsidP="00197A95">
            <w:r>
              <w:rPr>
                <w:rFonts w:hint="eastAsia"/>
              </w:rPr>
              <w:t>支付帐号，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数组，如：</w:t>
            </w:r>
          </w:p>
          <w:p w14:paraId="63A0F4FD" w14:textId="77777777" w:rsidR="00EC6C8F" w:rsidRDefault="00EC6C8F" w:rsidP="00197A95">
            <w:r>
              <w:rPr>
                <w:rFonts w:hint="eastAsia"/>
              </w:rPr>
              <w:t>[</w:t>
            </w:r>
          </w:p>
          <w:p w14:paraId="30E367AD" w14:textId="77777777" w:rsidR="00EC6C8F" w:rsidRDefault="00EC6C8F" w:rsidP="00197A95">
            <w:r>
              <w:rPr>
                <w:rFonts w:hint="eastAsia"/>
              </w:rPr>
              <w:t xml:space="preserve">   {"atid":1,"ano":"xxxxx","money":1.00},</w:t>
            </w:r>
          </w:p>
          <w:p w14:paraId="1F0D228E" w14:textId="77777777" w:rsidR="00EC6C8F" w:rsidRDefault="00EC6C8F" w:rsidP="00197A95">
            <w:r>
              <w:rPr>
                <w:rFonts w:hint="eastAsia"/>
              </w:rPr>
              <w:t xml:space="preserve">   {"atid":2,"ano":"xxxxx","money":1.00},</w:t>
            </w:r>
          </w:p>
          <w:p w14:paraId="55F358BB" w14:textId="77777777" w:rsidR="00EC6C8F" w:rsidRDefault="00EC6C8F" w:rsidP="00197A95">
            <w:r>
              <w:rPr>
                <w:rFonts w:hint="eastAsia"/>
              </w:rPr>
              <w:t xml:space="preserve">   {"atid":3,"ano":"xxxxx","money":1.00}</w:t>
            </w:r>
          </w:p>
          <w:p w14:paraId="739FF225" w14:textId="77777777" w:rsidR="00EC6C8F" w:rsidRPr="007D77A4" w:rsidRDefault="00EC6C8F" w:rsidP="00197A95">
            <w:r>
              <w:rPr>
                <w:rFonts w:hint="eastAsia"/>
              </w:rPr>
              <w:t>]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5A196B14" w14:textId="77777777" w:rsidR="00EC6C8F" w:rsidRDefault="00EC6C8F" w:rsidP="00197A95"/>
        </w:tc>
      </w:tr>
      <w:tr w:rsidR="00EC6C8F" w14:paraId="0167DFB1" w14:textId="77777777" w:rsidTr="00197A95">
        <w:tc>
          <w:tcPr>
            <w:tcW w:w="1809" w:type="dxa"/>
          </w:tcPr>
          <w:p w14:paraId="22052996" w14:textId="77777777" w:rsidR="00EC6C8F" w:rsidRDefault="00EC6C8F" w:rsidP="00197A95">
            <w:r>
              <w:rPr>
                <w:rFonts w:hint="eastAsia"/>
              </w:rPr>
              <w:t>desttype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3B191704" w14:textId="77777777" w:rsidR="00EC6C8F" w:rsidRDefault="00EC6C8F" w:rsidP="00197A95">
            <w:r>
              <w:rPr>
                <w:rFonts w:hint="eastAsia"/>
              </w:rPr>
              <w:t>收款账号类型，</w:t>
            </w:r>
            <w:r>
              <w:rPr>
                <w:rFonts w:hint="eastAsia"/>
              </w:rPr>
              <w:t>atid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4C94BEC8" w14:textId="77777777" w:rsidR="00EC6C8F" w:rsidRDefault="00EC6C8F" w:rsidP="00197A95"/>
        </w:tc>
      </w:tr>
      <w:tr w:rsidR="00EC6C8F" w14:paraId="43A126FE" w14:textId="77777777" w:rsidTr="00197A95">
        <w:tc>
          <w:tcPr>
            <w:tcW w:w="1809" w:type="dxa"/>
          </w:tcPr>
          <w:p w14:paraId="08FD4566" w14:textId="77777777" w:rsidR="00EC6C8F" w:rsidRPr="00AF7442" w:rsidRDefault="00EC6C8F" w:rsidP="00197A95">
            <w:r>
              <w:rPr>
                <w:rFonts w:hint="eastAsia"/>
              </w:rPr>
              <w:t>destaccount</w:t>
            </w:r>
            <w:r>
              <w:t>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775C0117" w14:textId="77777777" w:rsidR="00EC6C8F" w:rsidRDefault="00EC6C8F" w:rsidP="00197A95">
            <w:r>
              <w:rPr>
                <w:rFonts w:hint="eastAsia"/>
              </w:rPr>
              <w:t>收款帐号编号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1FA2CD0D" w14:textId="77777777" w:rsidR="00EC6C8F" w:rsidRPr="00C25EC9" w:rsidRDefault="00EC6C8F" w:rsidP="00197A95"/>
        </w:tc>
      </w:tr>
      <w:tr w:rsidR="00EC6C8F" w14:paraId="23A3CAB6" w14:textId="77777777" w:rsidTr="00197A95">
        <w:tc>
          <w:tcPr>
            <w:tcW w:w="1809" w:type="dxa"/>
          </w:tcPr>
          <w:p w14:paraId="1861ABC1" w14:textId="77777777" w:rsidR="00EC6C8F" w:rsidRDefault="00EC6C8F" w:rsidP="00197A95">
            <w:r>
              <w:rPr>
                <w:rFonts w:hint="eastAsia"/>
              </w:rPr>
              <w:t>detail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7606B78B" w14:textId="77777777" w:rsidR="00EC6C8F" w:rsidRDefault="00EC6C8F" w:rsidP="00197A95">
            <w:r>
              <w:rPr>
                <w:rFonts w:hint="eastAsia"/>
              </w:rPr>
              <w:t>交易明细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7ABC44AE" w14:textId="77777777" w:rsidR="00EC6C8F" w:rsidRDefault="00EC6C8F" w:rsidP="00197A95"/>
        </w:tc>
      </w:tr>
      <w:tr w:rsidR="00EC6C8F" w14:paraId="577716AD" w14:textId="77777777" w:rsidTr="00197A95">
        <w:tc>
          <w:tcPr>
            <w:tcW w:w="1809" w:type="dxa"/>
          </w:tcPr>
          <w:p w14:paraId="5DA47990" w14:textId="77777777" w:rsidR="00EC6C8F" w:rsidRDefault="00EC6C8F" w:rsidP="00197A95">
            <w:r>
              <w:rPr>
                <w:rFonts w:hint="eastAsia"/>
              </w:rPr>
              <w:t>starttime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09D8742A" w14:textId="77777777" w:rsidR="00EC6C8F" w:rsidRDefault="00EC6C8F" w:rsidP="00197A95">
            <w:r>
              <w:rPr>
                <w:rFonts w:hint="eastAsia"/>
              </w:rPr>
              <w:t>交易生效时间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4FED237B" w14:textId="77777777" w:rsidR="00EC6C8F" w:rsidRDefault="00EC6C8F" w:rsidP="00197A95">
            <w:r>
              <w:rPr>
                <w:rFonts w:hint="eastAsia"/>
              </w:rPr>
              <w:t>可选</w:t>
            </w:r>
          </w:p>
        </w:tc>
      </w:tr>
      <w:tr w:rsidR="00EC6C8F" w14:paraId="2D2DCA1E" w14:textId="77777777" w:rsidTr="00197A95">
        <w:tc>
          <w:tcPr>
            <w:tcW w:w="1809" w:type="dxa"/>
          </w:tcPr>
          <w:p w14:paraId="0EADC165" w14:textId="77777777" w:rsidR="00EC6C8F" w:rsidRDefault="00EC6C8F" w:rsidP="00197A95">
            <w:r>
              <w:rPr>
                <w:rFonts w:hint="eastAsia"/>
              </w:rPr>
              <w:t>stoptime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3AE0EB4D" w14:textId="77777777" w:rsidR="00EC6C8F" w:rsidRDefault="00EC6C8F" w:rsidP="00197A95">
            <w:r>
              <w:rPr>
                <w:rFonts w:hint="eastAsia"/>
              </w:rPr>
              <w:t>交易失效时间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1AFB7DF" w14:textId="77777777" w:rsidR="00EC6C8F" w:rsidRDefault="00EC6C8F" w:rsidP="00197A95">
            <w:r>
              <w:rPr>
                <w:rFonts w:hint="eastAsia"/>
              </w:rPr>
              <w:t>可选</w:t>
            </w:r>
          </w:p>
        </w:tc>
      </w:tr>
      <w:tr w:rsidR="00EC6C8F" w14:paraId="4F31E74D" w14:textId="77777777" w:rsidTr="00197A95">
        <w:tc>
          <w:tcPr>
            <w:tcW w:w="1809" w:type="dxa"/>
          </w:tcPr>
          <w:p w14:paraId="50AFAE26" w14:textId="77777777" w:rsidR="00EC6C8F" w:rsidRDefault="00EC6C8F" w:rsidP="00197A95">
            <w:r>
              <w:rPr>
                <w:rFonts w:hint="eastAsia"/>
              </w:rPr>
              <w:t>callback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7EB8CC0E" w14:textId="77777777" w:rsidR="00EC6C8F" w:rsidRDefault="00EC6C8F" w:rsidP="00197A95">
            <w:r>
              <w:rPr>
                <w:rFonts w:hint="eastAsia"/>
              </w:rPr>
              <w:t>业务系统回调地址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127936A4" w14:textId="77777777" w:rsidR="00EC6C8F" w:rsidRDefault="00EC6C8F" w:rsidP="00197A95">
            <w:r>
              <w:rPr>
                <w:rFonts w:hint="eastAsia"/>
              </w:rPr>
              <w:t>可选</w:t>
            </w:r>
          </w:p>
        </w:tc>
      </w:tr>
      <w:tr w:rsidR="0082275C" w14:paraId="0C48E1E7" w14:textId="77777777" w:rsidTr="00197A95">
        <w:tc>
          <w:tcPr>
            <w:tcW w:w="1809" w:type="dxa"/>
          </w:tcPr>
          <w:p w14:paraId="488357E1" w14:textId="77777777" w:rsidR="0082275C" w:rsidRDefault="0082275C" w:rsidP="00197A95">
            <w:r>
              <w:rPr>
                <w:rFonts w:hint="eastAsia"/>
              </w:rPr>
              <w:t>password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71CF2395" w14:textId="77777777" w:rsidR="0082275C" w:rsidRDefault="0082275C" w:rsidP="00197A95">
            <w:r>
              <w:rPr>
                <w:rFonts w:hint="eastAsia"/>
              </w:rPr>
              <w:t>支付密码</w:t>
            </w:r>
          </w:p>
          <w:p w14:paraId="32950AF5" w14:textId="77777777" w:rsidR="0082275C" w:rsidRDefault="0082275C" w:rsidP="00197A95">
            <w:r>
              <w:rPr>
                <w:rFonts w:hint="eastAsia"/>
              </w:rPr>
              <w:t>md5(md5(password</w:t>
            </w:r>
            <w:r w:rsidR="00A61FA2">
              <w:rPr>
                <w:rFonts w:hint="eastAsia"/>
              </w:rPr>
              <w:t>+</w:t>
            </w:r>
            <w:r w:rsidR="00A61FA2">
              <w:t>'</w:t>
            </w:r>
            <w:r w:rsidR="00A61FA2">
              <w:rPr>
                <w:rFonts w:hint="eastAsia"/>
              </w:rPr>
              <w:t>FnZd13</w:t>
            </w:r>
            <w:r w:rsidR="00A61FA2">
              <w:t>'</w:t>
            </w:r>
            <w:r>
              <w:rPr>
                <w:rFonts w:hint="eastAsia"/>
              </w:rPr>
              <w:t>)+passwordtime)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1AD22E5A" w14:textId="77777777" w:rsidR="0082275C" w:rsidRDefault="0082275C" w:rsidP="00197A95">
            <w:r>
              <w:rPr>
                <w:rFonts w:hint="eastAsia"/>
              </w:rPr>
              <w:t>可选</w:t>
            </w:r>
          </w:p>
        </w:tc>
      </w:tr>
      <w:tr w:rsidR="0082275C" w14:paraId="7E23F895" w14:textId="77777777" w:rsidTr="00197A95">
        <w:tc>
          <w:tcPr>
            <w:tcW w:w="1809" w:type="dxa"/>
          </w:tcPr>
          <w:p w14:paraId="630F1F07" w14:textId="77777777" w:rsidR="0082275C" w:rsidRDefault="0082275C" w:rsidP="00197A95">
            <w:r>
              <w:rPr>
                <w:rFonts w:hint="eastAsia"/>
              </w:rPr>
              <w:t>passwordtime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56262DA7" w14:textId="77777777" w:rsidR="0082275C" w:rsidRDefault="0082275C" w:rsidP="00197A95">
            <w:r>
              <w:rPr>
                <w:rFonts w:hint="eastAsia"/>
              </w:rPr>
              <w:t>支付密码时间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11B23EE8" w14:textId="77777777" w:rsidR="0082275C" w:rsidRDefault="0082275C" w:rsidP="00197A95">
            <w:r>
              <w:rPr>
                <w:rFonts w:hint="eastAsia"/>
              </w:rPr>
              <w:t>可选</w:t>
            </w:r>
          </w:p>
        </w:tc>
      </w:tr>
      <w:tr w:rsidR="00EC6C8F" w:rsidRPr="00314500" w14:paraId="46780245" w14:textId="77777777" w:rsidTr="00197A95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047612" w14:textId="77777777" w:rsidR="00EC6C8F" w:rsidRPr="00314500" w:rsidRDefault="00EC6C8F" w:rsidP="00197A95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73279D0" w14:textId="77777777" w:rsidR="00EC6C8F" w:rsidRPr="00314500" w:rsidRDefault="00EC6C8F" w:rsidP="00197A9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C6C8F" w14:paraId="4E5F8388" w14:textId="77777777" w:rsidTr="00197A95">
        <w:tc>
          <w:tcPr>
            <w:tcW w:w="1809" w:type="dxa"/>
            <w:vMerge w:val="restart"/>
          </w:tcPr>
          <w:p w14:paraId="04FBE584" w14:textId="77777777" w:rsidR="00EC6C8F" w:rsidRDefault="00EC6C8F" w:rsidP="00197A95">
            <w:r>
              <w:rPr>
                <w:rFonts w:hint="eastAsia"/>
              </w:rPr>
              <w:t>payinfo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4EA0A144" w14:textId="77777777" w:rsidR="00EC6C8F" w:rsidRDefault="00EC6C8F" w:rsidP="00197A95">
            <w:r>
              <w:rPr>
                <w:rFonts w:hint="eastAsia"/>
              </w:rPr>
              <w:t>交易信息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03577CE8" w14:textId="77777777" w:rsidR="00EC6C8F" w:rsidRDefault="00EC6C8F" w:rsidP="00197A95"/>
        </w:tc>
      </w:tr>
      <w:tr w:rsidR="00EC6C8F" w14:paraId="7FAF67F8" w14:textId="77777777" w:rsidTr="00197A95">
        <w:tc>
          <w:tcPr>
            <w:tcW w:w="1809" w:type="dxa"/>
            <w:vMerge/>
          </w:tcPr>
          <w:p w14:paraId="4145DB89" w14:textId="77777777" w:rsidR="00EC6C8F" w:rsidRDefault="00EC6C8F" w:rsidP="00197A95"/>
        </w:tc>
        <w:tc>
          <w:tcPr>
            <w:tcW w:w="4536" w:type="dxa"/>
            <w:tcBorders>
              <w:right w:val="single" w:sz="4" w:space="0" w:color="auto"/>
            </w:tcBorders>
          </w:tcPr>
          <w:p w14:paraId="3003FC86" w14:textId="77777777" w:rsidR="00EC6C8F" w:rsidRDefault="00EC6C8F" w:rsidP="00197A95">
            <w:r>
              <w:rPr>
                <w:rFonts w:hint="eastAsia"/>
              </w:rPr>
              <w:t>tno</w:t>
            </w:r>
            <w:r>
              <w:rPr>
                <w:rFonts w:hint="eastAsia"/>
              </w:rPr>
              <w:t>：交易</w:t>
            </w:r>
            <w:r w:rsidRPr="0075598F">
              <w:rPr>
                <w:rFonts w:hint="eastAsia"/>
              </w:rPr>
              <w:t>单号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3FB6DC8" w14:textId="77777777" w:rsidR="00EC6C8F" w:rsidRDefault="00EC6C8F" w:rsidP="00197A95"/>
        </w:tc>
      </w:tr>
      <w:tr w:rsidR="00EC6C8F" w14:paraId="0C85B36C" w14:textId="77777777" w:rsidTr="00197A95">
        <w:tc>
          <w:tcPr>
            <w:tcW w:w="1809" w:type="dxa"/>
            <w:vMerge/>
          </w:tcPr>
          <w:p w14:paraId="07349EE4" w14:textId="77777777" w:rsidR="00EC6C8F" w:rsidRDefault="00EC6C8F" w:rsidP="00197A95"/>
        </w:tc>
        <w:tc>
          <w:tcPr>
            <w:tcW w:w="4536" w:type="dxa"/>
            <w:tcBorders>
              <w:right w:val="single" w:sz="4" w:space="0" w:color="auto"/>
            </w:tcBorders>
          </w:tcPr>
          <w:p w14:paraId="08C045CE" w14:textId="77777777" w:rsidR="00EC6C8F" w:rsidRDefault="00EC6C8F" w:rsidP="00197A95">
            <w:r>
              <w:rPr>
                <w:rFonts w:hint="eastAsia"/>
              </w:rPr>
              <w:t>subtnos</w:t>
            </w:r>
            <w:r>
              <w:rPr>
                <w:rFonts w:hint="eastAsia"/>
              </w:rPr>
              <w:t>：子交易单号，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数组，包含以下字段：</w:t>
            </w:r>
          </w:p>
          <w:p w14:paraId="5342B36C" w14:textId="77777777" w:rsidR="00EC6C8F" w:rsidRDefault="00EC6C8F" w:rsidP="00197A95">
            <w:r>
              <w:rPr>
                <w:rFonts w:hint="eastAsia"/>
              </w:rPr>
              <w:t xml:space="preserve">    ano</w:t>
            </w:r>
            <w:r>
              <w:rPr>
                <w:rFonts w:hint="eastAsia"/>
              </w:rPr>
              <w:t>：被兑换饭票账号，对应输入参数</w:t>
            </w:r>
            <w:r>
              <w:rPr>
                <w:rFonts w:hint="eastAsia"/>
              </w:rPr>
              <w:t>orgaccounts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ano</w:t>
            </w:r>
          </w:p>
          <w:p w14:paraId="40EA09EE" w14:textId="77777777" w:rsidR="00EC6C8F" w:rsidRDefault="00EC6C8F" w:rsidP="00197A95">
            <w:r>
              <w:rPr>
                <w:rFonts w:hint="eastAsia"/>
              </w:rPr>
              <w:t xml:space="preserve">    tno</w:t>
            </w:r>
            <w:r>
              <w:rPr>
                <w:rFonts w:hint="eastAsia"/>
              </w:rPr>
              <w:t>：子交易编号</w:t>
            </w:r>
          </w:p>
          <w:p w14:paraId="6D8BC52D" w14:textId="77777777" w:rsidR="00EC6C8F" w:rsidRDefault="00EC6C8F" w:rsidP="00197A95">
            <w:r>
              <w:rPr>
                <w:rFonts w:hint="eastAsia"/>
              </w:rPr>
              <w:lastRenderedPageBreak/>
              <w:t xml:space="preserve">    money</w:t>
            </w:r>
            <w:r>
              <w:rPr>
                <w:rFonts w:hint="eastAsia"/>
              </w:rPr>
              <w:t>：兑换成全国饭票的金额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61847C2" w14:textId="77777777" w:rsidR="00EC6C8F" w:rsidRPr="00E57FBE" w:rsidRDefault="00EC6C8F" w:rsidP="00197A95"/>
        </w:tc>
      </w:tr>
    </w:tbl>
    <w:p w14:paraId="0040F6D4" w14:textId="77777777" w:rsidR="000524B8" w:rsidRDefault="000524B8" w:rsidP="0099230E">
      <w:pPr>
        <w:pStyle w:val="3"/>
      </w:pPr>
      <w:bookmarkStart w:id="34" w:name="_Toc480300018"/>
      <w:r>
        <w:rPr>
          <w:rFonts w:hint="eastAsia"/>
        </w:rPr>
        <w:lastRenderedPageBreak/>
        <w:t>取消交易</w:t>
      </w:r>
      <w:bookmarkEnd w:id="34"/>
    </w:p>
    <w:p w14:paraId="5749C628" w14:textId="77777777" w:rsidR="00942591" w:rsidRPr="00942591" w:rsidRDefault="00942591" w:rsidP="00942591">
      <w:r>
        <w:rPr>
          <w:rFonts w:hint="eastAsia"/>
        </w:rPr>
        <w:tab/>
      </w:r>
      <w:r>
        <w:rPr>
          <w:rFonts w:hint="eastAsia"/>
        </w:rPr>
        <w:t>只允许取消未支付的交易。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719"/>
      </w:tblGrid>
      <w:tr w:rsidR="000524B8" w14:paraId="1F367708" w14:textId="77777777" w:rsidTr="0030298F">
        <w:tc>
          <w:tcPr>
            <w:tcW w:w="1809" w:type="dxa"/>
          </w:tcPr>
          <w:p w14:paraId="4443CDA4" w14:textId="77777777" w:rsidR="000524B8" w:rsidRPr="00677344" w:rsidRDefault="000524B8" w:rsidP="0030298F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</w:tcPr>
          <w:p w14:paraId="7834DE06" w14:textId="77777777" w:rsidR="000524B8" w:rsidRDefault="00AE33BF" w:rsidP="00AE33BF">
            <w:r>
              <w:t>/transaction/</w:t>
            </w:r>
            <w:r>
              <w:rPr>
                <w:rFonts w:hint="eastAsia"/>
              </w:rPr>
              <w:t>cancel</w:t>
            </w:r>
          </w:p>
        </w:tc>
      </w:tr>
      <w:tr w:rsidR="000524B8" w14:paraId="0D481383" w14:textId="77777777" w:rsidTr="0030298F">
        <w:tc>
          <w:tcPr>
            <w:tcW w:w="1809" w:type="dxa"/>
          </w:tcPr>
          <w:p w14:paraId="07812249" w14:textId="77777777" w:rsidR="000524B8" w:rsidRPr="00677344" w:rsidRDefault="000524B8" w:rsidP="0030298F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</w:tcPr>
          <w:p w14:paraId="000CFCBA" w14:textId="77777777" w:rsidR="000524B8" w:rsidRDefault="000524B8" w:rsidP="0030298F">
            <w:r>
              <w:rPr>
                <w:rFonts w:hint="eastAsia"/>
              </w:rPr>
              <w:t>POST</w:t>
            </w:r>
            <w:r>
              <w:t xml:space="preserve"> </w:t>
            </w:r>
          </w:p>
        </w:tc>
      </w:tr>
      <w:tr w:rsidR="000524B8" w:rsidRPr="00314500" w14:paraId="11F923CB" w14:textId="77777777" w:rsidTr="0030298F">
        <w:tc>
          <w:tcPr>
            <w:tcW w:w="8528" w:type="dxa"/>
            <w:gridSpan w:val="2"/>
            <w:shd w:val="clear" w:color="auto" w:fill="D9D9D9" w:themeFill="background1" w:themeFillShade="D9"/>
          </w:tcPr>
          <w:p w14:paraId="212134F3" w14:textId="77777777" w:rsidR="000524B8" w:rsidRPr="00314500" w:rsidRDefault="000524B8" w:rsidP="0030298F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</w:tr>
      <w:tr w:rsidR="000524B8" w14:paraId="1613C202" w14:textId="77777777" w:rsidTr="0030298F">
        <w:tc>
          <w:tcPr>
            <w:tcW w:w="1809" w:type="dxa"/>
          </w:tcPr>
          <w:p w14:paraId="1DDED806" w14:textId="77777777" w:rsidR="000524B8" w:rsidRDefault="000524B8" w:rsidP="0030298F">
            <w:r>
              <w:rPr>
                <w:rFonts w:hint="eastAsia"/>
              </w:rPr>
              <w:t>tn</w:t>
            </w:r>
            <w:r w:rsidR="00715C32">
              <w:rPr>
                <w:rFonts w:hint="eastAsia"/>
              </w:rPr>
              <w:t>o</w:t>
            </w:r>
          </w:p>
        </w:tc>
        <w:tc>
          <w:tcPr>
            <w:tcW w:w="6719" w:type="dxa"/>
          </w:tcPr>
          <w:p w14:paraId="09121747" w14:textId="77777777" w:rsidR="000524B8" w:rsidRDefault="000524B8" w:rsidP="0030298F">
            <w:r>
              <w:rPr>
                <w:rFonts w:hint="eastAsia"/>
              </w:rPr>
              <w:t>订单编号</w:t>
            </w:r>
          </w:p>
        </w:tc>
      </w:tr>
      <w:tr w:rsidR="000524B8" w:rsidRPr="00314500" w14:paraId="06265318" w14:textId="77777777" w:rsidTr="0030298F">
        <w:tc>
          <w:tcPr>
            <w:tcW w:w="8528" w:type="dxa"/>
            <w:gridSpan w:val="2"/>
            <w:shd w:val="clear" w:color="auto" w:fill="D9D9D9" w:themeFill="background1" w:themeFillShade="D9"/>
          </w:tcPr>
          <w:p w14:paraId="0F067795" w14:textId="77777777" w:rsidR="000524B8" w:rsidRPr="00314500" w:rsidRDefault="000524B8" w:rsidP="0030298F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</w:tr>
      <w:tr w:rsidR="000524B8" w14:paraId="584B8D3C" w14:textId="77777777" w:rsidTr="0030298F">
        <w:tc>
          <w:tcPr>
            <w:tcW w:w="1809" w:type="dxa"/>
          </w:tcPr>
          <w:p w14:paraId="074E6988" w14:textId="77777777" w:rsidR="000524B8" w:rsidRDefault="00AB6889" w:rsidP="0030298F">
            <w:r>
              <w:rPr>
                <w:rFonts w:hint="eastAsia"/>
              </w:rPr>
              <w:t>无</w:t>
            </w:r>
          </w:p>
        </w:tc>
        <w:tc>
          <w:tcPr>
            <w:tcW w:w="6719" w:type="dxa"/>
          </w:tcPr>
          <w:p w14:paraId="66334784" w14:textId="77777777" w:rsidR="000524B8" w:rsidRDefault="000524B8" w:rsidP="0030298F"/>
        </w:tc>
      </w:tr>
    </w:tbl>
    <w:p w14:paraId="6576216B" w14:textId="77777777" w:rsidR="00197A95" w:rsidRDefault="00197A95" w:rsidP="00197A95">
      <w:pPr>
        <w:pStyle w:val="3"/>
      </w:pPr>
      <w:bookmarkStart w:id="35" w:name="_Toc480300019"/>
      <w:r>
        <w:rPr>
          <w:rFonts w:hint="eastAsia"/>
        </w:rPr>
        <w:t>退款</w:t>
      </w:r>
      <w:bookmarkEnd w:id="35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719"/>
      </w:tblGrid>
      <w:tr w:rsidR="00197A95" w14:paraId="4B9A1447" w14:textId="77777777" w:rsidTr="00197A95">
        <w:tc>
          <w:tcPr>
            <w:tcW w:w="1809" w:type="dxa"/>
          </w:tcPr>
          <w:p w14:paraId="7FECF1EA" w14:textId="77777777" w:rsidR="00197A95" w:rsidRPr="00677344" w:rsidRDefault="00197A95" w:rsidP="00197A95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</w:tcPr>
          <w:p w14:paraId="40099B5D" w14:textId="77777777" w:rsidR="00197A95" w:rsidRDefault="00197A95" w:rsidP="00197A95">
            <w:r>
              <w:t>/transaction/</w:t>
            </w:r>
            <w:r>
              <w:rPr>
                <w:rFonts w:hint="eastAsia"/>
              </w:rPr>
              <w:t>refund</w:t>
            </w:r>
          </w:p>
        </w:tc>
      </w:tr>
      <w:tr w:rsidR="00197A95" w14:paraId="40028B0A" w14:textId="77777777" w:rsidTr="00197A95">
        <w:tc>
          <w:tcPr>
            <w:tcW w:w="1809" w:type="dxa"/>
          </w:tcPr>
          <w:p w14:paraId="7108CB4C" w14:textId="77777777" w:rsidR="00197A95" w:rsidRPr="00677344" w:rsidRDefault="00197A95" w:rsidP="00197A95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</w:tcPr>
          <w:p w14:paraId="796C04D6" w14:textId="77777777" w:rsidR="00197A95" w:rsidRDefault="00197A95" w:rsidP="00197A95">
            <w:r>
              <w:rPr>
                <w:rFonts w:hint="eastAsia"/>
              </w:rPr>
              <w:t>POST</w:t>
            </w:r>
            <w:r>
              <w:t xml:space="preserve"> </w:t>
            </w:r>
          </w:p>
        </w:tc>
      </w:tr>
      <w:tr w:rsidR="00197A95" w:rsidRPr="00314500" w14:paraId="68F86251" w14:textId="77777777" w:rsidTr="00197A95">
        <w:tc>
          <w:tcPr>
            <w:tcW w:w="8528" w:type="dxa"/>
            <w:gridSpan w:val="2"/>
            <w:shd w:val="clear" w:color="auto" w:fill="D9D9D9" w:themeFill="background1" w:themeFillShade="D9"/>
          </w:tcPr>
          <w:p w14:paraId="3C9CDDDE" w14:textId="77777777" w:rsidR="00197A95" w:rsidRPr="00314500" w:rsidRDefault="00197A95" w:rsidP="00197A95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</w:tr>
      <w:tr w:rsidR="00197A95" w14:paraId="38564B0D" w14:textId="77777777" w:rsidTr="00197A95">
        <w:tc>
          <w:tcPr>
            <w:tcW w:w="1809" w:type="dxa"/>
          </w:tcPr>
          <w:p w14:paraId="1BE0A102" w14:textId="77777777" w:rsidR="00197A95" w:rsidRDefault="00197A95" w:rsidP="00197A95">
            <w:r>
              <w:rPr>
                <w:rFonts w:hint="eastAsia"/>
              </w:rPr>
              <w:t>tno</w:t>
            </w:r>
          </w:p>
        </w:tc>
        <w:tc>
          <w:tcPr>
            <w:tcW w:w="6719" w:type="dxa"/>
          </w:tcPr>
          <w:p w14:paraId="138D8C91" w14:textId="77777777" w:rsidR="00197A95" w:rsidRDefault="00197A95" w:rsidP="00197A95">
            <w:r>
              <w:rPr>
                <w:rFonts w:hint="eastAsia"/>
              </w:rPr>
              <w:t>交易编号</w:t>
            </w:r>
          </w:p>
        </w:tc>
      </w:tr>
      <w:tr w:rsidR="00197A95" w:rsidRPr="00314500" w14:paraId="07B98730" w14:textId="77777777" w:rsidTr="00197A95">
        <w:tc>
          <w:tcPr>
            <w:tcW w:w="8528" w:type="dxa"/>
            <w:gridSpan w:val="2"/>
            <w:shd w:val="clear" w:color="auto" w:fill="D9D9D9" w:themeFill="background1" w:themeFillShade="D9"/>
          </w:tcPr>
          <w:p w14:paraId="618A0A49" w14:textId="77777777" w:rsidR="00197A95" w:rsidRPr="00314500" w:rsidRDefault="00197A95" w:rsidP="00197A95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</w:tr>
      <w:tr w:rsidR="00197A95" w14:paraId="16006211" w14:textId="77777777" w:rsidTr="00197A95">
        <w:tc>
          <w:tcPr>
            <w:tcW w:w="1809" w:type="dxa"/>
          </w:tcPr>
          <w:p w14:paraId="7383E8CB" w14:textId="77777777" w:rsidR="00197A95" w:rsidRDefault="00197A95" w:rsidP="00197A95">
            <w:r>
              <w:rPr>
                <w:rFonts w:hint="eastAsia"/>
              </w:rPr>
              <w:t>无</w:t>
            </w:r>
          </w:p>
        </w:tc>
        <w:tc>
          <w:tcPr>
            <w:tcW w:w="6719" w:type="dxa"/>
          </w:tcPr>
          <w:p w14:paraId="2686A1F8" w14:textId="77777777" w:rsidR="00197A95" w:rsidRDefault="00197A95" w:rsidP="00197A95"/>
        </w:tc>
      </w:tr>
    </w:tbl>
    <w:p w14:paraId="27BED7C8" w14:textId="77777777" w:rsidR="006753DD" w:rsidRDefault="006753DD" w:rsidP="0099230E">
      <w:pPr>
        <w:pStyle w:val="3"/>
      </w:pPr>
      <w:bookmarkStart w:id="36" w:name="_Toc480300020"/>
      <w:r>
        <w:rPr>
          <w:rFonts w:hint="eastAsia"/>
        </w:rPr>
        <w:t>查询交易清单</w:t>
      </w:r>
      <w:bookmarkEnd w:id="36"/>
    </w:p>
    <w:p w14:paraId="5F68D092" w14:textId="77777777" w:rsidR="006753DD" w:rsidRDefault="006753DD" w:rsidP="006A4532">
      <w:r>
        <w:rPr>
          <w:rFonts w:hint="eastAsia"/>
        </w:rPr>
        <w:tab/>
      </w:r>
      <w:r>
        <w:rPr>
          <w:rFonts w:hint="eastAsia"/>
        </w:rPr>
        <w:t>查询指定账号的交易清单，只返回交易成功的交易，按时间倒序排列。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4536"/>
        <w:gridCol w:w="2183"/>
      </w:tblGrid>
      <w:tr w:rsidR="006753DD" w14:paraId="676128D0" w14:textId="77777777" w:rsidTr="0030298F">
        <w:tc>
          <w:tcPr>
            <w:tcW w:w="1809" w:type="dxa"/>
          </w:tcPr>
          <w:p w14:paraId="531664BA" w14:textId="77777777" w:rsidR="006753DD" w:rsidRPr="00677344" w:rsidRDefault="006753DD" w:rsidP="0030298F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2"/>
          </w:tcPr>
          <w:p w14:paraId="1D231ECC" w14:textId="77777777" w:rsidR="006753DD" w:rsidRDefault="006753DD" w:rsidP="0030298F">
            <w:r>
              <w:rPr>
                <w:rFonts w:hint="eastAsia"/>
              </w:rPr>
              <w:t>transaction/list</w:t>
            </w:r>
          </w:p>
        </w:tc>
      </w:tr>
      <w:tr w:rsidR="006753DD" w14:paraId="3FBAAE07" w14:textId="77777777" w:rsidTr="0030298F">
        <w:tc>
          <w:tcPr>
            <w:tcW w:w="1809" w:type="dxa"/>
          </w:tcPr>
          <w:p w14:paraId="15678FF4" w14:textId="77777777" w:rsidR="006753DD" w:rsidRPr="00677344" w:rsidRDefault="006753DD" w:rsidP="0030298F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2"/>
          </w:tcPr>
          <w:p w14:paraId="410A35B1" w14:textId="77777777" w:rsidR="006753DD" w:rsidRDefault="006753DD" w:rsidP="0030298F">
            <w:r>
              <w:rPr>
                <w:rFonts w:hint="eastAsia"/>
              </w:rPr>
              <w:t>post</w:t>
            </w:r>
          </w:p>
        </w:tc>
      </w:tr>
      <w:tr w:rsidR="006753DD" w:rsidRPr="00314500" w14:paraId="1AA86442" w14:textId="77777777" w:rsidTr="0030298F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7B31D81" w14:textId="77777777" w:rsidR="006753DD" w:rsidRPr="00314500" w:rsidRDefault="006753DD" w:rsidP="0030298F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D7FCB56" w14:textId="77777777" w:rsidR="006753DD" w:rsidRPr="00314500" w:rsidRDefault="006753DD" w:rsidP="0030298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753DD" w14:paraId="77228780" w14:textId="77777777" w:rsidTr="0030298F">
        <w:tc>
          <w:tcPr>
            <w:tcW w:w="1809" w:type="dxa"/>
          </w:tcPr>
          <w:p w14:paraId="491AEC6D" w14:textId="77777777" w:rsidR="006753DD" w:rsidRDefault="006753DD" w:rsidP="0030298F">
            <w:r>
              <w:rPr>
                <w:rFonts w:hint="eastAsia"/>
              </w:rPr>
              <w:t>utype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28ECF122" w14:textId="77777777" w:rsidR="006753DD" w:rsidRDefault="006753DD" w:rsidP="0030298F">
            <w:r>
              <w:rPr>
                <w:rFonts w:hint="eastAsia"/>
              </w:rPr>
              <w:t>用户类型，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平台，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商业用户，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个人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4EB6F88" w14:textId="77777777" w:rsidR="006753DD" w:rsidRDefault="006753DD" w:rsidP="0030298F"/>
        </w:tc>
      </w:tr>
      <w:tr w:rsidR="006753DD" w14:paraId="459A2900" w14:textId="77777777" w:rsidTr="0030298F">
        <w:tc>
          <w:tcPr>
            <w:tcW w:w="1809" w:type="dxa"/>
          </w:tcPr>
          <w:p w14:paraId="02B52434" w14:textId="77777777" w:rsidR="006753DD" w:rsidRDefault="006753DD" w:rsidP="0030298F">
            <w:r>
              <w:rPr>
                <w:rFonts w:hint="eastAsia"/>
              </w:rPr>
              <w:t>uno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7A3A852D" w14:textId="77777777" w:rsidR="006753DD" w:rsidRPr="00EB1EB8" w:rsidRDefault="006753DD" w:rsidP="0030298F">
            <w:r>
              <w:rPr>
                <w:rFonts w:hint="eastAsia"/>
              </w:rPr>
              <w:t>用户编号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32140896" w14:textId="77777777" w:rsidR="006753DD" w:rsidRDefault="006753DD" w:rsidP="0030298F"/>
        </w:tc>
      </w:tr>
      <w:tr w:rsidR="006753DD" w14:paraId="008CB5E5" w14:textId="77777777" w:rsidTr="0030298F">
        <w:tc>
          <w:tcPr>
            <w:tcW w:w="1809" w:type="dxa"/>
          </w:tcPr>
          <w:p w14:paraId="4623BBEB" w14:textId="77777777" w:rsidR="006753DD" w:rsidRDefault="006753DD" w:rsidP="0030298F">
            <w:r>
              <w:rPr>
                <w:rFonts w:hint="eastAsia"/>
              </w:rPr>
              <w:t>atid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63ECF4D2" w14:textId="77777777" w:rsidR="006753DD" w:rsidRDefault="006753DD" w:rsidP="0030298F">
            <w:r>
              <w:rPr>
                <w:rFonts w:hint="eastAsia"/>
              </w:rPr>
              <w:t>账号类型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1478FCF3" w14:textId="77777777" w:rsidR="006753DD" w:rsidRDefault="006753DD" w:rsidP="0030298F">
            <w:r>
              <w:rPr>
                <w:rFonts w:hint="eastAsia"/>
              </w:rPr>
              <w:t>可选</w:t>
            </w:r>
          </w:p>
        </w:tc>
      </w:tr>
      <w:tr w:rsidR="006753DD" w14:paraId="0F991228" w14:textId="77777777" w:rsidTr="0030298F">
        <w:tc>
          <w:tcPr>
            <w:tcW w:w="1809" w:type="dxa"/>
          </w:tcPr>
          <w:p w14:paraId="312ACDD6" w14:textId="77777777" w:rsidR="006753DD" w:rsidRDefault="006753DD" w:rsidP="0030298F">
            <w:r>
              <w:rPr>
                <w:rFonts w:hint="eastAsia"/>
              </w:rPr>
              <w:t>ano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522754B2" w14:textId="77777777" w:rsidR="006753DD" w:rsidRDefault="006753DD" w:rsidP="0030298F">
            <w:r>
              <w:rPr>
                <w:rFonts w:hint="eastAsia"/>
              </w:rPr>
              <w:t>账号编号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49E920B8" w14:textId="77777777" w:rsidR="006753DD" w:rsidRDefault="006753DD" w:rsidP="0030298F">
            <w:r>
              <w:rPr>
                <w:rFonts w:hint="eastAsia"/>
              </w:rPr>
              <w:t>可选</w:t>
            </w:r>
          </w:p>
        </w:tc>
      </w:tr>
      <w:tr w:rsidR="006753DD" w14:paraId="29A53C40" w14:textId="77777777" w:rsidTr="0030298F">
        <w:tc>
          <w:tcPr>
            <w:tcW w:w="1809" w:type="dxa"/>
          </w:tcPr>
          <w:p w14:paraId="7E5A3DCD" w14:textId="77777777" w:rsidR="006753DD" w:rsidRDefault="006753DD" w:rsidP="0030298F">
            <w:r>
              <w:rPr>
                <w:rFonts w:hint="eastAsia"/>
              </w:rPr>
              <w:t>starttime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6701E74B" w14:textId="77777777" w:rsidR="006753DD" w:rsidRDefault="006753DD" w:rsidP="0030298F">
            <w:r>
              <w:rPr>
                <w:rFonts w:hint="eastAsia"/>
              </w:rPr>
              <w:t>查询起始时间，时间戳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4F1311F8" w14:textId="77777777" w:rsidR="006753DD" w:rsidRDefault="006753DD" w:rsidP="0030298F">
            <w:r>
              <w:rPr>
                <w:rFonts w:hint="eastAsia"/>
              </w:rPr>
              <w:t>可选</w:t>
            </w:r>
          </w:p>
        </w:tc>
      </w:tr>
      <w:tr w:rsidR="006753DD" w14:paraId="7D207389" w14:textId="77777777" w:rsidTr="0030298F">
        <w:tc>
          <w:tcPr>
            <w:tcW w:w="1809" w:type="dxa"/>
          </w:tcPr>
          <w:p w14:paraId="43051EF8" w14:textId="77777777" w:rsidR="006753DD" w:rsidRDefault="006753DD" w:rsidP="0030298F">
            <w:r>
              <w:rPr>
                <w:rFonts w:hint="eastAsia"/>
              </w:rPr>
              <w:t>stoptime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3681E104" w14:textId="77777777" w:rsidR="006753DD" w:rsidRDefault="006753DD" w:rsidP="0030298F">
            <w:r>
              <w:rPr>
                <w:rFonts w:hint="eastAsia"/>
              </w:rPr>
              <w:t>查询结束时间，时间戳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FA236E3" w14:textId="77777777" w:rsidR="006753DD" w:rsidRDefault="006753DD" w:rsidP="0030298F">
            <w:r>
              <w:rPr>
                <w:rFonts w:hint="eastAsia"/>
              </w:rPr>
              <w:t>可选</w:t>
            </w:r>
          </w:p>
        </w:tc>
      </w:tr>
      <w:tr w:rsidR="006753DD" w14:paraId="41612819" w14:textId="77777777" w:rsidTr="0030298F">
        <w:tc>
          <w:tcPr>
            <w:tcW w:w="1809" w:type="dxa"/>
          </w:tcPr>
          <w:p w14:paraId="60FD3D23" w14:textId="77777777" w:rsidR="006753DD" w:rsidRDefault="006753DD" w:rsidP="0030298F">
            <w:r>
              <w:rPr>
                <w:rFonts w:hint="eastAsia"/>
              </w:rPr>
              <w:t>transtype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6E1F56FB" w14:textId="77777777" w:rsidR="006753DD" w:rsidRDefault="006753DD" w:rsidP="0030298F">
            <w:r>
              <w:rPr>
                <w:rFonts w:hint="eastAsia"/>
              </w:rPr>
              <w:t>交易类型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4358D145" w14:textId="77777777" w:rsidR="006753DD" w:rsidRDefault="006753DD" w:rsidP="0030298F">
            <w:r>
              <w:rPr>
                <w:rFonts w:hint="eastAsia"/>
              </w:rPr>
              <w:t>可选</w:t>
            </w:r>
          </w:p>
        </w:tc>
      </w:tr>
      <w:tr w:rsidR="006753DD" w14:paraId="0A187B4B" w14:textId="77777777" w:rsidTr="0030298F">
        <w:tc>
          <w:tcPr>
            <w:tcW w:w="1809" w:type="dxa"/>
          </w:tcPr>
          <w:p w14:paraId="474C0D5D" w14:textId="77777777" w:rsidR="006753DD" w:rsidRDefault="006753DD" w:rsidP="0030298F">
            <w:r>
              <w:rPr>
                <w:rFonts w:hint="eastAsia"/>
              </w:rPr>
              <w:t>ispay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4BA99129" w14:textId="77777777" w:rsidR="006753DD" w:rsidRDefault="006753DD" w:rsidP="0030298F">
            <w:r>
              <w:rPr>
                <w:rFonts w:hint="eastAsia"/>
              </w:rPr>
              <w:t>是否只匹配支付参数，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全部，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支付，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lastRenderedPageBreak/>
              <w:t>收款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4332ACB5" w14:textId="77777777" w:rsidR="006753DD" w:rsidRDefault="006753DD" w:rsidP="0030298F">
            <w:r>
              <w:rPr>
                <w:rFonts w:hint="eastAsia"/>
              </w:rPr>
              <w:lastRenderedPageBreak/>
              <w:t>可选</w:t>
            </w:r>
          </w:p>
        </w:tc>
      </w:tr>
      <w:tr w:rsidR="006753DD" w14:paraId="6C5C67D5" w14:textId="77777777" w:rsidTr="0030298F">
        <w:tc>
          <w:tcPr>
            <w:tcW w:w="1809" w:type="dxa"/>
          </w:tcPr>
          <w:p w14:paraId="683E900F" w14:textId="77777777" w:rsidR="006753DD" w:rsidRDefault="006753DD" w:rsidP="0030298F">
            <w:r>
              <w:rPr>
                <w:rFonts w:hint="eastAsia"/>
              </w:rPr>
              <w:lastRenderedPageBreak/>
              <w:t>skip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432988E8" w14:textId="77777777" w:rsidR="006753DD" w:rsidRDefault="006753DD" w:rsidP="0030298F">
            <w:r>
              <w:rPr>
                <w:rFonts w:hint="eastAsia"/>
              </w:rPr>
              <w:t>忽略记录数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B7616FB" w14:textId="77777777" w:rsidR="006753DD" w:rsidRDefault="006753DD" w:rsidP="0030298F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6753DD" w14:paraId="4C9E056F" w14:textId="77777777" w:rsidTr="0030298F">
        <w:tc>
          <w:tcPr>
            <w:tcW w:w="1809" w:type="dxa"/>
          </w:tcPr>
          <w:p w14:paraId="30084F9D" w14:textId="77777777" w:rsidR="006753DD" w:rsidRDefault="006753DD" w:rsidP="0030298F">
            <w:r>
              <w:rPr>
                <w:rFonts w:hint="eastAsia"/>
              </w:rPr>
              <w:t>limit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49E30FFA" w14:textId="77777777" w:rsidR="006753DD" w:rsidRDefault="006753DD" w:rsidP="0030298F">
            <w:r>
              <w:rPr>
                <w:rFonts w:hint="eastAsia"/>
              </w:rPr>
              <w:t>最大记录数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6E8D0C6" w14:textId="77777777" w:rsidR="006753DD" w:rsidRDefault="006753DD" w:rsidP="0030298F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20</w:t>
            </w:r>
          </w:p>
        </w:tc>
      </w:tr>
      <w:tr w:rsidR="006753DD" w:rsidRPr="00314500" w14:paraId="34A8443F" w14:textId="77777777" w:rsidTr="0030298F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543546E" w14:textId="77777777" w:rsidR="006753DD" w:rsidRPr="00314500" w:rsidRDefault="006753DD" w:rsidP="0030298F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30AE962" w14:textId="77777777" w:rsidR="006753DD" w:rsidRPr="00314500" w:rsidRDefault="006753DD" w:rsidP="0030298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753DD" w14:paraId="6FC68054" w14:textId="77777777" w:rsidTr="0030298F">
        <w:tc>
          <w:tcPr>
            <w:tcW w:w="1809" w:type="dxa"/>
            <w:vMerge w:val="restart"/>
          </w:tcPr>
          <w:p w14:paraId="364EF117" w14:textId="77777777" w:rsidR="006753DD" w:rsidRDefault="006753DD" w:rsidP="0030298F">
            <w:r>
              <w:rPr>
                <w:rFonts w:hint="eastAsia"/>
              </w:rPr>
              <w:t>list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0D83CEC8" w14:textId="77777777" w:rsidR="006753DD" w:rsidRDefault="006753DD" w:rsidP="0030298F">
            <w:r>
              <w:rPr>
                <w:rFonts w:hint="eastAsia"/>
              </w:rPr>
              <w:t>交易清单，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数组，包含以下字段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14A096D1" w14:textId="77777777" w:rsidR="006753DD" w:rsidRPr="00DC4047" w:rsidRDefault="006753DD" w:rsidP="0030298F"/>
        </w:tc>
      </w:tr>
      <w:tr w:rsidR="006753DD" w14:paraId="6727F28C" w14:textId="77777777" w:rsidTr="0030298F">
        <w:tc>
          <w:tcPr>
            <w:tcW w:w="1809" w:type="dxa"/>
            <w:vMerge/>
          </w:tcPr>
          <w:p w14:paraId="2D35FD65" w14:textId="77777777"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0B46CE4E" w14:textId="77777777" w:rsidR="006753DD" w:rsidRDefault="006753DD" w:rsidP="0030298F">
            <w:r>
              <w:rPr>
                <w:rFonts w:hint="eastAsia"/>
              </w:rPr>
              <w:t>tno</w:t>
            </w:r>
            <w:r>
              <w:rPr>
                <w:rFonts w:hint="eastAsia"/>
              </w:rPr>
              <w:t>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36654C2C" w14:textId="77777777" w:rsidR="006753DD" w:rsidRPr="00DC4047" w:rsidRDefault="006753DD" w:rsidP="0030298F"/>
        </w:tc>
      </w:tr>
      <w:tr w:rsidR="006753DD" w14:paraId="74C559A3" w14:textId="77777777" w:rsidTr="0030298F">
        <w:tc>
          <w:tcPr>
            <w:tcW w:w="1809" w:type="dxa"/>
            <w:vMerge/>
          </w:tcPr>
          <w:p w14:paraId="0290D867" w14:textId="77777777"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09CA9E58" w14:textId="77777777" w:rsidR="006753DD" w:rsidRDefault="006753DD" w:rsidP="0030298F">
            <w:r>
              <w:rPr>
                <w:rFonts w:hint="eastAsia"/>
              </w:rPr>
              <w:t>orgtype</w:t>
            </w:r>
            <w:r>
              <w:rPr>
                <w:rFonts w:hint="eastAsia"/>
              </w:rPr>
              <w:t>支付用户类型</w:t>
            </w:r>
            <w:r w:rsidR="00793C10">
              <w:rPr>
                <w:rFonts w:hint="eastAsia"/>
              </w:rPr>
              <w:t>，</w:t>
            </w:r>
            <w:r w:rsidR="00793C10">
              <w:rPr>
                <w:rFonts w:hint="eastAsia"/>
              </w:rPr>
              <w:t>atid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3D294EEB" w14:textId="77777777" w:rsidR="006753DD" w:rsidRPr="00DC4047" w:rsidRDefault="006753DD" w:rsidP="0030298F"/>
        </w:tc>
      </w:tr>
      <w:tr w:rsidR="006753DD" w14:paraId="6041B6E3" w14:textId="77777777" w:rsidTr="0030298F">
        <w:tc>
          <w:tcPr>
            <w:tcW w:w="1809" w:type="dxa"/>
            <w:vMerge/>
          </w:tcPr>
          <w:p w14:paraId="520CAFAF" w14:textId="77777777"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4BBCB4F3" w14:textId="77777777" w:rsidR="006753DD" w:rsidRDefault="006753DD" w:rsidP="0030298F">
            <w:r>
              <w:rPr>
                <w:rFonts w:hint="eastAsia"/>
              </w:rPr>
              <w:t>orgno</w:t>
            </w:r>
            <w:r>
              <w:rPr>
                <w:rFonts w:hint="eastAsia"/>
              </w:rPr>
              <w:t>支付用户编号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176A918" w14:textId="77777777" w:rsidR="006753DD" w:rsidRPr="00DC4047" w:rsidRDefault="006753DD" w:rsidP="0030298F"/>
        </w:tc>
      </w:tr>
      <w:tr w:rsidR="006753DD" w14:paraId="0B410691" w14:textId="77777777" w:rsidTr="0030298F">
        <w:tc>
          <w:tcPr>
            <w:tcW w:w="1809" w:type="dxa"/>
            <w:vMerge/>
          </w:tcPr>
          <w:p w14:paraId="54121302" w14:textId="77777777"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547006D2" w14:textId="77777777" w:rsidR="006753DD" w:rsidRDefault="006753DD" w:rsidP="0030298F">
            <w:r>
              <w:rPr>
                <w:rFonts w:hint="eastAsia"/>
              </w:rPr>
              <w:t>orgaccount</w:t>
            </w:r>
            <w:r>
              <w:rPr>
                <w:rFonts w:hint="eastAsia"/>
              </w:rPr>
              <w:t>支付账号编号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8C290FC" w14:textId="77777777" w:rsidR="006753DD" w:rsidRPr="00DC4047" w:rsidRDefault="006753DD" w:rsidP="0030298F"/>
        </w:tc>
      </w:tr>
      <w:tr w:rsidR="006753DD" w14:paraId="48D39D81" w14:textId="77777777" w:rsidTr="0030298F">
        <w:tc>
          <w:tcPr>
            <w:tcW w:w="1809" w:type="dxa"/>
            <w:vMerge/>
          </w:tcPr>
          <w:p w14:paraId="58A5952F" w14:textId="77777777"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635901DE" w14:textId="77777777" w:rsidR="006753DD" w:rsidRDefault="006753DD" w:rsidP="0030298F">
            <w:r>
              <w:rPr>
                <w:rFonts w:hint="eastAsia"/>
              </w:rPr>
              <w:t>desttype</w:t>
            </w:r>
            <w:r>
              <w:rPr>
                <w:rFonts w:hint="eastAsia"/>
              </w:rPr>
              <w:t>收款用户类型</w:t>
            </w:r>
            <w:r w:rsidR="00793C10">
              <w:rPr>
                <w:rFonts w:hint="eastAsia"/>
              </w:rPr>
              <w:t>，</w:t>
            </w:r>
            <w:r w:rsidR="00793C10">
              <w:rPr>
                <w:rFonts w:hint="eastAsia"/>
              </w:rPr>
              <w:t>atid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8A97AA9" w14:textId="77777777" w:rsidR="006753DD" w:rsidRPr="00DC4047" w:rsidRDefault="006753DD" w:rsidP="0030298F"/>
        </w:tc>
      </w:tr>
      <w:tr w:rsidR="006753DD" w14:paraId="488713A0" w14:textId="77777777" w:rsidTr="0030298F">
        <w:tc>
          <w:tcPr>
            <w:tcW w:w="1809" w:type="dxa"/>
            <w:vMerge/>
          </w:tcPr>
          <w:p w14:paraId="794E3E38" w14:textId="77777777"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49B5DAD0" w14:textId="77777777" w:rsidR="006753DD" w:rsidRPr="002E52B2" w:rsidRDefault="006753DD" w:rsidP="0030298F">
            <w:r>
              <w:rPr>
                <w:rFonts w:hint="eastAsia"/>
              </w:rPr>
              <w:t>destno</w:t>
            </w:r>
            <w:r>
              <w:rPr>
                <w:rFonts w:hint="eastAsia"/>
              </w:rPr>
              <w:t>收款用户编号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09829C3" w14:textId="77777777" w:rsidR="006753DD" w:rsidRPr="00DC4047" w:rsidRDefault="006753DD" w:rsidP="0030298F"/>
        </w:tc>
      </w:tr>
      <w:tr w:rsidR="006753DD" w14:paraId="69455DDA" w14:textId="77777777" w:rsidTr="0030298F">
        <w:tc>
          <w:tcPr>
            <w:tcW w:w="1809" w:type="dxa"/>
            <w:vMerge/>
          </w:tcPr>
          <w:p w14:paraId="0108CFA6" w14:textId="77777777"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4A12C3B5" w14:textId="77777777" w:rsidR="006753DD" w:rsidRDefault="006753DD" w:rsidP="0030298F">
            <w:r>
              <w:rPr>
                <w:rFonts w:hint="eastAsia"/>
              </w:rPr>
              <w:t>destaccount</w:t>
            </w:r>
            <w:r>
              <w:rPr>
                <w:rFonts w:hint="eastAsia"/>
              </w:rPr>
              <w:t>收款账号编号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4CEADDA2" w14:textId="77777777" w:rsidR="006753DD" w:rsidRPr="00DC4047" w:rsidRDefault="006753DD" w:rsidP="0030298F"/>
        </w:tc>
      </w:tr>
      <w:tr w:rsidR="006753DD" w14:paraId="0EE0E30E" w14:textId="77777777" w:rsidTr="0030298F">
        <w:tc>
          <w:tcPr>
            <w:tcW w:w="1809" w:type="dxa"/>
            <w:vMerge/>
          </w:tcPr>
          <w:p w14:paraId="252E5168" w14:textId="77777777"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7CF5DB1E" w14:textId="77777777" w:rsidR="006753DD" w:rsidRDefault="006753DD" w:rsidP="0030298F">
            <w:r>
              <w:rPr>
                <w:rFonts w:hint="eastAsia"/>
              </w:rPr>
              <w:t>money</w:t>
            </w:r>
            <w:r>
              <w:rPr>
                <w:rFonts w:hint="eastAsia"/>
              </w:rPr>
              <w:t>交易金额，单位元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7EE41404" w14:textId="77777777" w:rsidR="006753DD" w:rsidRPr="00DC4047" w:rsidRDefault="006753DD" w:rsidP="0030298F"/>
        </w:tc>
      </w:tr>
      <w:tr w:rsidR="006753DD" w14:paraId="68A0BF9F" w14:textId="77777777" w:rsidTr="0030298F">
        <w:tc>
          <w:tcPr>
            <w:tcW w:w="1809" w:type="dxa"/>
            <w:vMerge/>
          </w:tcPr>
          <w:p w14:paraId="64733E77" w14:textId="77777777"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343045C8" w14:textId="77777777" w:rsidR="006753DD" w:rsidRPr="002E52B2" w:rsidRDefault="006753DD" w:rsidP="0030298F">
            <w:r>
              <w:rPr>
                <w:rFonts w:hint="eastAsia"/>
              </w:rPr>
              <w:t>modifiedtime</w:t>
            </w:r>
            <w:r>
              <w:rPr>
                <w:rFonts w:hint="eastAsia"/>
              </w:rPr>
              <w:t>交易时间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3AF1C85F" w14:textId="77777777" w:rsidR="006753DD" w:rsidRPr="00DC4047" w:rsidRDefault="006753DD" w:rsidP="0030298F"/>
        </w:tc>
      </w:tr>
      <w:tr w:rsidR="006753DD" w14:paraId="1119F931" w14:textId="77777777" w:rsidTr="0030298F">
        <w:tc>
          <w:tcPr>
            <w:tcW w:w="1809" w:type="dxa"/>
            <w:vMerge/>
          </w:tcPr>
          <w:p w14:paraId="79E4322A" w14:textId="77777777"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42657BAE" w14:textId="77777777" w:rsidR="006753DD" w:rsidRDefault="006753DD" w:rsidP="0030298F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交易结果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4A4696F4" w14:textId="77777777" w:rsidR="006753DD" w:rsidRPr="00DC4047" w:rsidRDefault="006753DD" w:rsidP="0030298F"/>
        </w:tc>
      </w:tr>
      <w:tr w:rsidR="006753DD" w14:paraId="1E003367" w14:textId="77777777" w:rsidTr="0030298F">
        <w:tc>
          <w:tcPr>
            <w:tcW w:w="1809" w:type="dxa"/>
            <w:vMerge/>
          </w:tcPr>
          <w:p w14:paraId="2C798B84" w14:textId="77777777"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4DEA2211" w14:textId="77777777" w:rsidR="006753DD" w:rsidRDefault="006753DD" w:rsidP="0030298F">
            <w:r>
              <w:rPr>
                <w:rFonts w:hint="eastAsia"/>
              </w:rPr>
              <w:t>statusmsg</w:t>
            </w:r>
            <w:r>
              <w:rPr>
                <w:rFonts w:hint="eastAsia"/>
              </w:rPr>
              <w:t>交易结果说明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A29BB39" w14:textId="77777777" w:rsidR="006753DD" w:rsidRPr="00DC4047" w:rsidRDefault="006753DD" w:rsidP="0030298F"/>
        </w:tc>
      </w:tr>
    </w:tbl>
    <w:p w14:paraId="08C0CB04" w14:textId="77777777" w:rsidR="006753DD" w:rsidRPr="006753DD" w:rsidRDefault="006753DD" w:rsidP="006753DD"/>
    <w:p w14:paraId="67390EB3" w14:textId="77777777" w:rsidR="006753DD" w:rsidRDefault="006753DD" w:rsidP="0099230E">
      <w:pPr>
        <w:pStyle w:val="3"/>
      </w:pPr>
      <w:bookmarkStart w:id="37" w:name="_Toc480300021"/>
      <w:r>
        <w:rPr>
          <w:rFonts w:hint="eastAsia"/>
        </w:rPr>
        <w:t>查询交易明细</w:t>
      </w:r>
      <w:bookmarkEnd w:id="37"/>
    </w:p>
    <w:p w14:paraId="12F5D65A" w14:textId="77777777" w:rsidR="006753DD" w:rsidRDefault="006753DD" w:rsidP="007111E3">
      <w:r>
        <w:rPr>
          <w:rFonts w:hint="eastAsia"/>
        </w:rPr>
        <w:tab/>
      </w:r>
      <w:r>
        <w:rPr>
          <w:rFonts w:hint="eastAsia"/>
        </w:rPr>
        <w:t>查询指定账号的交易清单，只返回交易成功的交易，按时间倒序排列。</w:t>
      </w:r>
    </w:p>
    <w:tbl>
      <w:tblPr>
        <w:tblStyle w:val="ab"/>
        <w:tblW w:w="8528" w:type="dxa"/>
        <w:tblLayout w:type="fixed"/>
        <w:tblLook w:val="04A0" w:firstRow="1" w:lastRow="0" w:firstColumn="1" w:lastColumn="0" w:noHBand="0" w:noVBand="1"/>
      </w:tblPr>
      <w:tblGrid>
        <w:gridCol w:w="1809"/>
        <w:gridCol w:w="4536"/>
        <w:gridCol w:w="2183"/>
      </w:tblGrid>
      <w:tr w:rsidR="006753DD" w14:paraId="13B2EEBC" w14:textId="77777777" w:rsidTr="0030298F">
        <w:tc>
          <w:tcPr>
            <w:tcW w:w="1809" w:type="dxa"/>
          </w:tcPr>
          <w:p w14:paraId="7C2CEEB1" w14:textId="77777777" w:rsidR="006753DD" w:rsidRPr="00677344" w:rsidRDefault="006753DD" w:rsidP="0030298F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2"/>
          </w:tcPr>
          <w:p w14:paraId="62CDFEC0" w14:textId="77777777" w:rsidR="006753DD" w:rsidRDefault="006753DD" w:rsidP="0030298F">
            <w:r>
              <w:rPr>
                <w:rFonts w:hint="eastAsia"/>
              </w:rPr>
              <w:t>transaction/get</w:t>
            </w:r>
          </w:p>
        </w:tc>
      </w:tr>
      <w:tr w:rsidR="006753DD" w14:paraId="5DDCE849" w14:textId="77777777" w:rsidTr="0030298F">
        <w:tc>
          <w:tcPr>
            <w:tcW w:w="1809" w:type="dxa"/>
          </w:tcPr>
          <w:p w14:paraId="527D53C0" w14:textId="77777777" w:rsidR="006753DD" w:rsidRPr="00677344" w:rsidRDefault="006753DD" w:rsidP="0030298F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2"/>
          </w:tcPr>
          <w:p w14:paraId="2D02C218" w14:textId="77777777" w:rsidR="006753DD" w:rsidRDefault="006753DD" w:rsidP="0030298F">
            <w:r>
              <w:rPr>
                <w:rFonts w:hint="eastAsia"/>
              </w:rPr>
              <w:t>post</w:t>
            </w:r>
          </w:p>
        </w:tc>
      </w:tr>
      <w:tr w:rsidR="006753DD" w:rsidRPr="00314500" w14:paraId="362CB6D6" w14:textId="77777777" w:rsidTr="0030298F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EC822FD" w14:textId="77777777" w:rsidR="006753DD" w:rsidRPr="00314500" w:rsidRDefault="006753DD" w:rsidP="0030298F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EF34862" w14:textId="77777777" w:rsidR="006753DD" w:rsidRPr="00314500" w:rsidRDefault="006753DD" w:rsidP="0030298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753DD" w14:paraId="32151577" w14:textId="77777777" w:rsidTr="0030298F">
        <w:tc>
          <w:tcPr>
            <w:tcW w:w="1809" w:type="dxa"/>
          </w:tcPr>
          <w:p w14:paraId="6C6F0469" w14:textId="77777777" w:rsidR="006753DD" w:rsidRDefault="006753DD" w:rsidP="0030298F">
            <w:r>
              <w:rPr>
                <w:rFonts w:hint="eastAsia"/>
              </w:rPr>
              <w:t>tno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7A0913B9" w14:textId="77777777" w:rsidR="006753DD" w:rsidRDefault="006753DD" w:rsidP="0030298F">
            <w:r>
              <w:rPr>
                <w:rFonts w:hint="eastAsia"/>
              </w:rPr>
              <w:t>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4946897B" w14:textId="77777777" w:rsidR="006753DD" w:rsidRDefault="006753DD" w:rsidP="0030298F"/>
        </w:tc>
      </w:tr>
      <w:tr w:rsidR="006753DD" w:rsidRPr="00314500" w14:paraId="0E3264CA" w14:textId="77777777" w:rsidTr="0030298F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E551A4" w14:textId="77777777" w:rsidR="006753DD" w:rsidRPr="00314500" w:rsidRDefault="006753DD" w:rsidP="0030298F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179F180" w14:textId="77777777" w:rsidR="006753DD" w:rsidRPr="00314500" w:rsidRDefault="006753DD" w:rsidP="0030298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753DD" w14:paraId="48F5149E" w14:textId="77777777" w:rsidTr="0030298F">
        <w:tc>
          <w:tcPr>
            <w:tcW w:w="1809" w:type="dxa"/>
            <w:vMerge w:val="restart"/>
          </w:tcPr>
          <w:p w14:paraId="3E515015" w14:textId="77777777" w:rsidR="006753DD" w:rsidRDefault="006753DD" w:rsidP="0030298F">
            <w:r>
              <w:rPr>
                <w:rFonts w:hint="eastAsia"/>
              </w:rPr>
              <w:t>transaction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507A0008" w14:textId="77777777" w:rsidR="006753DD" w:rsidRDefault="006753DD" w:rsidP="0030298F">
            <w:r>
              <w:rPr>
                <w:rFonts w:hint="eastAsia"/>
              </w:rPr>
              <w:t>交易明细，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对象，包含以下字段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73601AE7" w14:textId="77777777" w:rsidR="006753DD" w:rsidRPr="00DC4047" w:rsidRDefault="006753DD" w:rsidP="0030298F"/>
        </w:tc>
      </w:tr>
      <w:tr w:rsidR="006753DD" w14:paraId="56477B17" w14:textId="77777777" w:rsidTr="0030298F">
        <w:tc>
          <w:tcPr>
            <w:tcW w:w="1809" w:type="dxa"/>
            <w:vMerge/>
          </w:tcPr>
          <w:p w14:paraId="7D24BF3F" w14:textId="77777777"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05C9C987" w14:textId="77777777" w:rsidR="006753DD" w:rsidRDefault="006753DD" w:rsidP="0030298F">
            <w:r>
              <w:rPr>
                <w:rFonts w:hint="eastAsia"/>
              </w:rPr>
              <w:t>tno</w:t>
            </w:r>
            <w:r>
              <w:rPr>
                <w:rFonts w:hint="eastAsia"/>
              </w:rPr>
              <w:t>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944FA6A" w14:textId="77777777" w:rsidR="006753DD" w:rsidRPr="00DC4047" w:rsidRDefault="006753DD" w:rsidP="0030298F"/>
        </w:tc>
      </w:tr>
      <w:tr w:rsidR="006753DD" w14:paraId="032D1E88" w14:textId="77777777" w:rsidTr="0030298F">
        <w:tc>
          <w:tcPr>
            <w:tcW w:w="1809" w:type="dxa"/>
            <w:vMerge/>
          </w:tcPr>
          <w:p w14:paraId="0F49FF3E" w14:textId="77777777"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24D1B7DB" w14:textId="77777777" w:rsidR="006753DD" w:rsidRDefault="006753DD" w:rsidP="0030298F">
            <w:r>
              <w:rPr>
                <w:rFonts w:hint="eastAsia"/>
              </w:rPr>
              <w:t>thirdno</w:t>
            </w:r>
            <w:r>
              <w:rPr>
                <w:rFonts w:hint="eastAsia"/>
              </w:rPr>
              <w:t>第三方支付交易编号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1C87073B" w14:textId="77777777" w:rsidR="006753DD" w:rsidRPr="00DC4047" w:rsidRDefault="006753DD" w:rsidP="0030298F"/>
        </w:tc>
      </w:tr>
      <w:tr w:rsidR="006753DD" w14:paraId="634A0885" w14:textId="77777777" w:rsidTr="0030298F">
        <w:tc>
          <w:tcPr>
            <w:tcW w:w="1809" w:type="dxa"/>
            <w:vMerge/>
          </w:tcPr>
          <w:p w14:paraId="74F8EE71" w14:textId="77777777"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0CE0573F" w14:textId="77777777" w:rsidR="006753DD" w:rsidRDefault="006753DD" w:rsidP="0030298F">
            <w:r>
              <w:rPr>
                <w:rFonts w:hint="eastAsia"/>
              </w:rPr>
              <w:t>orderno</w:t>
            </w:r>
            <w:r>
              <w:rPr>
                <w:rFonts w:hint="eastAsia"/>
              </w:rPr>
              <w:t>业务系统交易编号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157FCF8D" w14:textId="77777777" w:rsidR="006753DD" w:rsidRPr="00DC4047" w:rsidRDefault="006753DD" w:rsidP="0030298F"/>
        </w:tc>
      </w:tr>
      <w:tr w:rsidR="006753DD" w14:paraId="59A6DDF8" w14:textId="77777777" w:rsidTr="0030298F">
        <w:tc>
          <w:tcPr>
            <w:tcW w:w="1809" w:type="dxa"/>
            <w:vMerge/>
          </w:tcPr>
          <w:p w14:paraId="2A35CE47" w14:textId="77777777"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6D374C36" w14:textId="77777777" w:rsidR="006753DD" w:rsidRDefault="006753DD" w:rsidP="0030298F">
            <w:r>
              <w:rPr>
                <w:rFonts w:hint="eastAsia"/>
              </w:rPr>
              <w:t>transtype</w:t>
            </w:r>
            <w:r>
              <w:rPr>
                <w:rFonts w:hint="eastAsia"/>
              </w:rPr>
              <w:t>交易类型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7D73AC53" w14:textId="77777777" w:rsidR="006753DD" w:rsidRPr="00DC4047" w:rsidRDefault="006753DD" w:rsidP="0030298F"/>
        </w:tc>
      </w:tr>
      <w:tr w:rsidR="006753DD" w14:paraId="46446B16" w14:textId="77777777" w:rsidTr="0030298F">
        <w:tc>
          <w:tcPr>
            <w:tcW w:w="1809" w:type="dxa"/>
            <w:vMerge/>
          </w:tcPr>
          <w:p w14:paraId="719E49A2" w14:textId="77777777"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607BC42F" w14:textId="77777777" w:rsidR="006753DD" w:rsidRDefault="006753DD" w:rsidP="0030298F">
            <w:r w:rsidRPr="003E0FAF">
              <w:t>orgmoney</w:t>
            </w:r>
            <w:r>
              <w:rPr>
                <w:rFonts w:hint="eastAsia"/>
              </w:rPr>
              <w:t>支付金额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0722347E" w14:textId="77777777" w:rsidR="006753DD" w:rsidRPr="00DC4047" w:rsidRDefault="006753DD" w:rsidP="0030298F"/>
        </w:tc>
      </w:tr>
      <w:tr w:rsidR="006753DD" w14:paraId="6E450B35" w14:textId="77777777" w:rsidTr="0030298F">
        <w:tc>
          <w:tcPr>
            <w:tcW w:w="1809" w:type="dxa"/>
            <w:vMerge/>
          </w:tcPr>
          <w:p w14:paraId="49CD165D" w14:textId="77777777"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5BDFD2CA" w14:textId="77777777" w:rsidR="006753DD" w:rsidRDefault="006753DD" w:rsidP="0030298F">
            <w:r w:rsidRPr="003E0FAF">
              <w:t>destmoney</w:t>
            </w:r>
            <w:r>
              <w:rPr>
                <w:rFonts w:hint="eastAsia"/>
              </w:rPr>
              <w:t>收款金额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34A66387" w14:textId="77777777" w:rsidR="006753DD" w:rsidRPr="00DC4047" w:rsidRDefault="006753DD" w:rsidP="0030298F"/>
        </w:tc>
      </w:tr>
      <w:tr w:rsidR="006753DD" w14:paraId="3E59C7C7" w14:textId="77777777" w:rsidTr="0030298F">
        <w:tc>
          <w:tcPr>
            <w:tcW w:w="1809" w:type="dxa"/>
            <w:vMerge/>
          </w:tcPr>
          <w:p w14:paraId="69CBCFEF" w14:textId="77777777"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4AF50261" w14:textId="77777777" w:rsidR="006753DD" w:rsidRDefault="006753DD" w:rsidP="0030298F">
            <w:r w:rsidRPr="003E0FAF">
              <w:t>orgplatform</w:t>
            </w:r>
            <w:r>
              <w:rPr>
                <w:rFonts w:hint="eastAsia"/>
              </w:rPr>
              <w:t>支付平台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34691510" w14:textId="77777777" w:rsidR="006753DD" w:rsidRPr="00DC4047" w:rsidRDefault="006753DD" w:rsidP="0030298F"/>
        </w:tc>
      </w:tr>
      <w:tr w:rsidR="006753DD" w14:paraId="28E09989" w14:textId="77777777" w:rsidTr="0030298F">
        <w:tc>
          <w:tcPr>
            <w:tcW w:w="1809" w:type="dxa"/>
            <w:vMerge/>
          </w:tcPr>
          <w:p w14:paraId="1551E347" w14:textId="77777777"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0188E74D" w14:textId="77777777" w:rsidR="006753DD" w:rsidRPr="002E52B2" w:rsidRDefault="006753DD" w:rsidP="0030298F">
            <w:r w:rsidRPr="003E0FAF">
              <w:t>destplatform</w:t>
            </w:r>
            <w:r>
              <w:rPr>
                <w:rFonts w:hint="eastAsia"/>
              </w:rPr>
              <w:t>收款平台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7C1E138A" w14:textId="77777777" w:rsidR="006753DD" w:rsidRPr="00DC4047" w:rsidRDefault="006753DD" w:rsidP="0030298F"/>
        </w:tc>
      </w:tr>
      <w:tr w:rsidR="006753DD" w14:paraId="33E78014" w14:textId="77777777" w:rsidTr="0030298F">
        <w:tc>
          <w:tcPr>
            <w:tcW w:w="1809" w:type="dxa"/>
            <w:vMerge/>
          </w:tcPr>
          <w:p w14:paraId="4B6EDA49" w14:textId="77777777"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76B9013A" w14:textId="77777777" w:rsidR="006753DD" w:rsidRDefault="006753DD" w:rsidP="0030298F">
            <w:r>
              <w:rPr>
                <w:rFonts w:hint="eastAsia"/>
              </w:rPr>
              <w:t>orgbiz</w:t>
            </w:r>
            <w:r>
              <w:rPr>
                <w:rFonts w:hint="eastAsia"/>
              </w:rPr>
              <w:t>支付商户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3270FEB0" w14:textId="77777777" w:rsidR="006753DD" w:rsidRPr="00DC4047" w:rsidRDefault="006753DD" w:rsidP="0030298F">
            <w:r>
              <w:rPr>
                <w:rFonts w:hint="eastAsia"/>
              </w:rPr>
              <w:t>可选</w:t>
            </w:r>
          </w:p>
        </w:tc>
      </w:tr>
      <w:tr w:rsidR="006753DD" w14:paraId="43A00EA4" w14:textId="77777777" w:rsidTr="0030298F">
        <w:tc>
          <w:tcPr>
            <w:tcW w:w="1809" w:type="dxa"/>
            <w:vMerge/>
          </w:tcPr>
          <w:p w14:paraId="53294672" w14:textId="77777777"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718072AE" w14:textId="77777777" w:rsidR="006753DD" w:rsidRPr="003E0FAF" w:rsidRDefault="006753DD" w:rsidP="0030298F">
            <w:r>
              <w:rPr>
                <w:rFonts w:hint="eastAsia"/>
              </w:rPr>
              <w:t>destbiz</w:t>
            </w:r>
            <w:r>
              <w:rPr>
                <w:rFonts w:hint="eastAsia"/>
              </w:rPr>
              <w:t>收款商户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7BC734C" w14:textId="77777777" w:rsidR="006753DD" w:rsidRPr="00DC4047" w:rsidRDefault="006753DD" w:rsidP="0030298F">
            <w:r>
              <w:rPr>
                <w:rFonts w:hint="eastAsia"/>
              </w:rPr>
              <w:t>可选</w:t>
            </w:r>
          </w:p>
        </w:tc>
      </w:tr>
      <w:tr w:rsidR="006753DD" w14:paraId="4D177FA3" w14:textId="77777777" w:rsidTr="0030298F">
        <w:tc>
          <w:tcPr>
            <w:tcW w:w="1809" w:type="dxa"/>
            <w:vMerge/>
          </w:tcPr>
          <w:p w14:paraId="6E5E6FDC" w14:textId="77777777"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37F6334C" w14:textId="77777777" w:rsidR="006753DD" w:rsidRDefault="006753DD" w:rsidP="0030298F">
            <w:r>
              <w:rPr>
                <w:rFonts w:hint="eastAsia"/>
              </w:rPr>
              <w:t>orgclient</w:t>
            </w:r>
            <w:r>
              <w:rPr>
                <w:rFonts w:hint="eastAsia"/>
              </w:rPr>
              <w:t>支付用户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7B1AC57E" w14:textId="77777777" w:rsidR="006753DD" w:rsidRPr="00DC4047" w:rsidRDefault="006753DD" w:rsidP="0030298F">
            <w:r>
              <w:rPr>
                <w:rFonts w:hint="eastAsia"/>
              </w:rPr>
              <w:t>可选</w:t>
            </w:r>
          </w:p>
        </w:tc>
      </w:tr>
      <w:tr w:rsidR="006753DD" w14:paraId="2C29F029" w14:textId="77777777" w:rsidTr="0030298F">
        <w:tc>
          <w:tcPr>
            <w:tcW w:w="1809" w:type="dxa"/>
            <w:vMerge/>
          </w:tcPr>
          <w:p w14:paraId="19887CA4" w14:textId="77777777"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24224CB0" w14:textId="77777777" w:rsidR="006753DD" w:rsidRDefault="006753DD" w:rsidP="0030298F">
            <w:r w:rsidRPr="003E0FAF">
              <w:t>destclient</w:t>
            </w:r>
            <w:r>
              <w:rPr>
                <w:rFonts w:hint="eastAsia"/>
              </w:rPr>
              <w:t>收款用户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52E4BCC0" w14:textId="77777777" w:rsidR="006753DD" w:rsidRPr="00DC4047" w:rsidRDefault="006753DD" w:rsidP="0030298F">
            <w:r>
              <w:rPr>
                <w:rFonts w:hint="eastAsia"/>
              </w:rPr>
              <w:t>可选</w:t>
            </w:r>
          </w:p>
        </w:tc>
      </w:tr>
      <w:tr w:rsidR="006753DD" w14:paraId="070AB790" w14:textId="77777777" w:rsidTr="0030298F">
        <w:tc>
          <w:tcPr>
            <w:tcW w:w="1809" w:type="dxa"/>
            <w:vMerge/>
          </w:tcPr>
          <w:p w14:paraId="5FEF29A3" w14:textId="77777777"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751D3CC3" w14:textId="77777777" w:rsidR="006753DD" w:rsidRPr="003E0FAF" w:rsidRDefault="006753DD" w:rsidP="0030298F">
            <w:r w:rsidRPr="003E0FAF">
              <w:t>orgcccount</w:t>
            </w:r>
            <w:r>
              <w:rPr>
                <w:rFonts w:hint="eastAsia"/>
              </w:rPr>
              <w:t>支付账号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7DB0E9EA" w14:textId="77777777" w:rsidR="006753DD" w:rsidRPr="00DC4047" w:rsidRDefault="006753DD" w:rsidP="0030298F">
            <w:r>
              <w:rPr>
                <w:rFonts w:hint="eastAsia"/>
              </w:rPr>
              <w:t>可选</w:t>
            </w:r>
          </w:p>
        </w:tc>
      </w:tr>
      <w:tr w:rsidR="006753DD" w14:paraId="1BBE3FA2" w14:textId="77777777" w:rsidTr="0030298F">
        <w:tc>
          <w:tcPr>
            <w:tcW w:w="1809" w:type="dxa"/>
            <w:vMerge/>
          </w:tcPr>
          <w:p w14:paraId="4130C509" w14:textId="77777777"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0703CD2E" w14:textId="77777777" w:rsidR="006753DD" w:rsidRPr="003E0FAF" w:rsidRDefault="006753DD" w:rsidP="0030298F">
            <w:r w:rsidRPr="003E0FAF">
              <w:t>destcccount</w:t>
            </w:r>
            <w:r>
              <w:rPr>
                <w:rFonts w:hint="eastAsia"/>
              </w:rPr>
              <w:t>收款帐号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37E30832" w14:textId="77777777" w:rsidR="006753DD" w:rsidRPr="00DC4047" w:rsidRDefault="006753DD" w:rsidP="0030298F">
            <w:r>
              <w:rPr>
                <w:rFonts w:hint="eastAsia"/>
              </w:rPr>
              <w:t>可选</w:t>
            </w:r>
          </w:p>
        </w:tc>
      </w:tr>
      <w:tr w:rsidR="006753DD" w14:paraId="49E2C1AB" w14:textId="77777777" w:rsidTr="0030298F">
        <w:tc>
          <w:tcPr>
            <w:tcW w:w="1809" w:type="dxa"/>
            <w:vMerge/>
          </w:tcPr>
          <w:p w14:paraId="6C9BD8AE" w14:textId="77777777"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31D47935" w14:textId="77777777" w:rsidR="006753DD" w:rsidRPr="002E52B2" w:rsidRDefault="006753DD" w:rsidP="0030298F">
            <w:r w:rsidRPr="003E0FAF">
              <w:t>creationtime</w:t>
            </w:r>
            <w:r>
              <w:rPr>
                <w:rFonts w:hint="eastAsia"/>
              </w:rPr>
              <w:t>交易时间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3F3AB29B" w14:textId="77777777" w:rsidR="006753DD" w:rsidRPr="00DC4047" w:rsidRDefault="006753DD" w:rsidP="0030298F"/>
        </w:tc>
      </w:tr>
      <w:tr w:rsidR="006753DD" w14:paraId="4C3A6010" w14:textId="77777777" w:rsidTr="0030298F">
        <w:tc>
          <w:tcPr>
            <w:tcW w:w="1809" w:type="dxa"/>
            <w:vMerge/>
          </w:tcPr>
          <w:p w14:paraId="1B2CA367" w14:textId="77777777"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1A855793" w14:textId="77777777" w:rsidR="006753DD" w:rsidRDefault="006753DD" w:rsidP="0030298F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交易结果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087D5BE0" w14:textId="77777777" w:rsidR="006753DD" w:rsidRPr="00DC4047" w:rsidRDefault="006753DD" w:rsidP="0030298F"/>
        </w:tc>
      </w:tr>
      <w:tr w:rsidR="006753DD" w14:paraId="64589AD2" w14:textId="77777777" w:rsidTr="0030298F">
        <w:tc>
          <w:tcPr>
            <w:tcW w:w="1809" w:type="dxa"/>
            <w:vMerge/>
          </w:tcPr>
          <w:p w14:paraId="76842EC9" w14:textId="77777777"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4803C137" w14:textId="77777777" w:rsidR="006753DD" w:rsidRDefault="006753DD" w:rsidP="0030298F">
            <w:r>
              <w:rPr>
                <w:rFonts w:hint="eastAsia"/>
              </w:rPr>
              <w:t>statusmsg</w:t>
            </w:r>
            <w:r>
              <w:rPr>
                <w:rFonts w:hint="eastAsia"/>
              </w:rPr>
              <w:t>交易结果说明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53183FE8" w14:textId="77777777" w:rsidR="006753DD" w:rsidRPr="00DC4047" w:rsidRDefault="006753DD" w:rsidP="0030298F"/>
        </w:tc>
      </w:tr>
      <w:tr w:rsidR="006753DD" w14:paraId="2569C193" w14:textId="77777777" w:rsidTr="0030298F">
        <w:tc>
          <w:tcPr>
            <w:tcW w:w="1809" w:type="dxa"/>
            <w:vMerge/>
          </w:tcPr>
          <w:p w14:paraId="36384793" w14:textId="77777777"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14:paraId="281EB1B7" w14:textId="77777777" w:rsidR="006753DD" w:rsidRDefault="006753DD" w:rsidP="0030298F">
            <w:r>
              <w:rPr>
                <w:rFonts w:hint="eastAsia"/>
              </w:rPr>
              <w:t>detail</w:t>
            </w:r>
            <w:r>
              <w:rPr>
                <w:rFonts w:hint="eastAsia"/>
              </w:rPr>
              <w:t>交易详情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3C946EC1" w14:textId="77777777" w:rsidR="006753DD" w:rsidRPr="00DC4047" w:rsidRDefault="006753DD" w:rsidP="0030298F"/>
        </w:tc>
      </w:tr>
    </w:tbl>
    <w:p w14:paraId="6533E79C" w14:textId="77777777" w:rsidR="006753DD" w:rsidRDefault="001704B6" w:rsidP="001704B6">
      <w:pPr>
        <w:pStyle w:val="3"/>
      </w:pPr>
      <w:bookmarkStart w:id="38" w:name="_Toc480300022"/>
      <w:r>
        <w:rPr>
          <w:rFonts w:hint="eastAsia"/>
        </w:rPr>
        <w:t>查询接入商支付通道</w:t>
      </w:r>
      <w:bookmarkEnd w:id="38"/>
    </w:p>
    <w:tbl>
      <w:tblPr>
        <w:tblStyle w:val="ab"/>
        <w:tblW w:w="8528" w:type="dxa"/>
        <w:tblLook w:val="04A0" w:firstRow="1" w:lastRow="0" w:firstColumn="1" w:lastColumn="0" w:noHBand="0" w:noVBand="1"/>
      </w:tblPr>
      <w:tblGrid>
        <w:gridCol w:w="1808"/>
        <w:gridCol w:w="4396"/>
        <w:gridCol w:w="2324"/>
      </w:tblGrid>
      <w:tr w:rsidR="001704B6" w14:paraId="7FE50592" w14:textId="77777777" w:rsidTr="00020EB6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13494941" w14:textId="77777777" w:rsidR="001704B6" w:rsidRDefault="001704B6" w:rsidP="0030298F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7D8C0692" w14:textId="77777777" w:rsidR="001704B6" w:rsidRPr="00720544" w:rsidRDefault="001704B6" w:rsidP="003029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="00C919E9" w:rsidRPr="00C919E9">
              <w:t>account/listAccountType</w:t>
            </w:r>
          </w:p>
        </w:tc>
      </w:tr>
      <w:tr w:rsidR="001704B6" w14:paraId="74C4414E" w14:textId="77777777" w:rsidTr="00020EB6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1013C008" w14:textId="77777777" w:rsidR="001704B6" w:rsidRDefault="001704B6" w:rsidP="0030298F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60BAAE79" w14:textId="77777777" w:rsidR="001704B6" w:rsidRDefault="001704B6" w:rsidP="0030298F">
            <w:r>
              <w:t>post</w:t>
            </w:r>
          </w:p>
        </w:tc>
      </w:tr>
      <w:tr w:rsidR="001704B6" w14:paraId="2AC54E6E" w14:textId="77777777" w:rsidTr="00020EB6">
        <w:tc>
          <w:tcPr>
            <w:tcW w:w="620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280A3603" w14:textId="77777777" w:rsidR="001704B6" w:rsidRDefault="001704B6" w:rsidP="0030298F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32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2AC6E17D" w14:textId="77777777" w:rsidR="001704B6" w:rsidRDefault="001704B6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1704B6" w14:paraId="057F0CE0" w14:textId="77777777" w:rsidTr="00020EB6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6E5E9984" w14:textId="77777777" w:rsidR="001704B6" w:rsidRDefault="001704B6" w:rsidP="0030298F">
            <w:r>
              <w:rPr>
                <w:rFonts w:hint="eastAsia"/>
              </w:rPr>
              <w:t>pno</w:t>
            </w:r>
          </w:p>
        </w:tc>
        <w:tc>
          <w:tcPr>
            <w:tcW w:w="439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3448B3" w14:textId="77777777" w:rsidR="001704B6" w:rsidRDefault="001704B6" w:rsidP="0030298F">
            <w:r>
              <w:rPr>
                <w:rFonts w:hint="eastAsia"/>
              </w:rPr>
              <w:t>接入平台账号</w:t>
            </w:r>
          </w:p>
        </w:tc>
        <w:tc>
          <w:tcPr>
            <w:tcW w:w="232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D5DCA8" w14:textId="77777777" w:rsidR="001704B6" w:rsidRDefault="001704B6" w:rsidP="0030298F"/>
        </w:tc>
      </w:tr>
      <w:tr w:rsidR="001704B6" w14:paraId="66B29CF1" w14:textId="77777777" w:rsidTr="00020EB6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761D99F4" w14:textId="77777777" w:rsidR="001704B6" w:rsidRDefault="001704B6" w:rsidP="0030298F">
            <w:r>
              <w:rPr>
                <w:rFonts w:hint="eastAsia"/>
              </w:rPr>
              <w:t>cno</w:t>
            </w:r>
          </w:p>
        </w:tc>
        <w:tc>
          <w:tcPr>
            <w:tcW w:w="439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A828C3" w14:textId="77777777" w:rsidR="001704B6" w:rsidRDefault="00C919E9" w:rsidP="0030298F">
            <w:r>
              <w:rPr>
                <w:rFonts w:hint="eastAsia"/>
              </w:rPr>
              <w:t>用户</w:t>
            </w:r>
            <w:r w:rsidR="001704B6">
              <w:rPr>
                <w:rFonts w:hint="eastAsia"/>
              </w:rPr>
              <w:t>账号，保留字段</w:t>
            </w:r>
          </w:p>
        </w:tc>
        <w:tc>
          <w:tcPr>
            <w:tcW w:w="232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30BC40" w14:textId="77777777" w:rsidR="001704B6" w:rsidRDefault="001704B6" w:rsidP="0030298F">
            <w:r>
              <w:rPr>
                <w:rFonts w:hint="eastAsia"/>
              </w:rPr>
              <w:t>可选</w:t>
            </w:r>
          </w:p>
        </w:tc>
      </w:tr>
      <w:tr w:rsidR="001704B6" w14:paraId="62777E10" w14:textId="77777777" w:rsidTr="00020EB6">
        <w:tc>
          <w:tcPr>
            <w:tcW w:w="620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6D3BC481" w14:textId="77777777" w:rsidR="001704B6" w:rsidRDefault="001704B6" w:rsidP="0030298F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32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28EE8BD7" w14:textId="77777777" w:rsidR="001704B6" w:rsidRDefault="001704B6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1704B6" w14:paraId="602F0148" w14:textId="77777777" w:rsidTr="00020EB6">
        <w:tc>
          <w:tcPr>
            <w:tcW w:w="1808" w:type="dxa"/>
            <w:vMerge w:val="restart"/>
            <w:shd w:val="clear" w:color="auto" w:fill="auto"/>
            <w:tcMar>
              <w:left w:w="108" w:type="dxa"/>
            </w:tcMar>
          </w:tcPr>
          <w:p w14:paraId="1D2C062E" w14:textId="77777777" w:rsidR="001704B6" w:rsidRDefault="001704B6" w:rsidP="0030298F">
            <w:r>
              <w:rPr>
                <w:rFonts w:hint="eastAsia"/>
              </w:rPr>
              <w:t>list</w:t>
            </w:r>
          </w:p>
        </w:tc>
        <w:tc>
          <w:tcPr>
            <w:tcW w:w="439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F5C86F" w14:textId="77777777" w:rsidR="001704B6" w:rsidRDefault="001704B6" w:rsidP="0030298F">
            <w:r>
              <w:rPr>
                <w:rFonts w:hint="eastAsia"/>
              </w:rPr>
              <w:t>用户信息，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数组，包含以下字段</w:t>
            </w:r>
          </w:p>
        </w:tc>
        <w:tc>
          <w:tcPr>
            <w:tcW w:w="232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172D3B" w14:textId="77777777" w:rsidR="001704B6" w:rsidRPr="00DC4047" w:rsidRDefault="001704B6" w:rsidP="0030298F"/>
        </w:tc>
      </w:tr>
      <w:tr w:rsidR="00BC6F39" w14:paraId="7438E790" w14:textId="77777777" w:rsidTr="00020EB6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065100A0" w14:textId="77777777" w:rsidR="00BC6F39" w:rsidRDefault="00BC6F39" w:rsidP="0030298F"/>
        </w:tc>
        <w:tc>
          <w:tcPr>
            <w:tcW w:w="439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C91A8F4" w14:textId="77777777" w:rsidR="00BC6F39" w:rsidRDefault="00BC6F39" w:rsidP="0030298F"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支付通道类型</w:t>
            </w:r>
          </w:p>
        </w:tc>
        <w:tc>
          <w:tcPr>
            <w:tcW w:w="232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0B86A3" w14:textId="77777777" w:rsidR="00BC6F39" w:rsidRPr="00DC4047" w:rsidRDefault="00B26F43" w:rsidP="003F28B9"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weixin</w:t>
            </w:r>
            <w:r w:rsidR="003F28B9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alipay</w:t>
            </w:r>
            <w:r w:rsidR="003F28B9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lhq</w:t>
            </w:r>
            <w:r w:rsidR="003F28B9">
              <w:rPr>
                <w:rFonts w:hint="eastAsia"/>
              </w:rPr>
              <w:t>,</w:t>
            </w:r>
            <w:r>
              <w:rPr>
                <w:rFonts w:hint="eastAsia"/>
              </w:rPr>
              <w:t>fanpiao</w:t>
            </w:r>
            <w:r w:rsidR="003F28B9">
              <w:rPr>
                <w:rFonts w:hint="eastAsia"/>
              </w:rPr>
              <w:t>,</w:t>
            </w:r>
            <w:r>
              <w:rPr>
                <w:rFonts w:hint="eastAsia"/>
              </w:rPr>
              <w:t>lfanpiao</w:t>
            </w:r>
          </w:p>
        </w:tc>
      </w:tr>
      <w:tr w:rsidR="001704B6" w14:paraId="19A2667E" w14:textId="77777777" w:rsidTr="00020EB6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46188309" w14:textId="77777777" w:rsidR="001704B6" w:rsidRDefault="001704B6" w:rsidP="0030298F"/>
        </w:tc>
        <w:tc>
          <w:tcPr>
            <w:tcW w:w="439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67D6B3" w14:textId="77777777" w:rsidR="001704B6" w:rsidRDefault="001704B6" w:rsidP="0030298F">
            <w:r>
              <w:rPr>
                <w:rFonts w:hint="eastAsia"/>
              </w:rPr>
              <w:t>atid</w:t>
            </w:r>
            <w:r>
              <w:rPr>
                <w:rFonts w:hint="eastAsia"/>
              </w:rPr>
              <w:t>账号类型</w:t>
            </w:r>
          </w:p>
        </w:tc>
        <w:tc>
          <w:tcPr>
            <w:tcW w:w="232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A4501D" w14:textId="77777777" w:rsidR="001704B6" w:rsidRPr="00DC4047" w:rsidRDefault="001704B6" w:rsidP="0030298F"/>
        </w:tc>
      </w:tr>
      <w:tr w:rsidR="001704B6" w14:paraId="50A2EF21" w14:textId="77777777" w:rsidTr="00020EB6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0642B04A" w14:textId="77777777" w:rsidR="001704B6" w:rsidRDefault="001704B6" w:rsidP="0030298F"/>
        </w:tc>
        <w:tc>
          <w:tcPr>
            <w:tcW w:w="439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71C96B" w14:textId="77777777" w:rsidR="001704B6" w:rsidRDefault="001704B6" w:rsidP="0030298F">
            <w:r>
              <w:rPr>
                <w:rFonts w:hint="eastAsia"/>
              </w:rPr>
              <w:t>pano</w:t>
            </w:r>
            <w:r>
              <w:rPr>
                <w:rFonts w:hint="eastAsia"/>
              </w:rPr>
              <w:t>平台账号</w:t>
            </w:r>
          </w:p>
        </w:tc>
        <w:tc>
          <w:tcPr>
            <w:tcW w:w="232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48F319" w14:textId="77777777" w:rsidR="001704B6" w:rsidRPr="00DC4047" w:rsidRDefault="001704B6" w:rsidP="0030298F"/>
        </w:tc>
      </w:tr>
      <w:tr w:rsidR="000346F3" w14:paraId="59087AAE" w14:textId="77777777" w:rsidTr="00020EB6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15BCB84E" w14:textId="77777777" w:rsidR="000346F3" w:rsidRDefault="000346F3" w:rsidP="0030298F"/>
        </w:tc>
        <w:tc>
          <w:tcPr>
            <w:tcW w:w="439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F750B8" w14:textId="77777777" w:rsidR="000346F3" w:rsidRDefault="000346F3" w:rsidP="0030298F">
            <w:r>
              <w:rPr>
                <w:rFonts w:hint="eastAsia"/>
              </w:rPr>
              <w:t>money</w:t>
            </w:r>
            <w:r>
              <w:rPr>
                <w:rFonts w:hint="eastAsia"/>
              </w:rPr>
              <w:t>账户余额</w:t>
            </w:r>
          </w:p>
        </w:tc>
        <w:tc>
          <w:tcPr>
            <w:tcW w:w="232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E06827" w14:textId="77777777" w:rsidR="000346F3" w:rsidRPr="00DC4047" w:rsidRDefault="003E0BF5" w:rsidP="0030298F">
            <w:r>
              <w:rPr>
                <w:rFonts w:hint="eastAsia"/>
              </w:rPr>
              <w:t>第三方支付</w:t>
            </w:r>
            <w:r w:rsidR="000346F3">
              <w:rPr>
                <w:rFonts w:hint="eastAsia"/>
              </w:rPr>
              <w:t>为</w:t>
            </w:r>
            <w:r w:rsidR="000346F3">
              <w:rPr>
                <w:rFonts w:hint="eastAsia"/>
              </w:rPr>
              <w:t>0.00</w:t>
            </w:r>
          </w:p>
        </w:tc>
      </w:tr>
      <w:tr w:rsidR="001704B6" w14:paraId="663E4AB9" w14:textId="77777777" w:rsidTr="00020EB6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35574F3C" w14:textId="77777777" w:rsidR="001704B6" w:rsidRDefault="001704B6" w:rsidP="0030298F"/>
        </w:tc>
        <w:tc>
          <w:tcPr>
            <w:tcW w:w="439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878B75" w14:textId="77777777" w:rsidR="001704B6" w:rsidRDefault="001704B6" w:rsidP="001704B6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支付通道名称</w:t>
            </w:r>
          </w:p>
        </w:tc>
        <w:tc>
          <w:tcPr>
            <w:tcW w:w="232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FDFF76" w14:textId="77777777" w:rsidR="001704B6" w:rsidRDefault="001704B6" w:rsidP="0030298F"/>
        </w:tc>
      </w:tr>
      <w:tr w:rsidR="001704B6" w14:paraId="21346B83" w14:textId="77777777" w:rsidTr="00020EB6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7EC59AF5" w14:textId="77777777" w:rsidR="001704B6" w:rsidRDefault="001704B6" w:rsidP="0030298F"/>
        </w:tc>
        <w:tc>
          <w:tcPr>
            <w:tcW w:w="439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D69D97" w14:textId="77777777" w:rsidR="001704B6" w:rsidRDefault="001704B6" w:rsidP="001704B6">
            <w:r>
              <w:rPr>
                <w:rFonts w:hint="eastAsia"/>
              </w:rPr>
              <w:t>iconurl</w:t>
            </w:r>
            <w:r>
              <w:rPr>
                <w:rFonts w:hint="eastAsia"/>
              </w:rPr>
              <w:t>支付通道图标地址</w:t>
            </w:r>
          </w:p>
        </w:tc>
        <w:tc>
          <w:tcPr>
            <w:tcW w:w="232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689BF9" w14:textId="77777777" w:rsidR="001704B6" w:rsidRDefault="001704B6" w:rsidP="0030298F"/>
        </w:tc>
      </w:tr>
      <w:tr w:rsidR="003E0BF5" w14:paraId="04E0FDB9" w14:textId="77777777" w:rsidTr="00020EB6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730D4213" w14:textId="77777777" w:rsidR="003E0BF5" w:rsidRDefault="003E0BF5" w:rsidP="0030298F"/>
        </w:tc>
        <w:tc>
          <w:tcPr>
            <w:tcW w:w="439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ACC9AA" w14:textId="77777777" w:rsidR="003E0BF5" w:rsidRDefault="003E0BF5" w:rsidP="001704B6">
            <w:r>
              <w:rPr>
                <w:rFonts w:hint="eastAsia"/>
              </w:rPr>
              <w:t>ispwd</w:t>
            </w:r>
            <w:r>
              <w:rPr>
                <w:rFonts w:hint="eastAsia"/>
              </w:rPr>
              <w:t>是否要求支付密码，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不要</w:t>
            </w:r>
          </w:p>
        </w:tc>
        <w:tc>
          <w:tcPr>
            <w:tcW w:w="232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C154DA" w14:textId="77777777" w:rsidR="003E0BF5" w:rsidRDefault="003E0BF5" w:rsidP="0030298F">
            <w:r>
              <w:rPr>
                <w:rFonts w:hint="eastAsia"/>
              </w:rPr>
              <w:t>第三方支付</w:t>
            </w:r>
            <w:r>
              <w:rPr>
                <w:rFonts w:hint="eastAsia"/>
              </w:rPr>
              <w:t>0</w:t>
            </w:r>
          </w:p>
        </w:tc>
      </w:tr>
      <w:tr w:rsidR="001704B6" w:rsidRPr="001704B6" w14:paraId="3B704554" w14:textId="77777777" w:rsidTr="00020EB6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46726378" w14:textId="77777777" w:rsidR="001704B6" w:rsidRDefault="001704B6" w:rsidP="0030298F"/>
        </w:tc>
        <w:tc>
          <w:tcPr>
            <w:tcW w:w="439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5ED474" w14:textId="77777777" w:rsidR="001704B6" w:rsidRDefault="001704B6" w:rsidP="001704B6">
            <w:r>
              <w:rPr>
                <w:rFonts w:hint="eastAsia"/>
              </w:rPr>
              <w:t>cano</w:t>
            </w:r>
            <w:r>
              <w:rPr>
                <w:rFonts w:hint="eastAsia"/>
              </w:rPr>
              <w:t>用户支付账号</w:t>
            </w:r>
          </w:p>
        </w:tc>
        <w:tc>
          <w:tcPr>
            <w:tcW w:w="232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092229" w14:textId="77777777" w:rsidR="001704B6" w:rsidRPr="001704B6" w:rsidRDefault="00937736" w:rsidP="0030298F">
            <w:r>
              <w:rPr>
                <w:rFonts w:hint="eastAsia"/>
              </w:rPr>
              <w:t>第三方支付为空</w:t>
            </w:r>
          </w:p>
        </w:tc>
      </w:tr>
      <w:tr w:rsidR="007B7BAB" w:rsidRPr="001704B6" w14:paraId="3B867F9D" w14:textId="77777777" w:rsidTr="00020EB6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5D207776" w14:textId="77777777" w:rsidR="007B7BAB" w:rsidRDefault="007B7BAB" w:rsidP="0030298F">
            <w:bookmarkStart w:id="39" w:name="_GoBack"/>
            <w:r>
              <w:rPr>
                <w:rFonts w:hint="eastAsia"/>
              </w:rPr>
              <w:t>password</w:t>
            </w:r>
          </w:p>
        </w:tc>
        <w:tc>
          <w:tcPr>
            <w:tcW w:w="439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93E2CD" w14:textId="77777777" w:rsidR="007B7BAB" w:rsidRDefault="007B7BAB" w:rsidP="001704B6">
            <w:r>
              <w:rPr>
                <w:rFonts w:hint="eastAsia"/>
              </w:rPr>
              <w:t>是否需要支付密码，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要</w:t>
            </w:r>
          </w:p>
        </w:tc>
        <w:tc>
          <w:tcPr>
            <w:tcW w:w="232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70B2C1" w14:textId="77777777" w:rsidR="007B7BAB" w:rsidRDefault="007B7BAB" w:rsidP="0030298F"/>
        </w:tc>
      </w:tr>
      <w:bookmarkEnd w:id="39"/>
    </w:tbl>
    <w:p w14:paraId="31DA7A49" w14:textId="77777777" w:rsidR="001704B6" w:rsidRPr="001704B6" w:rsidRDefault="001704B6" w:rsidP="001704B6"/>
    <w:p w14:paraId="25920A9A" w14:textId="77777777" w:rsidR="00643447" w:rsidRDefault="00643447" w:rsidP="00643447">
      <w:pPr>
        <w:pStyle w:val="2"/>
      </w:pPr>
      <w:bookmarkStart w:id="40" w:name="_Toc477191245"/>
      <w:bookmarkStart w:id="41" w:name="_Toc480300023"/>
      <w:r>
        <w:rPr>
          <w:rFonts w:hint="eastAsia"/>
        </w:rPr>
        <w:t>资金冻结</w:t>
      </w:r>
      <w:bookmarkEnd w:id="40"/>
      <w:bookmarkEnd w:id="41"/>
    </w:p>
    <w:p w14:paraId="6EAD85BE" w14:textId="77777777" w:rsidR="00643447" w:rsidRDefault="00643447" w:rsidP="00643447">
      <w:pPr>
        <w:pStyle w:val="3"/>
      </w:pPr>
      <w:bookmarkStart w:id="42" w:name="_Toc477191246"/>
      <w:bookmarkStart w:id="43" w:name="_Toc480300024"/>
      <w:r>
        <w:rPr>
          <w:rFonts w:hint="eastAsia"/>
        </w:rPr>
        <w:t>申请冻结</w:t>
      </w:r>
      <w:r>
        <w:rPr>
          <w:rFonts w:hint="eastAsia"/>
        </w:rPr>
        <w:t>freeze</w:t>
      </w:r>
      <w:bookmarkEnd w:id="42"/>
      <w:bookmarkEnd w:id="43"/>
    </w:p>
    <w:tbl>
      <w:tblPr>
        <w:tblStyle w:val="ab"/>
        <w:tblW w:w="8528" w:type="dxa"/>
        <w:tblLayout w:type="fixed"/>
        <w:tblLook w:val="04A0" w:firstRow="1" w:lastRow="0" w:firstColumn="1" w:lastColumn="0" w:noHBand="0" w:noVBand="1"/>
      </w:tblPr>
      <w:tblGrid>
        <w:gridCol w:w="1809"/>
        <w:gridCol w:w="4536"/>
        <w:gridCol w:w="2183"/>
      </w:tblGrid>
      <w:tr w:rsidR="00643447" w14:paraId="4C9F175B" w14:textId="77777777" w:rsidTr="00D975A4">
        <w:tc>
          <w:tcPr>
            <w:tcW w:w="1809" w:type="dxa"/>
          </w:tcPr>
          <w:p w14:paraId="11F0B506" w14:textId="77777777" w:rsidR="00643447" w:rsidRPr="00677344" w:rsidRDefault="00643447" w:rsidP="00D975A4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2"/>
          </w:tcPr>
          <w:p w14:paraId="5A5D6957" w14:textId="77777777" w:rsidR="00643447" w:rsidRDefault="00643447" w:rsidP="00D975A4">
            <w:r>
              <w:rPr>
                <w:rFonts w:hint="eastAsia"/>
              </w:rPr>
              <w:t>/</w:t>
            </w:r>
            <w:r w:rsidR="00427C5E">
              <w:t xml:space="preserve"> </w:t>
            </w:r>
            <w:r w:rsidR="00427C5E" w:rsidRPr="00427C5E">
              <w:t>freezen</w:t>
            </w:r>
            <w:r>
              <w:rPr>
                <w:rFonts w:hint="eastAsia"/>
              </w:rPr>
              <w:t>/freeze</w:t>
            </w:r>
          </w:p>
        </w:tc>
      </w:tr>
      <w:tr w:rsidR="00643447" w14:paraId="7229CE2D" w14:textId="77777777" w:rsidTr="00D975A4">
        <w:tc>
          <w:tcPr>
            <w:tcW w:w="1809" w:type="dxa"/>
          </w:tcPr>
          <w:p w14:paraId="0E4FD55A" w14:textId="77777777" w:rsidR="00643447" w:rsidRPr="00677344" w:rsidRDefault="00643447" w:rsidP="00D975A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2"/>
          </w:tcPr>
          <w:p w14:paraId="27B8A8A0" w14:textId="77777777" w:rsidR="00643447" w:rsidRDefault="00643447" w:rsidP="00D975A4">
            <w:r>
              <w:rPr>
                <w:rFonts w:hint="eastAsia"/>
              </w:rPr>
              <w:t>post</w:t>
            </w:r>
          </w:p>
        </w:tc>
      </w:tr>
      <w:tr w:rsidR="00643447" w:rsidRPr="00314500" w14:paraId="469899DB" w14:textId="77777777" w:rsidTr="00D975A4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D77C33" w14:textId="77777777" w:rsidR="00643447" w:rsidRPr="00314500" w:rsidRDefault="00643447" w:rsidP="00D975A4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DC48114" w14:textId="77777777" w:rsidR="00643447" w:rsidRPr="00314500" w:rsidRDefault="00643447" w:rsidP="00D975A4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43447" w14:paraId="4A48ADA1" w14:textId="77777777" w:rsidTr="00D975A4">
        <w:tc>
          <w:tcPr>
            <w:tcW w:w="1809" w:type="dxa"/>
          </w:tcPr>
          <w:p w14:paraId="67534C3C" w14:textId="77777777" w:rsidR="00643447" w:rsidRDefault="00643447" w:rsidP="00D975A4">
            <w:r>
              <w:rPr>
                <w:rFonts w:hint="eastAsia"/>
              </w:rPr>
              <w:t>money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01A0864C" w14:textId="77777777" w:rsidR="00643447" w:rsidRDefault="00643447" w:rsidP="00D975A4">
            <w:r>
              <w:rPr>
                <w:rFonts w:hint="eastAsia"/>
              </w:rPr>
              <w:t>交易金额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064CC5B0" w14:textId="77777777" w:rsidR="00643447" w:rsidRDefault="00643447" w:rsidP="00D975A4">
            <w:r>
              <w:rPr>
                <w:rFonts w:hint="eastAsia"/>
              </w:rPr>
              <w:t>单位元，保留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643447" w14:paraId="55D3FCD3" w14:textId="77777777" w:rsidTr="00D975A4">
        <w:tc>
          <w:tcPr>
            <w:tcW w:w="1809" w:type="dxa"/>
          </w:tcPr>
          <w:p w14:paraId="6139E3C5" w14:textId="77777777" w:rsidR="00643447" w:rsidRDefault="00643447" w:rsidP="00D975A4">
            <w:r>
              <w:rPr>
                <w:rFonts w:hint="eastAsia"/>
              </w:rPr>
              <w:t>orderno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04E3D4D6" w14:textId="77777777" w:rsidR="00643447" w:rsidRDefault="00643447" w:rsidP="00D975A4">
            <w:r>
              <w:rPr>
                <w:rFonts w:hint="eastAsia"/>
              </w:rPr>
              <w:t>业务系统交易编号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3368C82C" w14:textId="77777777" w:rsidR="00643447" w:rsidRDefault="00643447" w:rsidP="00D975A4"/>
        </w:tc>
      </w:tr>
      <w:tr w:rsidR="00643447" w14:paraId="6F9BB53B" w14:textId="77777777" w:rsidTr="00D975A4">
        <w:tc>
          <w:tcPr>
            <w:tcW w:w="1809" w:type="dxa"/>
          </w:tcPr>
          <w:p w14:paraId="40971760" w14:textId="77777777" w:rsidR="00643447" w:rsidRDefault="00643447" w:rsidP="00D975A4">
            <w:r>
              <w:rPr>
                <w:rFonts w:hint="eastAsia"/>
              </w:rPr>
              <w:t>memo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7F6886DA" w14:textId="77777777" w:rsidR="00643447" w:rsidRDefault="00643447" w:rsidP="00D975A4">
            <w:r>
              <w:rPr>
                <w:rFonts w:hint="eastAsia"/>
              </w:rPr>
              <w:t>交易说明（显示给用户的内容）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80A5640" w14:textId="77777777" w:rsidR="00643447" w:rsidRDefault="00643447" w:rsidP="00D975A4"/>
        </w:tc>
      </w:tr>
      <w:tr w:rsidR="00643447" w14:paraId="17C57DBC" w14:textId="77777777" w:rsidTr="00D975A4">
        <w:tc>
          <w:tcPr>
            <w:tcW w:w="1809" w:type="dxa"/>
          </w:tcPr>
          <w:p w14:paraId="43848C6C" w14:textId="77777777" w:rsidR="00643447" w:rsidRDefault="00643447" w:rsidP="00D975A4">
            <w:r>
              <w:rPr>
                <w:rFonts w:hint="eastAsia"/>
              </w:rPr>
              <w:t>stoptime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4F0BEBF7" w14:textId="77777777" w:rsidR="00643447" w:rsidRDefault="00643447" w:rsidP="00D975A4">
            <w:r>
              <w:rPr>
                <w:rFonts w:hint="eastAsia"/>
              </w:rPr>
              <w:t>解冻时间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17684FAE" w14:textId="77777777" w:rsidR="00643447" w:rsidRDefault="00643447" w:rsidP="00D975A4">
            <w:r>
              <w:rPr>
                <w:rFonts w:hint="eastAsia"/>
              </w:rPr>
              <w:t>时间戳</w:t>
            </w:r>
          </w:p>
        </w:tc>
      </w:tr>
      <w:tr w:rsidR="00643447" w14:paraId="706FE54F" w14:textId="77777777" w:rsidTr="00D975A4">
        <w:tc>
          <w:tcPr>
            <w:tcW w:w="1809" w:type="dxa"/>
          </w:tcPr>
          <w:p w14:paraId="0E755FA1" w14:textId="77777777" w:rsidR="00643447" w:rsidRDefault="00643447" w:rsidP="00D975A4">
            <w:r>
              <w:rPr>
                <w:rFonts w:hint="eastAsia"/>
              </w:rPr>
              <w:t>atid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47E25E28" w14:textId="77777777" w:rsidR="00643447" w:rsidRDefault="00643447" w:rsidP="00D975A4">
            <w:r>
              <w:rPr>
                <w:rFonts w:hint="eastAsia"/>
              </w:rPr>
              <w:t>账号类型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524306FC" w14:textId="77777777" w:rsidR="00643447" w:rsidRDefault="00643447" w:rsidP="00D975A4"/>
        </w:tc>
      </w:tr>
      <w:tr w:rsidR="00643447" w14:paraId="41B14532" w14:textId="77777777" w:rsidTr="00D975A4">
        <w:tc>
          <w:tcPr>
            <w:tcW w:w="1809" w:type="dxa"/>
          </w:tcPr>
          <w:p w14:paraId="0FBCF9E5" w14:textId="77777777" w:rsidR="00643447" w:rsidRDefault="00643447" w:rsidP="00D975A4">
            <w:r>
              <w:rPr>
                <w:rFonts w:hint="eastAsia"/>
              </w:rPr>
              <w:t>ano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5FCB72C6" w14:textId="77777777" w:rsidR="00643447" w:rsidRPr="00EB1EB8" w:rsidRDefault="00643447" w:rsidP="00D975A4">
            <w:r>
              <w:rPr>
                <w:rFonts w:hint="eastAsia"/>
              </w:rPr>
              <w:t>冻结账号编号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1AFEF2B2" w14:textId="77777777" w:rsidR="00643447" w:rsidRDefault="00643447" w:rsidP="00D975A4"/>
        </w:tc>
      </w:tr>
      <w:tr w:rsidR="00643447" w:rsidRPr="00314500" w14:paraId="128F20EC" w14:textId="77777777" w:rsidTr="00D975A4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B86149" w14:textId="77777777" w:rsidR="00643447" w:rsidRPr="00314500" w:rsidRDefault="00643447" w:rsidP="00D975A4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4790A5B" w14:textId="77777777" w:rsidR="00643447" w:rsidRPr="00314500" w:rsidRDefault="00643447" w:rsidP="00D975A4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43447" w14:paraId="6F51C96E" w14:textId="77777777" w:rsidTr="00D975A4">
        <w:trPr>
          <w:trHeight w:val="488"/>
        </w:trPr>
        <w:tc>
          <w:tcPr>
            <w:tcW w:w="1809" w:type="dxa"/>
          </w:tcPr>
          <w:p w14:paraId="17EECBBD" w14:textId="77777777" w:rsidR="00643447" w:rsidRDefault="00643447" w:rsidP="00D975A4">
            <w:r>
              <w:rPr>
                <w:rFonts w:hint="eastAsia"/>
              </w:rPr>
              <w:t>tno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3F0AC882" w14:textId="77777777" w:rsidR="00643447" w:rsidRDefault="00643447" w:rsidP="00D975A4">
            <w:r>
              <w:rPr>
                <w:rFonts w:hint="eastAsia"/>
              </w:rPr>
              <w:t>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1BBAFB92" w14:textId="77777777" w:rsidR="00643447" w:rsidRDefault="00643447" w:rsidP="00D975A4"/>
        </w:tc>
      </w:tr>
    </w:tbl>
    <w:p w14:paraId="2FA98669" w14:textId="77777777" w:rsidR="00643447" w:rsidRDefault="00643447" w:rsidP="00643447">
      <w:pPr>
        <w:pStyle w:val="3"/>
      </w:pPr>
      <w:bookmarkStart w:id="44" w:name="_Toc477191247"/>
      <w:bookmarkStart w:id="45" w:name="_Toc480300025"/>
      <w:r>
        <w:rPr>
          <w:rFonts w:hint="eastAsia"/>
        </w:rPr>
        <w:t>修改冻结时间</w:t>
      </w:r>
      <w:bookmarkEnd w:id="44"/>
      <w:bookmarkEnd w:id="45"/>
    </w:p>
    <w:tbl>
      <w:tblPr>
        <w:tblStyle w:val="ab"/>
        <w:tblW w:w="8528" w:type="dxa"/>
        <w:tblLayout w:type="fixed"/>
        <w:tblLook w:val="04A0" w:firstRow="1" w:lastRow="0" w:firstColumn="1" w:lastColumn="0" w:noHBand="0" w:noVBand="1"/>
      </w:tblPr>
      <w:tblGrid>
        <w:gridCol w:w="1809"/>
        <w:gridCol w:w="4536"/>
        <w:gridCol w:w="2183"/>
      </w:tblGrid>
      <w:tr w:rsidR="00643447" w14:paraId="7427E980" w14:textId="77777777" w:rsidTr="00D975A4">
        <w:tc>
          <w:tcPr>
            <w:tcW w:w="1809" w:type="dxa"/>
          </w:tcPr>
          <w:p w14:paraId="159630F4" w14:textId="77777777" w:rsidR="00643447" w:rsidRPr="00677344" w:rsidRDefault="00643447" w:rsidP="00D975A4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2"/>
          </w:tcPr>
          <w:p w14:paraId="3DE0CD11" w14:textId="77777777" w:rsidR="00643447" w:rsidRDefault="00643447" w:rsidP="00D975A4">
            <w:r>
              <w:rPr>
                <w:rFonts w:hint="eastAsia"/>
              </w:rPr>
              <w:t>/</w:t>
            </w:r>
            <w:r w:rsidR="00427C5E" w:rsidRPr="00427C5E">
              <w:t>freezen</w:t>
            </w:r>
            <w:r>
              <w:rPr>
                <w:rFonts w:hint="eastAsia"/>
              </w:rPr>
              <w:t>/modifiyfreeze</w:t>
            </w:r>
          </w:p>
        </w:tc>
      </w:tr>
      <w:tr w:rsidR="00643447" w14:paraId="0F3D52CF" w14:textId="77777777" w:rsidTr="00D975A4">
        <w:tc>
          <w:tcPr>
            <w:tcW w:w="1809" w:type="dxa"/>
          </w:tcPr>
          <w:p w14:paraId="3A35DC05" w14:textId="77777777" w:rsidR="00643447" w:rsidRPr="00677344" w:rsidRDefault="00643447" w:rsidP="00D975A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2"/>
          </w:tcPr>
          <w:p w14:paraId="3F4683DC" w14:textId="77777777" w:rsidR="00643447" w:rsidRDefault="00643447" w:rsidP="00D975A4">
            <w:r>
              <w:rPr>
                <w:rFonts w:hint="eastAsia"/>
              </w:rPr>
              <w:t>post</w:t>
            </w:r>
          </w:p>
        </w:tc>
      </w:tr>
      <w:tr w:rsidR="00643447" w:rsidRPr="00314500" w14:paraId="5299D3FF" w14:textId="77777777" w:rsidTr="00D975A4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E9E9868" w14:textId="77777777" w:rsidR="00643447" w:rsidRPr="00314500" w:rsidRDefault="00643447" w:rsidP="00D975A4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5499303" w14:textId="77777777" w:rsidR="00643447" w:rsidRPr="00314500" w:rsidRDefault="00643447" w:rsidP="00D975A4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43447" w14:paraId="40DFE7E1" w14:textId="77777777" w:rsidTr="00D975A4">
        <w:tc>
          <w:tcPr>
            <w:tcW w:w="1809" w:type="dxa"/>
          </w:tcPr>
          <w:p w14:paraId="7266CBC7" w14:textId="77777777" w:rsidR="00643447" w:rsidRDefault="00643447" w:rsidP="00D975A4">
            <w:r>
              <w:rPr>
                <w:rFonts w:hint="eastAsia"/>
              </w:rPr>
              <w:t>atid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6CA491F1" w14:textId="77777777" w:rsidR="00643447" w:rsidRDefault="00643447" w:rsidP="00D975A4">
            <w:r>
              <w:rPr>
                <w:rFonts w:hint="eastAsia"/>
              </w:rPr>
              <w:t>账号类型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007FC61D" w14:textId="77777777" w:rsidR="00643447" w:rsidRDefault="00643447" w:rsidP="00D975A4"/>
        </w:tc>
      </w:tr>
      <w:tr w:rsidR="00643447" w14:paraId="62B05232" w14:textId="77777777" w:rsidTr="00D975A4">
        <w:tc>
          <w:tcPr>
            <w:tcW w:w="1809" w:type="dxa"/>
          </w:tcPr>
          <w:p w14:paraId="68CF760F" w14:textId="77777777" w:rsidR="00643447" w:rsidRDefault="00643447" w:rsidP="00D975A4">
            <w:r>
              <w:rPr>
                <w:rFonts w:hint="eastAsia"/>
              </w:rPr>
              <w:t>tno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79F10226" w14:textId="77777777" w:rsidR="00643447" w:rsidRPr="00EB1EB8" w:rsidRDefault="00643447" w:rsidP="00D975A4">
            <w:r>
              <w:rPr>
                <w:rFonts w:hint="eastAsia"/>
              </w:rPr>
              <w:t>冻结交易编号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DEC70CE" w14:textId="77777777" w:rsidR="00643447" w:rsidRDefault="00643447" w:rsidP="00D975A4"/>
        </w:tc>
      </w:tr>
      <w:tr w:rsidR="00643447" w14:paraId="0C1AFC3E" w14:textId="77777777" w:rsidTr="00D975A4">
        <w:tc>
          <w:tcPr>
            <w:tcW w:w="1809" w:type="dxa"/>
          </w:tcPr>
          <w:p w14:paraId="214E2D52" w14:textId="77777777" w:rsidR="00643447" w:rsidRDefault="00643447" w:rsidP="00D975A4">
            <w:r>
              <w:rPr>
                <w:rFonts w:hint="eastAsia"/>
              </w:rPr>
              <w:t>stoptime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4F2D5E82" w14:textId="77777777" w:rsidR="00643447" w:rsidRDefault="00643447" w:rsidP="00D975A4">
            <w:r>
              <w:rPr>
                <w:rFonts w:hint="eastAsia"/>
              </w:rPr>
              <w:t>解冻时间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1A8F7227" w14:textId="77777777" w:rsidR="00643447" w:rsidRDefault="00643447" w:rsidP="00D975A4">
            <w:r>
              <w:rPr>
                <w:rFonts w:hint="eastAsia"/>
              </w:rPr>
              <w:t>时间戳</w:t>
            </w:r>
          </w:p>
        </w:tc>
      </w:tr>
      <w:tr w:rsidR="00643447" w:rsidRPr="00314500" w14:paraId="77D781AA" w14:textId="77777777" w:rsidTr="00D975A4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24B813D" w14:textId="77777777" w:rsidR="00643447" w:rsidRPr="00314500" w:rsidRDefault="00643447" w:rsidP="00D975A4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5A9A2CE" w14:textId="77777777" w:rsidR="00643447" w:rsidRPr="00314500" w:rsidRDefault="00643447" w:rsidP="00D975A4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43447" w14:paraId="07E8B235" w14:textId="77777777" w:rsidTr="00D975A4">
        <w:trPr>
          <w:trHeight w:val="488"/>
        </w:trPr>
        <w:tc>
          <w:tcPr>
            <w:tcW w:w="1809" w:type="dxa"/>
          </w:tcPr>
          <w:p w14:paraId="21965CE2" w14:textId="77777777" w:rsidR="00643447" w:rsidRDefault="00643447" w:rsidP="00D975A4">
            <w:r>
              <w:rPr>
                <w:rFonts w:hint="eastAsia"/>
              </w:rPr>
              <w:t>无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207602F9" w14:textId="77777777" w:rsidR="00643447" w:rsidRDefault="00643447" w:rsidP="00D975A4"/>
        </w:tc>
        <w:tc>
          <w:tcPr>
            <w:tcW w:w="2183" w:type="dxa"/>
            <w:tcBorders>
              <w:left w:val="single" w:sz="4" w:space="0" w:color="auto"/>
            </w:tcBorders>
          </w:tcPr>
          <w:p w14:paraId="6A5CDF20" w14:textId="77777777" w:rsidR="00643447" w:rsidRDefault="00643447" w:rsidP="00D975A4"/>
        </w:tc>
      </w:tr>
    </w:tbl>
    <w:p w14:paraId="05095E18" w14:textId="77777777" w:rsidR="00643447" w:rsidRDefault="00643447" w:rsidP="00643447">
      <w:pPr>
        <w:pStyle w:val="3"/>
      </w:pPr>
      <w:bookmarkStart w:id="46" w:name="_Toc477191248"/>
      <w:bookmarkStart w:id="47" w:name="_Toc480300026"/>
      <w:r>
        <w:rPr>
          <w:rFonts w:hint="eastAsia"/>
        </w:rPr>
        <w:t>取消冻结</w:t>
      </w:r>
      <w:bookmarkEnd w:id="46"/>
      <w:bookmarkEnd w:id="47"/>
    </w:p>
    <w:tbl>
      <w:tblPr>
        <w:tblStyle w:val="ab"/>
        <w:tblW w:w="8528" w:type="dxa"/>
        <w:tblLayout w:type="fixed"/>
        <w:tblLook w:val="04A0" w:firstRow="1" w:lastRow="0" w:firstColumn="1" w:lastColumn="0" w:noHBand="0" w:noVBand="1"/>
      </w:tblPr>
      <w:tblGrid>
        <w:gridCol w:w="1809"/>
        <w:gridCol w:w="4536"/>
        <w:gridCol w:w="2183"/>
      </w:tblGrid>
      <w:tr w:rsidR="00643447" w14:paraId="011B16D3" w14:textId="77777777" w:rsidTr="00D975A4">
        <w:tc>
          <w:tcPr>
            <w:tcW w:w="1809" w:type="dxa"/>
          </w:tcPr>
          <w:p w14:paraId="536B7318" w14:textId="77777777" w:rsidR="00643447" w:rsidRPr="00677344" w:rsidRDefault="00643447" w:rsidP="00D975A4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2"/>
          </w:tcPr>
          <w:p w14:paraId="5C2B3848" w14:textId="77777777" w:rsidR="00643447" w:rsidRDefault="00643447" w:rsidP="00D975A4">
            <w:r>
              <w:rPr>
                <w:rFonts w:hint="eastAsia"/>
              </w:rPr>
              <w:t>/</w:t>
            </w:r>
            <w:r w:rsidR="00427C5E" w:rsidRPr="00427C5E">
              <w:t>freezen</w:t>
            </w:r>
            <w:r>
              <w:rPr>
                <w:rFonts w:hint="eastAsia"/>
              </w:rPr>
              <w:t>/unfreeze</w:t>
            </w:r>
          </w:p>
        </w:tc>
      </w:tr>
      <w:tr w:rsidR="00643447" w14:paraId="347893AC" w14:textId="77777777" w:rsidTr="00D975A4">
        <w:tc>
          <w:tcPr>
            <w:tcW w:w="1809" w:type="dxa"/>
          </w:tcPr>
          <w:p w14:paraId="07474904" w14:textId="77777777" w:rsidR="00643447" w:rsidRPr="00677344" w:rsidRDefault="00643447" w:rsidP="00D975A4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6719" w:type="dxa"/>
            <w:gridSpan w:val="2"/>
          </w:tcPr>
          <w:p w14:paraId="54C8BFF2" w14:textId="77777777" w:rsidR="00643447" w:rsidRDefault="00643447" w:rsidP="00D975A4">
            <w:r>
              <w:rPr>
                <w:rFonts w:hint="eastAsia"/>
              </w:rPr>
              <w:t>post</w:t>
            </w:r>
          </w:p>
        </w:tc>
      </w:tr>
      <w:tr w:rsidR="00643447" w:rsidRPr="00314500" w14:paraId="75D36D9F" w14:textId="77777777" w:rsidTr="00D975A4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C60D19" w14:textId="77777777" w:rsidR="00643447" w:rsidRPr="00314500" w:rsidRDefault="00643447" w:rsidP="00D975A4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8F122DE" w14:textId="77777777" w:rsidR="00643447" w:rsidRPr="00314500" w:rsidRDefault="00643447" w:rsidP="00D975A4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43447" w14:paraId="1AC06523" w14:textId="77777777" w:rsidTr="00D975A4">
        <w:tc>
          <w:tcPr>
            <w:tcW w:w="1809" w:type="dxa"/>
          </w:tcPr>
          <w:p w14:paraId="4B2157D5" w14:textId="77777777" w:rsidR="00643447" w:rsidRDefault="00643447" w:rsidP="00D975A4">
            <w:r>
              <w:rPr>
                <w:rFonts w:hint="eastAsia"/>
              </w:rPr>
              <w:t>atid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593375F2" w14:textId="77777777" w:rsidR="00643447" w:rsidRDefault="00643447" w:rsidP="00D975A4">
            <w:r>
              <w:rPr>
                <w:rFonts w:hint="eastAsia"/>
              </w:rPr>
              <w:t>账号类型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640B083" w14:textId="77777777" w:rsidR="00643447" w:rsidRDefault="00643447" w:rsidP="00D975A4"/>
        </w:tc>
      </w:tr>
      <w:tr w:rsidR="00643447" w14:paraId="2A9E9A82" w14:textId="77777777" w:rsidTr="00D975A4">
        <w:tc>
          <w:tcPr>
            <w:tcW w:w="1809" w:type="dxa"/>
          </w:tcPr>
          <w:p w14:paraId="61F4B77F" w14:textId="77777777" w:rsidR="00643447" w:rsidRDefault="00643447" w:rsidP="00D975A4">
            <w:r>
              <w:rPr>
                <w:rFonts w:hint="eastAsia"/>
              </w:rPr>
              <w:t>tno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04305D6E" w14:textId="77777777" w:rsidR="00643447" w:rsidRPr="00EB1EB8" w:rsidRDefault="00643447" w:rsidP="00D975A4">
            <w:r>
              <w:rPr>
                <w:rFonts w:hint="eastAsia"/>
              </w:rPr>
              <w:t>冻结交易编号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4E7CF3B7" w14:textId="77777777" w:rsidR="00643447" w:rsidRDefault="00643447" w:rsidP="00D975A4"/>
        </w:tc>
      </w:tr>
      <w:tr w:rsidR="00643447" w14:paraId="4875BD96" w14:textId="77777777" w:rsidTr="00D975A4">
        <w:tc>
          <w:tcPr>
            <w:tcW w:w="1809" w:type="dxa"/>
          </w:tcPr>
          <w:p w14:paraId="219A3DB4" w14:textId="77777777" w:rsidR="00643447" w:rsidRDefault="00643447" w:rsidP="00D975A4">
            <w:r>
              <w:rPr>
                <w:rFonts w:hint="eastAsia"/>
              </w:rPr>
              <w:t>memo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353DD904" w14:textId="77777777" w:rsidR="00643447" w:rsidRDefault="00643447" w:rsidP="00D975A4">
            <w:r>
              <w:rPr>
                <w:rFonts w:hint="eastAsia"/>
              </w:rPr>
              <w:t>备注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0BB31E4" w14:textId="77777777" w:rsidR="00643447" w:rsidRDefault="00643447" w:rsidP="00D975A4"/>
        </w:tc>
      </w:tr>
      <w:tr w:rsidR="00643447" w:rsidRPr="00314500" w14:paraId="2C54F59A" w14:textId="77777777" w:rsidTr="00D975A4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7F70173" w14:textId="77777777" w:rsidR="00643447" w:rsidRPr="00314500" w:rsidRDefault="00643447" w:rsidP="00D975A4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9FF9071" w14:textId="77777777" w:rsidR="00643447" w:rsidRPr="00314500" w:rsidRDefault="00643447" w:rsidP="00D975A4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43447" w14:paraId="4B651E0B" w14:textId="77777777" w:rsidTr="00D975A4">
        <w:trPr>
          <w:trHeight w:val="488"/>
        </w:trPr>
        <w:tc>
          <w:tcPr>
            <w:tcW w:w="1809" w:type="dxa"/>
          </w:tcPr>
          <w:p w14:paraId="525ED169" w14:textId="77777777" w:rsidR="00643447" w:rsidRDefault="00643447" w:rsidP="00D975A4">
            <w:r>
              <w:rPr>
                <w:rFonts w:hint="eastAsia"/>
              </w:rPr>
              <w:t>无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1A949964" w14:textId="77777777" w:rsidR="00643447" w:rsidRDefault="00643447" w:rsidP="00D975A4"/>
        </w:tc>
        <w:tc>
          <w:tcPr>
            <w:tcW w:w="2183" w:type="dxa"/>
            <w:tcBorders>
              <w:left w:val="single" w:sz="4" w:space="0" w:color="auto"/>
            </w:tcBorders>
          </w:tcPr>
          <w:p w14:paraId="51CD488D" w14:textId="77777777" w:rsidR="00643447" w:rsidRDefault="00643447" w:rsidP="00D975A4"/>
        </w:tc>
      </w:tr>
    </w:tbl>
    <w:p w14:paraId="013E5727" w14:textId="77777777" w:rsidR="00643447" w:rsidRDefault="00643447" w:rsidP="00643447">
      <w:pPr>
        <w:pStyle w:val="3"/>
      </w:pPr>
      <w:bookmarkStart w:id="48" w:name="_Toc477191249"/>
      <w:bookmarkStart w:id="49" w:name="_Toc480300027"/>
      <w:r>
        <w:rPr>
          <w:rFonts w:hint="eastAsia"/>
        </w:rPr>
        <w:t>资金冻结清单</w:t>
      </w:r>
      <w:bookmarkEnd w:id="48"/>
      <w:bookmarkEnd w:id="49"/>
    </w:p>
    <w:p w14:paraId="4FA22DC3" w14:textId="77777777" w:rsidR="00643447" w:rsidRPr="004D304B" w:rsidRDefault="00643447" w:rsidP="00643447">
      <w:r>
        <w:rPr>
          <w:rFonts w:hint="eastAsia"/>
        </w:rPr>
        <w:t>列出当前账号所有有效的资金冻结记录</w:t>
      </w:r>
    </w:p>
    <w:tbl>
      <w:tblPr>
        <w:tblStyle w:val="ab"/>
        <w:tblW w:w="8528" w:type="dxa"/>
        <w:tblLook w:val="04A0" w:firstRow="1" w:lastRow="0" w:firstColumn="1" w:lastColumn="0" w:noHBand="0" w:noVBand="1"/>
      </w:tblPr>
      <w:tblGrid>
        <w:gridCol w:w="1808"/>
        <w:gridCol w:w="4536"/>
        <w:gridCol w:w="2184"/>
      </w:tblGrid>
      <w:tr w:rsidR="00643447" w14:paraId="6391744C" w14:textId="77777777" w:rsidTr="00D975A4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1BC26D55" w14:textId="77777777" w:rsidR="00643447" w:rsidRDefault="00643447" w:rsidP="00D975A4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0CE90C81" w14:textId="77777777" w:rsidR="00643447" w:rsidRPr="00720544" w:rsidRDefault="00643447" w:rsidP="00D975A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="00427C5E" w:rsidRPr="00427C5E">
              <w:t>freezen</w:t>
            </w:r>
            <w:r w:rsidRPr="00720544">
              <w:rPr>
                <w:rFonts w:hint="eastAsia"/>
              </w:rPr>
              <w:t>/</w:t>
            </w:r>
            <w:r>
              <w:rPr>
                <w:rFonts w:hint="eastAsia"/>
              </w:rPr>
              <w:t>listfreeze</w:t>
            </w:r>
          </w:p>
        </w:tc>
      </w:tr>
      <w:tr w:rsidR="00643447" w14:paraId="649BE47D" w14:textId="77777777" w:rsidTr="00D975A4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5E2773BB" w14:textId="77777777" w:rsidR="00643447" w:rsidRDefault="00643447" w:rsidP="00D975A4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2A8FAAE5" w14:textId="77777777" w:rsidR="00643447" w:rsidRDefault="00643447" w:rsidP="00D975A4">
            <w:r>
              <w:t>post</w:t>
            </w:r>
          </w:p>
        </w:tc>
      </w:tr>
      <w:tr w:rsidR="00643447" w14:paraId="640365A4" w14:textId="77777777" w:rsidTr="00D975A4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4B996C52" w14:textId="77777777" w:rsidR="00643447" w:rsidRDefault="00643447" w:rsidP="00D975A4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57DD689E" w14:textId="77777777" w:rsidR="00643447" w:rsidRDefault="00643447" w:rsidP="00D975A4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643447" w14:paraId="17E515D5" w14:textId="77777777" w:rsidTr="00D975A4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715F2229" w14:textId="77777777" w:rsidR="00643447" w:rsidRDefault="00643447" w:rsidP="00D975A4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9AE7A13" w14:textId="77777777" w:rsidR="00643447" w:rsidRDefault="00643447" w:rsidP="00D975A4"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8E1C6B" w14:textId="77777777" w:rsidR="00643447" w:rsidRDefault="00643447" w:rsidP="00D975A4">
            <w:r>
              <w:rPr>
                <w:rFonts w:hint="eastAsia"/>
              </w:rPr>
              <w:t>必填</w:t>
            </w:r>
          </w:p>
        </w:tc>
      </w:tr>
      <w:tr w:rsidR="00643447" w14:paraId="02B07758" w14:textId="77777777" w:rsidTr="00D975A4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4A834181" w14:textId="77777777" w:rsidR="00643447" w:rsidRDefault="00643447" w:rsidP="00D975A4">
            <w:r>
              <w:rPr>
                <w:rFonts w:hint="eastAsia"/>
              </w:rPr>
              <w:t>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74C363" w14:textId="77777777" w:rsidR="00643447" w:rsidRDefault="00643447" w:rsidP="00D975A4">
            <w:r>
              <w:rPr>
                <w:rFonts w:hint="eastAsia"/>
              </w:rPr>
              <w:t>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278786B" w14:textId="77777777" w:rsidR="00643447" w:rsidRDefault="00643447" w:rsidP="00D975A4">
            <w:r>
              <w:rPr>
                <w:rFonts w:hint="eastAsia"/>
              </w:rPr>
              <w:t>必填</w:t>
            </w:r>
          </w:p>
        </w:tc>
      </w:tr>
      <w:tr w:rsidR="00643447" w14:paraId="5B15CF08" w14:textId="77777777" w:rsidTr="00D975A4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46DF0F9C" w14:textId="77777777" w:rsidR="00643447" w:rsidRDefault="00643447" w:rsidP="00D975A4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7666A6B1" w14:textId="77777777" w:rsidR="00643447" w:rsidRDefault="00643447" w:rsidP="00D975A4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643447" w:rsidRPr="0025290F" w14:paraId="5107A939" w14:textId="77777777" w:rsidTr="00D975A4">
        <w:tc>
          <w:tcPr>
            <w:tcW w:w="1808" w:type="dxa"/>
            <w:vMerge w:val="restart"/>
            <w:shd w:val="clear" w:color="auto" w:fill="auto"/>
            <w:tcMar>
              <w:left w:w="108" w:type="dxa"/>
            </w:tcMar>
          </w:tcPr>
          <w:p w14:paraId="6EB45420" w14:textId="77777777" w:rsidR="00643447" w:rsidRDefault="00643447" w:rsidP="00D975A4">
            <w:r>
              <w:rPr>
                <w:rFonts w:hint="eastAsia"/>
              </w:rPr>
              <w:t>list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0C30E2" w14:textId="77777777" w:rsidR="00643447" w:rsidRPr="00DC4047" w:rsidRDefault="00643447" w:rsidP="00D975A4">
            <w:r>
              <w:rPr>
                <w:rFonts w:hint="eastAsia"/>
              </w:rPr>
              <w:t>清单列表，包含以下记录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BC1F40" w14:textId="77777777" w:rsidR="00643447" w:rsidRPr="00DC4047" w:rsidRDefault="00643447" w:rsidP="00D975A4"/>
        </w:tc>
      </w:tr>
      <w:tr w:rsidR="00643447" w:rsidRPr="0025290F" w14:paraId="56599A0B" w14:textId="77777777" w:rsidTr="00D975A4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2DF3DAC8" w14:textId="77777777" w:rsidR="00643447" w:rsidRDefault="00643447" w:rsidP="00D975A4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1CF3C8" w14:textId="77777777" w:rsidR="00643447" w:rsidRPr="00DC4047" w:rsidRDefault="00643447" w:rsidP="00D975A4">
            <w:r>
              <w:rPr>
                <w:rFonts w:hint="eastAsia"/>
              </w:rPr>
              <w:t>money</w:t>
            </w:r>
            <w:r>
              <w:rPr>
                <w:rFonts w:hint="eastAsia"/>
              </w:rPr>
              <w:t>：冻结金额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C14AA7" w14:textId="77777777" w:rsidR="00643447" w:rsidRPr="00DC4047" w:rsidRDefault="00643447" w:rsidP="00D975A4"/>
        </w:tc>
      </w:tr>
      <w:tr w:rsidR="00643447" w:rsidRPr="0025290F" w14:paraId="02D81D94" w14:textId="77777777" w:rsidTr="00D975A4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46778CBC" w14:textId="77777777" w:rsidR="00643447" w:rsidRDefault="00643447" w:rsidP="00D975A4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5EE1FC" w14:textId="77777777" w:rsidR="00643447" w:rsidRDefault="00643447" w:rsidP="00D975A4">
            <w:r>
              <w:rPr>
                <w:rFonts w:hint="eastAsia"/>
              </w:rPr>
              <w:t>creationtime</w:t>
            </w:r>
            <w:r>
              <w:rPr>
                <w:rFonts w:hint="eastAsia"/>
              </w:rPr>
              <w:t>：冻结时间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A106AA6" w14:textId="77777777" w:rsidR="00643447" w:rsidRPr="00DC4047" w:rsidRDefault="00643447" w:rsidP="00D975A4"/>
        </w:tc>
      </w:tr>
      <w:tr w:rsidR="00643447" w:rsidRPr="0025290F" w14:paraId="754B85A6" w14:textId="77777777" w:rsidTr="00D975A4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37F35DE1" w14:textId="77777777" w:rsidR="00643447" w:rsidRDefault="00643447" w:rsidP="00D975A4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65538A" w14:textId="77777777" w:rsidR="00643447" w:rsidRDefault="00643447" w:rsidP="00D975A4">
            <w:r>
              <w:rPr>
                <w:rFonts w:hint="eastAsia"/>
              </w:rPr>
              <w:t>stoptime</w:t>
            </w:r>
            <w:r>
              <w:rPr>
                <w:rFonts w:hint="eastAsia"/>
              </w:rPr>
              <w:t>：解冻时间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429498" w14:textId="77777777" w:rsidR="00643447" w:rsidRPr="00DC4047" w:rsidRDefault="00643447" w:rsidP="00D975A4"/>
        </w:tc>
      </w:tr>
    </w:tbl>
    <w:p w14:paraId="6D5329DD" w14:textId="77777777" w:rsidR="006239C4" w:rsidRDefault="006239C4" w:rsidP="0099230E">
      <w:pPr>
        <w:pStyle w:val="2"/>
      </w:pPr>
      <w:bookmarkStart w:id="50" w:name="_Toc480300028"/>
      <w:r>
        <w:rPr>
          <w:rFonts w:hint="eastAsia"/>
        </w:rPr>
        <w:t>子账户</w:t>
      </w:r>
      <w:bookmarkEnd w:id="50"/>
    </w:p>
    <w:p w14:paraId="2A79E72B" w14:textId="77777777" w:rsidR="006239C4" w:rsidRDefault="006239C4" w:rsidP="006239C4">
      <w:pPr>
        <w:pStyle w:val="3"/>
      </w:pPr>
      <w:bookmarkStart w:id="51" w:name="_Toc480300029"/>
      <w:r>
        <w:rPr>
          <w:rFonts w:hint="eastAsia"/>
        </w:rPr>
        <w:t>创建子账户类型</w:t>
      </w:r>
      <w:bookmarkEnd w:id="51"/>
    </w:p>
    <w:tbl>
      <w:tblPr>
        <w:tblStyle w:val="ab"/>
        <w:tblW w:w="8528" w:type="dxa"/>
        <w:tblLook w:val="04A0" w:firstRow="1" w:lastRow="0" w:firstColumn="1" w:lastColumn="0" w:noHBand="0" w:noVBand="1"/>
      </w:tblPr>
      <w:tblGrid>
        <w:gridCol w:w="1808"/>
        <w:gridCol w:w="4536"/>
        <w:gridCol w:w="2184"/>
      </w:tblGrid>
      <w:tr w:rsidR="006239C4" w14:paraId="48E7F249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21A6150B" w14:textId="77777777" w:rsidR="006239C4" w:rsidRDefault="006239C4" w:rsidP="00197A95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7B821837" w14:textId="77777777" w:rsidR="006239C4" w:rsidRPr="00720544" w:rsidRDefault="006239C4" w:rsidP="00197A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Pr="006239C4">
              <w:t>subaccount/create</w:t>
            </w:r>
            <w:r w:rsidR="00D23627" w:rsidRPr="00D23627">
              <w:t>type</w:t>
            </w:r>
          </w:p>
        </w:tc>
      </w:tr>
      <w:tr w:rsidR="006239C4" w14:paraId="5A8CE1DD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0546C18D" w14:textId="77777777" w:rsidR="006239C4" w:rsidRDefault="006239C4" w:rsidP="00197A95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067BE856" w14:textId="77777777" w:rsidR="006239C4" w:rsidRDefault="006239C4" w:rsidP="00197A95">
            <w:r>
              <w:t>post</w:t>
            </w:r>
          </w:p>
        </w:tc>
      </w:tr>
      <w:tr w:rsidR="006239C4" w14:paraId="651A7DB5" w14:textId="77777777" w:rsidTr="00197A95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69C1C515" w14:textId="77777777" w:rsidR="006239C4" w:rsidRDefault="006239C4" w:rsidP="00197A95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49B2A2C0" w14:textId="77777777" w:rsidR="006239C4" w:rsidRDefault="006239C4" w:rsidP="00197A95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6239C4" w14:paraId="64CB9945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4455806A" w14:textId="77777777" w:rsidR="006239C4" w:rsidRDefault="006239C4" w:rsidP="00197A95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2C3F6C" w14:textId="77777777" w:rsidR="006239C4" w:rsidRDefault="006239C4" w:rsidP="00197A95"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89CEB3" w14:textId="77777777" w:rsidR="006239C4" w:rsidRDefault="006239C4" w:rsidP="00197A95"/>
        </w:tc>
      </w:tr>
      <w:tr w:rsidR="006239C4" w14:paraId="2B5B637E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71C3C9CD" w14:textId="77777777" w:rsidR="006239C4" w:rsidRDefault="00D23627" w:rsidP="00197A95">
            <w:r>
              <w:rPr>
                <w:rFonts w:hint="eastAsia"/>
              </w:rPr>
              <w:t>cname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21A03A" w14:textId="77777777" w:rsidR="006239C4" w:rsidRDefault="00D23627" w:rsidP="00197A95">
            <w:r>
              <w:rPr>
                <w:rFonts w:hint="eastAsia"/>
              </w:rPr>
              <w:t>中文名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0CBA7F" w14:textId="77777777" w:rsidR="006239C4" w:rsidRDefault="006239C4" w:rsidP="00197A95"/>
        </w:tc>
      </w:tr>
      <w:tr w:rsidR="006239C4" w14:paraId="0BB15E7F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6C04ABF1" w14:textId="77777777" w:rsidR="006239C4" w:rsidRDefault="006239C4" w:rsidP="00197A95">
            <w:r>
              <w:rPr>
                <w:rFonts w:hint="eastAsia"/>
              </w:rPr>
              <w:t>ename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452E38" w14:textId="77777777" w:rsidR="006239C4" w:rsidRDefault="006239C4" w:rsidP="00197A95">
            <w:r>
              <w:rPr>
                <w:rFonts w:hint="eastAsia"/>
              </w:rPr>
              <w:t>名称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0AE2F4" w14:textId="77777777" w:rsidR="006239C4" w:rsidRDefault="006239C4" w:rsidP="00197A95"/>
        </w:tc>
      </w:tr>
      <w:tr w:rsidR="006239C4" w14:paraId="2D631334" w14:textId="77777777" w:rsidTr="00197A95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2E82D5ED" w14:textId="77777777" w:rsidR="006239C4" w:rsidRDefault="006239C4" w:rsidP="00197A95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6C55A9E1" w14:textId="77777777" w:rsidR="006239C4" w:rsidRDefault="006239C4" w:rsidP="00197A95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6239C4" w14:paraId="6322D8C2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4CE46C1C" w14:textId="77777777" w:rsidR="006239C4" w:rsidRDefault="002A16C3" w:rsidP="00197A95">
            <w:r>
              <w:rPr>
                <w:rFonts w:hint="eastAsia"/>
              </w:rPr>
              <w:t>无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144D2E" w14:textId="77777777" w:rsidR="006239C4" w:rsidRDefault="006239C4" w:rsidP="00197A95"/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E1C3D7" w14:textId="77777777" w:rsidR="006239C4" w:rsidRPr="00DC4047" w:rsidRDefault="006239C4" w:rsidP="00197A95"/>
        </w:tc>
      </w:tr>
    </w:tbl>
    <w:p w14:paraId="4AE27985" w14:textId="77777777" w:rsidR="006239C4" w:rsidRPr="006239C4" w:rsidRDefault="006239C4" w:rsidP="006239C4"/>
    <w:p w14:paraId="6D5CC47F" w14:textId="77777777" w:rsidR="006239C4" w:rsidRDefault="006239C4" w:rsidP="006239C4">
      <w:pPr>
        <w:pStyle w:val="3"/>
      </w:pPr>
      <w:bookmarkStart w:id="52" w:name="_Toc480300030"/>
      <w:r>
        <w:rPr>
          <w:rFonts w:hint="eastAsia"/>
        </w:rPr>
        <w:t>创建子账号</w:t>
      </w:r>
      <w:bookmarkEnd w:id="52"/>
    </w:p>
    <w:tbl>
      <w:tblPr>
        <w:tblStyle w:val="ab"/>
        <w:tblW w:w="8528" w:type="dxa"/>
        <w:tblLook w:val="04A0" w:firstRow="1" w:lastRow="0" w:firstColumn="1" w:lastColumn="0" w:noHBand="0" w:noVBand="1"/>
      </w:tblPr>
      <w:tblGrid>
        <w:gridCol w:w="1808"/>
        <w:gridCol w:w="4536"/>
        <w:gridCol w:w="2184"/>
      </w:tblGrid>
      <w:tr w:rsidR="00D23627" w14:paraId="77F2E140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1AEB2C88" w14:textId="77777777" w:rsidR="00D23627" w:rsidRDefault="00D23627" w:rsidP="00197A95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4B182291" w14:textId="77777777" w:rsidR="00D23627" w:rsidRPr="00720544" w:rsidRDefault="00D23627" w:rsidP="00197A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Pr="006239C4">
              <w:t>subaccount/create</w:t>
            </w:r>
          </w:p>
        </w:tc>
      </w:tr>
      <w:tr w:rsidR="00D23627" w14:paraId="774E7028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3BB84684" w14:textId="77777777" w:rsidR="00D23627" w:rsidRDefault="00D23627" w:rsidP="00197A95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27760FF2" w14:textId="77777777" w:rsidR="00D23627" w:rsidRDefault="00D23627" w:rsidP="00197A95">
            <w:r>
              <w:t>post</w:t>
            </w:r>
          </w:p>
        </w:tc>
      </w:tr>
      <w:tr w:rsidR="00D23627" w14:paraId="4C366F09" w14:textId="77777777" w:rsidTr="00197A95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1731A60B" w14:textId="77777777" w:rsidR="00D23627" w:rsidRDefault="00D23627" w:rsidP="00197A95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66BBC30B" w14:textId="77777777" w:rsidR="00D23627" w:rsidRDefault="00D23627" w:rsidP="00197A95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D23627" w14:paraId="68510998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5F4E97A4" w14:textId="77777777" w:rsidR="00D23627" w:rsidRDefault="00D23627" w:rsidP="00197A95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1C5394" w14:textId="77777777" w:rsidR="00D23627" w:rsidRDefault="00D23627" w:rsidP="00197A95"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BF4F47" w14:textId="77777777" w:rsidR="00D23627" w:rsidRDefault="00D23627" w:rsidP="00197A95"/>
        </w:tc>
      </w:tr>
      <w:tr w:rsidR="00D23627" w14:paraId="0D17E1B6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07E9EBE8" w14:textId="77777777" w:rsidR="00D23627" w:rsidRDefault="00D23627" w:rsidP="00197A95">
            <w:r>
              <w:rPr>
                <w:rFonts w:hint="eastAsia"/>
              </w:rPr>
              <w:t>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0BD509" w14:textId="77777777" w:rsidR="00D23627" w:rsidRDefault="000E337C" w:rsidP="00197A95">
            <w:r>
              <w:rPr>
                <w:rFonts w:hint="eastAsia"/>
              </w:rPr>
              <w:t>账户编号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F8851F" w14:textId="77777777" w:rsidR="00D23627" w:rsidRDefault="00D23627" w:rsidP="00197A95">
            <w:r>
              <w:rPr>
                <w:rFonts w:hint="eastAsia"/>
              </w:rPr>
              <w:t>可选</w:t>
            </w:r>
          </w:p>
        </w:tc>
      </w:tr>
      <w:tr w:rsidR="00D23627" w14:paraId="7B655DA3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683AC8B9" w14:textId="77777777" w:rsidR="00D23627" w:rsidRDefault="00D23627" w:rsidP="00197A95">
            <w:r>
              <w:rPr>
                <w:rFonts w:hint="eastAsia"/>
              </w:rPr>
              <w:t>atype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335798" w14:textId="77777777" w:rsidR="00D23627" w:rsidRDefault="000E337C" w:rsidP="00197A95">
            <w:r>
              <w:rPr>
                <w:rFonts w:hint="eastAsia"/>
              </w:rPr>
              <w:t>账户类型，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商户，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用户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B43BC1" w14:textId="77777777" w:rsidR="00D23627" w:rsidRDefault="00D23627" w:rsidP="00197A95"/>
        </w:tc>
      </w:tr>
      <w:tr w:rsidR="00D23627" w14:paraId="12CD716F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7AC6203C" w14:textId="77777777" w:rsidR="00D23627" w:rsidRDefault="00D23627" w:rsidP="00197A95">
            <w:r>
              <w:rPr>
                <w:rFonts w:hint="eastAsia"/>
              </w:rPr>
              <w:t>ename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CF9EE7" w14:textId="77777777" w:rsidR="00D23627" w:rsidRDefault="00D23627" w:rsidP="00197A95">
            <w:r>
              <w:rPr>
                <w:rFonts w:hint="eastAsia"/>
              </w:rPr>
              <w:t>名称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0FB632" w14:textId="77777777" w:rsidR="00D23627" w:rsidRDefault="00D23627" w:rsidP="00197A95"/>
        </w:tc>
      </w:tr>
      <w:tr w:rsidR="00C454E1" w14:paraId="68D8BB01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6E857DEC" w14:textId="77777777" w:rsidR="00C454E1" w:rsidRDefault="00C454E1" w:rsidP="00197A95">
            <w:r>
              <w:rPr>
                <w:rFonts w:hint="eastAsia"/>
              </w:rPr>
              <w:t>negative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3CB555" w14:textId="77777777" w:rsidR="00C454E1" w:rsidRDefault="004E1C2E" w:rsidP="00197A95">
            <w:r>
              <w:rPr>
                <w:rFonts w:hint="eastAsia"/>
              </w:rPr>
              <w:t>透支额度，保留小数点两位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053540" w14:textId="77777777" w:rsidR="00C454E1" w:rsidRDefault="00C454E1" w:rsidP="00197A95"/>
        </w:tc>
      </w:tr>
      <w:tr w:rsidR="00D23627" w14:paraId="12F8F62E" w14:textId="77777777" w:rsidTr="00197A95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5D8AFEA3" w14:textId="77777777" w:rsidR="00D23627" w:rsidRDefault="00D23627" w:rsidP="00197A95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85794EC" w14:textId="77777777" w:rsidR="00D23627" w:rsidRDefault="00D23627" w:rsidP="00197A95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D23627" w14:paraId="71782403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74091162" w14:textId="77777777" w:rsidR="00D23627" w:rsidRDefault="00D23627" w:rsidP="00197A95">
            <w:r>
              <w:rPr>
                <w:rFonts w:hint="eastAsia"/>
              </w:rPr>
              <w:t>client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AECD22B" w14:textId="77777777" w:rsidR="00D23627" w:rsidRDefault="00D23627" w:rsidP="00197A95">
            <w:r>
              <w:rPr>
                <w:rFonts w:hint="eastAsia"/>
              </w:rPr>
              <w:t>用户信息，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数组，包含以下字段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476EF3" w14:textId="77777777" w:rsidR="00D23627" w:rsidRPr="00DC4047" w:rsidRDefault="00D23627" w:rsidP="00197A95"/>
        </w:tc>
      </w:tr>
    </w:tbl>
    <w:p w14:paraId="290A68B9" w14:textId="77777777" w:rsidR="00D23627" w:rsidRPr="00D23627" w:rsidRDefault="00D23627" w:rsidP="00D23627"/>
    <w:p w14:paraId="0F604EC3" w14:textId="77777777" w:rsidR="006239C4" w:rsidRDefault="006239C4" w:rsidP="006239C4">
      <w:pPr>
        <w:pStyle w:val="3"/>
      </w:pPr>
      <w:bookmarkStart w:id="53" w:name="_Toc480300031"/>
      <w:r>
        <w:rPr>
          <w:rFonts w:hint="eastAsia"/>
        </w:rPr>
        <w:t>查询子账号</w:t>
      </w:r>
      <w:bookmarkEnd w:id="53"/>
    </w:p>
    <w:tbl>
      <w:tblPr>
        <w:tblStyle w:val="ab"/>
        <w:tblW w:w="8528" w:type="dxa"/>
        <w:tblLook w:val="04A0" w:firstRow="1" w:lastRow="0" w:firstColumn="1" w:lastColumn="0" w:noHBand="0" w:noVBand="1"/>
      </w:tblPr>
      <w:tblGrid>
        <w:gridCol w:w="1808"/>
        <w:gridCol w:w="4536"/>
        <w:gridCol w:w="2184"/>
      </w:tblGrid>
      <w:tr w:rsidR="003C6D16" w14:paraId="683101A7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7CBA423D" w14:textId="77777777" w:rsidR="003C6D16" w:rsidRDefault="003C6D16" w:rsidP="00197A95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108C0F3B" w14:textId="77777777" w:rsidR="003C6D16" w:rsidRPr="00720544" w:rsidRDefault="003C6D16" w:rsidP="003C6D1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Pr="006239C4">
              <w:t>subaccount/</w:t>
            </w:r>
            <w:r>
              <w:rPr>
                <w:rFonts w:hint="eastAsia"/>
              </w:rPr>
              <w:t>get</w:t>
            </w:r>
          </w:p>
        </w:tc>
      </w:tr>
      <w:tr w:rsidR="003C6D16" w14:paraId="7D72E349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3B195EDA" w14:textId="77777777" w:rsidR="003C6D16" w:rsidRDefault="003C6D16" w:rsidP="00197A95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57589C59" w14:textId="77777777" w:rsidR="003C6D16" w:rsidRDefault="003C6D16" w:rsidP="00197A95">
            <w:r>
              <w:t>post</w:t>
            </w:r>
          </w:p>
        </w:tc>
      </w:tr>
      <w:tr w:rsidR="003C6D16" w14:paraId="47068B98" w14:textId="77777777" w:rsidTr="00197A95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B86695F" w14:textId="77777777" w:rsidR="003C6D16" w:rsidRDefault="003C6D16" w:rsidP="00197A95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2E85331C" w14:textId="77777777" w:rsidR="003C6D16" w:rsidRDefault="003C6D16" w:rsidP="00197A95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3C6D16" w14:paraId="5B853F9D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61261890" w14:textId="77777777" w:rsidR="003C6D16" w:rsidRDefault="003C6D16" w:rsidP="00197A95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893E0F" w14:textId="77777777" w:rsidR="003C6D16" w:rsidRDefault="003C6D16" w:rsidP="00197A95"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1E6E95" w14:textId="77777777" w:rsidR="003C6D16" w:rsidRDefault="003C6D16" w:rsidP="00197A95"/>
        </w:tc>
      </w:tr>
      <w:tr w:rsidR="003C6D16" w14:paraId="3255E354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21E6630C" w14:textId="77777777" w:rsidR="003C6D16" w:rsidRDefault="003C6D16" w:rsidP="00197A95">
            <w:r>
              <w:rPr>
                <w:rFonts w:hint="eastAsia"/>
              </w:rPr>
              <w:t>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728440" w14:textId="77777777" w:rsidR="003C6D16" w:rsidRDefault="003C6D16" w:rsidP="00197A95">
            <w:r>
              <w:rPr>
                <w:rFonts w:hint="eastAsia"/>
              </w:rPr>
              <w:t>账户编号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484A44" w14:textId="77777777" w:rsidR="003C6D16" w:rsidRDefault="003C6D16" w:rsidP="00197A95">
            <w:r>
              <w:rPr>
                <w:rFonts w:hint="eastAsia"/>
              </w:rPr>
              <w:t>可选</w:t>
            </w:r>
          </w:p>
        </w:tc>
      </w:tr>
      <w:tr w:rsidR="003C6D16" w14:paraId="7A3EDECA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23FED214" w14:textId="77777777" w:rsidR="003C6D16" w:rsidRDefault="003C6D16" w:rsidP="00197A95">
            <w:r>
              <w:rPr>
                <w:rFonts w:hint="eastAsia"/>
              </w:rPr>
              <w:t>atype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CE0477" w14:textId="77777777" w:rsidR="003C6D16" w:rsidRDefault="003C6D16" w:rsidP="00197A95">
            <w:r>
              <w:rPr>
                <w:rFonts w:hint="eastAsia"/>
              </w:rPr>
              <w:t>账户类型，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商户，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用户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8DE960" w14:textId="77777777" w:rsidR="003C6D16" w:rsidRDefault="003C6D16" w:rsidP="00197A95"/>
        </w:tc>
      </w:tr>
      <w:tr w:rsidR="003C6D16" w14:paraId="436B68E4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58F5F733" w14:textId="77777777" w:rsidR="003C6D16" w:rsidRDefault="003C6D16" w:rsidP="00197A95">
            <w:r>
              <w:rPr>
                <w:rFonts w:hint="eastAsia"/>
              </w:rPr>
              <w:t>ename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193744" w14:textId="77777777" w:rsidR="003C6D16" w:rsidRDefault="003C6D16" w:rsidP="00197A95">
            <w:r>
              <w:rPr>
                <w:rFonts w:hint="eastAsia"/>
              </w:rPr>
              <w:t>名称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6A2071" w14:textId="77777777" w:rsidR="003C6D16" w:rsidRDefault="003C6D16" w:rsidP="00197A95"/>
        </w:tc>
      </w:tr>
      <w:tr w:rsidR="005C66F1" w14:paraId="50B8ACD6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0AA3C481" w14:textId="77777777" w:rsidR="005C66F1" w:rsidRDefault="005C66F1" w:rsidP="00197A95">
            <w:r>
              <w:rPr>
                <w:rFonts w:hint="eastAsia"/>
              </w:rPr>
              <w:t>negative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B63BE4" w14:textId="77777777" w:rsidR="005C66F1" w:rsidRDefault="005C66F1" w:rsidP="00197A95">
            <w:r>
              <w:rPr>
                <w:rFonts w:hint="eastAsia"/>
              </w:rPr>
              <w:t>透支额度，保留小数点两位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24680E" w14:textId="77777777" w:rsidR="005C66F1" w:rsidRDefault="005C66F1" w:rsidP="00197A95"/>
        </w:tc>
      </w:tr>
      <w:tr w:rsidR="005C66F1" w14:paraId="085C1BD2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57CB8015" w14:textId="77777777" w:rsidR="005C66F1" w:rsidRDefault="005C66F1" w:rsidP="00197A95">
            <w:r>
              <w:rPr>
                <w:rFonts w:hint="eastAsia"/>
              </w:rPr>
              <w:t>status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FD8683" w14:textId="77777777" w:rsidR="005C66F1" w:rsidRDefault="005C66F1" w:rsidP="00197A95">
            <w:r>
              <w:rPr>
                <w:rFonts w:hint="eastAsia"/>
              </w:rPr>
              <w:t>状态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1E241B" w14:textId="77777777" w:rsidR="005C66F1" w:rsidRDefault="005C66F1" w:rsidP="00197A95"/>
        </w:tc>
      </w:tr>
      <w:tr w:rsidR="005C66F1" w14:paraId="350A1232" w14:textId="77777777" w:rsidTr="00197A95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50A3EC14" w14:textId="77777777" w:rsidR="005C66F1" w:rsidRDefault="005C66F1" w:rsidP="00197A95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BA49C39" w14:textId="77777777" w:rsidR="005C66F1" w:rsidRDefault="005C66F1" w:rsidP="00197A95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5C66F1" w14:paraId="0386A744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5E68D9AF" w14:textId="77777777" w:rsidR="005C66F1" w:rsidRDefault="00DD6BD4" w:rsidP="00197A95">
            <w:r>
              <w:rPr>
                <w:rFonts w:hint="eastAsia"/>
              </w:rPr>
              <w:t>无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740063" w14:textId="77777777" w:rsidR="005C66F1" w:rsidRDefault="005C66F1" w:rsidP="00197A95"/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3FD2CC" w14:textId="77777777" w:rsidR="005C66F1" w:rsidRPr="003C6D16" w:rsidRDefault="005C66F1" w:rsidP="00197A95"/>
        </w:tc>
      </w:tr>
    </w:tbl>
    <w:p w14:paraId="5FCB964C" w14:textId="77777777" w:rsidR="003C6D16" w:rsidRPr="003C6D16" w:rsidRDefault="003C6D16" w:rsidP="003C6D16"/>
    <w:p w14:paraId="2051BD19" w14:textId="77777777" w:rsidR="006239C4" w:rsidRDefault="006239C4" w:rsidP="006239C4">
      <w:pPr>
        <w:pStyle w:val="3"/>
      </w:pPr>
      <w:bookmarkStart w:id="54" w:name="_Toc480300032"/>
      <w:r>
        <w:rPr>
          <w:rFonts w:hint="eastAsia"/>
        </w:rPr>
        <w:t>修改子账号</w:t>
      </w:r>
      <w:bookmarkEnd w:id="54"/>
    </w:p>
    <w:tbl>
      <w:tblPr>
        <w:tblStyle w:val="ab"/>
        <w:tblW w:w="8528" w:type="dxa"/>
        <w:tblLook w:val="04A0" w:firstRow="1" w:lastRow="0" w:firstColumn="1" w:lastColumn="0" w:noHBand="0" w:noVBand="1"/>
      </w:tblPr>
      <w:tblGrid>
        <w:gridCol w:w="1808"/>
        <w:gridCol w:w="4536"/>
        <w:gridCol w:w="2184"/>
      </w:tblGrid>
      <w:tr w:rsidR="005C66F1" w14:paraId="7E8FA161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7AD0399A" w14:textId="77777777" w:rsidR="005C66F1" w:rsidRDefault="005C66F1" w:rsidP="00197A95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213EBAC3" w14:textId="77777777" w:rsidR="005C66F1" w:rsidRPr="00720544" w:rsidRDefault="005C66F1" w:rsidP="00197A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Pr="006239C4">
              <w:t>subaccount/</w:t>
            </w:r>
            <w:r>
              <w:rPr>
                <w:rFonts w:hint="eastAsia"/>
              </w:rPr>
              <w:t>modify</w:t>
            </w:r>
          </w:p>
        </w:tc>
      </w:tr>
      <w:tr w:rsidR="005C66F1" w14:paraId="59F559D1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672EFE92" w14:textId="77777777" w:rsidR="005C66F1" w:rsidRDefault="005C66F1" w:rsidP="00197A95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10E91C74" w14:textId="77777777" w:rsidR="005C66F1" w:rsidRDefault="005C66F1" w:rsidP="00197A95">
            <w:r>
              <w:t>post</w:t>
            </w:r>
          </w:p>
        </w:tc>
      </w:tr>
      <w:tr w:rsidR="005C66F1" w14:paraId="59BE252E" w14:textId="77777777" w:rsidTr="00197A95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483924D" w14:textId="77777777" w:rsidR="005C66F1" w:rsidRDefault="005C66F1" w:rsidP="00197A95">
            <w:pPr>
              <w:rPr>
                <w:b/>
              </w:rPr>
            </w:pPr>
            <w:r>
              <w:rPr>
                <w:b/>
              </w:rPr>
              <w:lastRenderedPageBreak/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690529D" w14:textId="77777777" w:rsidR="005C66F1" w:rsidRDefault="005C66F1" w:rsidP="00197A95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5C66F1" w14:paraId="3C185F66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6EA52EE0" w14:textId="77777777" w:rsidR="005C66F1" w:rsidRDefault="005C66F1" w:rsidP="00197A95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04270F" w14:textId="77777777" w:rsidR="005C66F1" w:rsidRDefault="005C66F1" w:rsidP="00197A95"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5B42A5" w14:textId="77777777" w:rsidR="005C66F1" w:rsidRDefault="005C66F1" w:rsidP="00197A95"/>
        </w:tc>
      </w:tr>
      <w:tr w:rsidR="005C66F1" w14:paraId="6782C592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0E10B362" w14:textId="77777777" w:rsidR="005C66F1" w:rsidRDefault="005C66F1" w:rsidP="00197A95">
            <w:r>
              <w:rPr>
                <w:rFonts w:hint="eastAsia"/>
              </w:rPr>
              <w:t>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BE7C96" w14:textId="77777777" w:rsidR="005C66F1" w:rsidRDefault="005C66F1" w:rsidP="00197A95">
            <w:r>
              <w:rPr>
                <w:rFonts w:hint="eastAsia"/>
              </w:rPr>
              <w:t>账户编号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BE52FE" w14:textId="77777777" w:rsidR="005C66F1" w:rsidRDefault="005C66F1" w:rsidP="00197A95">
            <w:r>
              <w:rPr>
                <w:rFonts w:hint="eastAsia"/>
              </w:rPr>
              <w:t>可选</w:t>
            </w:r>
          </w:p>
        </w:tc>
      </w:tr>
      <w:tr w:rsidR="005C66F1" w14:paraId="0B050A6E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1EE25014" w14:textId="77777777" w:rsidR="005C66F1" w:rsidRDefault="005C66F1" w:rsidP="00197A95">
            <w:r>
              <w:rPr>
                <w:rFonts w:hint="eastAsia"/>
              </w:rPr>
              <w:t>atype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26C12A" w14:textId="77777777" w:rsidR="005C66F1" w:rsidRDefault="005C66F1" w:rsidP="00197A95">
            <w:r>
              <w:rPr>
                <w:rFonts w:hint="eastAsia"/>
              </w:rPr>
              <w:t>账户类型，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商户，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用户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CD6769" w14:textId="77777777" w:rsidR="005C66F1" w:rsidRDefault="005C66F1" w:rsidP="00197A95"/>
        </w:tc>
      </w:tr>
      <w:tr w:rsidR="005C66F1" w14:paraId="237980ED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5B6DC4EC" w14:textId="77777777" w:rsidR="005C66F1" w:rsidRDefault="005C66F1" w:rsidP="00197A95">
            <w:r>
              <w:rPr>
                <w:rFonts w:hint="eastAsia"/>
              </w:rPr>
              <w:t>ename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287CF6" w14:textId="77777777" w:rsidR="005C66F1" w:rsidRDefault="005C66F1" w:rsidP="00197A95">
            <w:r>
              <w:rPr>
                <w:rFonts w:hint="eastAsia"/>
              </w:rPr>
              <w:t>名称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4E9A12" w14:textId="77777777" w:rsidR="005C66F1" w:rsidRDefault="005C66F1" w:rsidP="00197A95"/>
        </w:tc>
      </w:tr>
      <w:tr w:rsidR="005C66F1" w14:paraId="185E2264" w14:textId="77777777" w:rsidTr="00197A95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0753DC84" w14:textId="77777777" w:rsidR="005C66F1" w:rsidRDefault="005C66F1" w:rsidP="00197A95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73F7451" w14:textId="77777777" w:rsidR="005C66F1" w:rsidRDefault="005C66F1" w:rsidP="00197A95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5C66F1" w14:paraId="727C71BF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6E5A1D6F" w14:textId="77777777" w:rsidR="005C66F1" w:rsidRDefault="005C66F1" w:rsidP="00197A95">
            <w:r>
              <w:rPr>
                <w:rFonts w:hint="eastAsia"/>
              </w:rPr>
              <w:t>subaccount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2813A1" w14:textId="77777777" w:rsidR="005C66F1" w:rsidRDefault="005C66F1" w:rsidP="00197A95">
            <w:r>
              <w:rPr>
                <w:rFonts w:hint="eastAsia"/>
              </w:rPr>
              <w:t>子账户信息，</w:t>
            </w:r>
            <w:r>
              <w:rPr>
                <w:rFonts w:hint="eastAsia"/>
              </w:rPr>
              <w:t>json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85B4F9" w14:textId="77777777" w:rsidR="005C66F1" w:rsidRPr="003C6D16" w:rsidRDefault="005C66F1" w:rsidP="00197A95"/>
        </w:tc>
      </w:tr>
      <w:tr w:rsidR="005C66F1" w14:paraId="1EDD3A9E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2B249C8E" w14:textId="77777777" w:rsidR="005C66F1" w:rsidRDefault="005C66F1" w:rsidP="00197A95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96CA47" w14:textId="77777777" w:rsidR="005C66F1" w:rsidRDefault="005C66F1" w:rsidP="00197A95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：子账户</w:t>
            </w:r>
            <w:r>
              <w:rPr>
                <w:rFonts w:hint="eastAsia"/>
              </w:rPr>
              <w:t>id</w:t>
            </w:r>
          </w:p>
          <w:p w14:paraId="51DAE5B3" w14:textId="77777777" w:rsidR="005C66F1" w:rsidRDefault="005C66F1" w:rsidP="00197A95">
            <w:r>
              <w:rPr>
                <w:rFonts w:hint="eastAsia"/>
              </w:rPr>
              <w:t>aid</w:t>
            </w:r>
            <w:r>
              <w:rPr>
                <w:rFonts w:hint="eastAsia"/>
              </w:rPr>
              <w:t>：主账户</w:t>
            </w:r>
            <w:r>
              <w:rPr>
                <w:rFonts w:hint="eastAsia"/>
              </w:rPr>
              <w:t>id</w:t>
            </w:r>
          </w:p>
          <w:p w14:paraId="55AAF10C" w14:textId="77777777" w:rsidR="005C66F1" w:rsidRDefault="005C66F1" w:rsidP="00197A95">
            <w:r>
              <w:rPr>
                <w:rFonts w:hint="eastAsia"/>
              </w:rPr>
              <w:t>money</w:t>
            </w:r>
            <w:r>
              <w:rPr>
                <w:rFonts w:hint="eastAsia"/>
              </w:rPr>
              <w:t>：金额，小数点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14:paraId="19EE3E37" w14:textId="77777777" w:rsidR="005C66F1" w:rsidRDefault="005C66F1" w:rsidP="00197A95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：状态，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  <w:p w14:paraId="63D58A30" w14:textId="77777777" w:rsidR="005C66F1" w:rsidRDefault="005C66F1" w:rsidP="00197A95">
            <w:r>
              <w:rPr>
                <w:rFonts w:hint="eastAsia"/>
              </w:rPr>
              <w:t>creationtime</w:t>
            </w:r>
            <w:r>
              <w:rPr>
                <w:rFonts w:hint="eastAsia"/>
              </w:rPr>
              <w:t>：创建时间，时间戳</w:t>
            </w:r>
          </w:p>
          <w:p w14:paraId="122334D9" w14:textId="77777777" w:rsidR="005C66F1" w:rsidRDefault="005C66F1" w:rsidP="00197A95">
            <w:r>
              <w:rPr>
                <w:rFonts w:hint="eastAsia"/>
              </w:rPr>
              <w:t>modifiedtime</w:t>
            </w:r>
            <w:r>
              <w:rPr>
                <w:rFonts w:hint="eastAsia"/>
              </w:rPr>
              <w:t>：修改时间，时间戳</w:t>
            </w:r>
          </w:p>
          <w:p w14:paraId="6BAF2167" w14:textId="77777777" w:rsidR="005C66F1" w:rsidRDefault="005C66F1" w:rsidP="00197A95">
            <w:r>
              <w:rPr>
                <w:rFonts w:hint="eastAsia"/>
              </w:rPr>
              <w:t>negative</w:t>
            </w:r>
            <w:r>
              <w:rPr>
                <w:rFonts w:hint="eastAsia"/>
              </w:rPr>
              <w:t>：透支额度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A14B94" w14:textId="77777777" w:rsidR="005C66F1" w:rsidRPr="003C6D16" w:rsidRDefault="005C66F1" w:rsidP="00197A95"/>
        </w:tc>
      </w:tr>
    </w:tbl>
    <w:p w14:paraId="281E8EAD" w14:textId="77777777" w:rsidR="005C66F1" w:rsidRPr="005C66F1" w:rsidRDefault="005C66F1" w:rsidP="005C66F1"/>
    <w:p w14:paraId="37543D11" w14:textId="77777777" w:rsidR="0072200F" w:rsidRDefault="00720544" w:rsidP="0099230E">
      <w:pPr>
        <w:pStyle w:val="2"/>
      </w:pPr>
      <w:bookmarkStart w:id="55" w:name="_Toc480300033"/>
      <w:r>
        <w:rPr>
          <w:rFonts w:hint="eastAsia"/>
        </w:rPr>
        <w:t>用户</w:t>
      </w:r>
      <w:bookmarkEnd w:id="55"/>
    </w:p>
    <w:p w14:paraId="35B79430" w14:textId="77777777" w:rsidR="007422C1" w:rsidRDefault="007422C1" w:rsidP="0099230E">
      <w:pPr>
        <w:pStyle w:val="3"/>
      </w:pPr>
      <w:bookmarkStart w:id="56" w:name="_Toc480300034"/>
      <w:r>
        <w:rPr>
          <w:rFonts w:hint="eastAsia"/>
        </w:rPr>
        <w:t>创建用户账号</w:t>
      </w:r>
      <w:bookmarkEnd w:id="56"/>
    </w:p>
    <w:tbl>
      <w:tblPr>
        <w:tblStyle w:val="ab"/>
        <w:tblW w:w="8528" w:type="dxa"/>
        <w:tblLook w:val="04A0" w:firstRow="1" w:lastRow="0" w:firstColumn="1" w:lastColumn="0" w:noHBand="0" w:noVBand="1"/>
      </w:tblPr>
      <w:tblGrid>
        <w:gridCol w:w="1808"/>
        <w:gridCol w:w="4536"/>
        <w:gridCol w:w="2184"/>
      </w:tblGrid>
      <w:tr w:rsidR="00720544" w14:paraId="3E5BC4AB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5EBCB533" w14:textId="77777777"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08805579" w14:textId="77777777" w:rsidR="00720544" w:rsidRPr="00720544" w:rsidRDefault="00720544" w:rsidP="0072054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account/openClientAccount</w:t>
            </w:r>
          </w:p>
        </w:tc>
      </w:tr>
      <w:tr w:rsidR="00720544" w14:paraId="389F0A4B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6194B96C" w14:textId="77777777"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219A5441" w14:textId="77777777" w:rsidR="00720544" w:rsidRDefault="00720544" w:rsidP="0030298F">
            <w:r>
              <w:t>post</w:t>
            </w:r>
          </w:p>
        </w:tc>
      </w:tr>
      <w:tr w:rsidR="00720544" w14:paraId="5C13A66E" w14:textId="77777777" w:rsidTr="0030298F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485AC06E" w14:textId="77777777"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5C9505FD" w14:textId="77777777"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720544" w14:paraId="41736A7A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78E4BCE6" w14:textId="77777777" w:rsidR="00720544" w:rsidRDefault="00720544" w:rsidP="0030298F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2FB5D1" w14:textId="77777777" w:rsidR="00720544" w:rsidRDefault="004340BC" w:rsidP="0030298F">
            <w:r>
              <w:rPr>
                <w:rFonts w:hint="eastAsia"/>
              </w:rPr>
              <w:t>平台</w:t>
            </w:r>
            <w:r w:rsidR="00720544">
              <w:rPr>
                <w:rFonts w:hint="eastAsia"/>
              </w:rPr>
              <w:t>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5F1348" w14:textId="77777777" w:rsidR="00720544" w:rsidRDefault="00720544" w:rsidP="0030298F"/>
        </w:tc>
      </w:tr>
      <w:tr w:rsidR="004340BC" w14:paraId="174843BD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03C8A271" w14:textId="77777777" w:rsidR="004340BC" w:rsidRDefault="004340BC" w:rsidP="0030298F">
            <w:r>
              <w:rPr>
                <w:rFonts w:hint="eastAsia"/>
              </w:rPr>
              <w:t>bano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30C6D8A" w14:textId="77777777" w:rsidR="004340BC" w:rsidRDefault="004340BC" w:rsidP="0030298F">
            <w:r>
              <w:rPr>
                <w:rFonts w:hint="eastAsia"/>
              </w:rPr>
              <w:t>商家账号</w:t>
            </w:r>
            <w:r w:rsidR="005339D7">
              <w:rPr>
                <w:rFonts w:hint="eastAsia"/>
              </w:rPr>
              <w:t>，保留字段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D33294" w14:textId="77777777" w:rsidR="004340BC" w:rsidRDefault="005339D7" w:rsidP="0030298F">
            <w:r>
              <w:rPr>
                <w:rFonts w:hint="eastAsia"/>
              </w:rPr>
              <w:t>可选</w:t>
            </w:r>
          </w:p>
        </w:tc>
      </w:tr>
      <w:tr w:rsidR="00720544" w14:paraId="7B25C289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4A5B79AF" w14:textId="77777777" w:rsidR="00720544" w:rsidRDefault="00720544" w:rsidP="0030298F">
            <w:r>
              <w:rPr>
                <w:rFonts w:hint="eastAsia"/>
              </w:rPr>
              <w:t>mobile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58081D" w14:textId="77777777" w:rsidR="00720544" w:rsidRDefault="00720544" w:rsidP="0030298F">
            <w:r>
              <w:rPr>
                <w:rFonts w:hint="eastAsia"/>
              </w:rPr>
              <w:t>手机号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3C1CB2" w14:textId="77777777" w:rsidR="00720544" w:rsidRDefault="00720544" w:rsidP="0030298F"/>
        </w:tc>
      </w:tr>
      <w:tr w:rsidR="00720544" w14:paraId="799693F1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72A4F4EE" w14:textId="77777777" w:rsidR="00720544" w:rsidRDefault="00720544" w:rsidP="0030298F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5555B5" w14:textId="77777777" w:rsidR="00720544" w:rsidRDefault="00720544" w:rsidP="0030298F">
            <w:r>
              <w:rPr>
                <w:rFonts w:hint="eastAsia"/>
              </w:rPr>
              <w:t>名称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C5D55A" w14:textId="77777777" w:rsidR="00720544" w:rsidRDefault="00720544" w:rsidP="0030298F"/>
        </w:tc>
      </w:tr>
      <w:tr w:rsidR="00720544" w14:paraId="37AF122A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20B671E0" w14:textId="77777777" w:rsidR="00720544" w:rsidRDefault="00720544" w:rsidP="0030298F">
            <w:r>
              <w:rPr>
                <w:rFonts w:hint="eastAsia"/>
              </w:rPr>
              <w:t>gender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3B5274" w14:textId="77777777" w:rsidR="00720544" w:rsidRDefault="00720544" w:rsidP="0030298F">
            <w:r>
              <w:rPr>
                <w:rFonts w:hint="eastAsia"/>
              </w:rPr>
              <w:t>性别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D6E8D6" w14:textId="77777777" w:rsidR="00720544" w:rsidRDefault="00720544" w:rsidP="0030298F">
            <w:r>
              <w:rPr>
                <w:rFonts w:hint="eastAsia"/>
              </w:rPr>
              <w:t>可选</w:t>
            </w:r>
          </w:p>
        </w:tc>
      </w:tr>
      <w:tr w:rsidR="00720544" w14:paraId="3D0727C5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5258A67B" w14:textId="77777777" w:rsidR="00720544" w:rsidRDefault="00720544" w:rsidP="0030298F">
            <w:r>
              <w:rPr>
                <w:rFonts w:hint="eastAsia"/>
              </w:rPr>
              <w:t>birthday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F792A1" w14:textId="77777777" w:rsidR="00720544" w:rsidRDefault="00720544" w:rsidP="0030298F">
            <w:r>
              <w:rPr>
                <w:rFonts w:hint="eastAsia"/>
              </w:rPr>
              <w:t>生日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C0EB14" w14:textId="77777777" w:rsidR="00720544" w:rsidRDefault="00720544" w:rsidP="0030298F">
            <w:r>
              <w:rPr>
                <w:rFonts w:hint="eastAsia"/>
              </w:rPr>
              <w:t>可选</w:t>
            </w:r>
          </w:p>
        </w:tc>
      </w:tr>
      <w:tr w:rsidR="00720544" w14:paraId="4EB4934D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568D91AC" w14:textId="77777777" w:rsidR="00720544" w:rsidRDefault="00720544" w:rsidP="0030298F">
            <w:r>
              <w:rPr>
                <w:rFonts w:hint="eastAsia"/>
              </w:rPr>
              <w:t>memo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01A5CE9" w14:textId="77777777" w:rsidR="00720544" w:rsidRDefault="00720544" w:rsidP="0030298F">
            <w:r>
              <w:rPr>
                <w:rFonts w:hint="eastAsia"/>
              </w:rPr>
              <w:t>备注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6B1FEC" w14:textId="77777777" w:rsidR="00720544" w:rsidRDefault="00720544" w:rsidP="0030298F">
            <w:r>
              <w:rPr>
                <w:rFonts w:hint="eastAsia"/>
              </w:rPr>
              <w:t>可选</w:t>
            </w:r>
          </w:p>
        </w:tc>
      </w:tr>
      <w:tr w:rsidR="00B24218" w14:paraId="6E3330F1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0083C067" w14:textId="77777777" w:rsidR="00B24218" w:rsidRDefault="00B24218" w:rsidP="0030298F">
            <w:r w:rsidRPr="00B24218">
              <w:t>cannegative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78D136" w14:textId="77777777" w:rsidR="00B24218" w:rsidRDefault="00B24218" w:rsidP="0030298F">
            <w:r>
              <w:rPr>
                <w:rFonts w:hint="eastAsia"/>
              </w:rPr>
              <w:t>余额是否允许负值，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允许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FEDB64" w14:textId="77777777" w:rsidR="00B24218" w:rsidRPr="00B24218" w:rsidRDefault="00B24218" w:rsidP="0030298F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720544" w14:paraId="0FE54FFC" w14:textId="77777777" w:rsidTr="0030298F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CE96E6F" w14:textId="77777777"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623E6CEB" w14:textId="77777777"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720544" w14:paraId="239DF22E" w14:textId="77777777" w:rsidTr="0030298F">
        <w:tc>
          <w:tcPr>
            <w:tcW w:w="1808" w:type="dxa"/>
            <w:vMerge w:val="restart"/>
            <w:shd w:val="clear" w:color="auto" w:fill="auto"/>
            <w:tcMar>
              <w:left w:w="108" w:type="dxa"/>
            </w:tcMar>
          </w:tcPr>
          <w:p w14:paraId="6B3A3D80" w14:textId="77777777" w:rsidR="00720544" w:rsidRDefault="00CB5498" w:rsidP="0030298F">
            <w:r>
              <w:rPr>
                <w:rFonts w:hint="eastAsia"/>
              </w:rPr>
              <w:lastRenderedPageBreak/>
              <w:t>client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56583A" w14:textId="77777777" w:rsidR="00720544" w:rsidRDefault="00CB5498" w:rsidP="0030298F">
            <w:r>
              <w:rPr>
                <w:rFonts w:hint="eastAsia"/>
              </w:rPr>
              <w:t>用户</w:t>
            </w:r>
            <w:r w:rsidR="00720544">
              <w:rPr>
                <w:rFonts w:hint="eastAsia"/>
              </w:rPr>
              <w:t>信息，</w:t>
            </w:r>
            <w:r w:rsidR="00720544">
              <w:rPr>
                <w:rFonts w:hint="eastAsia"/>
              </w:rPr>
              <w:t>json</w:t>
            </w:r>
            <w:r w:rsidR="00720544">
              <w:rPr>
                <w:rFonts w:hint="eastAsia"/>
              </w:rPr>
              <w:t>数组，包含以下字段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83854E" w14:textId="77777777" w:rsidR="00720544" w:rsidRPr="00DC4047" w:rsidRDefault="00720544" w:rsidP="0030298F"/>
        </w:tc>
      </w:tr>
      <w:tr w:rsidR="00720544" w14:paraId="6503FFF0" w14:textId="7777777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7D609776" w14:textId="77777777" w:rsidR="00720544" w:rsidRDefault="00720544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9F9861" w14:textId="77777777" w:rsidR="00720544" w:rsidRDefault="00CB5498" w:rsidP="0030298F">
            <w:r>
              <w:rPr>
                <w:rFonts w:hint="eastAsia"/>
              </w:rPr>
              <w:t>c</w:t>
            </w:r>
            <w:r w:rsidR="00720544">
              <w:rPr>
                <w:rFonts w:hint="eastAsia"/>
              </w:rPr>
              <w:t>no</w:t>
            </w:r>
            <w:r>
              <w:rPr>
                <w:rFonts w:hint="eastAsia"/>
              </w:rPr>
              <w:t>用户</w:t>
            </w:r>
            <w:r w:rsidR="00720544">
              <w:rPr>
                <w:rFonts w:hint="eastAsia"/>
              </w:rPr>
              <w:t>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A5ADA8" w14:textId="77777777" w:rsidR="00720544" w:rsidRPr="00DC4047" w:rsidRDefault="00720544" w:rsidP="0030298F"/>
        </w:tc>
      </w:tr>
      <w:tr w:rsidR="00720544" w14:paraId="13252EE4" w14:textId="7777777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657E8868" w14:textId="77777777" w:rsidR="00720544" w:rsidRDefault="00720544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43DF0A" w14:textId="77777777" w:rsidR="00720544" w:rsidRDefault="00720544" w:rsidP="0030298F">
            <w:r>
              <w:rPr>
                <w:rFonts w:hint="eastAsia"/>
              </w:rPr>
              <w:t>mobile</w:t>
            </w:r>
            <w:r>
              <w:rPr>
                <w:rFonts w:hint="eastAsia"/>
              </w:rPr>
              <w:t>手机号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D053A1" w14:textId="77777777" w:rsidR="00720544" w:rsidRPr="00DC4047" w:rsidRDefault="00720544" w:rsidP="0030298F"/>
        </w:tc>
      </w:tr>
      <w:tr w:rsidR="00720544" w14:paraId="16459611" w14:textId="7777777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1484ADC8" w14:textId="77777777" w:rsidR="00720544" w:rsidRDefault="00720544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0B9A0A" w14:textId="77777777" w:rsidR="00720544" w:rsidRDefault="00720544" w:rsidP="0030298F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2136F0" w14:textId="77777777" w:rsidR="00720544" w:rsidRPr="00DC4047" w:rsidRDefault="00720544" w:rsidP="0030298F"/>
        </w:tc>
      </w:tr>
      <w:tr w:rsidR="00720544" w14:paraId="486613BC" w14:textId="7777777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069ACDD7" w14:textId="77777777" w:rsidR="00720544" w:rsidRDefault="00720544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D76567" w14:textId="77777777" w:rsidR="00720544" w:rsidRDefault="00720544" w:rsidP="0030298F">
            <w:r>
              <w:rPr>
                <w:rFonts w:hint="eastAsia"/>
              </w:rPr>
              <w:t>gender</w:t>
            </w:r>
            <w:r>
              <w:rPr>
                <w:rFonts w:hint="eastAsia"/>
              </w:rPr>
              <w:t>性别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5A1862" w14:textId="77777777" w:rsidR="00720544" w:rsidRDefault="00720544" w:rsidP="0030298F"/>
        </w:tc>
      </w:tr>
      <w:tr w:rsidR="00720544" w14:paraId="13830404" w14:textId="7777777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0F0FEC9D" w14:textId="77777777" w:rsidR="00720544" w:rsidRDefault="00720544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F50A4A" w14:textId="77777777" w:rsidR="00720544" w:rsidRDefault="00720544" w:rsidP="0030298F">
            <w:r>
              <w:rPr>
                <w:rFonts w:hint="eastAsia"/>
              </w:rPr>
              <w:t>birthday</w:t>
            </w:r>
            <w:r>
              <w:rPr>
                <w:rFonts w:hint="eastAsia"/>
              </w:rPr>
              <w:t>生日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98AF20" w14:textId="77777777" w:rsidR="00720544" w:rsidRDefault="00720544" w:rsidP="0030298F"/>
        </w:tc>
      </w:tr>
      <w:tr w:rsidR="00720544" w14:paraId="2CC0628E" w14:textId="7777777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243DD96F" w14:textId="77777777" w:rsidR="00720544" w:rsidRDefault="00720544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CB31D7" w14:textId="77777777" w:rsidR="00720544" w:rsidRDefault="00720544" w:rsidP="0030298F">
            <w:r>
              <w:rPr>
                <w:rFonts w:hint="eastAsia"/>
              </w:rPr>
              <w:t>memo</w:t>
            </w:r>
            <w:r>
              <w:rPr>
                <w:rFonts w:hint="eastAsia"/>
              </w:rPr>
              <w:t>备注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43FFFD" w14:textId="77777777" w:rsidR="00720544" w:rsidRDefault="00720544" w:rsidP="0030298F"/>
        </w:tc>
      </w:tr>
      <w:tr w:rsidR="00720544" w14:paraId="579334A7" w14:textId="7777777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6B91ACA9" w14:textId="77777777" w:rsidR="00720544" w:rsidRDefault="00720544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99CFBF" w14:textId="77777777" w:rsidR="00720544" w:rsidRDefault="00720544" w:rsidP="0030298F">
            <w:r>
              <w:rPr>
                <w:rFonts w:hint="eastAsia"/>
              </w:rPr>
              <w:t>creationtime</w:t>
            </w:r>
            <w:r>
              <w:rPr>
                <w:rFonts w:hint="eastAsia"/>
              </w:rPr>
              <w:t>创建时间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C3B211" w14:textId="77777777" w:rsidR="00720544" w:rsidRPr="00DC4047" w:rsidRDefault="00720544" w:rsidP="0030298F"/>
        </w:tc>
      </w:tr>
      <w:tr w:rsidR="00CB5498" w14:paraId="56916167" w14:textId="7777777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4557DBE2" w14:textId="77777777" w:rsidR="00CB5498" w:rsidRDefault="00CB5498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9B588C" w14:textId="77777777" w:rsidR="00CB5498" w:rsidRDefault="00CB5498" w:rsidP="0030298F">
            <w:r>
              <w:rPr>
                <w:rFonts w:hint="eastAsia"/>
              </w:rPr>
              <w:t>modifiedtime</w:t>
            </w:r>
            <w:r>
              <w:rPr>
                <w:rFonts w:hint="eastAsia"/>
              </w:rPr>
              <w:t>修改时间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A0DED5" w14:textId="77777777" w:rsidR="00CB5498" w:rsidRPr="00DC4047" w:rsidRDefault="00CB5498" w:rsidP="0030298F"/>
        </w:tc>
      </w:tr>
      <w:tr w:rsidR="00720544" w14:paraId="2DE22A14" w14:textId="7777777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225285F6" w14:textId="77777777" w:rsidR="00720544" w:rsidRDefault="00720544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E9E42A" w14:textId="77777777" w:rsidR="00720544" w:rsidRDefault="00720544" w:rsidP="0030298F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状态</w:t>
            </w:r>
            <w:r w:rsidR="00CB5498">
              <w:rPr>
                <w:rFonts w:hint="eastAsia"/>
              </w:rPr>
              <w:t>，</w:t>
            </w:r>
            <w:r w:rsidR="00CB5498">
              <w:rPr>
                <w:rFonts w:hint="eastAsia"/>
              </w:rPr>
              <w:t>0</w:t>
            </w:r>
            <w:r w:rsidR="00CB5498">
              <w:rPr>
                <w:rFonts w:hint="eastAsia"/>
              </w:rPr>
              <w:t>无效，</w:t>
            </w:r>
            <w:r w:rsidR="00CB5498">
              <w:rPr>
                <w:rFonts w:hint="eastAsia"/>
              </w:rPr>
              <w:t>1</w:t>
            </w:r>
            <w:r w:rsidR="00CB5498">
              <w:rPr>
                <w:rFonts w:hint="eastAsia"/>
              </w:rPr>
              <w:t>有效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E30921" w14:textId="77777777" w:rsidR="00720544" w:rsidRPr="00DC4047" w:rsidRDefault="00720544" w:rsidP="0030298F"/>
        </w:tc>
      </w:tr>
      <w:tr w:rsidR="00CB5498" w14:paraId="28E4DB21" w14:textId="77777777" w:rsidTr="0030298F">
        <w:tc>
          <w:tcPr>
            <w:tcW w:w="1808" w:type="dxa"/>
            <w:vMerge w:val="restart"/>
            <w:shd w:val="clear" w:color="auto" w:fill="auto"/>
            <w:tcMar>
              <w:left w:w="108" w:type="dxa"/>
            </w:tcMar>
          </w:tcPr>
          <w:p w14:paraId="58751B1A" w14:textId="77777777" w:rsidR="00CB5498" w:rsidRDefault="00CB5498" w:rsidP="0030298F">
            <w:r>
              <w:rPr>
                <w:rFonts w:hint="eastAsia"/>
              </w:rPr>
              <w:t>account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9DAC7C" w14:textId="77777777" w:rsidR="00CB5498" w:rsidRDefault="00CB5498" w:rsidP="0030298F">
            <w:r>
              <w:rPr>
                <w:rFonts w:hint="eastAsia"/>
              </w:rPr>
              <w:t>账号信息，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数组，包含以下字段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EEEC412" w14:textId="77777777" w:rsidR="00CB5498" w:rsidRPr="00DC4047" w:rsidRDefault="00CB5498" w:rsidP="0030298F"/>
        </w:tc>
      </w:tr>
      <w:tr w:rsidR="00CB5498" w14:paraId="1F6E7B5D" w14:textId="7777777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6EB74CBD" w14:textId="77777777" w:rsidR="00CB5498" w:rsidRDefault="00CB5498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07E101" w14:textId="77777777" w:rsidR="00CB5498" w:rsidRDefault="00A41087" w:rsidP="0030298F">
            <w:r>
              <w:rPr>
                <w:rFonts w:hint="eastAsia"/>
              </w:rPr>
              <w:t>c</w:t>
            </w:r>
            <w:r w:rsidR="00CB5498">
              <w:rPr>
                <w:rFonts w:hint="eastAsia"/>
              </w:rPr>
              <w:t>ano</w:t>
            </w:r>
            <w:r w:rsidR="00CB5498">
              <w:rPr>
                <w:rFonts w:hint="eastAsia"/>
              </w:rPr>
              <w:t>：账号编号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4F9E09" w14:textId="77777777" w:rsidR="00CB5498" w:rsidRPr="00DC4047" w:rsidRDefault="00CB5498" w:rsidP="0030298F"/>
        </w:tc>
      </w:tr>
      <w:tr w:rsidR="00CB5498" w14:paraId="534B9524" w14:textId="7777777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6C7F6C2F" w14:textId="77777777" w:rsidR="00CB5498" w:rsidRDefault="00CB5498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663943" w14:textId="77777777" w:rsidR="00CB5498" w:rsidRDefault="00CB5498" w:rsidP="0030298F">
            <w:r>
              <w:rPr>
                <w:rFonts w:hint="eastAsia"/>
              </w:rPr>
              <w:t>money</w:t>
            </w:r>
            <w:r>
              <w:rPr>
                <w:rFonts w:hint="eastAsia"/>
              </w:rPr>
              <w:t>：余额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AFB8A6" w14:textId="77777777" w:rsidR="00CB5498" w:rsidRPr="00DC4047" w:rsidRDefault="00CB5498" w:rsidP="0030298F"/>
        </w:tc>
      </w:tr>
      <w:tr w:rsidR="00CB5498" w14:paraId="611528AA" w14:textId="7777777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15A561F1" w14:textId="77777777" w:rsidR="00CB5498" w:rsidRDefault="00CB5498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AB288E" w14:textId="77777777" w:rsidR="00CB5498" w:rsidRDefault="00CB5498" w:rsidP="0030298F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3F866F" w14:textId="77777777" w:rsidR="00CB5498" w:rsidRPr="00DC4047" w:rsidRDefault="00CB5498" w:rsidP="0030298F"/>
        </w:tc>
      </w:tr>
      <w:tr w:rsidR="00CB5498" w14:paraId="2C41CD9C" w14:textId="7777777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03C5E185" w14:textId="77777777" w:rsidR="00CB5498" w:rsidRDefault="00CB5498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696409" w14:textId="77777777" w:rsidR="00CB5498" w:rsidRDefault="00CB5498" w:rsidP="0030298F">
            <w:r>
              <w:rPr>
                <w:rFonts w:hint="eastAsia"/>
              </w:rPr>
              <w:t>memo</w:t>
            </w:r>
            <w:r>
              <w:rPr>
                <w:rFonts w:hint="eastAsia"/>
              </w:rPr>
              <w:t>备注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2F9A5E" w14:textId="77777777" w:rsidR="00CB5498" w:rsidRPr="00DC4047" w:rsidRDefault="00CB5498" w:rsidP="0030298F"/>
        </w:tc>
      </w:tr>
      <w:tr w:rsidR="00CB5498" w14:paraId="2F48A4C1" w14:textId="7777777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73799BC1" w14:textId="77777777" w:rsidR="00CB5498" w:rsidRDefault="00CB5498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594343" w14:textId="77777777" w:rsidR="00CB5498" w:rsidRDefault="00CB5498" w:rsidP="0030298F">
            <w:r w:rsidRPr="00B24218">
              <w:t>cannegative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余额是否允许负值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761677" w14:textId="77777777" w:rsidR="00CB5498" w:rsidRPr="00DC4047" w:rsidRDefault="00CB5498" w:rsidP="0030298F"/>
        </w:tc>
      </w:tr>
    </w:tbl>
    <w:p w14:paraId="10E54B92" w14:textId="77777777" w:rsidR="00720544" w:rsidRPr="00720544" w:rsidRDefault="00720544" w:rsidP="00720544"/>
    <w:p w14:paraId="4790D025" w14:textId="77777777" w:rsidR="007422C1" w:rsidRDefault="007422C1" w:rsidP="0099230E">
      <w:pPr>
        <w:pStyle w:val="3"/>
      </w:pPr>
      <w:bookmarkStart w:id="57" w:name="_Toc480300035"/>
      <w:r>
        <w:rPr>
          <w:rFonts w:hint="eastAsia"/>
        </w:rPr>
        <w:t>禁用用户账号</w:t>
      </w:r>
      <w:bookmarkEnd w:id="57"/>
    </w:p>
    <w:tbl>
      <w:tblPr>
        <w:tblStyle w:val="ab"/>
        <w:tblW w:w="8528" w:type="dxa"/>
        <w:tblLook w:val="04A0" w:firstRow="1" w:lastRow="0" w:firstColumn="1" w:lastColumn="0" w:noHBand="0" w:noVBand="1"/>
      </w:tblPr>
      <w:tblGrid>
        <w:gridCol w:w="1808"/>
        <w:gridCol w:w="4536"/>
        <w:gridCol w:w="2184"/>
      </w:tblGrid>
      <w:tr w:rsidR="00720544" w14:paraId="52A2640E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198DE673" w14:textId="77777777"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73CE766F" w14:textId="77777777" w:rsidR="00720544" w:rsidRPr="00720544" w:rsidRDefault="00720544" w:rsidP="00883D7A">
            <w:pPr>
              <w:rPr>
                <w:color w:val="000000"/>
                <w:sz w:val="18"/>
                <w:szCs w:val="18"/>
              </w:rPr>
            </w:pPr>
            <w:r w:rsidRPr="003B4969"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</w:t>
            </w:r>
            <w:r w:rsidRPr="00883D7A">
              <w:rPr>
                <w:rFonts w:hint="eastAsia"/>
              </w:rPr>
              <w:t>ount/forbidClientAccount</w:t>
            </w:r>
          </w:p>
        </w:tc>
      </w:tr>
      <w:tr w:rsidR="00720544" w14:paraId="34079314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3AE53DEF" w14:textId="77777777"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0785D34B" w14:textId="77777777" w:rsidR="00720544" w:rsidRDefault="00720544" w:rsidP="00883D7A">
            <w:r w:rsidRPr="003B4969">
              <w:t>post</w:t>
            </w:r>
          </w:p>
        </w:tc>
      </w:tr>
      <w:tr w:rsidR="00720544" w14:paraId="35DB4DA5" w14:textId="77777777" w:rsidTr="0030298F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21A22DE6" w14:textId="77777777"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65C79CE8" w14:textId="77777777"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720544" w14:paraId="4615D559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393E72DB" w14:textId="77777777" w:rsidR="00720544" w:rsidRDefault="00720544" w:rsidP="0030298F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C91314" w14:textId="77777777" w:rsidR="00720544" w:rsidRDefault="006E1634" w:rsidP="0030298F">
            <w:r>
              <w:rPr>
                <w:rFonts w:hint="eastAsia"/>
              </w:rPr>
              <w:t>平台</w:t>
            </w:r>
            <w:r w:rsidR="00720544">
              <w:rPr>
                <w:rFonts w:hint="eastAsia"/>
              </w:rPr>
              <w:t>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ED9FBC" w14:textId="77777777" w:rsidR="00720544" w:rsidRDefault="00720544" w:rsidP="0030298F">
            <w:r>
              <w:rPr>
                <w:rFonts w:hint="eastAsia"/>
              </w:rPr>
              <w:t>必填</w:t>
            </w:r>
          </w:p>
        </w:tc>
      </w:tr>
      <w:tr w:rsidR="00720544" w14:paraId="5253BA6B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4EA6A04E" w14:textId="77777777" w:rsidR="00720544" w:rsidRDefault="00720544" w:rsidP="0030298F">
            <w:r>
              <w:rPr>
                <w:rFonts w:hint="eastAsia"/>
              </w:rPr>
              <w:t>cano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960BC88" w14:textId="77777777" w:rsidR="00720544" w:rsidRDefault="00720544" w:rsidP="006E1634">
            <w:r>
              <w:rPr>
                <w:rFonts w:hint="eastAsia"/>
              </w:rPr>
              <w:t>用户账号编号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2D9256" w14:textId="77777777" w:rsidR="00720544" w:rsidRDefault="00720544" w:rsidP="0030298F">
            <w:r>
              <w:rPr>
                <w:rFonts w:hint="eastAsia"/>
              </w:rPr>
              <w:t>必填</w:t>
            </w:r>
          </w:p>
        </w:tc>
      </w:tr>
      <w:tr w:rsidR="00720544" w14:paraId="4A4694BE" w14:textId="77777777" w:rsidTr="0030298F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71237827" w14:textId="77777777"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78C575D6" w14:textId="77777777"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720544" w:rsidRPr="0025290F" w14:paraId="52B22567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10C51C8F" w14:textId="77777777" w:rsidR="00720544" w:rsidRDefault="00720544" w:rsidP="0030298F">
            <w:r>
              <w:rPr>
                <w:rFonts w:hint="eastAsia"/>
              </w:rPr>
              <w:t>无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E56420" w14:textId="77777777" w:rsidR="00720544" w:rsidRDefault="00720544" w:rsidP="0030298F"/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3F1916" w14:textId="77777777" w:rsidR="00720544" w:rsidRPr="00DC4047" w:rsidRDefault="00720544" w:rsidP="0030298F"/>
        </w:tc>
      </w:tr>
    </w:tbl>
    <w:p w14:paraId="1751B40A" w14:textId="77777777" w:rsidR="00720544" w:rsidRPr="00720544" w:rsidRDefault="00720544" w:rsidP="00720544"/>
    <w:p w14:paraId="3474B262" w14:textId="77777777" w:rsidR="002566B2" w:rsidRDefault="002566B2" w:rsidP="0099230E">
      <w:pPr>
        <w:pStyle w:val="3"/>
      </w:pPr>
      <w:bookmarkStart w:id="58" w:name="_Toc480300036"/>
      <w:r>
        <w:rPr>
          <w:rFonts w:hint="eastAsia"/>
        </w:rPr>
        <w:t>恢复用户账号</w:t>
      </w:r>
      <w:bookmarkEnd w:id="58"/>
    </w:p>
    <w:tbl>
      <w:tblPr>
        <w:tblStyle w:val="ab"/>
        <w:tblW w:w="8528" w:type="dxa"/>
        <w:tblLook w:val="04A0" w:firstRow="1" w:lastRow="0" w:firstColumn="1" w:lastColumn="0" w:noHBand="0" w:noVBand="1"/>
      </w:tblPr>
      <w:tblGrid>
        <w:gridCol w:w="1808"/>
        <w:gridCol w:w="4536"/>
        <w:gridCol w:w="2184"/>
      </w:tblGrid>
      <w:tr w:rsidR="00720544" w14:paraId="7F181907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7BEC2FC4" w14:textId="77777777"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2EF16E10" w14:textId="77777777" w:rsidR="00720544" w:rsidRPr="00720544" w:rsidRDefault="00720544" w:rsidP="00883D7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account/recoverClientAccount</w:t>
            </w:r>
          </w:p>
        </w:tc>
      </w:tr>
      <w:tr w:rsidR="00720544" w14:paraId="5C561267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5A850ABE" w14:textId="77777777"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3CF9F5C3" w14:textId="77777777" w:rsidR="00720544" w:rsidRDefault="00720544" w:rsidP="0030298F">
            <w:r>
              <w:t>post</w:t>
            </w:r>
          </w:p>
        </w:tc>
      </w:tr>
      <w:tr w:rsidR="00720544" w14:paraId="0B943A8E" w14:textId="77777777" w:rsidTr="0030298F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6D0CEE14" w14:textId="77777777" w:rsidR="00720544" w:rsidRDefault="00720544" w:rsidP="0030298F">
            <w:pPr>
              <w:rPr>
                <w:b/>
              </w:rPr>
            </w:pPr>
            <w:r>
              <w:rPr>
                <w:b/>
              </w:rPr>
              <w:lastRenderedPageBreak/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24166E5A" w14:textId="77777777"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720544" w14:paraId="360800FD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5097147B" w14:textId="77777777" w:rsidR="00720544" w:rsidRDefault="00720544" w:rsidP="0030298F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F983AE" w14:textId="77777777" w:rsidR="00720544" w:rsidRDefault="00720544" w:rsidP="0022661E"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3D919C" w14:textId="77777777" w:rsidR="00720544" w:rsidRDefault="00720544" w:rsidP="0030298F">
            <w:r>
              <w:rPr>
                <w:rFonts w:hint="eastAsia"/>
              </w:rPr>
              <w:t>必填</w:t>
            </w:r>
          </w:p>
        </w:tc>
      </w:tr>
      <w:tr w:rsidR="00720544" w14:paraId="326EEEFA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6C1AB24A" w14:textId="77777777" w:rsidR="00720544" w:rsidRDefault="00720544" w:rsidP="0030298F">
            <w:r>
              <w:rPr>
                <w:rFonts w:hint="eastAsia"/>
              </w:rPr>
              <w:t>cano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36AC8E" w14:textId="77777777" w:rsidR="00720544" w:rsidRDefault="0022661E" w:rsidP="0030298F">
            <w:r>
              <w:rPr>
                <w:rFonts w:hint="eastAsia"/>
              </w:rPr>
              <w:t>用户</w:t>
            </w:r>
            <w:r w:rsidR="00720544">
              <w:rPr>
                <w:rFonts w:hint="eastAsia"/>
              </w:rPr>
              <w:t>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869E2C" w14:textId="77777777" w:rsidR="00720544" w:rsidRDefault="00720544" w:rsidP="0030298F">
            <w:r>
              <w:rPr>
                <w:rFonts w:hint="eastAsia"/>
              </w:rPr>
              <w:t>必填</w:t>
            </w:r>
          </w:p>
        </w:tc>
      </w:tr>
      <w:tr w:rsidR="00720544" w14:paraId="2CFA1961" w14:textId="77777777" w:rsidTr="0030298F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64D2C35C" w14:textId="77777777"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049D98C3" w14:textId="77777777"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720544" w:rsidRPr="0025290F" w14:paraId="000DB7F5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11AC5BFB" w14:textId="77777777" w:rsidR="00720544" w:rsidRDefault="00720544" w:rsidP="0030298F">
            <w:r>
              <w:rPr>
                <w:rFonts w:hint="eastAsia"/>
              </w:rPr>
              <w:t>无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C517970" w14:textId="77777777" w:rsidR="00720544" w:rsidRDefault="00720544" w:rsidP="0030298F"/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AC7B93" w14:textId="77777777" w:rsidR="00720544" w:rsidRPr="00DC4047" w:rsidRDefault="00720544" w:rsidP="0030298F"/>
        </w:tc>
      </w:tr>
    </w:tbl>
    <w:p w14:paraId="2956E7BB" w14:textId="77777777" w:rsidR="00720544" w:rsidRPr="00720544" w:rsidRDefault="00720544" w:rsidP="00720544"/>
    <w:p w14:paraId="0604AD7B" w14:textId="77777777" w:rsidR="00720544" w:rsidRDefault="00720544" w:rsidP="0099230E">
      <w:pPr>
        <w:pStyle w:val="3"/>
      </w:pPr>
      <w:bookmarkStart w:id="59" w:name="_Toc480300037"/>
      <w:r>
        <w:rPr>
          <w:rFonts w:hint="eastAsia"/>
        </w:rPr>
        <w:t>查询账号详情</w:t>
      </w:r>
      <w:bookmarkEnd w:id="59"/>
    </w:p>
    <w:tbl>
      <w:tblPr>
        <w:tblStyle w:val="ab"/>
        <w:tblW w:w="8528" w:type="dxa"/>
        <w:tblLook w:val="04A0" w:firstRow="1" w:lastRow="0" w:firstColumn="1" w:lastColumn="0" w:noHBand="0" w:noVBand="1"/>
      </w:tblPr>
      <w:tblGrid>
        <w:gridCol w:w="1808"/>
        <w:gridCol w:w="4536"/>
        <w:gridCol w:w="2184"/>
      </w:tblGrid>
      <w:tr w:rsidR="00777B37" w14:paraId="7862AA49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7C7FFFCD" w14:textId="77777777" w:rsidR="00777B37" w:rsidRDefault="00777B37" w:rsidP="0030298F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55855D8C" w14:textId="77777777" w:rsidR="00777B37" w:rsidRPr="00720544" w:rsidRDefault="00777B37" w:rsidP="003029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account/</w:t>
            </w:r>
            <w:r>
              <w:rPr>
                <w:rFonts w:hint="eastAsia"/>
              </w:rPr>
              <w:t>query</w:t>
            </w:r>
            <w:r w:rsidRPr="00720544">
              <w:rPr>
                <w:rFonts w:hint="eastAsia"/>
              </w:rPr>
              <w:t>ClientAccount</w:t>
            </w:r>
          </w:p>
        </w:tc>
      </w:tr>
      <w:tr w:rsidR="00777B37" w14:paraId="43F189FA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7C2B97F8" w14:textId="77777777" w:rsidR="00777B37" w:rsidRDefault="00777B37" w:rsidP="0030298F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2F720333" w14:textId="77777777" w:rsidR="00777B37" w:rsidRDefault="00777B37" w:rsidP="0030298F">
            <w:r>
              <w:t>post</w:t>
            </w:r>
          </w:p>
        </w:tc>
      </w:tr>
      <w:tr w:rsidR="00777B37" w14:paraId="75C0F79D" w14:textId="77777777" w:rsidTr="0030298F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24471C7B" w14:textId="77777777" w:rsidR="00777B37" w:rsidRDefault="00777B37" w:rsidP="0030298F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571C5A4C" w14:textId="77777777" w:rsidR="00777B37" w:rsidRDefault="00777B37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777B37" w14:paraId="13D12DB3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06E8325B" w14:textId="77777777" w:rsidR="00777B37" w:rsidRDefault="00777B37" w:rsidP="0030298F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E08B54" w14:textId="77777777" w:rsidR="00777B37" w:rsidRDefault="00777B37" w:rsidP="0030298F"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4DC6D3" w14:textId="77777777" w:rsidR="00777B37" w:rsidRDefault="00777B37" w:rsidP="0030298F">
            <w:r>
              <w:rPr>
                <w:rFonts w:hint="eastAsia"/>
              </w:rPr>
              <w:t>必填</w:t>
            </w:r>
          </w:p>
        </w:tc>
      </w:tr>
      <w:tr w:rsidR="00777B37" w14:paraId="4D07FBDE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5AD2E379" w14:textId="77777777" w:rsidR="00777B37" w:rsidRDefault="00777B37" w:rsidP="0030298F">
            <w:r>
              <w:rPr>
                <w:rFonts w:hint="eastAsia"/>
              </w:rPr>
              <w:t>cano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6D82AE" w14:textId="77777777" w:rsidR="00777B37" w:rsidRDefault="00777B37" w:rsidP="0030298F">
            <w:r>
              <w:rPr>
                <w:rFonts w:hint="eastAsia"/>
              </w:rPr>
              <w:t>用户账号编号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3B325D" w14:textId="77777777" w:rsidR="00777B37" w:rsidRDefault="00777B37" w:rsidP="0030298F">
            <w:r>
              <w:rPr>
                <w:rFonts w:hint="eastAsia"/>
              </w:rPr>
              <w:t>必填</w:t>
            </w:r>
          </w:p>
        </w:tc>
      </w:tr>
      <w:tr w:rsidR="00777B37" w14:paraId="339ADDEC" w14:textId="77777777" w:rsidTr="0030298F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465644A5" w14:textId="77777777" w:rsidR="00777B37" w:rsidRDefault="00777B37" w:rsidP="0030298F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76945557" w14:textId="77777777" w:rsidR="00777B37" w:rsidRDefault="00777B37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777B37" w:rsidRPr="0025290F" w14:paraId="4EE2E76E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57406F30" w14:textId="77777777" w:rsidR="00777B37" w:rsidRDefault="00777B37" w:rsidP="00777B37">
            <w:r>
              <w:rPr>
                <w:rFonts w:hint="eastAsia"/>
              </w:rPr>
              <w:t>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F67714" w14:textId="77777777" w:rsidR="00777B37" w:rsidRPr="00DC4047" w:rsidRDefault="00777B37" w:rsidP="0030298F">
            <w:r>
              <w:rPr>
                <w:rFonts w:hint="eastAsia"/>
              </w:rPr>
              <w:t>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4310A8" w14:textId="77777777" w:rsidR="00777B37" w:rsidRPr="00DC4047" w:rsidRDefault="00777B37" w:rsidP="0030298F"/>
        </w:tc>
      </w:tr>
      <w:tr w:rsidR="00777B37" w:rsidRPr="0025290F" w14:paraId="3839200C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71D53E1A" w14:textId="77777777" w:rsidR="00777B37" w:rsidRDefault="00777B37" w:rsidP="00777B37">
            <w:r>
              <w:rPr>
                <w:rFonts w:hint="eastAsia"/>
              </w:rPr>
              <w:t>money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CBC4ECD" w14:textId="77777777" w:rsidR="00777B37" w:rsidRPr="00DC4047" w:rsidRDefault="00777B37" w:rsidP="0030298F">
            <w:r>
              <w:rPr>
                <w:rFonts w:hint="eastAsia"/>
              </w:rPr>
              <w:t>余额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27E2EA" w14:textId="77777777" w:rsidR="00777B37" w:rsidRPr="00DC4047" w:rsidRDefault="00777B37" w:rsidP="0030298F"/>
        </w:tc>
      </w:tr>
      <w:tr w:rsidR="00DF5E69" w:rsidRPr="0025290F" w14:paraId="441EAD36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028F3BB6" w14:textId="77777777" w:rsidR="00DF5E69" w:rsidRDefault="00DF5E69" w:rsidP="0030298F">
            <w:r>
              <w:rPr>
                <w:rFonts w:hint="eastAsia"/>
              </w:rPr>
              <w:t xml:space="preserve">status 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F2764E" w14:textId="77777777" w:rsidR="00DF5E69" w:rsidRPr="00DC4047" w:rsidRDefault="00DF5E69" w:rsidP="0030298F">
            <w:r>
              <w:rPr>
                <w:rFonts w:hint="eastAsia"/>
              </w:rPr>
              <w:t>状态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B1693A" w14:textId="77777777" w:rsidR="00DF5E69" w:rsidRPr="00DC4047" w:rsidRDefault="00DF5E69" w:rsidP="0030298F"/>
        </w:tc>
      </w:tr>
    </w:tbl>
    <w:p w14:paraId="67E7D3F8" w14:textId="77777777" w:rsidR="003A1D79" w:rsidRDefault="002D3C59" w:rsidP="003A1D79">
      <w:pPr>
        <w:pStyle w:val="3"/>
      </w:pPr>
      <w:bookmarkStart w:id="60" w:name="_Toc480300038"/>
      <w:r>
        <w:rPr>
          <w:rFonts w:hint="eastAsia"/>
        </w:rPr>
        <w:t>修改</w:t>
      </w:r>
      <w:r w:rsidR="003A1D79">
        <w:rPr>
          <w:rFonts w:hint="eastAsia"/>
        </w:rPr>
        <w:t>账号详情</w:t>
      </w:r>
      <w:bookmarkEnd w:id="60"/>
    </w:p>
    <w:tbl>
      <w:tblPr>
        <w:tblStyle w:val="ab"/>
        <w:tblW w:w="8528" w:type="dxa"/>
        <w:tblLook w:val="04A0" w:firstRow="1" w:lastRow="0" w:firstColumn="1" w:lastColumn="0" w:noHBand="0" w:noVBand="1"/>
      </w:tblPr>
      <w:tblGrid>
        <w:gridCol w:w="1808"/>
        <w:gridCol w:w="4536"/>
        <w:gridCol w:w="2184"/>
      </w:tblGrid>
      <w:tr w:rsidR="003A1D79" w14:paraId="712A61A2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43BBCBC0" w14:textId="77777777" w:rsidR="003A1D79" w:rsidRDefault="003A1D79" w:rsidP="00197A95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16846BDB" w14:textId="77777777" w:rsidR="003A1D79" w:rsidRPr="00720544" w:rsidRDefault="003A1D79" w:rsidP="003A1D7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account/</w:t>
            </w:r>
            <w:r>
              <w:rPr>
                <w:rFonts w:hint="eastAsia"/>
              </w:rPr>
              <w:t>modify</w:t>
            </w:r>
            <w:r w:rsidRPr="00720544">
              <w:rPr>
                <w:rFonts w:hint="eastAsia"/>
              </w:rPr>
              <w:t>Client</w:t>
            </w:r>
          </w:p>
        </w:tc>
      </w:tr>
      <w:tr w:rsidR="003A1D79" w14:paraId="200EF109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01F08315" w14:textId="77777777" w:rsidR="003A1D79" w:rsidRDefault="003A1D79" w:rsidP="00197A95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02E18098" w14:textId="77777777" w:rsidR="003A1D79" w:rsidRDefault="003A1D79" w:rsidP="00197A95">
            <w:r>
              <w:t>post</w:t>
            </w:r>
          </w:p>
        </w:tc>
      </w:tr>
      <w:tr w:rsidR="003A1D79" w14:paraId="3120D2D6" w14:textId="77777777" w:rsidTr="00197A95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78419804" w14:textId="77777777" w:rsidR="003A1D79" w:rsidRDefault="003A1D79" w:rsidP="00197A95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0771BB08" w14:textId="77777777" w:rsidR="003A1D79" w:rsidRDefault="003A1D79" w:rsidP="00197A95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3A1D79" w14:paraId="1DE0572A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534526AB" w14:textId="77777777" w:rsidR="003A1D79" w:rsidRDefault="003A1D79" w:rsidP="00197A95">
            <w:r>
              <w:rPr>
                <w:rFonts w:hint="eastAsia"/>
              </w:rPr>
              <w:t>p</w:t>
            </w:r>
            <w:r w:rsidR="005107FD">
              <w:rPr>
                <w:rFonts w:hint="eastAsia"/>
              </w:rPr>
              <w:t>a</w:t>
            </w:r>
            <w:r>
              <w:rPr>
                <w:rFonts w:hint="eastAsia"/>
              </w:rPr>
              <w:t>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E9608A" w14:textId="77777777" w:rsidR="003A1D79" w:rsidRDefault="003A1D79" w:rsidP="00197A95">
            <w:r>
              <w:rPr>
                <w:rFonts w:hint="eastAsia"/>
              </w:rPr>
              <w:t>平台</w:t>
            </w:r>
            <w:r w:rsidR="001C5A0D">
              <w:rPr>
                <w:rFonts w:hint="eastAsia"/>
              </w:rPr>
              <w:t>主</w:t>
            </w:r>
            <w:r>
              <w:rPr>
                <w:rFonts w:hint="eastAsia"/>
              </w:rPr>
              <w:t>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294F9E" w14:textId="77777777" w:rsidR="003A1D79" w:rsidRDefault="003A1D79" w:rsidP="00197A95">
            <w:r>
              <w:rPr>
                <w:rFonts w:hint="eastAsia"/>
              </w:rPr>
              <w:t>必填</w:t>
            </w:r>
          </w:p>
        </w:tc>
      </w:tr>
      <w:tr w:rsidR="003A1D79" w14:paraId="5BC37222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427C95FD" w14:textId="77777777" w:rsidR="003A1D79" w:rsidRDefault="003A1D79" w:rsidP="00197A95">
            <w:r>
              <w:rPr>
                <w:rFonts w:hint="eastAsia"/>
              </w:rPr>
              <w:t>cno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92D96F" w14:textId="77777777" w:rsidR="003A1D79" w:rsidRDefault="003A1D79" w:rsidP="00197A95">
            <w:r>
              <w:rPr>
                <w:rFonts w:hint="eastAsia"/>
              </w:rPr>
              <w:t>用户账号编号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AC5EF3" w14:textId="77777777" w:rsidR="003A1D79" w:rsidRDefault="003A1D79" w:rsidP="00197A95">
            <w:r>
              <w:rPr>
                <w:rFonts w:hint="eastAsia"/>
              </w:rPr>
              <w:t>必填</w:t>
            </w:r>
          </w:p>
        </w:tc>
      </w:tr>
      <w:tr w:rsidR="003A1D79" w14:paraId="128A07AD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73FE64BB" w14:textId="77777777" w:rsidR="003A1D79" w:rsidRDefault="003A1D79" w:rsidP="00197A95">
            <w:r w:rsidRPr="003A1D79">
              <w:t>name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6B46BC" w14:textId="77777777" w:rsidR="003A1D79" w:rsidRDefault="003A1D79" w:rsidP="00197A95">
            <w:r>
              <w:rPr>
                <w:rFonts w:hint="eastAsia"/>
              </w:rPr>
              <w:t>姓名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8543E3" w14:textId="77777777" w:rsidR="003A1D79" w:rsidRDefault="00C25228" w:rsidP="00197A95">
            <w:r>
              <w:rPr>
                <w:rFonts w:hint="eastAsia"/>
              </w:rPr>
              <w:t>可选</w:t>
            </w:r>
          </w:p>
        </w:tc>
      </w:tr>
      <w:tr w:rsidR="003A1D79" w14:paraId="74FC84D8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54553D45" w14:textId="77777777" w:rsidR="003A1D79" w:rsidRDefault="003A1D79" w:rsidP="00197A95">
            <w:r w:rsidRPr="003A1D79">
              <w:t>mobile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1C51D9" w14:textId="77777777" w:rsidR="003A1D79" w:rsidRDefault="003A1D79" w:rsidP="00197A95">
            <w:r>
              <w:rPr>
                <w:rFonts w:hint="eastAsia"/>
              </w:rPr>
              <w:t>手机号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7CE8D2" w14:textId="77777777" w:rsidR="003A1D79" w:rsidRDefault="00C25228" w:rsidP="00197A95">
            <w:r>
              <w:rPr>
                <w:rFonts w:hint="eastAsia"/>
              </w:rPr>
              <w:t>可选</w:t>
            </w:r>
          </w:p>
        </w:tc>
      </w:tr>
      <w:tr w:rsidR="003A1D79" w14:paraId="334F51C7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16815A64" w14:textId="77777777" w:rsidR="003A1D79" w:rsidRDefault="003A1D79" w:rsidP="00197A95">
            <w:r w:rsidRPr="003A1D79">
              <w:t>gender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7574FB" w14:textId="77777777" w:rsidR="003A1D79" w:rsidRDefault="003A1D79" w:rsidP="00197A95">
            <w:r>
              <w:rPr>
                <w:rFonts w:hint="eastAsia"/>
              </w:rPr>
              <w:t>性别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15CC66" w14:textId="77777777" w:rsidR="003A1D79" w:rsidRDefault="00C25228" w:rsidP="00197A95">
            <w:r>
              <w:rPr>
                <w:rFonts w:hint="eastAsia"/>
              </w:rPr>
              <w:t>可选</w:t>
            </w:r>
          </w:p>
        </w:tc>
      </w:tr>
      <w:tr w:rsidR="003A1D79" w14:paraId="33C8CBA5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05010847" w14:textId="77777777" w:rsidR="003A1D79" w:rsidRDefault="003A1D79" w:rsidP="00197A95">
            <w:r w:rsidRPr="003A1D79">
              <w:t>birthday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A73C20" w14:textId="77777777" w:rsidR="003A1D79" w:rsidRDefault="003A1D79" w:rsidP="00197A95">
            <w:r>
              <w:rPr>
                <w:rFonts w:hint="eastAsia"/>
              </w:rPr>
              <w:t>生日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BA512C" w14:textId="77777777" w:rsidR="003A1D79" w:rsidRDefault="00C25228" w:rsidP="00197A95">
            <w:r>
              <w:rPr>
                <w:rFonts w:hint="eastAsia"/>
              </w:rPr>
              <w:t>可选</w:t>
            </w:r>
          </w:p>
        </w:tc>
      </w:tr>
      <w:tr w:rsidR="003A1D79" w14:paraId="2401BF80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3939376F" w14:textId="77777777" w:rsidR="003A1D79" w:rsidRDefault="003A1D79" w:rsidP="00197A95">
            <w:r w:rsidRPr="003A1D79">
              <w:t>memo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106388" w14:textId="77777777" w:rsidR="003A1D79" w:rsidRDefault="003A1D79" w:rsidP="00197A95">
            <w:r>
              <w:rPr>
                <w:rFonts w:hint="eastAsia"/>
              </w:rPr>
              <w:t>备注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C739D1" w14:textId="77777777" w:rsidR="003A1D79" w:rsidRDefault="00C25228" w:rsidP="00197A95">
            <w:r>
              <w:rPr>
                <w:rFonts w:hint="eastAsia"/>
              </w:rPr>
              <w:t>可选</w:t>
            </w:r>
          </w:p>
        </w:tc>
      </w:tr>
      <w:tr w:rsidR="003A1D79" w14:paraId="22D902C1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721C4A4B" w14:textId="77777777" w:rsidR="003A1D79" w:rsidRDefault="003A1D79" w:rsidP="00197A95">
            <w:r w:rsidRPr="003A1D79">
              <w:t>password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5B134F" w14:textId="77777777" w:rsidR="003A1D79" w:rsidRDefault="003A1D79" w:rsidP="00197A95">
            <w:r>
              <w:rPr>
                <w:rFonts w:hint="eastAsia"/>
              </w:rPr>
              <w:t>支付密码，</w:t>
            </w:r>
            <w:r>
              <w:rPr>
                <w:rFonts w:hint="eastAsia"/>
              </w:rPr>
              <w:t>md5(</w:t>
            </w:r>
            <w:r>
              <w:rPr>
                <w:rFonts w:hint="eastAsia"/>
              </w:rPr>
              <w:t>密码</w:t>
            </w:r>
            <w:r w:rsidR="00165FB6">
              <w:rPr>
                <w:rFonts w:hint="eastAsia"/>
              </w:rPr>
              <w:t>+</w:t>
            </w:r>
            <w:r w:rsidR="00165FB6">
              <w:t>'</w:t>
            </w:r>
            <w:r w:rsidR="00165FB6">
              <w:rPr>
                <w:rFonts w:hint="eastAsia"/>
              </w:rPr>
              <w:t>FnZd13</w:t>
            </w:r>
            <w:r w:rsidR="00165FB6">
              <w:t>'</w:t>
            </w:r>
            <w:r>
              <w:rPr>
                <w:rFonts w:hint="eastAsia"/>
              </w:rPr>
              <w:t>)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00A57A" w14:textId="77777777" w:rsidR="003A1D79" w:rsidRDefault="00C25228" w:rsidP="00197A95">
            <w:r>
              <w:rPr>
                <w:rFonts w:hint="eastAsia"/>
              </w:rPr>
              <w:t>可选</w:t>
            </w:r>
          </w:p>
        </w:tc>
      </w:tr>
      <w:tr w:rsidR="003A1D79" w14:paraId="7FE50724" w14:textId="77777777" w:rsidTr="00197A95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7A4B59E3" w14:textId="77777777" w:rsidR="003A1D79" w:rsidRDefault="003A1D79" w:rsidP="00197A95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7C44703" w14:textId="77777777" w:rsidR="003A1D79" w:rsidRDefault="003A1D79" w:rsidP="00197A95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3A1D79" w:rsidRPr="0025290F" w14:paraId="0B8DFB22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104FF41B" w14:textId="77777777" w:rsidR="003A1D79" w:rsidRDefault="003A1D79" w:rsidP="00197A95">
            <w:r>
              <w:rPr>
                <w:rFonts w:hint="eastAsia"/>
              </w:rPr>
              <w:lastRenderedPageBreak/>
              <w:t>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546561" w14:textId="77777777" w:rsidR="003A1D79" w:rsidRPr="00DC4047" w:rsidRDefault="003A1D79" w:rsidP="00197A95">
            <w:r>
              <w:rPr>
                <w:rFonts w:hint="eastAsia"/>
              </w:rPr>
              <w:t>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C23592" w14:textId="77777777" w:rsidR="003A1D79" w:rsidRPr="00DC4047" w:rsidRDefault="003A1D79" w:rsidP="00197A95"/>
        </w:tc>
      </w:tr>
      <w:tr w:rsidR="003A1D79" w:rsidRPr="0025290F" w14:paraId="71EE0EB2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60E7F9B4" w14:textId="77777777" w:rsidR="003A1D79" w:rsidRDefault="003A1D79" w:rsidP="00197A95">
            <w:r>
              <w:rPr>
                <w:rFonts w:hint="eastAsia"/>
              </w:rPr>
              <w:t>money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634AA1" w14:textId="77777777" w:rsidR="003A1D79" w:rsidRPr="00DC4047" w:rsidRDefault="003A1D79" w:rsidP="00197A95">
            <w:r>
              <w:rPr>
                <w:rFonts w:hint="eastAsia"/>
              </w:rPr>
              <w:t>余额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32CCF9" w14:textId="77777777" w:rsidR="003A1D79" w:rsidRPr="00DC4047" w:rsidRDefault="003A1D79" w:rsidP="00197A95"/>
        </w:tc>
      </w:tr>
      <w:tr w:rsidR="003A1D79" w:rsidRPr="0025290F" w14:paraId="082B7148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54B6C33E" w14:textId="77777777" w:rsidR="003A1D79" w:rsidRDefault="003A1D79" w:rsidP="00197A95">
            <w:r>
              <w:rPr>
                <w:rFonts w:hint="eastAsia"/>
              </w:rPr>
              <w:t xml:space="preserve">status 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6D06C1" w14:textId="77777777" w:rsidR="003A1D79" w:rsidRPr="00DC4047" w:rsidRDefault="003A1D79" w:rsidP="00197A95">
            <w:r>
              <w:rPr>
                <w:rFonts w:hint="eastAsia"/>
              </w:rPr>
              <w:t>状态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A8DCCD" w14:textId="77777777" w:rsidR="003A1D79" w:rsidRPr="00DC4047" w:rsidRDefault="003A1D79" w:rsidP="00197A95"/>
        </w:tc>
      </w:tr>
    </w:tbl>
    <w:p w14:paraId="05A5823E" w14:textId="77777777" w:rsidR="00777B37" w:rsidRPr="00777B37" w:rsidRDefault="00777B37" w:rsidP="00777B37"/>
    <w:p w14:paraId="39824902" w14:textId="77777777" w:rsidR="00720544" w:rsidRPr="00720544" w:rsidRDefault="00720544" w:rsidP="0099230E">
      <w:pPr>
        <w:pStyle w:val="2"/>
      </w:pPr>
      <w:bookmarkStart w:id="61" w:name="_Toc480300039"/>
      <w:r>
        <w:rPr>
          <w:rFonts w:hint="eastAsia"/>
        </w:rPr>
        <w:t>商家</w:t>
      </w:r>
      <w:bookmarkEnd w:id="61"/>
    </w:p>
    <w:p w14:paraId="5637AC50" w14:textId="77777777" w:rsidR="007422C1" w:rsidRDefault="007422C1" w:rsidP="0099230E">
      <w:pPr>
        <w:pStyle w:val="3"/>
      </w:pPr>
      <w:bookmarkStart w:id="62" w:name="_Toc480300040"/>
      <w:r>
        <w:rPr>
          <w:rFonts w:hint="eastAsia"/>
        </w:rPr>
        <w:t>创建商家账号</w:t>
      </w:r>
      <w:bookmarkEnd w:id="62"/>
    </w:p>
    <w:tbl>
      <w:tblPr>
        <w:tblStyle w:val="ab"/>
        <w:tblW w:w="8528" w:type="dxa"/>
        <w:tblLook w:val="04A0" w:firstRow="1" w:lastRow="0" w:firstColumn="1" w:lastColumn="0" w:noHBand="0" w:noVBand="1"/>
      </w:tblPr>
      <w:tblGrid>
        <w:gridCol w:w="1808"/>
        <w:gridCol w:w="4536"/>
        <w:gridCol w:w="2184"/>
      </w:tblGrid>
      <w:tr w:rsidR="00A41087" w14:paraId="58CAFF75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30DA6A0E" w14:textId="77777777" w:rsidR="00A41087" w:rsidRDefault="00A41087" w:rsidP="0030298F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462371A1" w14:textId="77777777" w:rsidR="00A41087" w:rsidRPr="00720544" w:rsidRDefault="00A41087" w:rsidP="00A4108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account/open</w:t>
            </w:r>
            <w:r>
              <w:rPr>
                <w:rFonts w:hint="eastAsia"/>
              </w:rPr>
              <w:t>Biz</w:t>
            </w:r>
            <w:r w:rsidRPr="00720544">
              <w:rPr>
                <w:rFonts w:hint="eastAsia"/>
              </w:rPr>
              <w:t>Account</w:t>
            </w:r>
          </w:p>
        </w:tc>
      </w:tr>
      <w:tr w:rsidR="00A41087" w14:paraId="4FCD1AF3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7EB720C3" w14:textId="77777777" w:rsidR="00A41087" w:rsidRDefault="00A41087" w:rsidP="0030298F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5270E34E" w14:textId="77777777" w:rsidR="00A41087" w:rsidRDefault="00A41087" w:rsidP="0030298F">
            <w:r>
              <w:t>post</w:t>
            </w:r>
          </w:p>
        </w:tc>
      </w:tr>
      <w:tr w:rsidR="00A41087" w14:paraId="10BC2F3C" w14:textId="77777777" w:rsidTr="0030298F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0A8FC089" w14:textId="77777777" w:rsidR="00A41087" w:rsidRDefault="00A41087" w:rsidP="0030298F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47D9FC98" w14:textId="77777777" w:rsidR="00A41087" w:rsidRDefault="00A41087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A41087" w14:paraId="51AE86A5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1E6CC65F" w14:textId="77777777" w:rsidR="00A41087" w:rsidRDefault="00A41087" w:rsidP="0030298F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02FF7B" w14:textId="77777777" w:rsidR="00A41087" w:rsidRDefault="00A41087" w:rsidP="0030298F"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0FEAC5" w14:textId="77777777" w:rsidR="00A41087" w:rsidRDefault="00A41087" w:rsidP="0030298F"/>
        </w:tc>
      </w:tr>
      <w:tr w:rsidR="00A41087" w14:paraId="7824CAFE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2F70442E" w14:textId="77777777" w:rsidR="00A41087" w:rsidRDefault="00A41087" w:rsidP="0030298F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F46332" w14:textId="77777777" w:rsidR="00A41087" w:rsidRDefault="00A41087" w:rsidP="0030298F">
            <w:r>
              <w:rPr>
                <w:rFonts w:hint="eastAsia"/>
              </w:rPr>
              <w:t>名称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8E1768" w14:textId="77777777" w:rsidR="00A41087" w:rsidRDefault="00A41087" w:rsidP="0030298F"/>
        </w:tc>
      </w:tr>
      <w:tr w:rsidR="00A41087" w14:paraId="2903D760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368C7240" w14:textId="77777777" w:rsidR="00A41087" w:rsidRDefault="00A41087" w:rsidP="0030298F">
            <w:r>
              <w:rPr>
                <w:rFonts w:hint="eastAsia"/>
              </w:rPr>
              <w:t>tel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07E461" w14:textId="77777777" w:rsidR="00A41087" w:rsidRDefault="00A41087" w:rsidP="0030298F">
            <w:r>
              <w:rPr>
                <w:rFonts w:hint="eastAsia"/>
              </w:rPr>
              <w:t>电话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D142FD" w14:textId="77777777" w:rsidR="00A41087" w:rsidRDefault="00A41087" w:rsidP="0030298F">
            <w:r>
              <w:rPr>
                <w:rFonts w:hint="eastAsia"/>
              </w:rPr>
              <w:t>可选</w:t>
            </w:r>
          </w:p>
        </w:tc>
      </w:tr>
      <w:tr w:rsidR="00A41087" w14:paraId="109A30CC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136A5432" w14:textId="77777777" w:rsidR="00A41087" w:rsidRDefault="00A41087" w:rsidP="0030298F">
            <w:r>
              <w:rPr>
                <w:rFonts w:hint="eastAsia"/>
              </w:rPr>
              <w:t>address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2CBF3A" w14:textId="77777777" w:rsidR="00A41087" w:rsidRDefault="00A41087" w:rsidP="0030298F">
            <w:r>
              <w:rPr>
                <w:rFonts w:hint="eastAsia"/>
              </w:rPr>
              <w:t>地址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B115B2" w14:textId="77777777" w:rsidR="00A41087" w:rsidRDefault="00A41087" w:rsidP="0030298F">
            <w:r>
              <w:rPr>
                <w:rFonts w:hint="eastAsia"/>
              </w:rPr>
              <w:t>可选</w:t>
            </w:r>
          </w:p>
        </w:tc>
      </w:tr>
      <w:tr w:rsidR="00A41087" w14:paraId="329BC7C5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064EC181" w14:textId="77777777" w:rsidR="00A41087" w:rsidRDefault="00A41087" w:rsidP="0030298F">
            <w:r>
              <w:rPr>
                <w:rFonts w:hint="eastAsia"/>
              </w:rPr>
              <w:t>website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62189B" w14:textId="77777777" w:rsidR="00A41087" w:rsidRDefault="00A41087" w:rsidP="0030298F">
            <w:r>
              <w:rPr>
                <w:rFonts w:hint="eastAsia"/>
              </w:rPr>
              <w:t>网站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56A243" w14:textId="77777777" w:rsidR="00A41087" w:rsidRDefault="00A41087" w:rsidP="0030298F">
            <w:r>
              <w:rPr>
                <w:rFonts w:hint="eastAsia"/>
              </w:rPr>
              <w:t>可选</w:t>
            </w:r>
          </w:p>
        </w:tc>
      </w:tr>
      <w:tr w:rsidR="00A41087" w14:paraId="182AC37D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1D4BABD5" w14:textId="77777777" w:rsidR="00A41087" w:rsidRDefault="00A41087" w:rsidP="0030298F">
            <w:r>
              <w:rPr>
                <w:rFonts w:hint="eastAsia"/>
              </w:rPr>
              <w:t>memo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0BC6FE" w14:textId="77777777" w:rsidR="00A41087" w:rsidRDefault="00A41087" w:rsidP="0030298F">
            <w:r>
              <w:rPr>
                <w:rFonts w:hint="eastAsia"/>
              </w:rPr>
              <w:t>备注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DDFC75" w14:textId="77777777" w:rsidR="00A41087" w:rsidRDefault="00A41087" w:rsidP="0030298F">
            <w:r>
              <w:rPr>
                <w:rFonts w:hint="eastAsia"/>
              </w:rPr>
              <w:t>可选</w:t>
            </w:r>
          </w:p>
        </w:tc>
      </w:tr>
      <w:tr w:rsidR="00A41087" w14:paraId="08E5157B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3B9A419E" w14:textId="77777777" w:rsidR="00A41087" w:rsidRDefault="00A41087" w:rsidP="0030298F">
            <w:r w:rsidRPr="00B24218">
              <w:t>cannegative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D40E83" w14:textId="77777777" w:rsidR="00A41087" w:rsidRDefault="00A41087" w:rsidP="0030298F">
            <w:r>
              <w:rPr>
                <w:rFonts w:hint="eastAsia"/>
              </w:rPr>
              <w:t>余额是否允许负值，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允许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3D6F57" w14:textId="77777777" w:rsidR="00A41087" w:rsidRPr="00B24218" w:rsidRDefault="00A41087" w:rsidP="0030298F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A41087" w14:paraId="21FC829D" w14:textId="77777777" w:rsidTr="0030298F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5775BDFD" w14:textId="77777777" w:rsidR="00A41087" w:rsidRDefault="00A41087" w:rsidP="0030298F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5B06767D" w14:textId="77777777" w:rsidR="00A41087" w:rsidRDefault="00A41087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A41087" w14:paraId="489F5C68" w14:textId="77777777" w:rsidTr="0030298F">
        <w:tc>
          <w:tcPr>
            <w:tcW w:w="1808" w:type="dxa"/>
            <w:vMerge w:val="restart"/>
            <w:shd w:val="clear" w:color="auto" w:fill="auto"/>
            <w:tcMar>
              <w:left w:w="108" w:type="dxa"/>
            </w:tcMar>
          </w:tcPr>
          <w:p w14:paraId="6F2B7568" w14:textId="77777777" w:rsidR="00A41087" w:rsidRDefault="00A41087" w:rsidP="0030298F">
            <w:r>
              <w:rPr>
                <w:rFonts w:hint="eastAsia"/>
              </w:rPr>
              <w:t>biz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4415B5" w14:textId="77777777" w:rsidR="00A41087" w:rsidRDefault="00A41087" w:rsidP="0030298F">
            <w:r>
              <w:rPr>
                <w:rFonts w:hint="eastAsia"/>
              </w:rPr>
              <w:t>用户信息，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数组，包含以下字段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01B591" w14:textId="77777777" w:rsidR="00A41087" w:rsidRPr="00DC4047" w:rsidRDefault="00A41087" w:rsidP="0030298F"/>
        </w:tc>
      </w:tr>
      <w:tr w:rsidR="00A41087" w14:paraId="3A1EA169" w14:textId="7777777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24A8EEBB" w14:textId="77777777" w:rsidR="00A41087" w:rsidRDefault="00A41087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DB3374" w14:textId="77777777" w:rsidR="00A41087" w:rsidRDefault="00A41087" w:rsidP="0030298F">
            <w:r>
              <w:rPr>
                <w:rFonts w:hint="eastAsia"/>
              </w:rPr>
              <w:t>bno</w:t>
            </w:r>
            <w:r>
              <w:rPr>
                <w:rFonts w:hint="eastAsia"/>
              </w:rPr>
              <w:t>用户编号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51D9D6" w14:textId="77777777" w:rsidR="00A41087" w:rsidRPr="00DC4047" w:rsidRDefault="00A41087" w:rsidP="0030298F"/>
        </w:tc>
      </w:tr>
      <w:tr w:rsidR="00A41087" w14:paraId="02AD81D8" w14:textId="7777777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44231B9A" w14:textId="77777777" w:rsidR="00A41087" w:rsidRDefault="00A41087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E6B059" w14:textId="77777777" w:rsidR="00A41087" w:rsidRDefault="00A41087" w:rsidP="0030298F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电话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081228" w14:textId="77777777" w:rsidR="00A41087" w:rsidRPr="00DC4047" w:rsidRDefault="00A41087" w:rsidP="0030298F"/>
        </w:tc>
      </w:tr>
      <w:tr w:rsidR="00A41087" w14:paraId="5929A688" w14:textId="7777777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555AF1DE" w14:textId="77777777" w:rsidR="00A41087" w:rsidRDefault="00A41087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CFDA68C" w14:textId="77777777" w:rsidR="00A41087" w:rsidRDefault="00A41087" w:rsidP="0030298F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EB0B9F" w14:textId="77777777" w:rsidR="00A41087" w:rsidRPr="00DC4047" w:rsidRDefault="00A41087" w:rsidP="0030298F"/>
        </w:tc>
      </w:tr>
      <w:tr w:rsidR="00A41087" w14:paraId="67280989" w14:textId="7777777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2DE68C18" w14:textId="77777777" w:rsidR="00A41087" w:rsidRDefault="00A41087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9942A6" w14:textId="77777777" w:rsidR="00A41087" w:rsidRDefault="00A41087" w:rsidP="0030298F">
            <w:r>
              <w:rPr>
                <w:rFonts w:hint="eastAsia"/>
              </w:rPr>
              <w:t>address</w:t>
            </w:r>
            <w:r>
              <w:rPr>
                <w:rFonts w:hint="eastAsia"/>
              </w:rPr>
              <w:t>地址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9E8A30" w14:textId="77777777" w:rsidR="00A41087" w:rsidRDefault="00A41087" w:rsidP="0030298F"/>
        </w:tc>
      </w:tr>
      <w:tr w:rsidR="00A41087" w14:paraId="0E6CD7BA" w14:textId="7777777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0602B7A9" w14:textId="77777777" w:rsidR="00A41087" w:rsidRDefault="00A41087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4C72F6" w14:textId="77777777" w:rsidR="00A41087" w:rsidRDefault="00A41087" w:rsidP="0030298F">
            <w:r>
              <w:rPr>
                <w:rFonts w:hint="eastAsia"/>
              </w:rPr>
              <w:t>website</w:t>
            </w:r>
            <w:r>
              <w:rPr>
                <w:rFonts w:hint="eastAsia"/>
              </w:rPr>
              <w:t>网站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E3136B" w14:textId="77777777" w:rsidR="00A41087" w:rsidRDefault="00A41087" w:rsidP="0030298F"/>
        </w:tc>
      </w:tr>
      <w:tr w:rsidR="00A41087" w14:paraId="258A93CA" w14:textId="7777777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009CA49C" w14:textId="77777777" w:rsidR="00A41087" w:rsidRDefault="00A41087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63A454" w14:textId="77777777" w:rsidR="00A41087" w:rsidRDefault="00A41087" w:rsidP="0030298F">
            <w:r>
              <w:rPr>
                <w:rFonts w:hint="eastAsia"/>
              </w:rPr>
              <w:t>memo</w:t>
            </w:r>
            <w:r>
              <w:rPr>
                <w:rFonts w:hint="eastAsia"/>
              </w:rPr>
              <w:t>备注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A3F213" w14:textId="77777777" w:rsidR="00A41087" w:rsidRDefault="00A41087" w:rsidP="0030298F"/>
        </w:tc>
      </w:tr>
      <w:tr w:rsidR="00A41087" w14:paraId="7894071E" w14:textId="7777777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5054761D" w14:textId="77777777" w:rsidR="00A41087" w:rsidRDefault="00A41087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44062F" w14:textId="77777777" w:rsidR="00A41087" w:rsidRDefault="00A41087" w:rsidP="0030298F">
            <w:r>
              <w:rPr>
                <w:rFonts w:hint="eastAsia"/>
              </w:rPr>
              <w:t>creationtime</w:t>
            </w:r>
            <w:r>
              <w:rPr>
                <w:rFonts w:hint="eastAsia"/>
              </w:rPr>
              <w:t>创建时间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AE1622" w14:textId="77777777" w:rsidR="00A41087" w:rsidRPr="00DC4047" w:rsidRDefault="00A41087" w:rsidP="0030298F"/>
        </w:tc>
      </w:tr>
      <w:tr w:rsidR="00A41087" w14:paraId="2B3346B6" w14:textId="7777777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61E1F1F9" w14:textId="77777777" w:rsidR="00A41087" w:rsidRDefault="00A41087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0CC2D6" w14:textId="77777777" w:rsidR="00A41087" w:rsidRDefault="00A41087" w:rsidP="0030298F">
            <w:r>
              <w:rPr>
                <w:rFonts w:hint="eastAsia"/>
              </w:rPr>
              <w:t>modifiedtime</w:t>
            </w:r>
            <w:r>
              <w:rPr>
                <w:rFonts w:hint="eastAsia"/>
              </w:rPr>
              <w:t>修改时间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9B5C5D" w14:textId="77777777" w:rsidR="00A41087" w:rsidRPr="00DC4047" w:rsidRDefault="00A41087" w:rsidP="0030298F"/>
        </w:tc>
      </w:tr>
      <w:tr w:rsidR="00A41087" w14:paraId="6AF64674" w14:textId="7777777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692C6F4F" w14:textId="77777777" w:rsidR="00A41087" w:rsidRDefault="00A41087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B71691" w14:textId="77777777" w:rsidR="00A41087" w:rsidRDefault="00A41087" w:rsidP="0030298F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E9B5F4" w14:textId="77777777" w:rsidR="00A41087" w:rsidRPr="00DC4047" w:rsidRDefault="00A41087" w:rsidP="0030298F"/>
        </w:tc>
      </w:tr>
      <w:tr w:rsidR="00A41087" w14:paraId="6267FBE2" w14:textId="77777777" w:rsidTr="0030298F">
        <w:tc>
          <w:tcPr>
            <w:tcW w:w="1808" w:type="dxa"/>
            <w:vMerge w:val="restart"/>
            <w:shd w:val="clear" w:color="auto" w:fill="auto"/>
            <w:tcMar>
              <w:left w:w="108" w:type="dxa"/>
            </w:tcMar>
          </w:tcPr>
          <w:p w14:paraId="04F9B0CD" w14:textId="77777777" w:rsidR="00A41087" w:rsidRDefault="00A41087" w:rsidP="0030298F">
            <w:r>
              <w:rPr>
                <w:rFonts w:hint="eastAsia"/>
              </w:rPr>
              <w:t>account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00683C" w14:textId="77777777" w:rsidR="00A41087" w:rsidRDefault="00A41087" w:rsidP="0030298F">
            <w:r>
              <w:rPr>
                <w:rFonts w:hint="eastAsia"/>
              </w:rPr>
              <w:t>账号信息，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数组，包含以下字段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ABB5BD" w14:textId="77777777" w:rsidR="00A41087" w:rsidRPr="00DC4047" w:rsidRDefault="00A41087" w:rsidP="0030298F"/>
        </w:tc>
      </w:tr>
      <w:tr w:rsidR="00A41087" w14:paraId="33A98B40" w14:textId="7777777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4A37006A" w14:textId="77777777" w:rsidR="00A41087" w:rsidRDefault="00A41087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17D141" w14:textId="77777777" w:rsidR="00A41087" w:rsidRDefault="00A41087" w:rsidP="0030298F">
            <w:r>
              <w:rPr>
                <w:rFonts w:hint="eastAsia"/>
              </w:rPr>
              <w:t>bano</w:t>
            </w:r>
            <w:r>
              <w:rPr>
                <w:rFonts w:hint="eastAsia"/>
              </w:rPr>
              <w:t>：账号编号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C36FED" w14:textId="77777777" w:rsidR="00A41087" w:rsidRPr="00DC4047" w:rsidRDefault="00A41087" w:rsidP="0030298F"/>
        </w:tc>
      </w:tr>
      <w:tr w:rsidR="00A41087" w14:paraId="24072808" w14:textId="7777777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0A4FD9EA" w14:textId="77777777" w:rsidR="00A41087" w:rsidRDefault="00A41087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679A4F" w14:textId="77777777" w:rsidR="00A41087" w:rsidRDefault="00A41087" w:rsidP="0030298F">
            <w:r>
              <w:rPr>
                <w:rFonts w:hint="eastAsia"/>
              </w:rPr>
              <w:t>money</w:t>
            </w:r>
            <w:r>
              <w:rPr>
                <w:rFonts w:hint="eastAsia"/>
              </w:rPr>
              <w:t>：余额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979A4D" w14:textId="77777777" w:rsidR="00A41087" w:rsidRPr="00DC4047" w:rsidRDefault="00A41087" w:rsidP="0030298F"/>
        </w:tc>
      </w:tr>
      <w:tr w:rsidR="00A41087" w14:paraId="4DF60721" w14:textId="7777777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41978D41" w14:textId="77777777" w:rsidR="00A41087" w:rsidRDefault="00A41087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12C1FD" w14:textId="77777777" w:rsidR="00A41087" w:rsidRDefault="00A41087" w:rsidP="0030298F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A8FCC5" w14:textId="77777777" w:rsidR="00A41087" w:rsidRPr="00DC4047" w:rsidRDefault="00A41087" w:rsidP="0030298F"/>
        </w:tc>
      </w:tr>
      <w:tr w:rsidR="00A41087" w14:paraId="2D4A7D01" w14:textId="7777777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727C569A" w14:textId="77777777" w:rsidR="00A41087" w:rsidRDefault="00A41087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133514" w14:textId="77777777" w:rsidR="00A41087" w:rsidRDefault="00A41087" w:rsidP="0030298F">
            <w:r>
              <w:rPr>
                <w:rFonts w:hint="eastAsia"/>
              </w:rPr>
              <w:t>memo</w:t>
            </w:r>
            <w:r>
              <w:rPr>
                <w:rFonts w:hint="eastAsia"/>
              </w:rPr>
              <w:t>备注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E7FFBB" w14:textId="77777777" w:rsidR="00A41087" w:rsidRPr="00DC4047" w:rsidRDefault="00A41087" w:rsidP="0030298F"/>
        </w:tc>
      </w:tr>
      <w:tr w:rsidR="00A41087" w14:paraId="6225F4EF" w14:textId="7777777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14:paraId="1DAA6190" w14:textId="77777777" w:rsidR="00A41087" w:rsidRDefault="00A41087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6D8EC1" w14:textId="77777777" w:rsidR="00A41087" w:rsidRDefault="00A41087" w:rsidP="0030298F">
            <w:r w:rsidRPr="00B24218">
              <w:t>cannegative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余额是否允许负值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0A59DC" w14:textId="77777777" w:rsidR="00A41087" w:rsidRPr="00DC4047" w:rsidRDefault="00A41087" w:rsidP="0030298F"/>
        </w:tc>
      </w:tr>
    </w:tbl>
    <w:p w14:paraId="65324E84" w14:textId="77777777" w:rsidR="00A41087" w:rsidRPr="00A41087" w:rsidRDefault="00A41087" w:rsidP="00A41087"/>
    <w:p w14:paraId="55FAF8B1" w14:textId="77777777" w:rsidR="007422C1" w:rsidRDefault="007422C1" w:rsidP="0099230E">
      <w:pPr>
        <w:pStyle w:val="3"/>
      </w:pPr>
      <w:bookmarkStart w:id="63" w:name="_Toc480300041"/>
      <w:r>
        <w:rPr>
          <w:rFonts w:hint="eastAsia"/>
        </w:rPr>
        <w:t>禁用商家账号</w:t>
      </w:r>
      <w:bookmarkEnd w:id="63"/>
    </w:p>
    <w:tbl>
      <w:tblPr>
        <w:tblStyle w:val="ab"/>
        <w:tblW w:w="8528" w:type="dxa"/>
        <w:tblLook w:val="04A0" w:firstRow="1" w:lastRow="0" w:firstColumn="1" w:lastColumn="0" w:noHBand="0" w:noVBand="1"/>
      </w:tblPr>
      <w:tblGrid>
        <w:gridCol w:w="1808"/>
        <w:gridCol w:w="4536"/>
        <w:gridCol w:w="2184"/>
      </w:tblGrid>
      <w:tr w:rsidR="00E33100" w14:paraId="7D8F6CFF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182376DE" w14:textId="77777777" w:rsidR="00E33100" w:rsidRDefault="00E33100" w:rsidP="0030298F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2393F0F3" w14:textId="77777777" w:rsidR="00E33100" w:rsidRPr="00720544" w:rsidRDefault="00E33100" w:rsidP="00E33100">
            <w:pPr>
              <w:rPr>
                <w:color w:val="000000"/>
                <w:sz w:val="18"/>
                <w:szCs w:val="18"/>
              </w:rPr>
            </w:pPr>
            <w:r w:rsidRPr="003B4969"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</w:t>
            </w:r>
            <w:r w:rsidRPr="00883D7A">
              <w:rPr>
                <w:rFonts w:hint="eastAsia"/>
              </w:rPr>
              <w:t>ount/forbid</w:t>
            </w:r>
            <w:r>
              <w:rPr>
                <w:rFonts w:hint="eastAsia"/>
              </w:rPr>
              <w:t>Biz</w:t>
            </w:r>
            <w:r w:rsidRPr="00883D7A">
              <w:rPr>
                <w:rFonts w:hint="eastAsia"/>
              </w:rPr>
              <w:t>Account</w:t>
            </w:r>
          </w:p>
        </w:tc>
      </w:tr>
      <w:tr w:rsidR="00E33100" w14:paraId="401D0CCC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025560DC" w14:textId="77777777" w:rsidR="00E33100" w:rsidRDefault="00E33100" w:rsidP="0030298F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207192E5" w14:textId="77777777" w:rsidR="00E33100" w:rsidRDefault="00E33100" w:rsidP="0030298F">
            <w:r w:rsidRPr="003B4969">
              <w:t>post</w:t>
            </w:r>
          </w:p>
        </w:tc>
      </w:tr>
      <w:tr w:rsidR="00E33100" w14:paraId="5122444E" w14:textId="77777777" w:rsidTr="0030298F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580C208" w14:textId="77777777" w:rsidR="00E33100" w:rsidRDefault="00E33100" w:rsidP="0030298F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27A0712B" w14:textId="77777777" w:rsidR="00E33100" w:rsidRDefault="00E33100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E33100" w14:paraId="11B3B2C7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2AA33B54" w14:textId="77777777" w:rsidR="00E33100" w:rsidRDefault="00E33100" w:rsidP="0030298F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27DAEF" w14:textId="77777777" w:rsidR="00E33100" w:rsidRDefault="00E33100" w:rsidP="0030298F"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06DF5C" w14:textId="77777777" w:rsidR="00E33100" w:rsidRDefault="00E33100" w:rsidP="0030298F">
            <w:r>
              <w:rPr>
                <w:rFonts w:hint="eastAsia"/>
              </w:rPr>
              <w:t>必填</w:t>
            </w:r>
          </w:p>
        </w:tc>
      </w:tr>
      <w:tr w:rsidR="00E33100" w14:paraId="60B07F05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35DE346A" w14:textId="77777777" w:rsidR="00E33100" w:rsidRDefault="0032438E" w:rsidP="0030298F">
            <w:r>
              <w:rPr>
                <w:rFonts w:hint="eastAsia"/>
              </w:rPr>
              <w:t>b</w:t>
            </w:r>
            <w:r w:rsidR="00E33100">
              <w:rPr>
                <w:rFonts w:hint="eastAsia"/>
              </w:rPr>
              <w:t>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8DA239" w14:textId="77777777" w:rsidR="00E33100" w:rsidRDefault="00E33100" w:rsidP="0030298F">
            <w:r>
              <w:rPr>
                <w:rFonts w:hint="eastAsia"/>
              </w:rPr>
              <w:t>用户账号编号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9524C5" w14:textId="77777777" w:rsidR="00E33100" w:rsidRDefault="00E33100" w:rsidP="0030298F">
            <w:r>
              <w:rPr>
                <w:rFonts w:hint="eastAsia"/>
              </w:rPr>
              <w:t>必填</w:t>
            </w:r>
          </w:p>
        </w:tc>
      </w:tr>
      <w:tr w:rsidR="00E33100" w14:paraId="11B54C10" w14:textId="77777777" w:rsidTr="0030298F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6E05BA68" w14:textId="77777777" w:rsidR="00E33100" w:rsidRDefault="00E33100" w:rsidP="0030298F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6CCD0E95" w14:textId="77777777" w:rsidR="00E33100" w:rsidRDefault="00E33100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E33100" w:rsidRPr="0025290F" w14:paraId="0DD67FF7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7333C4DF" w14:textId="77777777" w:rsidR="00E33100" w:rsidRDefault="00E33100" w:rsidP="0030298F">
            <w:r>
              <w:rPr>
                <w:rFonts w:hint="eastAsia"/>
              </w:rPr>
              <w:t>无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148EA8" w14:textId="77777777" w:rsidR="00E33100" w:rsidRDefault="00E33100" w:rsidP="0030298F"/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3B18F62" w14:textId="77777777" w:rsidR="00E33100" w:rsidRPr="00DC4047" w:rsidRDefault="00E33100" w:rsidP="0030298F"/>
        </w:tc>
      </w:tr>
    </w:tbl>
    <w:p w14:paraId="78F7E6A4" w14:textId="77777777" w:rsidR="00E33100" w:rsidRPr="00E33100" w:rsidRDefault="00E33100" w:rsidP="00E33100"/>
    <w:p w14:paraId="59581F75" w14:textId="77777777" w:rsidR="002566B2" w:rsidRDefault="002566B2" w:rsidP="0099230E">
      <w:pPr>
        <w:pStyle w:val="3"/>
      </w:pPr>
      <w:bookmarkStart w:id="64" w:name="_Toc480300042"/>
      <w:r>
        <w:rPr>
          <w:rFonts w:hint="eastAsia"/>
        </w:rPr>
        <w:t>恢复商家账号</w:t>
      </w:r>
      <w:bookmarkEnd w:id="64"/>
    </w:p>
    <w:tbl>
      <w:tblPr>
        <w:tblStyle w:val="ab"/>
        <w:tblW w:w="8528" w:type="dxa"/>
        <w:tblLook w:val="04A0" w:firstRow="1" w:lastRow="0" w:firstColumn="1" w:lastColumn="0" w:noHBand="0" w:noVBand="1"/>
      </w:tblPr>
      <w:tblGrid>
        <w:gridCol w:w="1808"/>
        <w:gridCol w:w="4536"/>
        <w:gridCol w:w="2184"/>
      </w:tblGrid>
      <w:tr w:rsidR="00E33100" w14:paraId="40E46E39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24BBAB57" w14:textId="77777777" w:rsidR="00E33100" w:rsidRDefault="00E33100" w:rsidP="0030298F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4EA8E84B" w14:textId="77777777" w:rsidR="00E33100" w:rsidRPr="00720544" w:rsidRDefault="00E33100" w:rsidP="00E3310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account/recover</w:t>
            </w:r>
            <w:r>
              <w:rPr>
                <w:rFonts w:hint="eastAsia"/>
              </w:rPr>
              <w:t>Biz</w:t>
            </w:r>
            <w:r w:rsidRPr="00720544">
              <w:rPr>
                <w:rFonts w:hint="eastAsia"/>
              </w:rPr>
              <w:t>Account</w:t>
            </w:r>
          </w:p>
        </w:tc>
      </w:tr>
      <w:tr w:rsidR="00E33100" w14:paraId="06458FFE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1665468B" w14:textId="77777777" w:rsidR="00E33100" w:rsidRDefault="00E33100" w:rsidP="0030298F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46500110" w14:textId="77777777" w:rsidR="00E33100" w:rsidRDefault="00E33100" w:rsidP="0030298F">
            <w:r>
              <w:t>post</w:t>
            </w:r>
          </w:p>
        </w:tc>
      </w:tr>
      <w:tr w:rsidR="00E33100" w14:paraId="1C2FD099" w14:textId="77777777" w:rsidTr="0030298F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5B1BA32" w14:textId="77777777" w:rsidR="00E33100" w:rsidRDefault="00E33100" w:rsidP="0030298F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7E40EF78" w14:textId="77777777" w:rsidR="00E33100" w:rsidRDefault="00E33100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E33100" w14:paraId="6176780B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716236C0" w14:textId="77777777" w:rsidR="00E33100" w:rsidRDefault="00E33100" w:rsidP="0030298F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DB544A" w14:textId="77777777" w:rsidR="00E33100" w:rsidRDefault="00E33100" w:rsidP="0030298F"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3D947D" w14:textId="77777777" w:rsidR="00E33100" w:rsidRDefault="00E33100" w:rsidP="0030298F">
            <w:r>
              <w:rPr>
                <w:rFonts w:hint="eastAsia"/>
              </w:rPr>
              <w:t>必填</w:t>
            </w:r>
          </w:p>
        </w:tc>
      </w:tr>
      <w:tr w:rsidR="00E33100" w14:paraId="42AE5103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18E828EC" w14:textId="77777777" w:rsidR="00E33100" w:rsidRDefault="00E33100" w:rsidP="0030298F">
            <w:r>
              <w:rPr>
                <w:rFonts w:hint="eastAsia"/>
              </w:rPr>
              <w:t>bano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76A0EE" w14:textId="77777777" w:rsidR="00E33100" w:rsidRDefault="00E33100" w:rsidP="0030298F">
            <w:r>
              <w:rPr>
                <w:rFonts w:hint="eastAsia"/>
              </w:rPr>
              <w:t>用户账号编号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0890F7" w14:textId="77777777" w:rsidR="00E33100" w:rsidRDefault="00E33100" w:rsidP="0030298F">
            <w:r>
              <w:rPr>
                <w:rFonts w:hint="eastAsia"/>
              </w:rPr>
              <w:t>必填</w:t>
            </w:r>
          </w:p>
        </w:tc>
      </w:tr>
      <w:tr w:rsidR="00E33100" w14:paraId="36845F5C" w14:textId="77777777" w:rsidTr="0030298F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466AE8A" w14:textId="77777777" w:rsidR="00E33100" w:rsidRDefault="00E33100" w:rsidP="0030298F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6242C4CA" w14:textId="77777777" w:rsidR="00E33100" w:rsidRDefault="00E33100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E33100" w:rsidRPr="0025290F" w14:paraId="6D407902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0F4B2E6E" w14:textId="77777777" w:rsidR="00E33100" w:rsidRDefault="00E33100" w:rsidP="0030298F">
            <w:r>
              <w:rPr>
                <w:rFonts w:hint="eastAsia"/>
              </w:rPr>
              <w:t>无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40FBEA" w14:textId="77777777" w:rsidR="00E33100" w:rsidRDefault="00E33100" w:rsidP="0030298F"/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20D2490" w14:textId="77777777" w:rsidR="00E33100" w:rsidRPr="00DC4047" w:rsidRDefault="00E33100" w:rsidP="0030298F"/>
        </w:tc>
      </w:tr>
    </w:tbl>
    <w:p w14:paraId="5D6F339E" w14:textId="77777777" w:rsidR="00E33100" w:rsidRPr="00E33100" w:rsidRDefault="00E33100" w:rsidP="00E33100"/>
    <w:p w14:paraId="0E1C11D6" w14:textId="77777777" w:rsidR="007422C1" w:rsidRDefault="007422C1" w:rsidP="0099230E">
      <w:pPr>
        <w:pStyle w:val="3"/>
      </w:pPr>
      <w:bookmarkStart w:id="65" w:name="_Toc480300043"/>
      <w:r>
        <w:rPr>
          <w:rFonts w:hint="eastAsia"/>
        </w:rPr>
        <w:t>查询账号</w:t>
      </w:r>
      <w:r w:rsidR="0088747E">
        <w:rPr>
          <w:rFonts w:hint="eastAsia"/>
        </w:rPr>
        <w:t>详情</w:t>
      </w:r>
      <w:bookmarkEnd w:id="65"/>
    </w:p>
    <w:tbl>
      <w:tblPr>
        <w:tblStyle w:val="ab"/>
        <w:tblW w:w="8528" w:type="dxa"/>
        <w:tblLook w:val="04A0" w:firstRow="1" w:lastRow="0" w:firstColumn="1" w:lastColumn="0" w:noHBand="0" w:noVBand="1"/>
      </w:tblPr>
      <w:tblGrid>
        <w:gridCol w:w="1808"/>
        <w:gridCol w:w="4536"/>
        <w:gridCol w:w="2184"/>
      </w:tblGrid>
      <w:tr w:rsidR="00386E3E" w14:paraId="3E6F3486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65E5059F" w14:textId="77777777" w:rsidR="00386E3E" w:rsidRDefault="00386E3E" w:rsidP="0030298F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1E159E86" w14:textId="77777777" w:rsidR="00386E3E" w:rsidRPr="00720544" w:rsidRDefault="00386E3E" w:rsidP="00386E3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account/</w:t>
            </w:r>
            <w:r>
              <w:rPr>
                <w:rFonts w:hint="eastAsia"/>
              </w:rPr>
              <w:t>queryBiz</w:t>
            </w:r>
            <w:r w:rsidRPr="00720544">
              <w:rPr>
                <w:rFonts w:hint="eastAsia"/>
              </w:rPr>
              <w:t>Account</w:t>
            </w:r>
          </w:p>
        </w:tc>
      </w:tr>
      <w:tr w:rsidR="00386E3E" w14:paraId="6DB7039D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4B3EDB36" w14:textId="77777777" w:rsidR="00386E3E" w:rsidRDefault="00386E3E" w:rsidP="0030298F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456C7AFD" w14:textId="77777777" w:rsidR="00386E3E" w:rsidRDefault="00386E3E" w:rsidP="0030298F">
            <w:r>
              <w:t>post</w:t>
            </w:r>
          </w:p>
        </w:tc>
      </w:tr>
      <w:tr w:rsidR="00386E3E" w14:paraId="52DAD748" w14:textId="77777777" w:rsidTr="0030298F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211297B9" w14:textId="77777777" w:rsidR="00386E3E" w:rsidRDefault="00386E3E" w:rsidP="0030298F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61534715" w14:textId="77777777" w:rsidR="00386E3E" w:rsidRDefault="00386E3E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386E3E" w14:paraId="04D9BED8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3081B927" w14:textId="77777777" w:rsidR="00386E3E" w:rsidRDefault="00386E3E" w:rsidP="0030298F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A8D865" w14:textId="77777777" w:rsidR="00386E3E" w:rsidRDefault="00386E3E" w:rsidP="0030298F"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82829F" w14:textId="77777777" w:rsidR="00386E3E" w:rsidRDefault="00386E3E" w:rsidP="0030298F">
            <w:r>
              <w:rPr>
                <w:rFonts w:hint="eastAsia"/>
              </w:rPr>
              <w:t>必填</w:t>
            </w:r>
          </w:p>
        </w:tc>
      </w:tr>
      <w:tr w:rsidR="00386E3E" w14:paraId="5CDFB0B0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307B16F9" w14:textId="77777777" w:rsidR="00386E3E" w:rsidRDefault="00386E3E" w:rsidP="0030298F">
            <w:r>
              <w:rPr>
                <w:rFonts w:hint="eastAsia"/>
              </w:rPr>
              <w:t>bano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2D1244" w14:textId="77777777" w:rsidR="00386E3E" w:rsidRDefault="00386E3E" w:rsidP="0030298F">
            <w:r>
              <w:rPr>
                <w:rFonts w:hint="eastAsia"/>
              </w:rPr>
              <w:t>用户账号编号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22A34E" w14:textId="77777777" w:rsidR="00386E3E" w:rsidRDefault="00386E3E" w:rsidP="0030298F">
            <w:r>
              <w:rPr>
                <w:rFonts w:hint="eastAsia"/>
              </w:rPr>
              <w:t>必填</w:t>
            </w:r>
          </w:p>
        </w:tc>
      </w:tr>
      <w:tr w:rsidR="00386E3E" w14:paraId="73F93CDE" w14:textId="77777777" w:rsidTr="0030298F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0C8A497A" w14:textId="77777777" w:rsidR="00386E3E" w:rsidRDefault="00386E3E" w:rsidP="0030298F">
            <w:pPr>
              <w:rPr>
                <w:b/>
              </w:rPr>
            </w:pPr>
            <w:r>
              <w:rPr>
                <w:b/>
              </w:rPr>
              <w:lastRenderedPageBreak/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0317243" w14:textId="77777777" w:rsidR="00386E3E" w:rsidRDefault="00386E3E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386E3E" w:rsidRPr="0025290F" w14:paraId="3D35B7E8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3BA10A42" w14:textId="77777777" w:rsidR="00386E3E" w:rsidRDefault="00386E3E" w:rsidP="0030298F">
            <w:r>
              <w:rPr>
                <w:rFonts w:hint="eastAsia"/>
              </w:rPr>
              <w:t>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135853" w14:textId="77777777" w:rsidR="00386E3E" w:rsidRPr="00DC4047" w:rsidRDefault="00386E3E" w:rsidP="0030298F">
            <w:r>
              <w:rPr>
                <w:rFonts w:hint="eastAsia"/>
              </w:rPr>
              <w:t>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303387" w14:textId="77777777" w:rsidR="00386E3E" w:rsidRPr="00DC4047" w:rsidRDefault="00386E3E" w:rsidP="0030298F"/>
        </w:tc>
      </w:tr>
      <w:tr w:rsidR="00386E3E" w:rsidRPr="0025290F" w14:paraId="7A577469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50DD0E7B" w14:textId="77777777" w:rsidR="00386E3E" w:rsidRDefault="00386E3E" w:rsidP="0030298F">
            <w:r>
              <w:rPr>
                <w:rFonts w:hint="eastAsia"/>
              </w:rPr>
              <w:t>money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815E4C" w14:textId="77777777" w:rsidR="00386E3E" w:rsidRPr="00DC4047" w:rsidRDefault="00386E3E" w:rsidP="0030298F">
            <w:r>
              <w:rPr>
                <w:rFonts w:hint="eastAsia"/>
              </w:rPr>
              <w:t>余额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0B6CBD" w14:textId="77777777" w:rsidR="00386E3E" w:rsidRPr="00DC4047" w:rsidRDefault="00386E3E" w:rsidP="0030298F"/>
        </w:tc>
      </w:tr>
      <w:tr w:rsidR="00386E3E" w:rsidRPr="0025290F" w14:paraId="08E84CC3" w14:textId="7777777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0819D39D" w14:textId="77777777" w:rsidR="00386E3E" w:rsidRDefault="00DF5E69" w:rsidP="0030298F">
            <w:r>
              <w:rPr>
                <w:rFonts w:hint="eastAsia"/>
              </w:rPr>
              <w:t>status</w:t>
            </w:r>
            <w:r w:rsidR="00386E3E">
              <w:rPr>
                <w:rFonts w:hint="eastAsia"/>
              </w:rPr>
              <w:t xml:space="preserve"> 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D7DE10" w14:textId="77777777" w:rsidR="00386E3E" w:rsidRPr="00DC4047" w:rsidRDefault="00DF5E69" w:rsidP="0030298F">
            <w:r>
              <w:rPr>
                <w:rFonts w:hint="eastAsia"/>
              </w:rPr>
              <w:t>状态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6EF636" w14:textId="77777777" w:rsidR="00386E3E" w:rsidRPr="00DC4047" w:rsidRDefault="00386E3E" w:rsidP="0030298F"/>
        </w:tc>
      </w:tr>
    </w:tbl>
    <w:p w14:paraId="52D591D5" w14:textId="77777777" w:rsidR="00386E3E" w:rsidRDefault="00DA1A01" w:rsidP="00DA1A01">
      <w:pPr>
        <w:pStyle w:val="2"/>
      </w:pPr>
      <w:bookmarkStart w:id="66" w:name="_Toc480300044"/>
      <w:r>
        <w:rPr>
          <w:rFonts w:hint="eastAsia"/>
        </w:rPr>
        <w:t>额度</w:t>
      </w:r>
      <w:bookmarkEnd w:id="66"/>
    </w:p>
    <w:p w14:paraId="66486CAC" w14:textId="77777777" w:rsidR="00DA1A01" w:rsidRDefault="00DA1A01" w:rsidP="00DA1A01">
      <w:pPr>
        <w:pStyle w:val="3"/>
      </w:pPr>
      <w:bookmarkStart w:id="67" w:name="_Toc480300045"/>
      <w:r>
        <w:rPr>
          <w:rFonts w:hint="eastAsia"/>
        </w:rPr>
        <w:t>申请</w:t>
      </w:r>
      <w:bookmarkEnd w:id="67"/>
    </w:p>
    <w:tbl>
      <w:tblPr>
        <w:tblStyle w:val="ab"/>
        <w:tblW w:w="8528" w:type="dxa"/>
        <w:tblLook w:val="04A0" w:firstRow="1" w:lastRow="0" w:firstColumn="1" w:lastColumn="0" w:noHBand="0" w:noVBand="1"/>
      </w:tblPr>
      <w:tblGrid>
        <w:gridCol w:w="1808"/>
        <w:gridCol w:w="4536"/>
        <w:gridCol w:w="2184"/>
      </w:tblGrid>
      <w:tr w:rsidR="00DA1A01" w14:paraId="3EEC07B1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037DE997" w14:textId="77777777" w:rsidR="00DA1A01" w:rsidRDefault="00DA1A01" w:rsidP="00197A95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1076F6F0" w14:textId="77777777" w:rsidR="00DA1A01" w:rsidRPr="00720544" w:rsidRDefault="00DA1A01" w:rsidP="00DA1A0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/balance</w:t>
            </w:r>
            <w:r w:rsidRPr="00720544">
              <w:rPr>
                <w:rFonts w:hint="eastAsia"/>
              </w:rPr>
              <w:t>/</w:t>
            </w:r>
            <w:r>
              <w:rPr>
                <w:rFonts w:hint="eastAsia"/>
              </w:rPr>
              <w:t>apply</w:t>
            </w:r>
          </w:p>
        </w:tc>
      </w:tr>
      <w:tr w:rsidR="00DA1A01" w14:paraId="68CC2448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7FEFD51B" w14:textId="77777777" w:rsidR="00DA1A01" w:rsidRDefault="00DA1A01" w:rsidP="00197A95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2ECF7BC6" w14:textId="77777777" w:rsidR="00DA1A01" w:rsidRDefault="00DA1A01" w:rsidP="00197A95">
            <w:r>
              <w:t>post</w:t>
            </w:r>
          </w:p>
        </w:tc>
      </w:tr>
      <w:tr w:rsidR="00DA1A01" w14:paraId="502E3EEA" w14:textId="77777777" w:rsidTr="00197A95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7A98D7B0" w14:textId="77777777" w:rsidR="00DA1A01" w:rsidRDefault="00DA1A01" w:rsidP="00197A95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54976C9A" w14:textId="77777777" w:rsidR="00DA1A01" w:rsidRDefault="00DA1A01" w:rsidP="00197A95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DA1A01" w14:paraId="6BA18900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19307139" w14:textId="77777777" w:rsidR="00DA1A01" w:rsidRDefault="00DA1A01" w:rsidP="00197A95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7465DB" w14:textId="77777777" w:rsidR="00DA1A01" w:rsidRDefault="00DA1A01" w:rsidP="00197A95"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746DB4" w14:textId="77777777" w:rsidR="00DA1A01" w:rsidRDefault="00DA1A01" w:rsidP="00197A95">
            <w:r>
              <w:rPr>
                <w:rFonts w:hint="eastAsia"/>
              </w:rPr>
              <w:t>必填</w:t>
            </w:r>
          </w:p>
        </w:tc>
      </w:tr>
      <w:tr w:rsidR="00DA1A01" w14:paraId="015F2FA8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2F11B385" w14:textId="77777777" w:rsidR="00DA1A01" w:rsidRDefault="00DA1A01" w:rsidP="00197A95">
            <w:r>
              <w:rPr>
                <w:rFonts w:hint="eastAsia"/>
              </w:rPr>
              <w:t>balance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20CC28" w14:textId="77777777" w:rsidR="00DA1A01" w:rsidRDefault="00DA1A01" w:rsidP="00197A95">
            <w:r>
              <w:rPr>
                <w:rFonts w:hint="eastAsia"/>
              </w:rPr>
              <w:t>额度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450860" w14:textId="77777777" w:rsidR="00DA1A01" w:rsidRDefault="00DA1A01" w:rsidP="00197A95">
            <w:r>
              <w:rPr>
                <w:rFonts w:hint="eastAsia"/>
              </w:rPr>
              <w:t>必填</w:t>
            </w:r>
          </w:p>
        </w:tc>
      </w:tr>
      <w:tr w:rsidR="00DA1A01" w14:paraId="6A998930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3BB3FF45" w14:textId="77777777" w:rsidR="00DA1A01" w:rsidRDefault="00DA1A01" w:rsidP="00197A95">
            <w:r>
              <w:rPr>
                <w:rFonts w:hint="eastAsia"/>
              </w:rPr>
              <w:t>reason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54DF99" w14:textId="77777777" w:rsidR="00DA1A01" w:rsidRDefault="00DA1A01" w:rsidP="00197A95">
            <w:r>
              <w:rPr>
                <w:rFonts w:hint="eastAsia"/>
              </w:rPr>
              <w:t>原因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12B43D" w14:textId="77777777" w:rsidR="00DA1A01" w:rsidRDefault="00DA1A01" w:rsidP="00197A95"/>
        </w:tc>
      </w:tr>
      <w:tr w:rsidR="00DA1A01" w14:paraId="0114FC16" w14:textId="77777777" w:rsidTr="00197A95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1F30DF0A" w14:textId="77777777" w:rsidR="00DA1A01" w:rsidRDefault="00DA1A01" w:rsidP="00197A95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0E94BFD" w14:textId="77777777" w:rsidR="00DA1A01" w:rsidRDefault="00DA1A01" w:rsidP="00197A95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DA1A01" w:rsidRPr="0025290F" w14:paraId="626529C1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1D177CEF" w14:textId="77777777" w:rsidR="00DA1A01" w:rsidRDefault="00DA1A01" w:rsidP="00197A95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20A55C" w14:textId="77777777" w:rsidR="00DA1A01" w:rsidRPr="00DC4047" w:rsidRDefault="00DA1A01" w:rsidP="00197A95"/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7472CE" w14:textId="77777777" w:rsidR="00DA1A01" w:rsidRPr="00DC4047" w:rsidRDefault="00DA1A01" w:rsidP="00197A95"/>
        </w:tc>
      </w:tr>
    </w:tbl>
    <w:p w14:paraId="5DFFBC42" w14:textId="77777777" w:rsidR="00DA1A01" w:rsidRDefault="00DA1A01" w:rsidP="00DA1A01">
      <w:pPr>
        <w:pStyle w:val="3"/>
      </w:pPr>
      <w:bookmarkStart w:id="68" w:name="_Toc480300046"/>
      <w:r>
        <w:rPr>
          <w:rFonts w:hint="eastAsia"/>
        </w:rPr>
        <w:t>取消</w:t>
      </w:r>
      <w:bookmarkEnd w:id="68"/>
    </w:p>
    <w:tbl>
      <w:tblPr>
        <w:tblStyle w:val="ab"/>
        <w:tblW w:w="8528" w:type="dxa"/>
        <w:tblLook w:val="04A0" w:firstRow="1" w:lastRow="0" w:firstColumn="1" w:lastColumn="0" w:noHBand="0" w:noVBand="1"/>
      </w:tblPr>
      <w:tblGrid>
        <w:gridCol w:w="1808"/>
        <w:gridCol w:w="4536"/>
        <w:gridCol w:w="2184"/>
      </w:tblGrid>
      <w:tr w:rsidR="00DA1A01" w14:paraId="3AB29135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36E62670" w14:textId="77777777" w:rsidR="00DA1A01" w:rsidRDefault="00DA1A01" w:rsidP="00197A95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365D7732" w14:textId="77777777" w:rsidR="00DA1A01" w:rsidRPr="00720544" w:rsidRDefault="00DA1A01" w:rsidP="00DA1A0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/balance</w:t>
            </w:r>
            <w:r w:rsidRPr="00720544">
              <w:rPr>
                <w:rFonts w:hint="eastAsia"/>
              </w:rPr>
              <w:t>/</w:t>
            </w:r>
            <w:r>
              <w:rPr>
                <w:rFonts w:hint="eastAsia"/>
              </w:rPr>
              <w:t>cancel</w:t>
            </w:r>
          </w:p>
        </w:tc>
      </w:tr>
      <w:tr w:rsidR="00DA1A01" w14:paraId="652E5DD4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6F796223" w14:textId="77777777" w:rsidR="00DA1A01" w:rsidRDefault="00DA1A01" w:rsidP="00197A95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1EB6C849" w14:textId="77777777" w:rsidR="00DA1A01" w:rsidRDefault="00DA1A01" w:rsidP="00197A95">
            <w:r>
              <w:t>post</w:t>
            </w:r>
          </w:p>
        </w:tc>
      </w:tr>
      <w:tr w:rsidR="00DA1A01" w14:paraId="23937FD7" w14:textId="77777777" w:rsidTr="00197A95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ED26888" w14:textId="77777777" w:rsidR="00DA1A01" w:rsidRDefault="00DA1A01" w:rsidP="00197A95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2900ED11" w14:textId="77777777" w:rsidR="00DA1A01" w:rsidRDefault="00DA1A01" w:rsidP="00197A95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DA1A01" w14:paraId="0F42DE07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6C9C2CB3" w14:textId="77777777" w:rsidR="00DA1A01" w:rsidRDefault="00DA1A01" w:rsidP="00197A95">
            <w:r>
              <w:rPr>
                <w:rFonts w:hint="eastAsia"/>
              </w:rPr>
              <w:t>id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6BC7D0" w14:textId="77777777" w:rsidR="00DA1A01" w:rsidRDefault="00DA1A01" w:rsidP="00197A95">
            <w:r>
              <w:rPr>
                <w:rFonts w:hint="eastAsia"/>
              </w:rPr>
              <w:t>申请记录</w:t>
            </w:r>
            <w:r>
              <w:rPr>
                <w:rFonts w:hint="eastAsia"/>
              </w:rPr>
              <w:t>id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DD48E9" w14:textId="77777777" w:rsidR="00DA1A01" w:rsidRDefault="00DA1A01" w:rsidP="00197A95">
            <w:r>
              <w:rPr>
                <w:rFonts w:hint="eastAsia"/>
              </w:rPr>
              <w:t>必填</w:t>
            </w:r>
          </w:p>
        </w:tc>
      </w:tr>
      <w:tr w:rsidR="00DA1A01" w14:paraId="715AE5CA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134C5BAF" w14:textId="77777777" w:rsidR="00DA1A01" w:rsidRDefault="00DA1A01" w:rsidP="00197A95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65F155" w14:textId="77777777" w:rsidR="00DA1A01" w:rsidRDefault="00DA1A01" w:rsidP="00197A95"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E842E4" w14:textId="77777777" w:rsidR="00DA1A01" w:rsidRDefault="00DA1A01" w:rsidP="00197A95">
            <w:r>
              <w:rPr>
                <w:rFonts w:hint="eastAsia"/>
              </w:rPr>
              <w:t>必填</w:t>
            </w:r>
          </w:p>
        </w:tc>
      </w:tr>
      <w:tr w:rsidR="00DA1A01" w14:paraId="47E8895D" w14:textId="77777777" w:rsidTr="00197A95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472E62BB" w14:textId="77777777" w:rsidR="00DA1A01" w:rsidRDefault="00DA1A01" w:rsidP="00197A95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598E6C96" w14:textId="77777777" w:rsidR="00DA1A01" w:rsidRDefault="00DA1A01" w:rsidP="00197A95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DA1A01" w:rsidRPr="0025290F" w14:paraId="2BF619C7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3EEA8A94" w14:textId="77777777" w:rsidR="00DA1A01" w:rsidRDefault="00DA1A01" w:rsidP="00197A95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D328C8" w14:textId="77777777" w:rsidR="00DA1A01" w:rsidRPr="00DC4047" w:rsidRDefault="00DA1A01" w:rsidP="00197A95"/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D05268" w14:textId="77777777" w:rsidR="00DA1A01" w:rsidRPr="00DC4047" w:rsidRDefault="00DA1A01" w:rsidP="00197A95"/>
        </w:tc>
      </w:tr>
    </w:tbl>
    <w:p w14:paraId="1B47B166" w14:textId="77777777" w:rsidR="00DA1A01" w:rsidRDefault="00DA1A01" w:rsidP="00DA1A01">
      <w:pPr>
        <w:pStyle w:val="3"/>
      </w:pPr>
      <w:bookmarkStart w:id="69" w:name="_Toc480300047"/>
      <w:r>
        <w:rPr>
          <w:rFonts w:hint="eastAsia"/>
        </w:rPr>
        <w:t>列表</w:t>
      </w:r>
      <w:bookmarkEnd w:id="69"/>
    </w:p>
    <w:tbl>
      <w:tblPr>
        <w:tblStyle w:val="ab"/>
        <w:tblW w:w="8528" w:type="dxa"/>
        <w:tblLook w:val="04A0" w:firstRow="1" w:lastRow="0" w:firstColumn="1" w:lastColumn="0" w:noHBand="0" w:noVBand="1"/>
      </w:tblPr>
      <w:tblGrid>
        <w:gridCol w:w="1808"/>
        <w:gridCol w:w="4536"/>
        <w:gridCol w:w="2184"/>
      </w:tblGrid>
      <w:tr w:rsidR="00DA1A01" w14:paraId="7FE2C6AE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286D622F" w14:textId="77777777" w:rsidR="00DA1A01" w:rsidRDefault="00DA1A01" w:rsidP="00197A95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075C6D89" w14:textId="77777777" w:rsidR="00DA1A01" w:rsidRPr="00720544" w:rsidRDefault="00DA1A01" w:rsidP="00DA1A0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/balance</w:t>
            </w:r>
            <w:r w:rsidRPr="00720544">
              <w:rPr>
                <w:rFonts w:hint="eastAsia"/>
              </w:rPr>
              <w:t>/</w:t>
            </w:r>
            <w:r>
              <w:rPr>
                <w:rFonts w:hint="eastAsia"/>
              </w:rPr>
              <w:t>list</w:t>
            </w:r>
          </w:p>
        </w:tc>
      </w:tr>
      <w:tr w:rsidR="00DA1A01" w14:paraId="1A67C401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39ECFDF8" w14:textId="77777777" w:rsidR="00DA1A01" w:rsidRDefault="00DA1A01" w:rsidP="00197A95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53D7D734" w14:textId="77777777" w:rsidR="00DA1A01" w:rsidRDefault="00DA1A01" w:rsidP="00197A95">
            <w:r>
              <w:t>post</w:t>
            </w:r>
          </w:p>
        </w:tc>
      </w:tr>
      <w:tr w:rsidR="00DA1A01" w14:paraId="6F1CEDCF" w14:textId="77777777" w:rsidTr="00197A95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19D7133D" w14:textId="77777777" w:rsidR="00DA1A01" w:rsidRDefault="00DA1A01" w:rsidP="00197A95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6B09B977" w14:textId="77777777" w:rsidR="00DA1A01" w:rsidRDefault="00DA1A01" w:rsidP="00197A95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DA1A01" w14:paraId="012DD776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43DC0779" w14:textId="77777777" w:rsidR="00DA1A01" w:rsidRDefault="00DA1A01" w:rsidP="00197A95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178EBC" w14:textId="77777777" w:rsidR="00DA1A01" w:rsidRDefault="00DA1A01" w:rsidP="00197A95"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CBC414" w14:textId="77777777" w:rsidR="00DA1A01" w:rsidRDefault="00DA1A01" w:rsidP="00197A95">
            <w:r>
              <w:rPr>
                <w:rFonts w:hint="eastAsia"/>
              </w:rPr>
              <w:t>必填</w:t>
            </w:r>
          </w:p>
        </w:tc>
      </w:tr>
      <w:tr w:rsidR="00DA1A01" w14:paraId="319382C6" w14:textId="77777777" w:rsidTr="00197A95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56AF7314" w14:textId="77777777" w:rsidR="00DA1A01" w:rsidRDefault="00DA1A01" w:rsidP="00197A95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23DEB35B" w14:textId="77777777" w:rsidR="00DA1A01" w:rsidRDefault="00DA1A01" w:rsidP="00197A95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5F7972" w:rsidRPr="0025290F" w14:paraId="1027FFF1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030CC22C" w14:textId="77777777" w:rsidR="005F7972" w:rsidRDefault="005F7972" w:rsidP="00197A95">
            <w:r>
              <w:rPr>
                <w:rFonts w:hint="eastAsia"/>
              </w:rPr>
              <w:t>list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81B61A" w14:textId="77777777" w:rsidR="005F7972" w:rsidRPr="00DC4047" w:rsidRDefault="005F7972" w:rsidP="00197A95">
            <w:r>
              <w:rPr>
                <w:rFonts w:hint="eastAsia"/>
              </w:rPr>
              <w:t>申请记录列表，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数组，包含以下元素：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33CC0D" w14:textId="77777777" w:rsidR="005F7972" w:rsidRPr="00DC4047" w:rsidRDefault="005F7972" w:rsidP="00197A95"/>
        </w:tc>
      </w:tr>
      <w:tr w:rsidR="005F7972" w:rsidRPr="0025290F" w14:paraId="4D819763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699285A2" w14:textId="77777777" w:rsidR="005F7972" w:rsidRDefault="005F7972" w:rsidP="00197A95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1D83D3" w14:textId="77777777" w:rsidR="005F7972" w:rsidRDefault="005F7972" w:rsidP="00197A95">
            <w:r>
              <w:rPr>
                <w:rFonts w:hint="eastAsia"/>
              </w:rPr>
              <w:t>id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5705AD" w14:textId="77777777" w:rsidR="005F7972" w:rsidRPr="00DC4047" w:rsidRDefault="005F7972" w:rsidP="00197A95"/>
        </w:tc>
      </w:tr>
      <w:tr w:rsidR="005F7972" w:rsidRPr="0025290F" w14:paraId="3EA877C8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7F998D20" w14:textId="77777777" w:rsidR="005F7972" w:rsidRDefault="005F7972" w:rsidP="00197A95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C7EE80" w14:textId="77777777" w:rsidR="005F7972" w:rsidRDefault="005F7972" w:rsidP="00197A95"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：平台</w:t>
            </w:r>
            <w:r>
              <w:rPr>
                <w:rFonts w:hint="eastAsia"/>
              </w:rPr>
              <w:t>id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15714D" w14:textId="77777777" w:rsidR="005F7972" w:rsidRPr="00DC4047" w:rsidRDefault="005F7972" w:rsidP="00197A95"/>
        </w:tc>
      </w:tr>
      <w:tr w:rsidR="005F7972" w:rsidRPr="0025290F" w14:paraId="77AA55D3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60080135" w14:textId="77777777" w:rsidR="005F7972" w:rsidRDefault="005F7972" w:rsidP="00197A95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232805" w14:textId="77777777" w:rsidR="005F7972" w:rsidRDefault="005F7972" w:rsidP="00197A95">
            <w:r>
              <w:rPr>
                <w:rFonts w:hint="eastAsia"/>
              </w:rPr>
              <w:t>aid</w:t>
            </w:r>
            <w:r>
              <w:rPr>
                <w:rFonts w:hint="eastAsia"/>
              </w:rPr>
              <w:t>：主帐号</w:t>
            </w:r>
            <w:r>
              <w:rPr>
                <w:rFonts w:hint="eastAsia"/>
              </w:rPr>
              <w:t>id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C31286" w14:textId="77777777" w:rsidR="005F7972" w:rsidRPr="00DC4047" w:rsidRDefault="005F7972" w:rsidP="00197A95"/>
        </w:tc>
      </w:tr>
      <w:tr w:rsidR="005F7972" w:rsidRPr="0025290F" w14:paraId="257F1C54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5CAB73DD" w14:textId="77777777" w:rsidR="005F7972" w:rsidRDefault="005F7972" w:rsidP="00197A95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88DB00" w14:textId="77777777" w:rsidR="005F7972" w:rsidRDefault="005F7972" w:rsidP="00197A95">
            <w:r>
              <w:rPr>
                <w:rFonts w:hint="eastAsia"/>
              </w:rPr>
              <w:t>atid</w:t>
            </w:r>
            <w:r>
              <w:rPr>
                <w:rFonts w:hint="eastAsia"/>
              </w:rPr>
              <w:t>：货币</w:t>
            </w:r>
            <w:r>
              <w:rPr>
                <w:rFonts w:hint="eastAsia"/>
              </w:rPr>
              <w:t>id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46502F" w14:textId="77777777" w:rsidR="005F7972" w:rsidRPr="00DC4047" w:rsidRDefault="005F7972" w:rsidP="00197A95"/>
        </w:tc>
      </w:tr>
      <w:tr w:rsidR="005F7972" w:rsidRPr="0025290F" w14:paraId="758B3C07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186E82BB" w14:textId="77777777" w:rsidR="005F7972" w:rsidRDefault="005F7972" w:rsidP="00197A95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29A0CF5" w14:textId="77777777" w:rsidR="005F7972" w:rsidRDefault="005F7972" w:rsidP="00197A95">
            <w:r>
              <w:rPr>
                <w:rFonts w:hint="eastAsia"/>
              </w:rPr>
              <w:t>balance</w:t>
            </w:r>
            <w:r>
              <w:rPr>
                <w:rFonts w:hint="eastAsia"/>
              </w:rPr>
              <w:t>：申请额度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F008B7" w14:textId="77777777" w:rsidR="005F7972" w:rsidRPr="00DC4047" w:rsidRDefault="005F7972" w:rsidP="00197A95"/>
        </w:tc>
      </w:tr>
      <w:tr w:rsidR="005F7972" w:rsidRPr="0025290F" w14:paraId="651B5BEE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798AD9CB" w14:textId="77777777" w:rsidR="005F7972" w:rsidRDefault="005F7972" w:rsidP="00197A95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D22752" w14:textId="77777777" w:rsidR="005F7972" w:rsidRDefault="005F7972" w:rsidP="00197A95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：状态，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待处理，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批准，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拒绝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3B6841" w14:textId="77777777" w:rsidR="005F7972" w:rsidRPr="00DC4047" w:rsidRDefault="005F7972" w:rsidP="00197A95"/>
        </w:tc>
      </w:tr>
      <w:tr w:rsidR="005F7972" w:rsidRPr="0025290F" w14:paraId="000D5E10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65A29CE4" w14:textId="77777777" w:rsidR="005F7972" w:rsidRDefault="005F7972" w:rsidP="00197A95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69B218" w14:textId="77777777" w:rsidR="005F7972" w:rsidRDefault="005F7972" w:rsidP="00197A95">
            <w:r>
              <w:rPr>
                <w:rFonts w:hint="eastAsia"/>
              </w:rPr>
              <w:t>apply_person</w:t>
            </w:r>
            <w:r>
              <w:rPr>
                <w:rFonts w:hint="eastAsia"/>
              </w:rPr>
              <w:t>：申请人</w:t>
            </w:r>
            <w:r>
              <w:rPr>
                <w:rFonts w:hint="eastAsia"/>
              </w:rPr>
              <w:t>id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E1FF56" w14:textId="77777777" w:rsidR="005F7972" w:rsidRPr="00DC4047" w:rsidRDefault="005F7972" w:rsidP="00197A95"/>
        </w:tc>
      </w:tr>
      <w:tr w:rsidR="005F7972" w:rsidRPr="0025290F" w14:paraId="611CA457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1BDE3ACC" w14:textId="77777777" w:rsidR="005F7972" w:rsidRDefault="005F7972" w:rsidP="00197A95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825351" w14:textId="77777777" w:rsidR="005F7972" w:rsidRDefault="005F7972" w:rsidP="00197A95">
            <w:r>
              <w:rPr>
                <w:rFonts w:hint="eastAsia"/>
              </w:rPr>
              <w:t>apply_reason</w:t>
            </w:r>
            <w:r>
              <w:rPr>
                <w:rFonts w:hint="eastAsia"/>
              </w:rPr>
              <w:t>：申请原因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C31C2D" w14:textId="77777777" w:rsidR="005F7972" w:rsidRPr="00DC4047" w:rsidRDefault="005F7972" w:rsidP="00197A95"/>
        </w:tc>
      </w:tr>
      <w:tr w:rsidR="005F7972" w:rsidRPr="0025290F" w14:paraId="18BA3E11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22D98E13" w14:textId="77777777" w:rsidR="005F7972" w:rsidRDefault="005F7972" w:rsidP="00197A95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2C3B08" w14:textId="77777777" w:rsidR="005F7972" w:rsidRDefault="005F7972" w:rsidP="00197A95">
            <w:r>
              <w:rPr>
                <w:rFonts w:hint="eastAsia"/>
              </w:rPr>
              <w:t>approve_person</w:t>
            </w:r>
            <w:r>
              <w:rPr>
                <w:rFonts w:hint="eastAsia"/>
              </w:rPr>
              <w:t>：批复人</w:t>
            </w:r>
            <w:r>
              <w:rPr>
                <w:rFonts w:hint="eastAsia"/>
              </w:rPr>
              <w:t>id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E16A5D" w14:textId="77777777" w:rsidR="005F7972" w:rsidRPr="00DC4047" w:rsidRDefault="005F7972" w:rsidP="00197A95"/>
        </w:tc>
      </w:tr>
      <w:tr w:rsidR="005F7972" w:rsidRPr="0025290F" w14:paraId="59212689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3BEBC235" w14:textId="77777777" w:rsidR="005F7972" w:rsidRDefault="005F7972" w:rsidP="00197A95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862F4A" w14:textId="77777777" w:rsidR="005F7972" w:rsidRDefault="005F7972" w:rsidP="00197A95">
            <w:r>
              <w:rPr>
                <w:rFonts w:hint="eastAsia"/>
              </w:rPr>
              <w:t>creationtime</w:t>
            </w:r>
            <w:r>
              <w:rPr>
                <w:rFonts w:hint="eastAsia"/>
              </w:rPr>
              <w:t>：申请日期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D10106" w14:textId="77777777" w:rsidR="005F7972" w:rsidRPr="00DC4047" w:rsidRDefault="005F7972" w:rsidP="00197A95"/>
        </w:tc>
      </w:tr>
      <w:tr w:rsidR="005F7972" w:rsidRPr="0025290F" w14:paraId="1BF4DAA5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67D02A10" w14:textId="77777777" w:rsidR="005F7972" w:rsidRDefault="005F7972" w:rsidP="00197A95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EA8EEA" w14:textId="77777777" w:rsidR="005F7972" w:rsidRDefault="005F7972" w:rsidP="00197A95">
            <w:r>
              <w:rPr>
                <w:rFonts w:hint="eastAsia"/>
              </w:rPr>
              <w:t>modifiedtime</w:t>
            </w:r>
            <w:r>
              <w:rPr>
                <w:rFonts w:hint="eastAsia"/>
              </w:rPr>
              <w:t>：修改日期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797E73" w14:textId="77777777" w:rsidR="005F7972" w:rsidRPr="00DC4047" w:rsidRDefault="005F7972" w:rsidP="00197A95"/>
        </w:tc>
      </w:tr>
    </w:tbl>
    <w:p w14:paraId="1B74AFC1" w14:textId="77777777" w:rsidR="00DA1A01" w:rsidRDefault="00DA1A01" w:rsidP="00DA1A01">
      <w:pPr>
        <w:pStyle w:val="3"/>
      </w:pPr>
      <w:bookmarkStart w:id="70" w:name="_Toc480300048"/>
      <w:r>
        <w:rPr>
          <w:rFonts w:hint="eastAsia"/>
        </w:rPr>
        <w:t>详情</w:t>
      </w:r>
      <w:bookmarkEnd w:id="70"/>
    </w:p>
    <w:tbl>
      <w:tblPr>
        <w:tblStyle w:val="ab"/>
        <w:tblW w:w="8528" w:type="dxa"/>
        <w:tblLook w:val="04A0" w:firstRow="1" w:lastRow="0" w:firstColumn="1" w:lastColumn="0" w:noHBand="0" w:noVBand="1"/>
      </w:tblPr>
      <w:tblGrid>
        <w:gridCol w:w="1808"/>
        <w:gridCol w:w="4536"/>
        <w:gridCol w:w="2184"/>
      </w:tblGrid>
      <w:tr w:rsidR="00DA1A01" w14:paraId="342D3CE5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66874159" w14:textId="77777777" w:rsidR="00DA1A01" w:rsidRDefault="00DA1A01" w:rsidP="00197A95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6DE2E30C" w14:textId="77777777" w:rsidR="00DA1A01" w:rsidRPr="00720544" w:rsidRDefault="00DA1A01" w:rsidP="00DA1A0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/balance</w:t>
            </w:r>
            <w:r w:rsidRPr="00720544">
              <w:rPr>
                <w:rFonts w:hint="eastAsia"/>
              </w:rPr>
              <w:t>/</w:t>
            </w:r>
            <w:r>
              <w:rPr>
                <w:rFonts w:hint="eastAsia"/>
              </w:rPr>
              <w:t>get</w:t>
            </w:r>
          </w:p>
        </w:tc>
      </w:tr>
      <w:tr w:rsidR="00DA1A01" w14:paraId="5E8CFF25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4685E8A5" w14:textId="77777777" w:rsidR="00DA1A01" w:rsidRDefault="00DA1A01" w:rsidP="00197A95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14:paraId="1A3AD869" w14:textId="77777777" w:rsidR="00DA1A01" w:rsidRDefault="00DA1A01" w:rsidP="00197A95">
            <w:r>
              <w:t>post</w:t>
            </w:r>
          </w:p>
        </w:tc>
      </w:tr>
      <w:tr w:rsidR="00DA1A01" w14:paraId="2B895960" w14:textId="77777777" w:rsidTr="00197A95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622527D3" w14:textId="77777777" w:rsidR="00DA1A01" w:rsidRDefault="00DA1A01" w:rsidP="00197A95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4675AD62" w14:textId="77777777" w:rsidR="00DA1A01" w:rsidRDefault="00DA1A01" w:rsidP="00197A95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DA1A01" w14:paraId="6EB35860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4F368A5F" w14:textId="77777777" w:rsidR="00DA1A01" w:rsidRDefault="00DA1A01" w:rsidP="00197A95">
            <w:r>
              <w:rPr>
                <w:rFonts w:hint="eastAsia"/>
              </w:rPr>
              <w:t>id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6737D3" w14:textId="77777777" w:rsidR="00DA1A01" w:rsidRDefault="00DA1A01" w:rsidP="00197A95">
            <w:r>
              <w:rPr>
                <w:rFonts w:hint="eastAsia"/>
              </w:rPr>
              <w:t>申请记录</w:t>
            </w:r>
            <w:r>
              <w:rPr>
                <w:rFonts w:hint="eastAsia"/>
              </w:rPr>
              <w:t>id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D58745" w14:textId="77777777" w:rsidR="00DA1A01" w:rsidRDefault="00DA1A01" w:rsidP="00197A95">
            <w:r>
              <w:rPr>
                <w:rFonts w:hint="eastAsia"/>
              </w:rPr>
              <w:t>必填</w:t>
            </w:r>
          </w:p>
        </w:tc>
      </w:tr>
      <w:tr w:rsidR="00DA1A01" w14:paraId="2BFF7400" w14:textId="77777777" w:rsidTr="00197A95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715253CE" w14:textId="77777777" w:rsidR="00DA1A01" w:rsidRDefault="00DA1A01" w:rsidP="00197A95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7E660CA1" w14:textId="77777777" w:rsidR="00DA1A01" w:rsidRDefault="00DA1A01" w:rsidP="00197A95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DA1A01" w:rsidRPr="0025290F" w14:paraId="601F2298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0211F30E" w14:textId="77777777" w:rsidR="00DA1A01" w:rsidRDefault="00777805" w:rsidP="00197A95">
            <w:r>
              <w:rPr>
                <w:rFonts w:hint="eastAsia"/>
              </w:rPr>
              <w:t>log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A60567" w14:textId="77777777" w:rsidR="00DA1A01" w:rsidRPr="00DC4047" w:rsidRDefault="00777805" w:rsidP="00197A95">
            <w:r>
              <w:rPr>
                <w:rFonts w:hint="eastAsia"/>
              </w:rPr>
              <w:t>申请记录详情，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，包含以下字段：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2A056E" w14:textId="77777777" w:rsidR="00DA1A01" w:rsidRPr="00DC4047" w:rsidRDefault="00DA1A01" w:rsidP="00197A95"/>
        </w:tc>
      </w:tr>
      <w:tr w:rsidR="00777805" w:rsidRPr="0025290F" w14:paraId="553FA166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257F0360" w14:textId="77777777" w:rsidR="00777805" w:rsidRDefault="00777805" w:rsidP="00197A95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B151C5" w14:textId="77777777" w:rsidR="00777805" w:rsidRDefault="00777805" w:rsidP="00197A95">
            <w:r>
              <w:rPr>
                <w:rFonts w:hint="eastAsia"/>
              </w:rPr>
              <w:t>id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9AA883" w14:textId="77777777" w:rsidR="00777805" w:rsidRPr="00DC4047" w:rsidRDefault="00777805" w:rsidP="00197A95"/>
        </w:tc>
      </w:tr>
      <w:tr w:rsidR="00777805" w:rsidRPr="0025290F" w14:paraId="1A6CB14E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051FB0FB" w14:textId="77777777" w:rsidR="00777805" w:rsidRDefault="00777805" w:rsidP="00197A95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D54861" w14:textId="77777777" w:rsidR="00777805" w:rsidRDefault="00777805" w:rsidP="00197A95"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：平台</w:t>
            </w:r>
            <w:r>
              <w:rPr>
                <w:rFonts w:hint="eastAsia"/>
              </w:rPr>
              <w:t>id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4677BF" w14:textId="77777777" w:rsidR="00777805" w:rsidRPr="00DC4047" w:rsidRDefault="00777805" w:rsidP="00197A95"/>
        </w:tc>
      </w:tr>
      <w:tr w:rsidR="00777805" w:rsidRPr="0025290F" w14:paraId="0155F8AA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56DACBC9" w14:textId="77777777" w:rsidR="00777805" w:rsidRDefault="00777805" w:rsidP="00197A95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2C8BEAE" w14:textId="77777777" w:rsidR="00777805" w:rsidRDefault="00777805" w:rsidP="00197A95">
            <w:r>
              <w:rPr>
                <w:rFonts w:hint="eastAsia"/>
              </w:rPr>
              <w:t>aid</w:t>
            </w:r>
            <w:r>
              <w:rPr>
                <w:rFonts w:hint="eastAsia"/>
              </w:rPr>
              <w:t>：主帐号</w:t>
            </w:r>
            <w:r>
              <w:rPr>
                <w:rFonts w:hint="eastAsia"/>
              </w:rPr>
              <w:t>id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47D8D4" w14:textId="77777777" w:rsidR="00777805" w:rsidRPr="00DC4047" w:rsidRDefault="00777805" w:rsidP="00197A95"/>
        </w:tc>
      </w:tr>
      <w:tr w:rsidR="00777805" w:rsidRPr="0025290F" w14:paraId="3E33D700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5A313559" w14:textId="77777777" w:rsidR="00777805" w:rsidRDefault="00777805" w:rsidP="00197A95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D87BE3" w14:textId="77777777" w:rsidR="00777805" w:rsidRDefault="00777805" w:rsidP="00197A95">
            <w:r>
              <w:rPr>
                <w:rFonts w:hint="eastAsia"/>
              </w:rPr>
              <w:t>atid</w:t>
            </w:r>
            <w:r>
              <w:rPr>
                <w:rFonts w:hint="eastAsia"/>
              </w:rPr>
              <w:t>：货币</w:t>
            </w:r>
            <w:r>
              <w:rPr>
                <w:rFonts w:hint="eastAsia"/>
              </w:rPr>
              <w:t>id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158FA1" w14:textId="77777777" w:rsidR="00777805" w:rsidRPr="00DC4047" w:rsidRDefault="00777805" w:rsidP="00197A95"/>
        </w:tc>
      </w:tr>
      <w:tr w:rsidR="00777805" w:rsidRPr="0025290F" w14:paraId="4A7B2851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65CBE7B9" w14:textId="77777777" w:rsidR="00777805" w:rsidRDefault="00777805" w:rsidP="00197A95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85A468" w14:textId="77777777" w:rsidR="00777805" w:rsidRDefault="00777805" w:rsidP="00197A95">
            <w:r>
              <w:rPr>
                <w:rFonts w:hint="eastAsia"/>
              </w:rPr>
              <w:t>balance</w:t>
            </w:r>
            <w:r>
              <w:rPr>
                <w:rFonts w:hint="eastAsia"/>
              </w:rPr>
              <w:t>：申请额度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0121D1" w14:textId="77777777" w:rsidR="00777805" w:rsidRPr="00DC4047" w:rsidRDefault="00777805" w:rsidP="00197A95"/>
        </w:tc>
      </w:tr>
      <w:tr w:rsidR="00777805" w:rsidRPr="0025290F" w14:paraId="2F05465F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71C679A6" w14:textId="77777777" w:rsidR="00777805" w:rsidRDefault="00777805" w:rsidP="00197A95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35C76B" w14:textId="77777777" w:rsidR="00777805" w:rsidRDefault="00777805" w:rsidP="00197A95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：状态，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待处理，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批准，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拒绝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30464A" w14:textId="77777777" w:rsidR="00777805" w:rsidRPr="00DC4047" w:rsidRDefault="00777805" w:rsidP="00197A95"/>
        </w:tc>
      </w:tr>
      <w:tr w:rsidR="00777805" w:rsidRPr="0025290F" w14:paraId="4E41A7CF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78697AE8" w14:textId="77777777" w:rsidR="00777805" w:rsidRDefault="00777805" w:rsidP="00197A95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9D12AB" w14:textId="77777777" w:rsidR="00777805" w:rsidRDefault="00777805" w:rsidP="00197A95">
            <w:r>
              <w:rPr>
                <w:rFonts w:hint="eastAsia"/>
              </w:rPr>
              <w:t>apply_person</w:t>
            </w:r>
            <w:r>
              <w:rPr>
                <w:rFonts w:hint="eastAsia"/>
              </w:rPr>
              <w:t>：申请人</w:t>
            </w:r>
            <w:r>
              <w:rPr>
                <w:rFonts w:hint="eastAsia"/>
              </w:rPr>
              <w:t>id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E1CB52" w14:textId="77777777" w:rsidR="00777805" w:rsidRPr="00DC4047" w:rsidRDefault="00777805" w:rsidP="00197A95"/>
        </w:tc>
      </w:tr>
      <w:tr w:rsidR="00777805" w:rsidRPr="0025290F" w14:paraId="22AD021E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47CF9D2E" w14:textId="77777777" w:rsidR="00777805" w:rsidRDefault="00777805" w:rsidP="00197A95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CDCB4D" w14:textId="77777777" w:rsidR="00777805" w:rsidRDefault="00777805" w:rsidP="00197A95">
            <w:r>
              <w:rPr>
                <w:rFonts w:hint="eastAsia"/>
              </w:rPr>
              <w:t>apply_reason</w:t>
            </w:r>
            <w:r>
              <w:rPr>
                <w:rFonts w:hint="eastAsia"/>
              </w:rPr>
              <w:t>：申请原因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FCF76E" w14:textId="77777777" w:rsidR="00777805" w:rsidRPr="00DC4047" w:rsidRDefault="00777805" w:rsidP="00197A95"/>
        </w:tc>
      </w:tr>
      <w:tr w:rsidR="00777805" w:rsidRPr="0025290F" w14:paraId="2AE0CB10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62370A7E" w14:textId="77777777" w:rsidR="00777805" w:rsidRDefault="00777805" w:rsidP="00197A95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9A7C8E" w14:textId="77777777" w:rsidR="00777805" w:rsidRDefault="00777805" w:rsidP="00197A95">
            <w:r>
              <w:rPr>
                <w:rFonts w:hint="eastAsia"/>
              </w:rPr>
              <w:t>approve_person</w:t>
            </w:r>
            <w:r>
              <w:rPr>
                <w:rFonts w:hint="eastAsia"/>
              </w:rPr>
              <w:t>：批复人</w:t>
            </w:r>
            <w:r>
              <w:rPr>
                <w:rFonts w:hint="eastAsia"/>
              </w:rPr>
              <w:t>id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A94C4B" w14:textId="77777777" w:rsidR="00777805" w:rsidRPr="00DC4047" w:rsidRDefault="00777805" w:rsidP="00197A95"/>
        </w:tc>
      </w:tr>
      <w:tr w:rsidR="00777805" w:rsidRPr="0025290F" w14:paraId="50A193BD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0CDAFB48" w14:textId="77777777" w:rsidR="00777805" w:rsidRDefault="00777805" w:rsidP="00197A95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E6C429" w14:textId="77777777" w:rsidR="00777805" w:rsidRDefault="00777805" w:rsidP="00197A95">
            <w:r>
              <w:rPr>
                <w:rFonts w:hint="eastAsia"/>
              </w:rPr>
              <w:t>creationtime</w:t>
            </w:r>
            <w:r>
              <w:rPr>
                <w:rFonts w:hint="eastAsia"/>
              </w:rPr>
              <w:t>：申请日期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002BE9" w14:textId="77777777" w:rsidR="00777805" w:rsidRPr="00DC4047" w:rsidRDefault="00777805" w:rsidP="00197A95"/>
        </w:tc>
      </w:tr>
      <w:tr w:rsidR="00777805" w:rsidRPr="0025290F" w14:paraId="608784C4" w14:textId="77777777" w:rsidTr="00197A95">
        <w:tc>
          <w:tcPr>
            <w:tcW w:w="1808" w:type="dxa"/>
            <w:shd w:val="clear" w:color="auto" w:fill="auto"/>
            <w:tcMar>
              <w:left w:w="108" w:type="dxa"/>
            </w:tcMar>
          </w:tcPr>
          <w:p w14:paraId="61AD8A82" w14:textId="77777777" w:rsidR="00777805" w:rsidRDefault="00777805" w:rsidP="00197A95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A776B1" w14:textId="77777777" w:rsidR="00777805" w:rsidRDefault="00777805" w:rsidP="00197A95">
            <w:r>
              <w:rPr>
                <w:rFonts w:hint="eastAsia"/>
              </w:rPr>
              <w:t>modifiedtime</w:t>
            </w:r>
            <w:r>
              <w:rPr>
                <w:rFonts w:hint="eastAsia"/>
              </w:rPr>
              <w:t>：修改日期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81397F" w14:textId="77777777" w:rsidR="00777805" w:rsidRPr="00DC4047" w:rsidRDefault="00777805" w:rsidP="00197A95"/>
        </w:tc>
      </w:tr>
    </w:tbl>
    <w:p w14:paraId="49FD45EB" w14:textId="77777777" w:rsidR="00DA1A01" w:rsidRPr="00DA1A01" w:rsidRDefault="00DA1A01" w:rsidP="00DA1A01"/>
    <w:p w14:paraId="147025BC" w14:textId="77777777" w:rsidR="00DA1A01" w:rsidRPr="00DA1A01" w:rsidRDefault="00DA1A01" w:rsidP="00DA1A01"/>
    <w:p w14:paraId="2D645D36" w14:textId="77777777" w:rsidR="00DA1A01" w:rsidRPr="00DA1A01" w:rsidRDefault="00DA1A01" w:rsidP="00DA1A01"/>
    <w:sectPr w:rsidR="00DA1A01" w:rsidRPr="00DA1A01" w:rsidSect="007E1428">
      <w:headerReference w:type="default" r:id="rId8"/>
      <w:footerReference w:type="default" r:id="rId9"/>
      <w:pgSz w:w="11906" w:h="16838" w:code="9"/>
      <w:pgMar w:top="1440" w:right="1797" w:bottom="907" w:left="1797" w:header="851" w:footer="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F1072" w14:textId="77777777" w:rsidR="00F81455" w:rsidRDefault="00F81455" w:rsidP="00BD514B">
      <w:r>
        <w:separator/>
      </w:r>
    </w:p>
  </w:endnote>
  <w:endnote w:type="continuationSeparator" w:id="0">
    <w:p w14:paraId="6B578A99" w14:textId="77777777" w:rsidR="00F81455" w:rsidRDefault="00F81455" w:rsidP="00BD5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71F099" w14:textId="77777777" w:rsidR="00020EB6" w:rsidRDefault="00020EB6" w:rsidP="00873872">
    <w:pPr>
      <w:pStyle w:val="a8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36AA13A" wp14:editId="1CB7F93A">
          <wp:simplePos x="0" y="0"/>
          <wp:positionH relativeFrom="column">
            <wp:posOffset>0</wp:posOffset>
          </wp:positionH>
          <wp:positionV relativeFrom="paragraph">
            <wp:posOffset>52705</wp:posOffset>
          </wp:positionV>
          <wp:extent cx="5254625" cy="380365"/>
          <wp:effectExtent l="19050" t="0" r="3175" b="0"/>
          <wp:wrapNone/>
          <wp:docPr id="21" name="图片 54" descr="未标题-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未标题-2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4625" cy="3803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sdt>
      <w:sdtPr>
        <w:id w:val="258352586"/>
        <w:docPartObj>
          <w:docPartGallery w:val="Page Numbers (Bottom of Page)"/>
          <w:docPartUnique/>
        </w:docPartObj>
      </w:sdtPr>
      <w:sdtContent>
        <w:r w:rsidRPr="007E1428">
          <w:rPr>
            <w:rFonts w:hint="eastAsia"/>
            <w:sz w:val="28"/>
            <w:szCs w:val="28"/>
          </w:rPr>
          <w:t>—</w:t>
        </w:r>
        <w:r w:rsidRPr="007E1428">
          <w:rPr>
            <w:sz w:val="28"/>
            <w:szCs w:val="28"/>
          </w:rPr>
          <w:fldChar w:fldCharType="begin"/>
        </w:r>
        <w:r w:rsidRPr="007E1428">
          <w:rPr>
            <w:sz w:val="28"/>
            <w:szCs w:val="28"/>
          </w:rPr>
          <w:instrText xml:space="preserve"> PAGE   \* MERGEFORMAT </w:instrText>
        </w:r>
        <w:r w:rsidRPr="007E1428">
          <w:rPr>
            <w:sz w:val="28"/>
            <w:szCs w:val="28"/>
          </w:rPr>
          <w:fldChar w:fldCharType="separate"/>
        </w:r>
        <w:r w:rsidR="004568CF" w:rsidRPr="004568CF">
          <w:rPr>
            <w:noProof/>
            <w:sz w:val="28"/>
            <w:szCs w:val="28"/>
            <w:lang w:val="zh-CN"/>
          </w:rPr>
          <w:t>21</w:t>
        </w:r>
        <w:r w:rsidRPr="007E1428">
          <w:rPr>
            <w:sz w:val="28"/>
            <w:szCs w:val="28"/>
          </w:rPr>
          <w:fldChar w:fldCharType="end"/>
        </w:r>
        <w:r w:rsidRPr="007E1428">
          <w:rPr>
            <w:rFonts w:hint="eastAsia"/>
            <w:sz w:val="28"/>
            <w:szCs w:val="28"/>
          </w:rPr>
          <w:t>—</w:t>
        </w:r>
      </w:sdtContent>
    </w:sdt>
  </w:p>
  <w:p w14:paraId="0A27DA0E" w14:textId="77777777" w:rsidR="00020EB6" w:rsidRDefault="00020EB6" w:rsidP="00873872">
    <w:pPr>
      <w:pStyle w:val="a8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6FC44" w14:textId="77777777" w:rsidR="00F81455" w:rsidRDefault="00F81455" w:rsidP="00BD514B">
      <w:r>
        <w:separator/>
      </w:r>
    </w:p>
  </w:footnote>
  <w:footnote w:type="continuationSeparator" w:id="0">
    <w:p w14:paraId="0A8A70D8" w14:textId="77777777" w:rsidR="00F81455" w:rsidRDefault="00F81455" w:rsidP="00BD5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F2B7FB" w14:textId="77777777" w:rsidR="00020EB6" w:rsidRDefault="00020EB6" w:rsidP="006C2456">
    <w:pPr>
      <w:pStyle w:val="a6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764E64C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  <w:rPr>
        <w:lang w:eastAsia="zh-CN"/>
      </w:rPr>
    </w:lvl>
    <w:lvl w:ilvl="2">
      <w:start w:val="1"/>
      <w:numFmt w:val="decimal"/>
      <w:pStyle w:val="3"/>
      <w:lvlText w:val="%1.%2.%3"/>
      <w:lvlJc w:val="left"/>
      <w:rPr>
        <w:lang w:eastAsia="zh-CN"/>
      </w:rPr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461355E"/>
    <w:multiLevelType w:val="hybridMultilevel"/>
    <w:tmpl w:val="09321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4F6F64"/>
    <w:multiLevelType w:val="hybridMultilevel"/>
    <w:tmpl w:val="40CC5A6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">
    <w:nsid w:val="16FA354F"/>
    <w:multiLevelType w:val="hybridMultilevel"/>
    <w:tmpl w:val="2CE010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8A81C9E"/>
    <w:multiLevelType w:val="hybridMultilevel"/>
    <w:tmpl w:val="20302FE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D6B5901"/>
    <w:multiLevelType w:val="multilevel"/>
    <w:tmpl w:val="856E50B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6">
    <w:nsid w:val="1E4F7A56"/>
    <w:multiLevelType w:val="hybridMultilevel"/>
    <w:tmpl w:val="13527F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F640042"/>
    <w:multiLevelType w:val="multilevel"/>
    <w:tmpl w:val="70FCD68E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4CC5B70"/>
    <w:multiLevelType w:val="hybridMultilevel"/>
    <w:tmpl w:val="4B0C7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7A230BF"/>
    <w:multiLevelType w:val="hybridMultilevel"/>
    <w:tmpl w:val="A23A22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BC4444E"/>
    <w:multiLevelType w:val="hybridMultilevel"/>
    <w:tmpl w:val="2CE010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9716894"/>
    <w:multiLevelType w:val="multilevel"/>
    <w:tmpl w:val="9ADA215E"/>
    <w:lvl w:ilvl="0">
      <w:start w:val="1"/>
      <w:numFmt w:val="decimal"/>
      <w:pStyle w:val="11"/>
      <w:lvlText w:val="%1.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lang w:eastAsia="zh-CN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lang w:eastAsia="zh-CN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3B2403B3"/>
    <w:multiLevelType w:val="hybridMultilevel"/>
    <w:tmpl w:val="20302FE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E2436EC"/>
    <w:multiLevelType w:val="multilevel"/>
    <w:tmpl w:val="8A4E4B1E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4">
    <w:nsid w:val="3F060CA8"/>
    <w:multiLevelType w:val="multilevel"/>
    <w:tmpl w:val="797647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lang w:eastAsia="zh-CN"/>
      </w:rPr>
    </w:lvl>
    <w:lvl w:ilvl="2">
      <w:start w:val="1"/>
      <w:numFmt w:val="decimal"/>
      <w:lvlText w:val="%1.%2.%3"/>
      <w:lvlJc w:val="left"/>
      <w:pPr>
        <w:ind w:left="1440" w:hanging="360"/>
      </w:pPr>
      <w:rPr>
        <w:lang w:eastAsia="zh-CN"/>
      </w:r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5">
    <w:nsid w:val="408331AA"/>
    <w:multiLevelType w:val="hybridMultilevel"/>
    <w:tmpl w:val="0B82F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7994DFD"/>
    <w:multiLevelType w:val="hybridMultilevel"/>
    <w:tmpl w:val="57D032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8DE0963"/>
    <w:multiLevelType w:val="hybridMultilevel"/>
    <w:tmpl w:val="AF88988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ADB48BC"/>
    <w:multiLevelType w:val="hybridMultilevel"/>
    <w:tmpl w:val="2DD22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FC71A52"/>
    <w:multiLevelType w:val="hybridMultilevel"/>
    <w:tmpl w:val="C19896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0AC5FC3"/>
    <w:multiLevelType w:val="hybridMultilevel"/>
    <w:tmpl w:val="A6AA3E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3F460C9"/>
    <w:multiLevelType w:val="hybridMultilevel"/>
    <w:tmpl w:val="1C9E61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644335EB"/>
    <w:multiLevelType w:val="multilevel"/>
    <w:tmpl w:val="63A8A2C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3">
    <w:nsid w:val="649626C4"/>
    <w:multiLevelType w:val="hybridMultilevel"/>
    <w:tmpl w:val="2CE010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5B80640"/>
    <w:multiLevelType w:val="hybridMultilevel"/>
    <w:tmpl w:val="DC5428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6E472FF"/>
    <w:multiLevelType w:val="hybridMultilevel"/>
    <w:tmpl w:val="C2E08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042474"/>
    <w:multiLevelType w:val="hybridMultilevel"/>
    <w:tmpl w:val="EDC2B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9B63BC5"/>
    <w:multiLevelType w:val="hybridMultilevel"/>
    <w:tmpl w:val="0C9E55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6BAE53B2"/>
    <w:multiLevelType w:val="hybridMultilevel"/>
    <w:tmpl w:val="28E088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BB96702"/>
    <w:multiLevelType w:val="hybridMultilevel"/>
    <w:tmpl w:val="08921DD0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0">
    <w:nsid w:val="724E62CE"/>
    <w:multiLevelType w:val="hybridMultilevel"/>
    <w:tmpl w:val="ADD8BD4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76556E78"/>
    <w:multiLevelType w:val="hybridMultilevel"/>
    <w:tmpl w:val="7D64C37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77C3392E"/>
    <w:multiLevelType w:val="hybridMultilevel"/>
    <w:tmpl w:val="28E088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DAF0347"/>
    <w:multiLevelType w:val="multilevel"/>
    <w:tmpl w:val="C124376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26"/>
  </w:num>
  <w:num w:numId="4">
    <w:abstractNumId w:val="15"/>
  </w:num>
  <w:num w:numId="5">
    <w:abstractNumId w:val="8"/>
  </w:num>
  <w:num w:numId="6">
    <w:abstractNumId w:val="1"/>
  </w:num>
  <w:num w:numId="7">
    <w:abstractNumId w:val="6"/>
  </w:num>
  <w:num w:numId="8">
    <w:abstractNumId w:val="12"/>
  </w:num>
  <w:num w:numId="9">
    <w:abstractNumId w:val="28"/>
  </w:num>
  <w:num w:numId="10">
    <w:abstractNumId w:val="32"/>
  </w:num>
  <w:num w:numId="11">
    <w:abstractNumId w:val="4"/>
  </w:num>
  <w:num w:numId="12">
    <w:abstractNumId w:val="18"/>
  </w:num>
  <w:num w:numId="13">
    <w:abstractNumId w:val="31"/>
  </w:num>
  <w:num w:numId="14">
    <w:abstractNumId w:val="19"/>
  </w:num>
  <w:num w:numId="15">
    <w:abstractNumId w:val="25"/>
  </w:num>
  <w:num w:numId="16">
    <w:abstractNumId w:val="27"/>
  </w:num>
  <w:num w:numId="17">
    <w:abstractNumId w:val="16"/>
  </w:num>
  <w:num w:numId="18">
    <w:abstractNumId w:val="24"/>
  </w:num>
  <w:num w:numId="19">
    <w:abstractNumId w:val="11"/>
  </w:num>
  <w:num w:numId="20">
    <w:abstractNumId w:val="14"/>
  </w:num>
  <w:num w:numId="21">
    <w:abstractNumId w:val="33"/>
  </w:num>
  <w:num w:numId="22">
    <w:abstractNumId w:val="13"/>
  </w:num>
  <w:num w:numId="23">
    <w:abstractNumId w:val="5"/>
  </w:num>
  <w:num w:numId="24">
    <w:abstractNumId w:val="21"/>
  </w:num>
  <w:num w:numId="25">
    <w:abstractNumId w:val="17"/>
  </w:num>
  <w:num w:numId="26">
    <w:abstractNumId w:val="22"/>
  </w:num>
  <w:num w:numId="27">
    <w:abstractNumId w:val="20"/>
  </w:num>
  <w:num w:numId="28">
    <w:abstractNumId w:val="30"/>
  </w:num>
  <w:num w:numId="29">
    <w:abstractNumId w:val="10"/>
  </w:num>
  <w:num w:numId="30">
    <w:abstractNumId w:val="3"/>
  </w:num>
  <w:num w:numId="31">
    <w:abstractNumId w:val="9"/>
  </w:num>
  <w:num w:numId="32">
    <w:abstractNumId w:val="29"/>
  </w:num>
  <w:num w:numId="33">
    <w:abstractNumId w:val="2"/>
  </w:num>
  <w:num w:numId="34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605D"/>
    <w:rsid w:val="00000702"/>
    <w:rsid w:val="0000272E"/>
    <w:rsid w:val="0000283D"/>
    <w:rsid w:val="000028B2"/>
    <w:rsid w:val="00003691"/>
    <w:rsid w:val="000038D5"/>
    <w:rsid w:val="0000485C"/>
    <w:rsid w:val="00004C1C"/>
    <w:rsid w:val="00004D21"/>
    <w:rsid w:val="00004E2D"/>
    <w:rsid w:val="00006536"/>
    <w:rsid w:val="00007128"/>
    <w:rsid w:val="00007319"/>
    <w:rsid w:val="000073A3"/>
    <w:rsid w:val="0001104F"/>
    <w:rsid w:val="00011DBE"/>
    <w:rsid w:val="0001233D"/>
    <w:rsid w:val="0001295C"/>
    <w:rsid w:val="000133AC"/>
    <w:rsid w:val="000135DE"/>
    <w:rsid w:val="0001382C"/>
    <w:rsid w:val="0001461C"/>
    <w:rsid w:val="0001499D"/>
    <w:rsid w:val="00014AC2"/>
    <w:rsid w:val="000158BE"/>
    <w:rsid w:val="000177C8"/>
    <w:rsid w:val="00017ACB"/>
    <w:rsid w:val="00017B7D"/>
    <w:rsid w:val="000204E2"/>
    <w:rsid w:val="00020988"/>
    <w:rsid w:val="00020EB6"/>
    <w:rsid w:val="0002316A"/>
    <w:rsid w:val="00023AEF"/>
    <w:rsid w:val="00023B31"/>
    <w:rsid w:val="00023DAA"/>
    <w:rsid w:val="000240E7"/>
    <w:rsid w:val="00024910"/>
    <w:rsid w:val="00024E51"/>
    <w:rsid w:val="00025276"/>
    <w:rsid w:val="0002605F"/>
    <w:rsid w:val="000267D0"/>
    <w:rsid w:val="0002711C"/>
    <w:rsid w:val="000273A5"/>
    <w:rsid w:val="000274F8"/>
    <w:rsid w:val="0003003D"/>
    <w:rsid w:val="00030A5A"/>
    <w:rsid w:val="00031162"/>
    <w:rsid w:val="000312D6"/>
    <w:rsid w:val="00032E43"/>
    <w:rsid w:val="000332EC"/>
    <w:rsid w:val="0003346A"/>
    <w:rsid w:val="00033926"/>
    <w:rsid w:val="00033E75"/>
    <w:rsid w:val="00034549"/>
    <w:rsid w:val="000346F3"/>
    <w:rsid w:val="00034B99"/>
    <w:rsid w:val="00034D0E"/>
    <w:rsid w:val="00034F53"/>
    <w:rsid w:val="000356C5"/>
    <w:rsid w:val="00036269"/>
    <w:rsid w:val="00037097"/>
    <w:rsid w:val="00037645"/>
    <w:rsid w:val="00037DD2"/>
    <w:rsid w:val="00040938"/>
    <w:rsid w:val="00040D1E"/>
    <w:rsid w:val="0004108C"/>
    <w:rsid w:val="000423FF"/>
    <w:rsid w:val="000435CD"/>
    <w:rsid w:val="00044484"/>
    <w:rsid w:val="00045333"/>
    <w:rsid w:val="00045A9A"/>
    <w:rsid w:val="00045B33"/>
    <w:rsid w:val="00046B28"/>
    <w:rsid w:val="00046B2C"/>
    <w:rsid w:val="00047733"/>
    <w:rsid w:val="00047FD7"/>
    <w:rsid w:val="0005003F"/>
    <w:rsid w:val="00050525"/>
    <w:rsid w:val="000509E7"/>
    <w:rsid w:val="00050AD9"/>
    <w:rsid w:val="0005112B"/>
    <w:rsid w:val="000524B8"/>
    <w:rsid w:val="000530C5"/>
    <w:rsid w:val="00053766"/>
    <w:rsid w:val="00054D19"/>
    <w:rsid w:val="0005524E"/>
    <w:rsid w:val="00055385"/>
    <w:rsid w:val="00055B4D"/>
    <w:rsid w:val="00055F0A"/>
    <w:rsid w:val="0005618D"/>
    <w:rsid w:val="000570DE"/>
    <w:rsid w:val="00060759"/>
    <w:rsid w:val="00060D6D"/>
    <w:rsid w:val="000612BB"/>
    <w:rsid w:val="00061350"/>
    <w:rsid w:val="0006199A"/>
    <w:rsid w:val="00061CF9"/>
    <w:rsid w:val="00061DE0"/>
    <w:rsid w:val="000623AA"/>
    <w:rsid w:val="00062EBC"/>
    <w:rsid w:val="00063855"/>
    <w:rsid w:val="00064DC2"/>
    <w:rsid w:val="0006541B"/>
    <w:rsid w:val="0006564F"/>
    <w:rsid w:val="000656B6"/>
    <w:rsid w:val="00065DB8"/>
    <w:rsid w:val="00065DF7"/>
    <w:rsid w:val="000665D9"/>
    <w:rsid w:val="000670E5"/>
    <w:rsid w:val="0006711F"/>
    <w:rsid w:val="00067532"/>
    <w:rsid w:val="00067C63"/>
    <w:rsid w:val="00070492"/>
    <w:rsid w:val="00070621"/>
    <w:rsid w:val="00070B4D"/>
    <w:rsid w:val="000712C3"/>
    <w:rsid w:val="0007143E"/>
    <w:rsid w:val="0007185B"/>
    <w:rsid w:val="00071BC8"/>
    <w:rsid w:val="00071CFC"/>
    <w:rsid w:val="00071D14"/>
    <w:rsid w:val="00072337"/>
    <w:rsid w:val="0007352B"/>
    <w:rsid w:val="000736D5"/>
    <w:rsid w:val="000746E0"/>
    <w:rsid w:val="00074853"/>
    <w:rsid w:val="00074D47"/>
    <w:rsid w:val="0007578E"/>
    <w:rsid w:val="0007583C"/>
    <w:rsid w:val="000759CE"/>
    <w:rsid w:val="0007614B"/>
    <w:rsid w:val="000768E5"/>
    <w:rsid w:val="00076A97"/>
    <w:rsid w:val="0007712A"/>
    <w:rsid w:val="00077F8A"/>
    <w:rsid w:val="000800D4"/>
    <w:rsid w:val="00080510"/>
    <w:rsid w:val="00080744"/>
    <w:rsid w:val="00080A9B"/>
    <w:rsid w:val="00080AFD"/>
    <w:rsid w:val="00081447"/>
    <w:rsid w:val="0008165B"/>
    <w:rsid w:val="00082012"/>
    <w:rsid w:val="00082473"/>
    <w:rsid w:val="000826FD"/>
    <w:rsid w:val="00083724"/>
    <w:rsid w:val="000838C4"/>
    <w:rsid w:val="000841C1"/>
    <w:rsid w:val="0008446A"/>
    <w:rsid w:val="000850F3"/>
    <w:rsid w:val="00087E7F"/>
    <w:rsid w:val="000901A6"/>
    <w:rsid w:val="00090513"/>
    <w:rsid w:val="0009082F"/>
    <w:rsid w:val="00091A8E"/>
    <w:rsid w:val="00091F79"/>
    <w:rsid w:val="00092224"/>
    <w:rsid w:val="00092D78"/>
    <w:rsid w:val="00093BDE"/>
    <w:rsid w:val="0009415E"/>
    <w:rsid w:val="000945BF"/>
    <w:rsid w:val="000946B5"/>
    <w:rsid w:val="0009479B"/>
    <w:rsid w:val="000947C4"/>
    <w:rsid w:val="00094B8F"/>
    <w:rsid w:val="00094C01"/>
    <w:rsid w:val="00095F51"/>
    <w:rsid w:val="0009697B"/>
    <w:rsid w:val="00097AFE"/>
    <w:rsid w:val="00097CD1"/>
    <w:rsid w:val="000A031F"/>
    <w:rsid w:val="000A07A0"/>
    <w:rsid w:val="000A3E0C"/>
    <w:rsid w:val="000A41C5"/>
    <w:rsid w:val="000A4506"/>
    <w:rsid w:val="000A45B1"/>
    <w:rsid w:val="000A4A89"/>
    <w:rsid w:val="000A524E"/>
    <w:rsid w:val="000A5BD6"/>
    <w:rsid w:val="000A5E73"/>
    <w:rsid w:val="000A6294"/>
    <w:rsid w:val="000A77F4"/>
    <w:rsid w:val="000B0033"/>
    <w:rsid w:val="000B0A0D"/>
    <w:rsid w:val="000B0F52"/>
    <w:rsid w:val="000B14B5"/>
    <w:rsid w:val="000B172C"/>
    <w:rsid w:val="000B2208"/>
    <w:rsid w:val="000B2C01"/>
    <w:rsid w:val="000B33A3"/>
    <w:rsid w:val="000B459B"/>
    <w:rsid w:val="000B4A68"/>
    <w:rsid w:val="000B61F8"/>
    <w:rsid w:val="000B634F"/>
    <w:rsid w:val="000B6D97"/>
    <w:rsid w:val="000B706A"/>
    <w:rsid w:val="000C013D"/>
    <w:rsid w:val="000C050F"/>
    <w:rsid w:val="000C0A9A"/>
    <w:rsid w:val="000C1615"/>
    <w:rsid w:val="000C198B"/>
    <w:rsid w:val="000C1999"/>
    <w:rsid w:val="000C1F79"/>
    <w:rsid w:val="000C2C7F"/>
    <w:rsid w:val="000C2CD3"/>
    <w:rsid w:val="000C35B2"/>
    <w:rsid w:val="000C3664"/>
    <w:rsid w:val="000C3929"/>
    <w:rsid w:val="000C3C1F"/>
    <w:rsid w:val="000C3E26"/>
    <w:rsid w:val="000C3ED7"/>
    <w:rsid w:val="000C48DB"/>
    <w:rsid w:val="000C4E1F"/>
    <w:rsid w:val="000C52F9"/>
    <w:rsid w:val="000C5F96"/>
    <w:rsid w:val="000C63CA"/>
    <w:rsid w:val="000C6C96"/>
    <w:rsid w:val="000C7777"/>
    <w:rsid w:val="000D001D"/>
    <w:rsid w:val="000D08DA"/>
    <w:rsid w:val="000D0F64"/>
    <w:rsid w:val="000D2A08"/>
    <w:rsid w:val="000D305E"/>
    <w:rsid w:val="000D3548"/>
    <w:rsid w:val="000D4452"/>
    <w:rsid w:val="000D53C8"/>
    <w:rsid w:val="000D54C3"/>
    <w:rsid w:val="000D5A7F"/>
    <w:rsid w:val="000D5C3D"/>
    <w:rsid w:val="000D6B5A"/>
    <w:rsid w:val="000D6D97"/>
    <w:rsid w:val="000D7A41"/>
    <w:rsid w:val="000E0859"/>
    <w:rsid w:val="000E13EC"/>
    <w:rsid w:val="000E15C9"/>
    <w:rsid w:val="000E18D6"/>
    <w:rsid w:val="000E18F2"/>
    <w:rsid w:val="000E1971"/>
    <w:rsid w:val="000E1D86"/>
    <w:rsid w:val="000E1E78"/>
    <w:rsid w:val="000E26E0"/>
    <w:rsid w:val="000E337C"/>
    <w:rsid w:val="000E5097"/>
    <w:rsid w:val="000E50AF"/>
    <w:rsid w:val="000E58BC"/>
    <w:rsid w:val="000E62E9"/>
    <w:rsid w:val="000E6658"/>
    <w:rsid w:val="000E74E3"/>
    <w:rsid w:val="000E77D8"/>
    <w:rsid w:val="000E7CFE"/>
    <w:rsid w:val="000E7EA5"/>
    <w:rsid w:val="000F0D6C"/>
    <w:rsid w:val="000F1075"/>
    <w:rsid w:val="000F166F"/>
    <w:rsid w:val="000F1BF8"/>
    <w:rsid w:val="000F215D"/>
    <w:rsid w:val="000F21E1"/>
    <w:rsid w:val="000F24CA"/>
    <w:rsid w:val="000F36C9"/>
    <w:rsid w:val="000F39DF"/>
    <w:rsid w:val="000F3BAF"/>
    <w:rsid w:val="000F3D88"/>
    <w:rsid w:val="000F4220"/>
    <w:rsid w:val="000F43F9"/>
    <w:rsid w:val="000F4743"/>
    <w:rsid w:val="000F4EDE"/>
    <w:rsid w:val="000F5030"/>
    <w:rsid w:val="000F556D"/>
    <w:rsid w:val="000F6AC3"/>
    <w:rsid w:val="000F6B94"/>
    <w:rsid w:val="000F6D2C"/>
    <w:rsid w:val="000F7001"/>
    <w:rsid w:val="000F7143"/>
    <w:rsid w:val="000F7C50"/>
    <w:rsid w:val="000F7E4A"/>
    <w:rsid w:val="0010019F"/>
    <w:rsid w:val="00100426"/>
    <w:rsid w:val="001004D2"/>
    <w:rsid w:val="00100557"/>
    <w:rsid w:val="00101574"/>
    <w:rsid w:val="0010235C"/>
    <w:rsid w:val="001030C3"/>
    <w:rsid w:val="0010343B"/>
    <w:rsid w:val="00103554"/>
    <w:rsid w:val="00103E34"/>
    <w:rsid w:val="00103F7C"/>
    <w:rsid w:val="0010402F"/>
    <w:rsid w:val="0010578D"/>
    <w:rsid w:val="0010600D"/>
    <w:rsid w:val="00106073"/>
    <w:rsid w:val="0010623B"/>
    <w:rsid w:val="001069B1"/>
    <w:rsid w:val="00110BAE"/>
    <w:rsid w:val="001121A4"/>
    <w:rsid w:val="00113159"/>
    <w:rsid w:val="00113B92"/>
    <w:rsid w:val="00113DAB"/>
    <w:rsid w:val="00113EDE"/>
    <w:rsid w:val="00114032"/>
    <w:rsid w:val="0011453E"/>
    <w:rsid w:val="0011496D"/>
    <w:rsid w:val="001152C0"/>
    <w:rsid w:val="001153A6"/>
    <w:rsid w:val="001155FD"/>
    <w:rsid w:val="00115610"/>
    <w:rsid w:val="00115651"/>
    <w:rsid w:val="00115F96"/>
    <w:rsid w:val="00117AD2"/>
    <w:rsid w:val="00117FE1"/>
    <w:rsid w:val="001201A9"/>
    <w:rsid w:val="001202FD"/>
    <w:rsid w:val="001205BE"/>
    <w:rsid w:val="00120E7C"/>
    <w:rsid w:val="00121FC2"/>
    <w:rsid w:val="0012219F"/>
    <w:rsid w:val="00122CCB"/>
    <w:rsid w:val="00122E7B"/>
    <w:rsid w:val="00122FFF"/>
    <w:rsid w:val="00123AA2"/>
    <w:rsid w:val="00123ACC"/>
    <w:rsid w:val="00123CD4"/>
    <w:rsid w:val="00124365"/>
    <w:rsid w:val="001244DF"/>
    <w:rsid w:val="00124504"/>
    <w:rsid w:val="00125107"/>
    <w:rsid w:val="00125232"/>
    <w:rsid w:val="0012585C"/>
    <w:rsid w:val="00125E29"/>
    <w:rsid w:val="001267DF"/>
    <w:rsid w:val="0012699F"/>
    <w:rsid w:val="001269B8"/>
    <w:rsid w:val="001272E0"/>
    <w:rsid w:val="00127B28"/>
    <w:rsid w:val="00130DA1"/>
    <w:rsid w:val="00130DCD"/>
    <w:rsid w:val="00130E79"/>
    <w:rsid w:val="00130F27"/>
    <w:rsid w:val="0013117C"/>
    <w:rsid w:val="001315DE"/>
    <w:rsid w:val="001319EA"/>
    <w:rsid w:val="00131A45"/>
    <w:rsid w:val="00131AB4"/>
    <w:rsid w:val="001327FF"/>
    <w:rsid w:val="001346D6"/>
    <w:rsid w:val="001348CF"/>
    <w:rsid w:val="001350FB"/>
    <w:rsid w:val="00135259"/>
    <w:rsid w:val="00135511"/>
    <w:rsid w:val="0013552C"/>
    <w:rsid w:val="00135BF5"/>
    <w:rsid w:val="00135F58"/>
    <w:rsid w:val="00136383"/>
    <w:rsid w:val="00137381"/>
    <w:rsid w:val="001376FC"/>
    <w:rsid w:val="00137F5C"/>
    <w:rsid w:val="001407F8"/>
    <w:rsid w:val="0014097E"/>
    <w:rsid w:val="0014171C"/>
    <w:rsid w:val="00141744"/>
    <w:rsid w:val="00141ACF"/>
    <w:rsid w:val="001421E7"/>
    <w:rsid w:val="0014238B"/>
    <w:rsid w:val="001425A7"/>
    <w:rsid w:val="001431B7"/>
    <w:rsid w:val="00143C6C"/>
    <w:rsid w:val="00144294"/>
    <w:rsid w:val="00145844"/>
    <w:rsid w:val="00146E5C"/>
    <w:rsid w:val="00147229"/>
    <w:rsid w:val="00147442"/>
    <w:rsid w:val="001474C8"/>
    <w:rsid w:val="001477AC"/>
    <w:rsid w:val="00147DEE"/>
    <w:rsid w:val="00150008"/>
    <w:rsid w:val="00150021"/>
    <w:rsid w:val="00150560"/>
    <w:rsid w:val="00150C4B"/>
    <w:rsid w:val="00151316"/>
    <w:rsid w:val="001517EF"/>
    <w:rsid w:val="001524B9"/>
    <w:rsid w:val="00152A1A"/>
    <w:rsid w:val="001530BE"/>
    <w:rsid w:val="00154120"/>
    <w:rsid w:val="0015486F"/>
    <w:rsid w:val="00154DE9"/>
    <w:rsid w:val="00155241"/>
    <w:rsid w:val="0015556D"/>
    <w:rsid w:val="00155761"/>
    <w:rsid w:val="00155878"/>
    <w:rsid w:val="00155EAC"/>
    <w:rsid w:val="00155F82"/>
    <w:rsid w:val="0015608D"/>
    <w:rsid w:val="00156191"/>
    <w:rsid w:val="001562BC"/>
    <w:rsid w:val="0015655F"/>
    <w:rsid w:val="00156936"/>
    <w:rsid w:val="00156D7E"/>
    <w:rsid w:val="00156E20"/>
    <w:rsid w:val="00156E8E"/>
    <w:rsid w:val="001573CD"/>
    <w:rsid w:val="001575A6"/>
    <w:rsid w:val="00157D5C"/>
    <w:rsid w:val="00157F78"/>
    <w:rsid w:val="00160105"/>
    <w:rsid w:val="0016054E"/>
    <w:rsid w:val="001608CE"/>
    <w:rsid w:val="001617AC"/>
    <w:rsid w:val="00162053"/>
    <w:rsid w:val="001625F8"/>
    <w:rsid w:val="00162899"/>
    <w:rsid w:val="001628DF"/>
    <w:rsid w:val="00162E2B"/>
    <w:rsid w:val="00163252"/>
    <w:rsid w:val="001638DF"/>
    <w:rsid w:val="00163FF0"/>
    <w:rsid w:val="00164102"/>
    <w:rsid w:val="001641BD"/>
    <w:rsid w:val="001646B4"/>
    <w:rsid w:val="00165335"/>
    <w:rsid w:val="00165FB6"/>
    <w:rsid w:val="00167ACA"/>
    <w:rsid w:val="0017041E"/>
    <w:rsid w:val="001704B6"/>
    <w:rsid w:val="00170B34"/>
    <w:rsid w:val="00170E09"/>
    <w:rsid w:val="00171F38"/>
    <w:rsid w:val="00172446"/>
    <w:rsid w:val="00173C85"/>
    <w:rsid w:val="00173EA6"/>
    <w:rsid w:val="00173EC1"/>
    <w:rsid w:val="00174352"/>
    <w:rsid w:val="00174493"/>
    <w:rsid w:val="0017456C"/>
    <w:rsid w:val="00174A82"/>
    <w:rsid w:val="00174D84"/>
    <w:rsid w:val="00174E31"/>
    <w:rsid w:val="00174FFC"/>
    <w:rsid w:val="0017570D"/>
    <w:rsid w:val="00176DE5"/>
    <w:rsid w:val="001773E4"/>
    <w:rsid w:val="00177AA5"/>
    <w:rsid w:val="00177B83"/>
    <w:rsid w:val="00177BF1"/>
    <w:rsid w:val="00177E0D"/>
    <w:rsid w:val="00177E26"/>
    <w:rsid w:val="00181080"/>
    <w:rsid w:val="0018197E"/>
    <w:rsid w:val="00181FD3"/>
    <w:rsid w:val="00181FFC"/>
    <w:rsid w:val="0018222C"/>
    <w:rsid w:val="00182255"/>
    <w:rsid w:val="001826E3"/>
    <w:rsid w:val="0018373B"/>
    <w:rsid w:val="00184786"/>
    <w:rsid w:val="00184EA1"/>
    <w:rsid w:val="00184F0E"/>
    <w:rsid w:val="00185026"/>
    <w:rsid w:val="0018529F"/>
    <w:rsid w:val="001853CA"/>
    <w:rsid w:val="00185582"/>
    <w:rsid w:val="001856E6"/>
    <w:rsid w:val="0018595E"/>
    <w:rsid w:val="00185B4B"/>
    <w:rsid w:val="00186ECC"/>
    <w:rsid w:val="00187404"/>
    <w:rsid w:val="00190C93"/>
    <w:rsid w:val="00191347"/>
    <w:rsid w:val="001914AC"/>
    <w:rsid w:val="00191C7B"/>
    <w:rsid w:val="00191CEB"/>
    <w:rsid w:val="0019248B"/>
    <w:rsid w:val="00192B78"/>
    <w:rsid w:val="00193838"/>
    <w:rsid w:val="00193E91"/>
    <w:rsid w:val="00193FD8"/>
    <w:rsid w:val="00193FFD"/>
    <w:rsid w:val="001940CB"/>
    <w:rsid w:val="00194421"/>
    <w:rsid w:val="00195825"/>
    <w:rsid w:val="00195854"/>
    <w:rsid w:val="00196A5B"/>
    <w:rsid w:val="00197527"/>
    <w:rsid w:val="00197A95"/>
    <w:rsid w:val="00197C74"/>
    <w:rsid w:val="001A119A"/>
    <w:rsid w:val="001A2016"/>
    <w:rsid w:val="001A2998"/>
    <w:rsid w:val="001A3574"/>
    <w:rsid w:val="001A3BDC"/>
    <w:rsid w:val="001A3FD2"/>
    <w:rsid w:val="001A448C"/>
    <w:rsid w:val="001A4661"/>
    <w:rsid w:val="001A4C8F"/>
    <w:rsid w:val="001A53C9"/>
    <w:rsid w:val="001A5BDA"/>
    <w:rsid w:val="001A5C63"/>
    <w:rsid w:val="001A6894"/>
    <w:rsid w:val="001A6BC9"/>
    <w:rsid w:val="001A743C"/>
    <w:rsid w:val="001B0297"/>
    <w:rsid w:val="001B08E3"/>
    <w:rsid w:val="001B0BFF"/>
    <w:rsid w:val="001B1A28"/>
    <w:rsid w:val="001B1C3F"/>
    <w:rsid w:val="001B2310"/>
    <w:rsid w:val="001B23DD"/>
    <w:rsid w:val="001B2740"/>
    <w:rsid w:val="001B3440"/>
    <w:rsid w:val="001B35A1"/>
    <w:rsid w:val="001B3727"/>
    <w:rsid w:val="001B3D50"/>
    <w:rsid w:val="001B46C4"/>
    <w:rsid w:val="001B4BB0"/>
    <w:rsid w:val="001B4D70"/>
    <w:rsid w:val="001B4DC2"/>
    <w:rsid w:val="001B52A5"/>
    <w:rsid w:val="001B5DE6"/>
    <w:rsid w:val="001B6809"/>
    <w:rsid w:val="001B6B5B"/>
    <w:rsid w:val="001B6D1F"/>
    <w:rsid w:val="001B7012"/>
    <w:rsid w:val="001B71C8"/>
    <w:rsid w:val="001B7D75"/>
    <w:rsid w:val="001C0650"/>
    <w:rsid w:val="001C07AE"/>
    <w:rsid w:val="001C0882"/>
    <w:rsid w:val="001C12CE"/>
    <w:rsid w:val="001C2DEA"/>
    <w:rsid w:val="001C332C"/>
    <w:rsid w:val="001C3BD9"/>
    <w:rsid w:val="001C3F5B"/>
    <w:rsid w:val="001C5160"/>
    <w:rsid w:val="001C5538"/>
    <w:rsid w:val="001C5796"/>
    <w:rsid w:val="001C5A0D"/>
    <w:rsid w:val="001C686A"/>
    <w:rsid w:val="001C7684"/>
    <w:rsid w:val="001C76DF"/>
    <w:rsid w:val="001D03EA"/>
    <w:rsid w:val="001D05A1"/>
    <w:rsid w:val="001D0D44"/>
    <w:rsid w:val="001D16BE"/>
    <w:rsid w:val="001D2359"/>
    <w:rsid w:val="001D2523"/>
    <w:rsid w:val="001D311D"/>
    <w:rsid w:val="001D339B"/>
    <w:rsid w:val="001D3E40"/>
    <w:rsid w:val="001D421C"/>
    <w:rsid w:val="001D427F"/>
    <w:rsid w:val="001D4BED"/>
    <w:rsid w:val="001D4C5D"/>
    <w:rsid w:val="001D5DF4"/>
    <w:rsid w:val="001D5ECD"/>
    <w:rsid w:val="001D5ED9"/>
    <w:rsid w:val="001D60B4"/>
    <w:rsid w:val="001D6449"/>
    <w:rsid w:val="001D6A12"/>
    <w:rsid w:val="001D6D37"/>
    <w:rsid w:val="001D6EC7"/>
    <w:rsid w:val="001D71FE"/>
    <w:rsid w:val="001E0D89"/>
    <w:rsid w:val="001E1844"/>
    <w:rsid w:val="001E1D4C"/>
    <w:rsid w:val="001E2585"/>
    <w:rsid w:val="001E2D48"/>
    <w:rsid w:val="001E3C9E"/>
    <w:rsid w:val="001E4220"/>
    <w:rsid w:val="001E48DD"/>
    <w:rsid w:val="001E53A6"/>
    <w:rsid w:val="001E5731"/>
    <w:rsid w:val="001E686C"/>
    <w:rsid w:val="001E6B13"/>
    <w:rsid w:val="001E7288"/>
    <w:rsid w:val="001F0045"/>
    <w:rsid w:val="001F0EE7"/>
    <w:rsid w:val="001F11BF"/>
    <w:rsid w:val="001F12D1"/>
    <w:rsid w:val="001F12FD"/>
    <w:rsid w:val="001F163F"/>
    <w:rsid w:val="001F17E0"/>
    <w:rsid w:val="001F1C79"/>
    <w:rsid w:val="001F2193"/>
    <w:rsid w:val="001F2D1F"/>
    <w:rsid w:val="001F37A7"/>
    <w:rsid w:val="001F37FB"/>
    <w:rsid w:val="001F3B59"/>
    <w:rsid w:val="001F4BBC"/>
    <w:rsid w:val="001F5259"/>
    <w:rsid w:val="001F5C4C"/>
    <w:rsid w:val="001F5EE4"/>
    <w:rsid w:val="001F61D4"/>
    <w:rsid w:val="001F6324"/>
    <w:rsid w:val="001F68A1"/>
    <w:rsid w:val="001F6931"/>
    <w:rsid w:val="001F6D3B"/>
    <w:rsid w:val="001F782E"/>
    <w:rsid w:val="001F7A22"/>
    <w:rsid w:val="00200465"/>
    <w:rsid w:val="00201F29"/>
    <w:rsid w:val="002024ED"/>
    <w:rsid w:val="00202689"/>
    <w:rsid w:val="00202E1B"/>
    <w:rsid w:val="002032B7"/>
    <w:rsid w:val="00203516"/>
    <w:rsid w:val="00203639"/>
    <w:rsid w:val="00203E2C"/>
    <w:rsid w:val="00204600"/>
    <w:rsid w:val="00204E8C"/>
    <w:rsid w:val="002051D8"/>
    <w:rsid w:val="002056DB"/>
    <w:rsid w:val="00205BC4"/>
    <w:rsid w:val="00205C3C"/>
    <w:rsid w:val="00205F41"/>
    <w:rsid w:val="0020621F"/>
    <w:rsid w:val="00206224"/>
    <w:rsid w:val="002064FE"/>
    <w:rsid w:val="00206858"/>
    <w:rsid w:val="00206EF1"/>
    <w:rsid w:val="00206F31"/>
    <w:rsid w:val="00207549"/>
    <w:rsid w:val="00207EBD"/>
    <w:rsid w:val="00207F6E"/>
    <w:rsid w:val="0021042A"/>
    <w:rsid w:val="0021179E"/>
    <w:rsid w:val="0021238E"/>
    <w:rsid w:val="0021239B"/>
    <w:rsid w:val="0021339E"/>
    <w:rsid w:val="0021393A"/>
    <w:rsid w:val="00213E5E"/>
    <w:rsid w:val="00213E90"/>
    <w:rsid w:val="002141BF"/>
    <w:rsid w:val="0021424A"/>
    <w:rsid w:val="00214841"/>
    <w:rsid w:val="0021536A"/>
    <w:rsid w:val="002159E7"/>
    <w:rsid w:val="002163D3"/>
    <w:rsid w:val="00216D10"/>
    <w:rsid w:val="002178C7"/>
    <w:rsid w:val="00217A74"/>
    <w:rsid w:val="00217C2B"/>
    <w:rsid w:val="0022009C"/>
    <w:rsid w:val="002209DF"/>
    <w:rsid w:val="00220EDF"/>
    <w:rsid w:val="002218C8"/>
    <w:rsid w:val="00221DA0"/>
    <w:rsid w:val="00221F0A"/>
    <w:rsid w:val="00222014"/>
    <w:rsid w:val="0022313A"/>
    <w:rsid w:val="002231C9"/>
    <w:rsid w:val="0022363E"/>
    <w:rsid w:val="00223815"/>
    <w:rsid w:val="002238CE"/>
    <w:rsid w:val="00223B8A"/>
    <w:rsid w:val="00223D08"/>
    <w:rsid w:val="00224AC1"/>
    <w:rsid w:val="00224C8A"/>
    <w:rsid w:val="00224F87"/>
    <w:rsid w:val="00225465"/>
    <w:rsid w:val="002259A8"/>
    <w:rsid w:val="00225CBE"/>
    <w:rsid w:val="002260E5"/>
    <w:rsid w:val="0022661E"/>
    <w:rsid w:val="00226E66"/>
    <w:rsid w:val="00227A62"/>
    <w:rsid w:val="0023058C"/>
    <w:rsid w:val="00230E5B"/>
    <w:rsid w:val="0023175A"/>
    <w:rsid w:val="00231901"/>
    <w:rsid w:val="00231BE3"/>
    <w:rsid w:val="00231EDC"/>
    <w:rsid w:val="00232860"/>
    <w:rsid w:val="00232947"/>
    <w:rsid w:val="0023349A"/>
    <w:rsid w:val="00233F4A"/>
    <w:rsid w:val="00233FD4"/>
    <w:rsid w:val="00234462"/>
    <w:rsid w:val="00234984"/>
    <w:rsid w:val="00234AF3"/>
    <w:rsid w:val="00235012"/>
    <w:rsid w:val="002353F1"/>
    <w:rsid w:val="00235D46"/>
    <w:rsid w:val="00236BF3"/>
    <w:rsid w:val="0023708B"/>
    <w:rsid w:val="00237986"/>
    <w:rsid w:val="00240733"/>
    <w:rsid w:val="00241708"/>
    <w:rsid w:val="00241CFD"/>
    <w:rsid w:val="0024225D"/>
    <w:rsid w:val="00242833"/>
    <w:rsid w:val="00242909"/>
    <w:rsid w:val="00242FF4"/>
    <w:rsid w:val="002434B7"/>
    <w:rsid w:val="0024365F"/>
    <w:rsid w:val="00243CB7"/>
    <w:rsid w:val="00243F52"/>
    <w:rsid w:val="00244043"/>
    <w:rsid w:val="00244491"/>
    <w:rsid w:val="0024588A"/>
    <w:rsid w:val="00246379"/>
    <w:rsid w:val="00247E5D"/>
    <w:rsid w:val="00250095"/>
    <w:rsid w:val="002504F0"/>
    <w:rsid w:val="00250D29"/>
    <w:rsid w:val="00250F73"/>
    <w:rsid w:val="0025133C"/>
    <w:rsid w:val="00251487"/>
    <w:rsid w:val="0025159A"/>
    <w:rsid w:val="0025344B"/>
    <w:rsid w:val="002542D1"/>
    <w:rsid w:val="002545A3"/>
    <w:rsid w:val="0025561A"/>
    <w:rsid w:val="00255D05"/>
    <w:rsid w:val="002566B2"/>
    <w:rsid w:val="002567EC"/>
    <w:rsid w:val="0025698C"/>
    <w:rsid w:val="00257079"/>
    <w:rsid w:val="002570BA"/>
    <w:rsid w:val="00257162"/>
    <w:rsid w:val="0025717B"/>
    <w:rsid w:val="0025750B"/>
    <w:rsid w:val="002600E6"/>
    <w:rsid w:val="00260B7C"/>
    <w:rsid w:val="00261865"/>
    <w:rsid w:val="00261AB6"/>
    <w:rsid w:val="00261C6E"/>
    <w:rsid w:val="002621B9"/>
    <w:rsid w:val="002623BE"/>
    <w:rsid w:val="00262CFF"/>
    <w:rsid w:val="00262FED"/>
    <w:rsid w:val="0026348C"/>
    <w:rsid w:val="0026426F"/>
    <w:rsid w:val="0026442A"/>
    <w:rsid w:val="00264CF4"/>
    <w:rsid w:val="002650E6"/>
    <w:rsid w:val="002654F3"/>
    <w:rsid w:val="0026578F"/>
    <w:rsid w:val="00267014"/>
    <w:rsid w:val="002673F7"/>
    <w:rsid w:val="00267620"/>
    <w:rsid w:val="00267928"/>
    <w:rsid w:val="002701C9"/>
    <w:rsid w:val="002707B4"/>
    <w:rsid w:val="00270E7F"/>
    <w:rsid w:val="00271503"/>
    <w:rsid w:val="002722EA"/>
    <w:rsid w:val="002724A1"/>
    <w:rsid w:val="00272677"/>
    <w:rsid w:val="0027267E"/>
    <w:rsid w:val="00272B44"/>
    <w:rsid w:val="00273CC1"/>
    <w:rsid w:val="002741D8"/>
    <w:rsid w:val="00274228"/>
    <w:rsid w:val="0027460D"/>
    <w:rsid w:val="00274A8A"/>
    <w:rsid w:val="00274F54"/>
    <w:rsid w:val="002751C0"/>
    <w:rsid w:val="0027528D"/>
    <w:rsid w:val="002754BB"/>
    <w:rsid w:val="00276097"/>
    <w:rsid w:val="00276188"/>
    <w:rsid w:val="0027671D"/>
    <w:rsid w:val="00276B96"/>
    <w:rsid w:val="002771B6"/>
    <w:rsid w:val="0027796B"/>
    <w:rsid w:val="00277C33"/>
    <w:rsid w:val="00277CD9"/>
    <w:rsid w:val="00283367"/>
    <w:rsid w:val="0028428B"/>
    <w:rsid w:val="002864FA"/>
    <w:rsid w:val="00286587"/>
    <w:rsid w:val="00286C62"/>
    <w:rsid w:val="00286D7B"/>
    <w:rsid w:val="00287468"/>
    <w:rsid w:val="00287670"/>
    <w:rsid w:val="00287D29"/>
    <w:rsid w:val="00290956"/>
    <w:rsid w:val="00290B4A"/>
    <w:rsid w:val="00291C1E"/>
    <w:rsid w:val="00291C75"/>
    <w:rsid w:val="00292D4E"/>
    <w:rsid w:val="00293699"/>
    <w:rsid w:val="0029386A"/>
    <w:rsid w:val="00293A6E"/>
    <w:rsid w:val="00293C33"/>
    <w:rsid w:val="002941DA"/>
    <w:rsid w:val="00294289"/>
    <w:rsid w:val="00294384"/>
    <w:rsid w:val="002943FC"/>
    <w:rsid w:val="00294E55"/>
    <w:rsid w:val="00295A1A"/>
    <w:rsid w:val="00295AE7"/>
    <w:rsid w:val="00295E44"/>
    <w:rsid w:val="00296DA6"/>
    <w:rsid w:val="00297371"/>
    <w:rsid w:val="00297393"/>
    <w:rsid w:val="00297A50"/>
    <w:rsid w:val="002A0B4F"/>
    <w:rsid w:val="002A16C3"/>
    <w:rsid w:val="002A1F80"/>
    <w:rsid w:val="002A215E"/>
    <w:rsid w:val="002A2A7F"/>
    <w:rsid w:val="002A319C"/>
    <w:rsid w:val="002A36E4"/>
    <w:rsid w:val="002A405E"/>
    <w:rsid w:val="002A434F"/>
    <w:rsid w:val="002A45F2"/>
    <w:rsid w:val="002A4901"/>
    <w:rsid w:val="002A4B15"/>
    <w:rsid w:val="002A5D2B"/>
    <w:rsid w:val="002A5E4C"/>
    <w:rsid w:val="002A672E"/>
    <w:rsid w:val="002A67AD"/>
    <w:rsid w:val="002A67ED"/>
    <w:rsid w:val="002A69CF"/>
    <w:rsid w:val="002A6A2D"/>
    <w:rsid w:val="002B0FF8"/>
    <w:rsid w:val="002B23E7"/>
    <w:rsid w:val="002B284E"/>
    <w:rsid w:val="002B2CFB"/>
    <w:rsid w:val="002B2DB5"/>
    <w:rsid w:val="002B5208"/>
    <w:rsid w:val="002B577F"/>
    <w:rsid w:val="002B5D66"/>
    <w:rsid w:val="002B5F54"/>
    <w:rsid w:val="002B6407"/>
    <w:rsid w:val="002B6877"/>
    <w:rsid w:val="002B697F"/>
    <w:rsid w:val="002B69FB"/>
    <w:rsid w:val="002B6BAF"/>
    <w:rsid w:val="002B70B3"/>
    <w:rsid w:val="002B72FD"/>
    <w:rsid w:val="002B75B5"/>
    <w:rsid w:val="002B789A"/>
    <w:rsid w:val="002C07CD"/>
    <w:rsid w:val="002C0B64"/>
    <w:rsid w:val="002C0CB2"/>
    <w:rsid w:val="002C0D07"/>
    <w:rsid w:val="002C2F75"/>
    <w:rsid w:val="002C3040"/>
    <w:rsid w:val="002C318A"/>
    <w:rsid w:val="002C35F3"/>
    <w:rsid w:val="002C3CE3"/>
    <w:rsid w:val="002C5352"/>
    <w:rsid w:val="002C5E3D"/>
    <w:rsid w:val="002C5EAF"/>
    <w:rsid w:val="002C60B3"/>
    <w:rsid w:val="002C6CD2"/>
    <w:rsid w:val="002C7019"/>
    <w:rsid w:val="002C7789"/>
    <w:rsid w:val="002C7E35"/>
    <w:rsid w:val="002D0998"/>
    <w:rsid w:val="002D16D0"/>
    <w:rsid w:val="002D1AE1"/>
    <w:rsid w:val="002D1C51"/>
    <w:rsid w:val="002D1D51"/>
    <w:rsid w:val="002D1FBF"/>
    <w:rsid w:val="002D208C"/>
    <w:rsid w:val="002D250D"/>
    <w:rsid w:val="002D2841"/>
    <w:rsid w:val="002D2DAA"/>
    <w:rsid w:val="002D3188"/>
    <w:rsid w:val="002D31A0"/>
    <w:rsid w:val="002D322A"/>
    <w:rsid w:val="002D382D"/>
    <w:rsid w:val="002D3896"/>
    <w:rsid w:val="002D3C59"/>
    <w:rsid w:val="002D492E"/>
    <w:rsid w:val="002D4C66"/>
    <w:rsid w:val="002D5BF1"/>
    <w:rsid w:val="002D5D51"/>
    <w:rsid w:val="002D602F"/>
    <w:rsid w:val="002D6856"/>
    <w:rsid w:val="002D7934"/>
    <w:rsid w:val="002E050C"/>
    <w:rsid w:val="002E0A70"/>
    <w:rsid w:val="002E0B95"/>
    <w:rsid w:val="002E1265"/>
    <w:rsid w:val="002E1693"/>
    <w:rsid w:val="002E1CEA"/>
    <w:rsid w:val="002E22BB"/>
    <w:rsid w:val="002E24C0"/>
    <w:rsid w:val="002E25B5"/>
    <w:rsid w:val="002E2793"/>
    <w:rsid w:val="002E27F6"/>
    <w:rsid w:val="002E2E26"/>
    <w:rsid w:val="002E3324"/>
    <w:rsid w:val="002E374D"/>
    <w:rsid w:val="002E4227"/>
    <w:rsid w:val="002E45E8"/>
    <w:rsid w:val="002E482A"/>
    <w:rsid w:val="002E4FF7"/>
    <w:rsid w:val="002E5C67"/>
    <w:rsid w:val="002E5E05"/>
    <w:rsid w:val="002E6E61"/>
    <w:rsid w:val="002E7569"/>
    <w:rsid w:val="002F0697"/>
    <w:rsid w:val="002F1D3C"/>
    <w:rsid w:val="002F2427"/>
    <w:rsid w:val="002F374C"/>
    <w:rsid w:val="002F38FF"/>
    <w:rsid w:val="002F411D"/>
    <w:rsid w:val="002F427C"/>
    <w:rsid w:val="002F48A8"/>
    <w:rsid w:val="002F48E7"/>
    <w:rsid w:val="002F4A04"/>
    <w:rsid w:val="002F4A08"/>
    <w:rsid w:val="002F588B"/>
    <w:rsid w:val="002F6919"/>
    <w:rsid w:val="002F6B9C"/>
    <w:rsid w:val="002F6E7C"/>
    <w:rsid w:val="00300300"/>
    <w:rsid w:val="0030040E"/>
    <w:rsid w:val="0030079E"/>
    <w:rsid w:val="0030086D"/>
    <w:rsid w:val="00300886"/>
    <w:rsid w:val="00300A9D"/>
    <w:rsid w:val="00300BF4"/>
    <w:rsid w:val="00301774"/>
    <w:rsid w:val="0030187D"/>
    <w:rsid w:val="00301AC4"/>
    <w:rsid w:val="00301B50"/>
    <w:rsid w:val="00302751"/>
    <w:rsid w:val="0030298F"/>
    <w:rsid w:val="0030315F"/>
    <w:rsid w:val="00303449"/>
    <w:rsid w:val="003037A5"/>
    <w:rsid w:val="00304A64"/>
    <w:rsid w:val="003055E7"/>
    <w:rsid w:val="003057D6"/>
    <w:rsid w:val="00305B11"/>
    <w:rsid w:val="00305E9A"/>
    <w:rsid w:val="00306D34"/>
    <w:rsid w:val="003071BC"/>
    <w:rsid w:val="0030738E"/>
    <w:rsid w:val="0030750C"/>
    <w:rsid w:val="0031092A"/>
    <w:rsid w:val="003110C9"/>
    <w:rsid w:val="003111D6"/>
    <w:rsid w:val="0031124F"/>
    <w:rsid w:val="0031293D"/>
    <w:rsid w:val="00312A8D"/>
    <w:rsid w:val="00312D69"/>
    <w:rsid w:val="00312D8B"/>
    <w:rsid w:val="00313548"/>
    <w:rsid w:val="00314500"/>
    <w:rsid w:val="003160AA"/>
    <w:rsid w:val="00316291"/>
    <w:rsid w:val="003167A3"/>
    <w:rsid w:val="0031716D"/>
    <w:rsid w:val="00317BC7"/>
    <w:rsid w:val="00317BFA"/>
    <w:rsid w:val="00317ED5"/>
    <w:rsid w:val="00317F38"/>
    <w:rsid w:val="00317F88"/>
    <w:rsid w:val="0032042B"/>
    <w:rsid w:val="00320898"/>
    <w:rsid w:val="003210DA"/>
    <w:rsid w:val="003214AA"/>
    <w:rsid w:val="00321A9B"/>
    <w:rsid w:val="00321FCA"/>
    <w:rsid w:val="00322FEC"/>
    <w:rsid w:val="0032346C"/>
    <w:rsid w:val="0032355B"/>
    <w:rsid w:val="0032438E"/>
    <w:rsid w:val="003264CE"/>
    <w:rsid w:val="0032698A"/>
    <w:rsid w:val="003271DA"/>
    <w:rsid w:val="0032725A"/>
    <w:rsid w:val="0032729E"/>
    <w:rsid w:val="00327790"/>
    <w:rsid w:val="00327F79"/>
    <w:rsid w:val="00330054"/>
    <w:rsid w:val="00331AF1"/>
    <w:rsid w:val="00331D91"/>
    <w:rsid w:val="00331FAB"/>
    <w:rsid w:val="00332564"/>
    <w:rsid w:val="00333458"/>
    <w:rsid w:val="003351CE"/>
    <w:rsid w:val="00335B04"/>
    <w:rsid w:val="00335B4D"/>
    <w:rsid w:val="0033667E"/>
    <w:rsid w:val="00336798"/>
    <w:rsid w:val="0033688D"/>
    <w:rsid w:val="003368D4"/>
    <w:rsid w:val="003379C0"/>
    <w:rsid w:val="003379E3"/>
    <w:rsid w:val="00337A6F"/>
    <w:rsid w:val="00337C1C"/>
    <w:rsid w:val="00337D2F"/>
    <w:rsid w:val="00341445"/>
    <w:rsid w:val="00341DE5"/>
    <w:rsid w:val="003423D6"/>
    <w:rsid w:val="00342438"/>
    <w:rsid w:val="00342507"/>
    <w:rsid w:val="0034258A"/>
    <w:rsid w:val="00342701"/>
    <w:rsid w:val="00343BED"/>
    <w:rsid w:val="003455BB"/>
    <w:rsid w:val="00345E6A"/>
    <w:rsid w:val="00345FED"/>
    <w:rsid w:val="003464EF"/>
    <w:rsid w:val="00346FED"/>
    <w:rsid w:val="00347092"/>
    <w:rsid w:val="00347C2C"/>
    <w:rsid w:val="00347C57"/>
    <w:rsid w:val="00350264"/>
    <w:rsid w:val="00350A43"/>
    <w:rsid w:val="00351093"/>
    <w:rsid w:val="0035170E"/>
    <w:rsid w:val="00351823"/>
    <w:rsid w:val="00351B3A"/>
    <w:rsid w:val="00351B42"/>
    <w:rsid w:val="0035265E"/>
    <w:rsid w:val="00352A77"/>
    <w:rsid w:val="00353541"/>
    <w:rsid w:val="00353861"/>
    <w:rsid w:val="00353E13"/>
    <w:rsid w:val="00354737"/>
    <w:rsid w:val="00354922"/>
    <w:rsid w:val="00354F92"/>
    <w:rsid w:val="00355096"/>
    <w:rsid w:val="003553C2"/>
    <w:rsid w:val="003557BE"/>
    <w:rsid w:val="00356884"/>
    <w:rsid w:val="00357B28"/>
    <w:rsid w:val="00357C1E"/>
    <w:rsid w:val="00360133"/>
    <w:rsid w:val="0036064F"/>
    <w:rsid w:val="00360877"/>
    <w:rsid w:val="00360950"/>
    <w:rsid w:val="00360AC7"/>
    <w:rsid w:val="00360F96"/>
    <w:rsid w:val="003610DD"/>
    <w:rsid w:val="00361205"/>
    <w:rsid w:val="003614E4"/>
    <w:rsid w:val="003614FB"/>
    <w:rsid w:val="0036266B"/>
    <w:rsid w:val="00362CF3"/>
    <w:rsid w:val="00363071"/>
    <w:rsid w:val="0036340A"/>
    <w:rsid w:val="0036442E"/>
    <w:rsid w:val="00364947"/>
    <w:rsid w:val="00364E7C"/>
    <w:rsid w:val="00364EBF"/>
    <w:rsid w:val="003653A5"/>
    <w:rsid w:val="003671DB"/>
    <w:rsid w:val="003678CE"/>
    <w:rsid w:val="00367910"/>
    <w:rsid w:val="00371E3F"/>
    <w:rsid w:val="00372665"/>
    <w:rsid w:val="00372B73"/>
    <w:rsid w:val="00373382"/>
    <w:rsid w:val="0037387D"/>
    <w:rsid w:val="0037417F"/>
    <w:rsid w:val="003746E6"/>
    <w:rsid w:val="00374A7B"/>
    <w:rsid w:val="00376868"/>
    <w:rsid w:val="00376DDA"/>
    <w:rsid w:val="00377057"/>
    <w:rsid w:val="00377327"/>
    <w:rsid w:val="0037793B"/>
    <w:rsid w:val="00377E05"/>
    <w:rsid w:val="00377E2E"/>
    <w:rsid w:val="00380037"/>
    <w:rsid w:val="003802E6"/>
    <w:rsid w:val="00380D47"/>
    <w:rsid w:val="00381507"/>
    <w:rsid w:val="0038185B"/>
    <w:rsid w:val="00382339"/>
    <w:rsid w:val="00382580"/>
    <w:rsid w:val="00382670"/>
    <w:rsid w:val="003829D6"/>
    <w:rsid w:val="00382ECC"/>
    <w:rsid w:val="00383060"/>
    <w:rsid w:val="003836EC"/>
    <w:rsid w:val="00383804"/>
    <w:rsid w:val="00384C41"/>
    <w:rsid w:val="003856C3"/>
    <w:rsid w:val="00386030"/>
    <w:rsid w:val="00386339"/>
    <w:rsid w:val="00386BFC"/>
    <w:rsid w:val="00386E3E"/>
    <w:rsid w:val="00390CB2"/>
    <w:rsid w:val="00391555"/>
    <w:rsid w:val="003919E1"/>
    <w:rsid w:val="0039222C"/>
    <w:rsid w:val="00393A4F"/>
    <w:rsid w:val="00393ADF"/>
    <w:rsid w:val="00393DF8"/>
    <w:rsid w:val="00393ED2"/>
    <w:rsid w:val="00393F90"/>
    <w:rsid w:val="0039419B"/>
    <w:rsid w:val="003948FE"/>
    <w:rsid w:val="00395506"/>
    <w:rsid w:val="003955CE"/>
    <w:rsid w:val="00395D75"/>
    <w:rsid w:val="003967E3"/>
    <w:rsid w:val="003967EC"/>
    <w:rsid w:val="00396A05"/>
    <w:rsid w:val="00396EFA"/>
    <w:rsid w:val="0039709B"/>
    <w:rsid w:val="0039738C"/>
    <w:rsid w:val="00397D3D"/>
    <w:rsid w:val="003A0576"/>
    <w:rsid w:val="003A0BE5"/>
    <w:rsid w:val="003A1132"/>
    <w:rsid w:val="003A1BD2"/>
    <w:rsid w:val="003A1D79"/>
    <w:rsid w:val="003A1E3E"/>
    <w:rsid w:val="003A26B8"/>
    <w:rsid w:val="003A2C3C"/>
    <w:rsid w:val="003A2DF0"/>
    <w:rsid w:val="003A2ED0"/>
    <w:rsid w:val="003A36BD"/>
    <w:rsid w:val="003A3C3F"/>
    <w:rsid w:val="003A3EFB"/>
    <w:rsid w:val="003A4D18"/>
    <w:rsid w:val="003A51E7"/>
    <w:rsid w:val="003A6453"/>
    <w:rsid w:val="003A694E"/>
    <w:rsid w:val="003A6ABF"/>
    <w:rsid w:val="003A6CDF"/>
    <w:rsid w:val="003A7980"/>
    <w:rsid w:val="003A79AE"/>
    <w:rsid w:val="003A7E99"/>
    <w:rsid w:val="003B0182"/>
    <w:rsid w:val="003B0E7A"/>
    <w:rsid w:val="003B3D90"/>
    <w:rsid w:val="003B4138"/>
    <w:rsid w:val="003B44DF"/>
    <w:rsid w:val="003B4969"/>
    <w:rsid w:val="003B4F35"/>
    <w:rsid w:val="003B546B"/>
    <w:rsid w:val="003B5A54"/>
    <w:rsid w:val="003B5A81"/>
    <w:rsid w:val="003B63B4"/>
    <w:rsid w:val="003B747A"/>
    <w:rsid w:val="003B753C"/>
    <w:rsid w:val="003B7E59"/>
    <w:rsid w:val="003C0760"/>
    <w:rsid w:val="003C08FA"/>
    <w:rsid w:val="003C187C"/>
    <w:rsid w:val="003C23D1"/>
    <w:rsid w:val="003C2831"/>
    <w:rsid w:val="003C29A0"/>
    <w:rsid w:val="003C3776"/>
    <w:rsid w:val="003C4203"/>
    <w:rsid w:val="003C44AF"/>
    <w:rsid w:val="003C45CB"/>
    <w:rsid w:val="003C5316"/>
    <w:rsid w:val="003C534C"/>
    <w:rsid w:val="003C57A3"/>
    <w:rsid w:val="003C57E5"/>
    <w:rsid w:val="003C6081"/>
    <w:rsid w:val="003C627F"/>
    <w:rsid w:val="003C6515"/>
    <w:rsid w:val="003C6B7A"/>
    <w:rsid w:val="003C6D16"/>
    <w:rsid w:val="003C71A3"/>
    <w:rsid w:val="003C71E5"/>
    <w:rsid w:val="003C72B1"/>
    <w:rsid w:val="003C732A"/>
    <w:rsid w:val="003C7456"/>
    <w:rsid w:val="003C783F"/>
    <w:rsid w:val="003C7A2E"/>
    <w:rsid w:val="003C7B2A"/>
    <w:rsid w:val="003C7D45"/>
    <w:rsid w:val="003C7EF6"/>
    <w:rsid w:val="003D0183"/>
    <w:rsid w:val="003D04E4"/>
    <w:rsid w:val="003D0F14"/>
    <w:rsid w:val="003D12B2"/>
    <w:rsid w:val="003D2156"/>
    <w:rsid w:val="003D2EDB"/>
    <w:rsid w:val="003D335E"/>
    <w:rsid w:val="003D3655"/>
    <w:rsid w:val="003D3EFE"/>
    <w:rsid w:val="003D5130"/>
    <w:rsid w:val="003D5182"/>
    <w:rsid w:val="003D595F"/>
    <w:rsid w:val="003D5A7C"/>
    <w:rsid w:val="003D5AAA"/>
    <w:rsid w:val="003D5CF3"/>
    <w:rsid w:val="003D5D09"/>
    <w:rsid w:val="003D6237"/>
    <w:rsid w:val="003D67DE"/>
    <w:rsid w:val="003D6A52"/>
    <w:rsid w:val="003D707F"/>
    <w:rsid w:val="003D7477"/>
    <w:rsid w:val="003D793B"/>
    <w:rsid w:val="003D7A59"/>
    <w:rsid w:val="003D7AF0"/>
    <w:rsid w:val="003E0241"/>
    <w:rsid w:val="003E0BF5"/>
    <w:rsid w:val="003E0F7E"/>
    <w:rsid w:val="003E1D14"/>
    <w:rsid w:val="003E237C"/>
    <w:rsid w:val="003E2461"/>
    <w:rsid w:val="003E24E3"/>
    <w:rsid w:val="003E2C6F"/>
    <w:rsid w:val="003E2D15"/>
    <w:rsid w:val="003E3121"/>
    <w:rsid w:val="003E3515"/>
    <w:rsid w:val="003E3A96"/>
    <w:rsid w:val="003E3F76"/>
    <w:rsid w:val="003E3FB7"/>
    <w:rsid w:val="003E4255"/>
    <w:rsid w:val="003E4307"/>
    <w:rsid w:val="003E4959"/>
    <w:rsid w:val="003E5B1C"/>
    <w:rsid w:val="003E699A"/>
    <w:rsid w:val="003E6B03"/>
    <w:rsid w:val="003E7AE4"/>
    <w:rsid w:val="003E7B39"/>
    <w:rsid w:val="003F06F8"/>
    <w:rsid w:val="003F0A23"/>
    <w:rsid w:val="003F0E9E"/>
    <w:rsid w:val="003F126D"/>
    <w:rsid w:val="003F1C7E"/>
    <w:rsid w:val="003F224A"/>
    <w:rsid w:val="003F23DA"/>
    <w:rsid w:val="003F2870"/>
    <w:rsid w:val="003F28B9"/>
    <w:rsid w:val="003F4177"/>
    <w:rsid w:val="003F4B20"/>
    <w:rsid w:val="003F6551"/>
    <w:rsid w:val="003F6962"/>
    <w:rsid w:val="003F71E4"/>
    <w:rsid w:val="003F7421"/>
    <w:rsid w:val="003F7569"/>
    <w:rsid w:val="003F7777"/>
    <w:rsid w:val="003F7C13"/>
    <w:rsid w:val="004000C8"/>
    <w:rsid w:val="00400148"/>
    <w:rsid w:val="00401057"/>
    <w:rsid w:val="0040177F"/>
    <w:rsid w:val="004017C6"/>
    <w:rsid w:val="00401F40"/>
    <w:rsid w:val="00402131"/>
    <w:rsid w:val="0040225D"/>
    <w:rsid w:val="004022A4"/>
    <w:rsid w:val="00402F69"/>
    <w:rsid w:val="00402F6C"/>
    <w:rsid w:val="00404470"/>
    <w:rsid w:val="00404480"/>
    <w:rsid w:val="00404765"/>
    <w:rsid w:val="0040486D"/>
    <w:rsid w:val="0040493B"/>
    <w:rsid w:val="00404E7B"/>
    <w:rsid w:val="0040510A"/>
    <w:rsid w:val="004055F7"/>
    <w:rsid w:val="0040599E"/>
    <w:rsid w:val="004063F0"/>
    <w:rsid w:val="0040689B"/>
    <w:rsid w:val="00406DC4"/>
    <w:rsid w:val="004072C1"/>
    <w:rsid w:val="00407D86"/>
    <w:rsid w:val="004106E2"/>
    <w:rsid w:val="00410971"/>
    <w:rsid w:val="00410A30"/>
    <w:rsid w:val="00410BEE"/>
    <w:rsid w:val="0041147B"/>
    <w:rsid w:val="004121CD"/>
    <w:rsid w:val="00412553"/>
    <w:rsid w:val="0041290F"/>
    <w:rsid w:val="004137FD"/>
    <w:rsid w:val="0041420E"/>
    <w:rsid w:val="0041460C"/>
    <w:rsid w:val="00414D04"/>
    <w:rsid w:val="00414E12"/>
    <w:rsid w:val="004151FF"/>
    <w:rsid w:val="00415405"/>
    <w:rsid w:val="00415864"/>
    <w:rsid w:val="004161E0"/>
    <w:rsid w:val="004164DB"/>
    <w:rsid w:val="00416CF2"/>
    <w:rsid w:val="00417028"/>
    <w:rsid w:val="00417D75"/>
    <w:rsid w:val="00417E82"/>
    <w:rsid w:val="004203DD"/>
    <w:rsid w:val="004204EB"/>
    <w:rsid w:val="00420641"/>
    <w:rsid w:val="004209BF"/>
    <w:rsid w:val="00420EEB"/>
    <w:rsid w:val="00421A5B"/>
    <w:rsid w:val="00421DCE"/>
    <w:rsid w:val="0042271F"/>
    <w:rsid w:val="0042333B"/>
    <w:rsid w:val="00423B37"/>
    <w:rsid w:val="00423ED8"/>
    <w:rsid w:val="00424BF1"/>
    <w:rsid w:val="00425967"/>
    <w:rsid w:val="00425BD7"/>
    <w:rsid w:val="00425D85"/>
    <w:rsid w:val="00425E47"/>
    <w:rsid w:val="004260EE"/>
    <w:rsid w:val="0042661F"/>
    <w:rsid w:val="0042778C"/>
    <w:rsid w:val="00427B5B"/>
    <w:rsid w:val="00427B80"/>
    <w:rsid w:val="00427C5E"/>
    <w:rsid w:val="00427E6F"/>
    <w:rsid w:val="004300EE"/>
    <w:rsid w:val="004302EE"/>
    <w:rsid w:val="004318ED"/>
    <w:rsid w:val="0043200F"/>
    <w:rsid w:val="004333B5"/>
    <w:rsid w:val="0043354F"/>
    <w:rsid w:val="004340BC"/>
    <w:rsid w:val="004342EC"/>
    <w:rsid w:val="00435595"/>
    <w:rsid w:val="0043593F"/>
    <w:rsid w:val="00435F59"/>
    <w:rsid w:val="004363AD"/>
    <w:rsid w:val="00436F10"/>
    <w:rsid w:val="004371DA"/>
    <w:rsid w:val="00437F3D"/>
    <w:rsid w:val="00440CF4"/>
    <w:rsid w:val="00441032"/>
    <w:rsid w:val="00441781"/>
    <w:rsid w:val="00441FD8"/>
    <w:rsid w:val="00442E02"/>
    <w:rsid w:val="004430C3"/>
    <w:rsid w:val="004430C8"/>
    <w:rsid w:val="0044365E"/>
    <w:rsid w:val="00444A25"/>
    <w:rsid w:val="00444DBB"/>
    <w:rsid w:val="00445448"/>
    <w:rsid w:val="00447A5A"/>
    <w:rsid w:val="00447B2B"/>
    <w:rsid w:val="00450223"/>
    <w:rsid w:val="0045035D"/>
    <w:rsid w:val="0045057D"/>
    <w:rsid w:val="00450887"/>
    <w:rsid w:val="004513D1"/>
    <w:rsid w:val="0045199D"/>
    <w:rsid w:val="00451BAA"/>
    <w:rsid w:val="004526A9"/>
    <w:rsid w:val="0045272F"/>
    <w:rsid w:val="00452D51"/>
    <w:rsid w:val="00452EAB"/>
    <w:rsid w:val="00453727"/>
    <w:rsid w:val="00454483"/>
    <w:rsid w:val="00454647"/>
    <w:rsid w:val="004546B3"/>
    <w:rsid w:val="00454933"/>
    <w:rsid w:val="00454E03"/>
    <w:rsid w:val="004552FD"/>
    <w:rsid w:val="00455607"/>
    <w:rsid w:val="0045603F"/>
    <w:rsid w:val="004565E2"/>
    <w:rsid w:val="004566F0"/>
    <w:rsid w:val="0045677E"/>
    <w:rsid w:val="004568CF"/>
    <w:rsid w:val="00456A9E"/>
    <w:rsid w:val="00456BEC"/>
    <w:rsid w:val="00456D2D"/>
    <w:rsid w:val="0045724B"/>
    <w:rsid w:val="004573BE"/>
    <w:rsid w:val="00457E6D"/>
    <w:rsid w:val="004604EA"/>
    <w:rsid w:val="00460659"/>
    <w:rsid w:val="0046066D"/>
    <w:rsid w:val="004607AA"/>
    <w:rsid w:val="00461588"/>
    <w:rsid w:val="00461875"/>
    <w:rsid w:val="004618B1"/>
    <w:rsid w:val="004625DA"/>
    <w:rsid w:val="00462B79"/>
    <w:rsid w:val="004633B6"/>
    <w:rsid w:val="0046341A"/>
    <w:rsid w:val="00463847"/>
    <w:rsid w:val="0046415D"/>
    <w:rsid w:val="00464C4D"/>
    <w:rsid w:val="004651B2"/>
    <w:rsid w:val="004653EC"/>
    <w:rsid w:val="00465A4D"/>
    <w:rsid w:val="00466455"/>
    <w:rsid w:val="004664C6"/>
    <w:rsid w:val="00466AFB"/>
    <w:rsid w:val="00467C04"/>
    <w:rsid w:val="00470F14"/>
    <w:rsid w:val="0047140B"/>
    <w:rsid w:val="004716DA"/>
    <w:rsid w:val="00471943"/>
    <w:rsid w:val="00471BA1"/>
    <w:rsid w:val="004723FF"/>
    <w:rsid w:val="004727B1"/>
    <w:rsid w:val="00472C4F"/>
    <w:rsid w:val="004730B6"/>
    <w:rsid w:val="004731A4"/>
    <w:rsid w:val="00474EB2"/>
    <w:rsid w:val="00474EEC"/>
    <w:rsid w:val="004757B3"/>
    <w:rsid w:val="00476416"/>
    <w:rsid w:val="00476BBF"/>
    <w:rsid w:val="00476FF0"/>
    <w:rsid w:val="004808F8"/>
    <w:rsid w:val="00480E12"/>
    <w:rsid w:val="00481023"/>
    <w:rsid w:val="004811FB"/>
    <w:rsid w:val="00481C5A"/>
    <w:rsid w:val="00482C63"/>
    <w:rsid w:val="004833B5"/>
    <w:rsid w:val="00483538"/>
    <w:rsid w:val="00483761"/>
    <w:rsid w:val="00484046"/>
    <w:rsid w:val="0048426E"/>
    <w:rsid w:val="00485979"/>
    <w:rsid w:val="00485E98"/>
    <w:rsid w:val="00485FD6"/>
    <w:rsid w:val="004861D7"/>
    <w:rsid w:val="00486FE5"/>
    <w:rsid w:val="004872B1"/>
    <w:rsid w:val="004874B0"/>
    <w:rsid w:val="00487779"/>
    <w:rsid w:val="00490292"/>
    <w:rsid w:val="00490512"/>
    <w:rsid w:val="004907AA"/>
    <w:rsid w:val="00490891"/>
    <w:rsid w:val="00490CE3"/>
    <w:rsid w:val="00491629"/>
    <w:rsid w:val="0049266D"/>
    <w:rsid w:val="004929A7"/>
    <w:rsid w:val="00492E2B"/>
    <w:rsid w:val="00492FF8"/>
    <w:rsid w:val="00493348"/>
    <w:rsid w:val="00493636"/>
    <w:rsid w:val="00493B2D"/>
    <w:rsid w:val="00493CF4"/>
    <w:rsid w:val="0049450C"/>
    <w:rsid w:val="004954A3"/>
    <w:rsid w:val="00497037"/>
    <w:rsid w:val="00497E09"/>
    <w:rsid w:val="004A01CB"/>
    <w:rsid w:val="004A0205"/>
    <w:rsid w:val="004A0749"/>
    <w:rsid w:val="004A0BD4"/>
    <w:rsid w:val="004A145B"/>
    <w:rsid w:val="004A1EF7"/>
    <w:rsid w:val="004A2931"/>
    <w:rsid w:val="004A2BF3"/>
    <w:rsid w:val="004A367A"/>
    <w:rsid w:val="004A4010"/>
    <w:rsid w:val="004A48BC"/>
    <w:rsid w:val="004A4B0A"/>
    <w:rsid w:val="004A4DF3"/>
    <w:rsid w:val="004A5E15"/>
    <w:rsid w:val="004A5FC8"/>
    <w:rsid w:val="004A60B0"/>
    <w:rsid w:val="004A66F0"/>
    <w:rsid w:val="004A693A"/>
    <w:rsid w:val="004A6B7A"/>
    <w:rsid w:val="004A6C2B"/>
    <w:rsid w:val="004A6E72"/>
    <w:rsid w:val="004A70EE"/>
    <w:rsid w:val="004A73EC"/>
    <w:rsid w:val="004A7759"/>
    <w:rsid w:val="004A7B04"/>
    <w:rsid w:val="004A7EEE"/>
    <w:rsid w:val="004B06D1"/>
    <w:rsid w:val="004B0DF8"/>
    <w:rsid w:val="004B18E1"/>
    <w:rsid w:val="004B2299"/>
    <w:rsid w:val="004B2371"/>
    <w:rsid w:val="004B2385"/>
    <w:rsid w:val="004B23CD"/>
    <w:rsid w:val="004B2FA3"/>
    <w:rsid w:val="004B3267"/>
    <w:rsid w:val="004B3B3B"/>
    <w:rsid w:val="004B4077"/>
    <w:rsid w:val="004B48C1"/>
    <w:rsid w:val="004B59C9"/>
    <w:rsid w:val="004B5C9D"/>
    <w:rsid w:val="004B66FC"/>
    <w:rsid w:val="004B71A9"/>
    <w:rsid w:val="004B7A66"/>
    <w:rsid w:val="004C0695"/>
    <w:rsid w:val="004C0BBC"/>
    <w:rsid w:val="004C18F2"/>
    <w:rsid w:val="004C1DCB"/>
    <w:rsid w:val="004C216C"/>
    <w:rsid w:val="004C21F9"/>
    <w:rsid w:val="004C229E"/>
    <w:rsid w:val="004C254F"/>
    <w:rsid w:val="004C28DC"/>
    <w:rsid w:val="004C29D3"/>
    <w:rsid w:val="004C3889"/>
    <w:rsid w:val="004C3CDE"/>
    <w:rsid w:val="004C3EBA"/>
    <w:rsid w:val="004C3FA4"/>
    <w:rsid w:val="004C453D"/>
    <w:rsid w:val="004C4C76"/>
    <w:rsid w:val="004C4D99"/>
    <w:rsid w:val="004C588F"/>
    <w:rsid w:val="004C5BC4"/>
    <w:rsid w:val="004C64F7"/>
    <w:rsid w:val="004C6D1D"/>
    <w:rsid w:val="004C6EB4"/>
    <w:rsid w:val="004C7300"/>
    <w:rsid w:val="004C740C"/>
    <w:rsid w:val="004C772D"/>
    <w:rsid w:val="004C7794"/>
    <w:rsid w:val="004C7B36"/>
    <w:rsid w:val="004C7D30"/>
    <w:rsid w:val="004D066C"/>
    <w:rsid w:val="004D06BA"/>
    <w:rsid w:val="004D07AC"/>
    <w:rsid w:val="004D0BBC"/>
    <w:rsid w:val="004D1132"/>
    <w:rsid w:val="004D2425"/>
    <w:rsid w:val="004D2713"/>
    <w:rsid w:val="004D3595"/>
    <w:rsid w:val="004D3928"/>
    <w:rsid w:val="004D393F"/>
    <w:rsid w:val="004D3BD3"/>
    <w:rsid w:val="004D47A0"/>
    <w:rsid w:val="004D4AD6"/>
    <w:rsid w:val="004D4E96"/>
    <w:rsid w:val="004D4F0A"/>
    <w:rsid w:val="004D50A7"/>
    <w:rsid w:val="004D56F5"/>
    <w:rsid w:val="004D633F"/>
    <w:rsid w:val="004D6D2D"/>
    <w:rsid w:val="004D7CDC"/>
    <w:rsid w:val="004E03DE"/>
    <w:rsid w:val="004E0E49"/>
    <w:rsid w:val="004E0F5B"/>
    <w:rsid w:val="004E13F0"/>
    <w:rsid w:val="004E1947"/>
    <w:rsid w:val="004E1949"/>
    <w:rsid w:val="004E1C2E"/>
    <w:rsid w:val="004E1EB7"/>
    <w:rsid w:val="004E283E"/>
    <w:rsid w:val="004E3BB3"/>
    <w:rsid w:val="004E461D"/>
    <w:rsid w:val="004E46E9"/>
    <w:rsid w:val="004E47C6"/>
    <w:rsid w:val="004E4C13"/>
    <w:rsid w:val="004E54BF"/>
    <w:rsid w:val="004E5D1B"/>
    <w:rsid w:val="004E6D0C"/>
    <w:rsid w:val="004E728C"/>
    <w:rsid w:val="004E74BB"/>
    <w:rsid w:val="004E7F72"/>
    <w:rsid w:val="004F08B1"/>
    <w:rsid w:val="004F2770"/>
    <w:rsid w:val="004F282F"/>
    <w:rsid w:val="004F2A9A"/>
    <w:rsid w:val="004F2EEF"/>
    <w:rsid w:val="004F304E"/>
    <w:rsid w:val="004F32CC"/>
    <w:rsid w:val="004F3317"/>
    <w:rsid w:val="004F3381"/>
    <w:rsid w:val="004F3797"/>
    <w:rsid w:val="004F388D"/>
    <w:rsid w:val="004F3EE5"/>
    <w:rsid w:val="004F3F28"/>
    <w:rsid w:val="004F49A8"/>
    <w:rsid w:val="004F61B3"/>
    <w:rsid w:val="004F6371"/>
    <w:rsid w:val="004F66CD"/>
    <w:rsid w:val="004F688E"/>
    <w:rsid w:val="004F7970"/>
    <w:rsid w:val="005000F1"/>
    <w:rsid w:val="005003DB"/>
    <w:rsid w:val="00501362"/>
    <w:rsid w:val="00501680"/>
    <w:rsid w:val="005028F4"/>
    <w:rsid w:val="0050382E"/>
    <w:rsid w:val="00503C2E"/>
    <w:rsid w:val="005053E9"/>
    <w:rsid w:val="00505795"/>
    <w:rsid w:val="005058C7"/>
    <w:rsid w:val="00505B51"/>
    <w:rsid w:val="00505E08"/>
    <w:rsid w:val="00506172"/>
    <w:rsid w:val="0050630E"/>
    <w:rsid w:val="00506810"/>
    <w:rsid w:val="005069AA"/>
    <w:rsid w:val="00507110"/>
    <w:rsid w:val="0050728D"/>
    <w:rsid w:val="00507291"/>
    <w:rsid w:val="00507385"/>
    <w:rsid w:val="00507392"/>
    <w:rsid w:val="00507EFF"/>
    <w:rsid w:val="005100D0"/>
    <w:rsid w:val="005101E5"/>
    <w:rsid w:val="005107FD"/>
    <w:rsid w:val="00510E8D"/>
    <w:rsid w:val="00511762"/>
    <w:rsid w:val="0051334C"/>
    <w:rsid w:val="00514660"/>
    <w:rsid w:val="0051524A"/>
    <w:rsid w:val="00515C38"/>
    <w:rsid w:val="005162E2"/>
    <w:rsid w:val="005165E7"/>
    <w:rsid w:val="005167BC"/>
    <w:rsid w:val="00517025"/>
    <w:rsid w:val="00517201"/>
    <w:rsid w:val="00517374"/>
    <w:rsid w:val="00517525"/>
    <w:rsid w:val="00517837"/>
    <w:rsid w:val="00517D49"/>
    <w:rsid w:val="00520074"/>
    <w:rsid w:val="00521093"/>
    <w:rsid w:val="00521F5F"/>
    <w:rsid w:val="00522D53"/>
    <w:rsid w:val="00523E2B"/>
    <w:rsid w:val="00524AA3"/>
    <w:rsid w:val="00524EDC"/>
    <w:rsid w:val="0052541E"/>
    <w:rsid w:val="00525745"/>
    <w:rsid w:val="00525FB3"/>
    <w:rsid w:val="00526B3D"/>
    <w:rsid w:val="00526D03"/>
    <w:rsid w:val="00526EE7"/>
    <w:rsid w:val="00527A5A"/>
    <w:rsid w:val="00527BD6"/>
    <w:rsid w:val="00530272"/>
    <w:rsid w:val="005303D6"/>
    <w:rsid w:val="00530443"/>
    <w:rsid w:val="005305FB"/>
    <w:rsid w:val="00531DF2"/>
    <w:rsid w:val="005323FF"/>
    <w:rsid w:val="0053295D"/>
    <w:rsid w:val="00532C7C"/>
    <w:rsid w:val="0053365E"/>
    <w:rsid w:val="005337FB"/>
    <w:rsid w:val="005339D7"/>
    <w:rsid w:val="00533BB5"/>
    <w:rsid w:val="00536045"/>
    <w:rsid w:val="005363AA"/>
    <w:rsid w:val="005364AB"/>
    <w:rsid w:val="005365A7"/>
    <w:rsid w:val="00536A6D"/>
    <w:rsid w:val="0053719A"/>
    <w:rsid w:val="00537430"/>
    <w:rsid w:val="00537772"/>
    <w:rsid w:val="00537B9D"/>
    <w:rsid w:val="00540F0F"/>
    <w:rsid w:val="005410EF"/>
    <w:rsid w:val="005412F4"/>
    <w:rsid w:val="00541A19"/>
    <w:rsid w:val="00543A08"/>
    <w:rsid w:val="00543D66"/>
    <w:rsid w:val="00543E03"/>
    <w:rsid w:val="00543EA4"/>
    <w:rsid w:val="0054479F"/>
    <w:rsid w:val="00544B4B"/>
    <w:rsid w:val="00547282"/>
    <w:rsid w:val="005473A9"/>
    <w:rsid w:val="005476DF"/>
    <w:rsid w:val="00547E75"/>
    <w:rsid w:val="00550AB6"/>
    <w:rsid w:val="00550D45"/>
    <w:rsid w:val="00550FDC"/>
    <w:rsid w:val="005511E2"/>
    <w:rsid w:val="005514F3"/>
    <w:rsid w:val="00551CB0"/>
    <w:rsid w:val="005527A9"/>
    <w:rsid w:val="0055280E"/>
    <w:rsid w:val="00552A1B"/>
    <w:rsid w:val="005530F7"/>
    <w:rsid w:val="00553DB7"/>
    <w:rsid w:val="00554A3E"/>
    <w:rsid w:val="00554F07"/>
    <w:rsid w:val="00554FFA"/>
    <w:rsid w:val="005556E3"/>
    <w:rsid w:val="00555D86"/>
    <w:rsid w:val="00555E42"/>
    <w:rsid w:val="005565EB"/>
    <w:rsid w:val="005567A1"/>
    <w:rsid w:val="00556BE7"/>
    <w:rsid w:val="00556EB0"/>
    <w:rsid w:val="0055709D"/>
    <w:rsid w:val="005570BF"/>
    <w:rsid w:val="005576A6"/>
    <w:rsid w:val="00557D8C"/>
    <w:rsid w:val="00557DD0"/>
    <w:rsid w:val="00560415"/>
    <w:rsid w:val="005605CD"/>
    <w:rsid w:val="00560756"/>
    <w:rsid w:val="0056085C"/>
    <w:rsid w:val="00560988"/>
    <w:rsid w:val="00560993"/>
    <w:rsid w:val="005609F1"/>
    <w:rsid w:val="00560C10"/>
    <w:rsid w:val="00560CCD"/>
    <w:rsid w:val="0056283D"/>
    <w:rsid w:val="00562E23"/>
    <w:rsid w:val="00563039"/>
    <w:rsid w:val="0056308D"/>
    <w:rsid w:val="00563738"/>
    <w:rsid w:val="0056376C"/>
    <w:rsid w:val="00564457"/>
    <w:rsid w:val="005649DB"/>
    <w:rsid w:val="00564BFE"/>
    <w:rsid w:val="00564FAC"/>
    <w:rsid w:val="005653E8"/>
    <w:rsid w:val="005659B8"/>
    <w:rsid w:val="00565C28"/>
    <w:rsid w:val="00566965"/>
    <w:rsid w:val="00567712"/>
    <w:rsid w:val="00567985"/>
    <w:rsid w:val="00567A21"/>
    <w:rsid w:val="00567EA5"/>
    <w:rsid w:val="005704F3"/>
    <w:rsid w:val="00572F38"/>
    <w:rsid w:val="00573E5F"/>
    <w:rsid w:val="00573EF4"/>
    <w:rsid w:val="00574127"/>
    <w:rsid w:val="00574693"/>
    <w:rsid w:val="005748C9"/>
    <w:rsid w:val="005749CF"/>
    <w:rsid w:val="0057578D"/>
    <w:rsid w:val="00575DA4"/>
    <w:rsid w:val="00576531"/>
    <w:rsid w:val="00576596"/>
    <w:rsid w:val="0057690D"/>
    <w:rsid w:val="00577343"/>
    <w:rsid w:val="00577903"/>
    <w:rsid w:val="00582D0B"/>
    <w:rsid w:val="005837AE"/>
    <w:rsid w:val="00583CF9"/>
    <w:rsid w:val="00583F55"/>
    <w:rsid w:val="0058438D"/>
    <w:rsid w:val="00584534"/>
    <w:rsid w:val="005848DC"/>
    <w:rsid w:val="005848FC"/>
    <w:rsid w:val="00585A6E"/>
    <w:rsid w:val="00585C56"/>
    <w:rsid w:val="005863AD"/>
    <w:rsid w:val="00586A27"/>
    <w:rsid w:val="00586A95"/>
    <w:rsid w:val="00586BCD"/>
    <w:rsid w:val="00586E76"/>
    <w:rsid w:val="0058710E"/>
    <w:rsid w:val="00587399"/>
    <w:rsid w:val="005879BE"/>
    <w:rsid w:val="00587B3D"/>
    <w:rsid w:val="0059005D"/>
    <w:rsid w:val="0059117F"/>
    <w:rsid w:val="005915B6"/>
    <w:rsid w:val="00591BE0"/>
    <w:rsid w:val="00592115"/>
    <w:rsid w:val="00592442"/>
    <w:rsid w:val="00592AA8"/>
    <w:rsid w:val="0059372C"/>
    <w:rsid w:val="00593FA3"/>
    <w:rsid w:val="00594471"/>
    <w:rsid w:val="00594553"/>
    <w:rsid w:val="00595163"/>
    <w:rsid w:val="00595BA0"/>
    <w:rsid w:val="00595C0C"/>
    <w:rsid w:val="00596280"/>
    <w:rsid w:val="005965DC"/>
    <w:rsid w:val="00596AD8"/>
    <w:rsid w:val="00596E26"/>
    <w:rsid w:val="005972D5"/>
    <w:rsid w:val="00597977"/>
    <w:rsid w:val="005979A8"/>
    <w:rsid w:val="005A0965"/>
    <w:rsid w:val="005A09AE"/>
    <w:rsid w:val="005A102D"/>
    <w:rsid w:val="005A2120"/>
    <w:rsid w:val="005A259A"/>
    <w:rsid w:val="005A2604"/>
    <w:rsid w:val="005A2FDA"/>
    <w:rsid w:val="005A3932"/>
    <w:rsid w:val="005A3BE1"/>
    <w:rsid w:val="005A3C65"/>
    <w:rsid w:val="005A4888"/>
    <w:rsid w:val="005A514B"/>
    <w:rsid w:val="005A51F9"/>
    <w:rsid w:val="005A6286"/>
    <w:rsid w:val="005A7620"/>
    <w:rsid w:val="005A7C46"/>
    <w:rsid w:val="005A7E77"/>
    <w:rsid w:val="005B05EE"/>
    <w:rsid w:val="005B0692"/>
    <w:rsid w:val="005B0AEB"/>
    <w:rsid w:val="005B0C89"/>
    <w:rsid w:val="005B0CFB"/>
    <w:rsid w:val="005B13B0"/>
    <w:rsid w:val="005B1627"/>
    <w:rsid w:val="005B168F"/>
    <w:rsid w:val="005B16C0"/>
    <w:rsid w:val="005B23F5"/>
    <w:rsid w:val="005B2911"/>
    <w:rsid w:val="005B36B6"/>
    <w:rsid w:val="005B495C"/>
    <w:rsid w:val="005B4BA4"/>
    <w:rsid w:val="005B56C3"/>
    <w:rsid w:val="005B5ECF"/>
    <w:rsid w:val="005B6986"/>
    <w:rsid w:val="005B6EE2"/>
    <w:rsid w:val="005B7351"/>
    <w:rsid w:val="005B7888"/>
    <w:rsid w:val="005B789C"/>
    <w:rsid w:val="005B7E32"/>
    <w:rsid w:val="005C0161"/>
    <w:rsid w:val="005C0529"/>
    <w:rsid w:val="005C0D66"/>
    <w:rsid w:val="005C139A"/>
    <w:rsid w:val="005C16C1"/>
    <w:rsid w:val="005C1835"/>
    <w:rsid w:val="005C2BE4"/>
    <w:rsid w:val="005C2D0C"/>
    <w:rsid w:val="005C3204"/>
    <w:rsid w:val="005C32F8"/>
    <w:rsid w:val="005C332C"/>
    <w:rsid w:val="005C437A"/>
    <w:rsid w:val="005C4431"/>
    <w:rsid w:val="005C4C54"/>
    <w:rsid w:val="005C5B67"/>
    <w:rsid w:val="005C61AC"/>
    <w:rsid w:val="005C66F1"/>
    <w:rsid w:val="005C6740"/>
    <w:rsid w:val="005C6E7A"/>
    <w:rsid w:val="005C7A19"/>
    <w:rsid w:val="005D09F8"/>
    <w:rsid w:val="005D1AD3"/>
    <w:rsid w:val="005D2145"/>
    <w:rsid w:val="005D26B0"/>
    <w:rsid w:val="005D39BB"/>
    <w:rsid w:val="005D3E4B"/>
    <w:rsid w:val="005D4197"/>
    <w:rsid w:val="005D4580"/>
    <w:rsid w:val="005D58E5"/>
    <w:rsid w:val="005D5973"/>
    <w:rsid w:val="005D5A87"/>
    <w:rsid w:val="005D6056"/>
    <w:rsid w:val="005D6152"/>
    <w:rsid w:val="005D6822"/>
    <w:rsid w:val="005D6E12"/>
    <w:rsid w:val="005D6FB3"/>
    <w:rsid w:val="005D6FD7"/>
    <w:rsid w:val="005D7199"/>
    <w:rsid w:val="005D7AEC"/>
    <w:rsid w:val="005E0B7A"/>
    <w:rsid w:val="005E0F6A"/>
    <w:rsid w:val="005E178E"/>
    <w:rsid w:val="005E1845"/>
    <w:rsid w:val="005E1954"/>
    <w:rsid w:val="005E1F64"/>
    <w:rsid w:val="005E36F4"/>
    <w:rsid w:val="005E3AA6"/>
    <w:rsid w:val="005E3D48"/>
    <w:rsid w:val="005E421B"/>
    <w:rsid w:val="005E4222"/>
    <w:rsid w:val="005E5140"/>
    <w:rsid w:val="005E51B0"/>
    <w:rsid w:val="005E6348"/>
    <w:rsid w:val="005E67BB"/>
    <w:rsid w:val="005E68AA"/>
    <w:rsid w:val="005E74A4"/>
    <w:rsid w:val="005E79E3"/>
    <w:rsid w:val="005E7F10"/>
    <w:rsid w:val="005F1B2D"/>
    <w:rsid w:val="005F1DCD"/>
    <w:rsid w:val="005F21C1"/>
    <w:rsid w:val="005F2A32"/>
    <w:rsid w:val="005F3711"/>
    <w:rsid w:val="005F3A4F"/>
    <w:rsid w:val="005F3B87"/>
    <w:rsid w:val="005F3B91"/>
    <w:rsid w:val="005F3F4A"/>
    <w:rsid w:val="005F3FE6"/>
    <w:rsid w:val="005F4956"/>
    <w:rsid w:val="005F4E22"/>
    <w:rsid w:val="005F5090"/>
    <w:rsid w:val="005F53EA"/>
    <w:rsid w:val="005F56EC"/>
    <w:rsid w:val="005F5964"/>
    <w:rsid w:val="005F6A2E"/>
    <w:rsid w:val="005F6D06"/>
    <w:rsid w:val="005F73B6"/>
    <w:rsid w:val="005F740C"/>
    <w:rsid w:val="005F76A1"/>
    <w:rsid w:val="005F7972"/>
    <w:rsid w:val="005F7CDE"/>
    <w:rsid w:val="00600180"/>
    <w:rsid w:val="006004DF"/>
    <w:rsid w:val="00600732"/>
    <w:rsid w:val="006016C6"/>
    <w:rsid w:val="006018D4"/>
    <w:rsid w:val="00601F2A"/>
    <w:rsid w:val="00602209"/>
    <w:rsid w:val="00602816"/>
    <w:rsid w:val="0060308A"/>
    <w:rsid w:val="006035EA"/>
    <w:rsid w:val="0060414D"/>
    <w:rsid w:val="006058FD"/>
    <w:rsid w:val="00605962"/>
    <w:rsid w:val="00605AA7"/>
    <w:rsid w:val="006065C0"/>
    <w:rsid w:val="0060660D"/>
    <w:rsid w:val="00606D71"/>
    <w:rsid w:val="00606F2D"/>
    <w:rsid w:val="006073BA"/>
    <w:rsid w:val="00607DFF"/>
    <w:rsid w:val="0061088A"/>
    <w:rsid w:val="00610ACA"/>
    <w:rsid w:val="00610DC8"/>
    <w:rsid w:val="0061124B"/>
    <w:rsid w:val="00612176"/>
    <w:rsid w:val="0061290E"/>
    <w:rsid w:val="00612986"/>
    <w:rsid w:val="00612E7A"/>
    <w:rsid w:val="006136D4"/>
    <w:rsid w:val="00613867"/>
    <w:rsid w:val="00613DC8"/>
    <w:rsid w:val="006140D1"/>
    <w:rsid w:val="00614532"/>
    <w:rsid w:val="0061467B"/>
    <w:rsid w:val="0061506F"/>
    <w:rsid w:val="00615448"/>
    <w:rsid w:val="00615647"/>
    <w:rsid w:val="00615756"/>
    <w:rsid w:val="00616129"/>
    <w:rsid w:val="00616DEB"/>
    <w:rsid w:val="00616F61"/>
    <w:rsid w:val="006170F0"/>
    <w:rsid w:val="0061772C"/>
    <w:rsid w:val="0062098E"/>
    <w:rsid w:val="00620D0F"/>
    <w:rsid w:val="0062160A"/>
    <w:rsid w:val="00621E24"/>
    <w:rsid w:val="0062232A"/>
    <w:rsid w:val="006225F3"/>
    <w:rsid w:val="00622891"/>
    <w:rsid w:val="00623122"/>
    <w:rsid w:val="006234F5"/>
    <w:rsid w:val="00623697"/>
    <w:rsid w:val="006239C4"/>
    <w:rsid w:val="00623C1C"/>
    <w:rsid w:val="00623CE1"/>
    <w:rsid w:val="00624018"/>
    <w:rsid w:val="00624384"/>
    <w:rsid w:val="00624503"/>
    <w:rsid w:val="00624517"/>
    <w:rsid w:val="00624A3F"/>
    <w:rsid w:val="00625B9A"/>
    <w:rsid w:val="00625E95"/>
    <w:rsid w:val="006262FB"/>
    <w:rsid w:val="00626428"/>
    <w:rsid w:val="00626BCC"/>
    <w:rsid w:val="00630404"/>
    <w:rsid w:val="00630567"/>
    <w:rsid w:val="00630ABF"/>
    <w:rsid w:val="00630B79"/>
    <w:rsid w:val="00631E15"/>
    <w:rsid w:val="00631EC2"/>
    <w:rsid w:val="00632077"/>
    <w:rsid w:val="006326CB"/>
    <w:rsid w:val="0063361A"/>
    <w:rsid w:val="00633B5C"/>
    <w:rsid w:val="006344E1"/>
    <w:rsid w:val="00634932"/>
    <w:rsid w:val="00634C4B"/>
    <w:rsid w:val="006356FA"/>
    <w:rsid w:val="00635912"/>
    <w:rsid w:val="00636A44"/>
    <w:rsid w:val="00636BAD"/>
    <w:rsid w:val="00637ACA"/>
    <w:rsid w:val="00640877"/>
    <w:rsid w:val="00641CAC"/>
    <w:rsid w:val="006432D0"/>
    <w:rsid w:val="00643447"/>
    <w:rsid w:val="00643511"/>
    <w:rsid w:val="00644295"/>
    <w:rsid w:val="00644819"/>
    <w:rsid w:val="0064483D"/>
    <w:rsid w:val="00645A5E"/>
    <w:rsid w:val="00645A80"/>
    <w:rsid w:val="00645DD2"/>
    <w:rsid w:val="00646584"/>
    <w:rsid w:val="0064661F"/>
    <w:rsid w:val="006478DD"/>
    <w:rsid w:val="006479C3"/>
    <w:rsid w:val="00647D48"/>
    <w:rsid w:val="0065030E"/>
    <w:rsid w:val="006514AB"/>
    <w:rsid w:val="00651F00"/>
    <w:rsid w:val="00652222"/>
    <w:rsid w:val="006523C7"/>
    <w:rsid w:val="00652C26"/>
    <w:rsid w:val="00653134"/>
    <w:rsid w:val="00653C8E"/>
    <w:rsid w:val="00654040"/>
    <w:rsid w:val="006542AF"/>
    <w:rsid w:val="006543F4"/>
    <w:rsid w:val="006549BB"/>
    <w:rsid w:val="00654EB8"/>
    <w:rsid w:val="006550D7"/>
    <w:rsid w:val="006552F4"/>
    <w:rsid w:val="00655CD3"/>
    <w:rsid w:val="006561BE"/>
    <w:rsid w:val="00656284"/>
    <w:rsid w:val="00656A2D"/>
    <w:rsid w:val="00656D65"/>
    <w:rsid w:val="00656F67"/>
    <w:rsid w:val="00660083"/>
    <w:rsid w:val="00660812"/>
    <w:rsid w:val="00661A7B"/>
    <w:rsid w:val="00661B95"/>
    <w:rsid w:val="0066345B"/>
    <w:rsid w:val="00664281"/>
    <w:rsid w:val="00664D59"/>
    <w:rsid w:val="006659B8"/>
    <w:rsid w:val="00665C93"/>
    <w:rsid w:val="0066630E"/>
    <w:rsid w:val="00667195"/>
    <w:rsid w:val="00667E1D"/>
    <w:rsid w:val="00667FEA"/>
    <w:rsid w:val="00670322"/>
    <w:rsid w:val="00670A0A"/>
    <w:rsid w:val="00670AB5"/>
    <w:rsid w:val="00671A41"/>
    <w:rsid w:val="00671B4F"/>
    <w:rsid w:val="00671CF8"/>
    <w:rsid w:val="00672D5A"/>
    <w:rsid w:val="0067313A"/>
    <w:rsid w:val="006732AA"/>
    <w:rsid w:val="00673608"/>
    <w:rsid w:val="00673949"/>
    <w:rsid w:val="006739F3"/>
    <w:rsid w:val="00673A6A"/>
    <w:rsid w:val="0067464B"/>
    <w:rsid w:val="00675040"/>
    <w:rsid w:val="006753DD"/>
    <w:rsid w:val="0067544B"/>
    <w:rsid w:val="00675869"/>
    <w:rsid w:val="006762F1"/>
    <w:rsid w:val="006769B4"/>
    <w:rsid w:val="006771DF"/>
    <w:rsid w:val="00677344"/>
    <w:rsid w:val="00677938"/>
    <w:rsid w:val="00680570"/>
    <w:rsid w:val="006810F3"/>
    <w:rsid w:val="0068301C"/>
    <w:rsid w:val="0068330F"/>
    <w:rsid w:val="006834FE"/>
    <w:rsid w:val="0068372F"/>
    <w:rsid w:val="00683749"/>
    <w:rsid w:val="00683C88"/>
    <w:rsid w:val="00683E56"/>
    <w:rsid w:val="006840E3"/>
    <w:rsid w:val="00684842"/>
    <w:rsid w:val="00685307"/>
    <w:rsid w:val="006853DA"/>
    <w:rsid w:val="00685F15"/>
    <w:rsid w:val="006863B6"/>
    <w:rsid w:val="00686DA1"/>
    <w:rsid w:val="00686FDF"/>
    <w:rsid w:val="006873D1"/>
    <w:rsid w:val="00687544"/>
    <w:rsid w:val="00687BFF"/>
    <w:rsid w:val="0069037F"/>
    <w:rsid w:val="006907F0"/>
    <w:rsid w:val="00690B2B"/>
    <w:rsid w:val="00690EF3"/>
    <w:rsid w:val="00690F66"/>
    <w:rsid w:val="0069139F"/>
    <w:rsid w:val="00691759"/>
    <w:rsid w:val="0069193F"/>
    <w:rsid w:val="00691E35"/>
    <w:rsid w:val="006927D9"/>
    <w:rsid w:val="0069281D"/>
    <w:rsid w:val="00692DD8"/>
    <w:rsid w:val="006930F3"/>
    <w:rsid w:val="00693536"/>
    <w:rsid w:val="006936D4"/>
    <w:rsid w:val="00693789"/>
    <w:rsid w:val="00693AC1"/>
    <w:rsid w:val="00693B6A"/>
    <w:rsid w:val="0069431C"/>
    <w:rsid w:val="006943B2"/>
    <w:rsid w:val="006945E9"/>
    <w:rsid w:val="006947CC"/>
    <w:rsid w:val="006947FF"/>
    <w:rsid w:val="00695556"/>
    <w:rsid w:val="006963BC"/>
    <w:rsid w:val="00697404"/>
    <w:rsid w:val="006A03B2"/>
    <w:rsid w:val="006A0706"/>
    <w:rsid w:val="006A15CC"/>
    <w:rsid w:val="006A23E9"/>
    <w:rsid w:val="006A243A"/>
    <w:rsid w:val="006A2EFA"/>
    <w:rsid w:val="006A3336"/>
    <w:rsid w:val="006A3739"/>
    <w:rsid w:val="006A4532"/>
    <w:rsid w:val="006A5A18"/>
    <w:rsid w:val="006A5E18"/>
    <w:rsid w:val="006A5F93"/>
    <w:rsid w:val="006A64A8"/>
    <w:rsid w:val="006A6857"/>
    <w:rsid w:val="006A6C2D"/>
    <w:rsid w:val="006A74B0"/>
    <w:rsid w:val="006A7AE8"/>
    <w:rsid w:val="006A7C1C"/>
    <w:rsid w:val="006A7FE2"/>
    <w:rsid w:val="006B105A"/>
    <w:rsid w:val="006B1560"/>
    <w:rsid w:val="006B166F"/>
    <w:rsid w:val="006B1940"/>
    <w:rsid w:val="006B2086"/>
    <w:rsid w:val="006B263E"/>
    <w:rsid w:val="006B2672"/>
    <w:rsid w:val="006B30DD"/>
    <w:rsid w:val="006B3933"/>
    <w:rsid w:val="006B3B3E"/>
    <w:rsid w:val="006B4094"/>
    <w:rsid w:val="006B43E5"/>
    <w:rsid w:val="006B4942"/>
    <w:rsid w:val="006B4B83"/>
    <w:rsid w:val="006B53D0"/>
    <w:rsid w:val="006B583B"/>
    <w:rsid w:val="006B5958"/>
    <w:rsid w:val="006B5AF4"/>
    <w:rsid w:val="006B686B"/>
    <w:rsid w:val="006B69DE"/>
    <w:rsid w:val="006B6BBE"/>
    <w:rsid w:val="006B74AD"/>
    <w:rsid w:val="006B79E2"/>
    <w:rsid w:val="006B7C22"/>
    <w:rsid w:val="006B7D3F"/>
    <w:rsid w:val="006C0181"/>
    <w:rsid w:val="006C0356"/>
    <w:rsid w:val="006C0FA2"/>
    <w:rsid w:val="006C16DF"/>
    <w:rsid w:val="006C2456"/>
    <w:rsid w:val="006C2474"/>
    <w:rsid w:val="006C2867"/>
    <w:rsid w:val="006C2D59"/>
    <w:rsid w:val="006C3EA0"/>
    <w:rsid w:val="006C4621"/>
    <w:rsid w:val="006C534F"/>
    <w:rsid w:val="006C5584"/>
    <w:rsid w:val="006C569E"/>
    <w:rsid w:val="006C62C9"/>
    <w:rsid w:val="006C62FF"/>
    <w:rsid w:val="006C661F"/>
    <w:rsid w:val="006C6BA3"/>
    <w:rsid w:val="006C75CA"/>
    <w:rsid w:val="006C7AAF"/>
    <w:rsid w:val="006C7F00"/>
    <w:rsid w:val="006D010E"/>
    <w:rsid w:val="006D0133"/>
    <w:rsid w:val="006D160C"/>
    <w:rsid w:val="006D1661"/>
    <w:rsid w:val="006D3821"/>
    <w:rsid w:val="006D3B3D"/>
    <w:rsid w:val="006D3E92"/>
    <w:rsid w:val="006D4037"/>
    <w:rsid w:val="006D567D"/>
    <w:rsid w:val="006D6893"/>
    <w:rsid w:val="006D68C6"/>
    <w:rsid w:val="006D7057"/>
    <w:rsid w:val="006D78A1"/>
    <w:rsid w:val="006D7D3C"/>
    <w:rsid w:val="006D7E3F"/>
    <w:rsid w:val="006E09E3"/>
    <w:rsid w:val="006E0D91"/>
    <w:rsid w:val="006E1634"/>
    <w:rsid w:val="006E1F6F"/>
    <w:rsid w:val="006E2298"/>
    <w:rsid w:val="006E2A16"/>
    <w:rsid w:val="006E2DB3"/>
    <w:rsid w:val="006E30A3"/>
    <w:rsid w:val="006E331A"/>
    <w:rsid w:val="006E394B"/>
    <w:rsid w:val="006E4120"/>
    <w:rsid w:val="006E427B"/>
    <w:rsid w:val="006E5125"/>
    <w:rsid w:val="006E5547"/>
    <w:rsid w:val="006E5E69"/>
    <w:rsid w:val="006E60B2"/>
    <w:rsid w:val="006E6EF9"/>
    <w:rsid w:val="006E76DA"/>
    <w:rsid w:val="006E7888"/>
    <w:rsid w:val="006F0AB7"/>
    <w:rsid w:val="006F0BB5"/>
    <w:rsid w:val="006F23A4"/>
    <w:rsid w:val="006F25CB"/>
    <w:rsid w:val="006F277F"/>
    <w:rsid w:val="006F27CE"/>
    <w:rsid w:val="006F2F46"/>
    <w:rsid w:val="006F33B1"/>
    <w:rsid w:val="006F3667"/>
    <w:rsid w:val="006F42A7"/>
    <w:rsid w:val="006F461B"/>
    <w:rsid w:val="006F52CB"/>
    <w:rsid w:val="006F537B"/>
    <w:rsid w:val="006F5417"/>
    <w:rsid w:val="006F54A2"/>
    <w:rsid w:val="006F54AD"/>
    <w:rsid w:val="006F55D4"/>
    <w:rsid w:val="006F56A2"/>
    <w:rsid w:val="006F610A"/>
    <w:rsid w:val="006F6284"/>
    <w:rsid w:val="006F6435"/>
    <w:rsid w:val="006F6A89"/>
    <w:rsid w:val="006F760B"/>
    <w:rsid w:val="007000B9"/>
    <w:rsid w:val="007007F4"/>
    <w:rsid w:val="00700EBC"/>
    <w:rsid w:val="00702724"/>
    <w:rsid w:val="0070278F"/>
    <w:rsid w:val="0070292C"/>
    <w:rsid w:val="00704A01"/>
    <w:rsid w:val="00704D9C"/>
    <w:rsid w:val="00705038"/>
    <w:rsid w:val="007052D1"/>
    <w:rsid w:val="007053BA"/>
    <w:rsid w:val="00706085"/>
    <w:rsid w:val="0070633E"/>
    <w:rsid w:val="00706598"/>
    <w:rsid w:val="007068A9"/>
    <w:rsid w:val="00707145"/>
    <w:rsid w:val="007077FA"/>
    <w:rsid w:val="007078B6"/>
    <w:rsid w:val="00707B38"/>
    <w:rsid w:val="007106F5"/>
    <w:rsid w:val="00710B75"/>
    <w:rsid w:val="007111E3"/>
    <w:rsid w:val="007122C1"/>
    <w:rsid w:val="00712649"/>
    <w:rsid w:val="0071386A"/>
    <w:rsid w:val="007139EA"/>
    <w:rsid w:val="00713A75"/>
    <w:rsid w:val="00715542"/>
    <w:rsid w:val="0071580F"/>
    <w:rsid w:val="00715873"/>
    <w:rsid w:val="00715C32"/>
    <w:rsid w:val="0071683D"/>
    <w:rsid w:val="00716B5B"/>
    <w:rsid w:val="007171C1"/>
    <w:rsid w:val="00717586"/>
    <w:rsid w:val="007176FB"/>
    <w:rsid w:val="00720544"/>
    <w:rsid w:val="0072080D"/>
    <w:rsid w:val="0072157F"/>
    <w:rsid w:val="0072200F"/>
    <w:rsid w:val="00722699"/>
    <w:rsid w:val="00722813"/>
    <w:rsid w:val="007228AD"/>
    <w:rsid w:val="007232E9"/>
    <w:rsid w:val="007236BE"/>
    <w:rsid w:val="0072419B"/>
    <w:rsid w:val="0072431E"/>
    <w:rsid w:val="0072499D"/>
    <w:rsid w:val="00724ADD"/>
    <w:rsid w:val="00724E7D"/>
    <w:rsid w:val="0072561C"/>
    <w:rsid w:val="0072597A"/>
    <w:rsid w:val="00726222"/>
    <w:rsid w:val="007265C3"/>
    <w:rsid w:val="0072722D"/>
    <w:rsid w:val="007274FA"/>
    <w:rsid w:val="007318DC"/>
    <w:rsid w:val="007318F9"/>
    <w:rsid w:val="00731EFD"/>
    <w:rsid w:val="00732140"/>
    <w:rsid w:val="0073219E"/>
    <w:rsid w:val="00732A29"/>
    <w:rsid w:val="00732DC3"/>
    <w:rsid w:val="0073345B"/>
    <w:rsid w:val="0073440C"/>
    <w:rsid w:val="007345AD"/>
    <w:rsid w:val="00734976"/>
    <w:rsid w:val="00734EE0"/>
    <w:rsid w:val="00735A6F"/>
    <w:rsid w:val="00735E54"/>
    <w:rsid w:val="0073634A"/>
    <w:rsid w:val="00736525"/>
    <w:rsid w:val="007365D1"/>
    <w:rsid w:val="00736B24"/>
    <w:rsid w:val="00736F52"/>
    <w:rsid w:val="007371FD"/>
    <w:rsid w:val="0073776A"/>
    <w:rsid w:val="00737F5B"/>
    <w:rsid w:val="007403A5"/>
    <w:rsid w:val="007406CD"/>
    <w:rsid w:val="00740848"/>
    <w:rsid w:val="00740B91"/>
    <w:rsid w:val="00740BAA"/>
    <w:rsid w:val="00740FE4"/>
    <w:rsid w:val="0074121C"/>
    <w:rsid w:val="007420BD"/>
    <w:rsid w:val="007422C1"/>
    <w:rsid w:val="0074247B"/>
    <w:rsid w:val="007424C9"/>
    <w:rsid w:val="00742618"/>
    <w:rsid w:val="007432E2"/>
    <w:rsid w:val="007434E4"/>
    <w:rsid w:val="007434FC"/>
    <w:rsid w:val="007436B4"/>
    <w:rsid w:val="007447F7"/>
    <w:rsid w:val="0074501F"/>
    <w:rsid w:val="00745DE8"/>
    <w:rsid w:val="00745FE0"/>
    <w:rsid w:val="00746452"/>
    <w:rsid w:val="007469A6"/>
    <w:rsid w:val="00746A79"/>
    <w:rsid w:val="00746DBF"/>
    <w:rsid w:val="007472EB"/>
    <w:rsid w:val="00747C1F"/>
    <w:rsid w:val="007507A8"/>
    <w:rsid w:val="00750901"/>
    <w:rsid w:val="00751A33"/>
    <w:rsid w:val="00751D20"/>
    <w:rsid w:val="00751EE9"/>
    <w:rsid w:val="0075234A"/>
    <w:rsid w:val="007524E3"/>
    <w:rsid w:val="0075282E"/>
    <w:rsid w:val="0075299B"/>
    <w:rsid w:val="00752C0D"/>
    <w:rsid w:val="00752C54"/>
    <w:rsid w:val="00752F45"/>
    <w:rsid w:val="0075309B"/>
    <w:rsid w:val="0075396A"/>
    <w:rsid w:val="00753A1F"/>
    <w:rsid w:val="00753B3A"/>
    <w:rsid w:val="00753E4E"/>
    <w:rsid w:val="00753ED3"/>
    <w:rsid w:val="00753EE2"/>
    <w:rsid w:val="007542FF"/>
    <w:rsid w:val="007544A3"/>
    <w:rsid w:val="00754599"/>
    <w:rsid w:val="00754A49"/>
    <w:rsid w:val="00754EC7"/>
    <w:rsid w:val="007553FA"/>
    <w:rsid w:val="00756785"/>
    <w:rsid w:val="00756A32"/>
    <w:rsid w:val="00756CB2"/>
    <w:rsid w:val="00757588"/>
    <w:rsid w:val="0076037A"/>
    <w:rsid w:val="00760ADE"/>
    <w:rsid w:val="00760E32"/>
    <w:rsid w:val="00760FB8"/>
    <w:rsid w:val="007612A0"/>
    <w:rsid w:val="00761EB3"/>
    <w:rsid w:val="00762ECC"/>
    <w:rsid w:val="00763411"/>
    <w:rsid w:val="0076354C"/>
    <w:rsid w:val="00763D85"/>
    <w:rsid w:val="00763E61"/>
    <w:rsid w:val="007640ED"/>
    <w:rsid w:val="007643DB"/>
    <w:rsid w:val="00765132"/>
    <w:rsid w:val="00765ACB"/>
    <w:rsid w:val="00765D50"/>
    <w:rsid w:val="00765DA7"/>
    <w:rsid w:val="0076605F"/>
    <w:rsid w:val="0076612D"/>
    <w:rsid w:val="00766C1D"/>
    <w:rsid w:val="00766D9B"/>
    <w:rsid w:val="00766FE2"/>
    <w:rsid w:val="00767128"/>
    <w:rsid w:val="007674A5"/>
    <w:rsid w:val="00767B15"/>
    <w:rsid w:val="00767CFE"/>
    <w:rsid w:val="0077047E"/>
    <w:rsid w:val="0077055A"/>
    <w:rsid w:val="007723C3"/>
    <w:rsid w:val="00772B49"/>
    <w:rsid w:val="00772F9B"/>
    <w:rsid w:val="00773241"/>
    <w:rsid w:val="007735F2"/>
    <w:rsid w:val="00773E8A"/>
    <w:rsid w:val="00774294"/>
    <w:rsid w:val="007747C0"/>
    <w:rsid w:val="007749B1"/>
    <w:rsid w:val="00774A1B"/>
    <w:rsid w:val="00774E0F"/>
    <w:rsid w:val="00777805"/>
    <w:rsid w:val="00777B37"/>
    <w:rsid w:val="00781221"/>
    <w:rsid w:val="007820F4"/>
    <w:rsid w:val="00782490"/>
    <w:rsid w:val="007824FF"/>
    <w:rsid w:val="00782541"/>
    <w:rsid w:val="007838E9"/>
    <w:rsid w:val="00784084"/>
    <w:rsid w:val="007849DF"/>
    <w:rsid w:val="00784CA9"/>
    <w:rsid w:val="0078535C"/>
    <w:rsid w:val="007853AB"/>
    <w:rsid w:val="00785F52"/>
    <w:rsid w:val="00786146"/>
    <w:rsid w:val="00787230"/>
    <w:rsid w:val="00790A8E"/>
    <w:rsid w:val="00791242"/>
    <w:rsid w:val="0079146F"/>
    <w:rsid w:val="00791662"/>
    <w:rsid w:val="00791AC0"/>
    <w:rsid w:val="007928D3"/>
    <w:rsid w:val="00792900"/>
    <w:rsid w:val="00792AF0"/>
    <w:rsid w:val="00792EB7"/>
    <w:rsid w:val="00793C10"/>
    <w:rsid w:val="00794A15"/>
    <w:rsid w:val="007953B7"/>
    <w:rsid w:val="007963BE"/>
    <w:rsid w:val="00796424"/>
    <w:rsid w:val="00796546"/>
    <w:rsid w:val="00796D38"/>
    <w:rsid w:val="00796F65"/>
    <w:rsid w:val="0079730C"/>
    <w:rsid w:val="00797442"/>
    <w:rsid w:val="00797D5A"/>
    <w:rsid w:val="007A03DA"/>
    <w:rsid w:val="007A0A9C"/>
    <w:rsid w:val="007A0BBF"/>
    <w:rsid w:val="007A11EE"/>
    <w:rsid w:val="007A1377"/>
    <w:rsid w:val="007A1DCA"/>
    <w:rsid w:val="007A2309"/>
    <w:rsid w:val="007A26DD"/>
    <w:rsid w:val="007A29EA"/>
    <w:rsid w:val="007A2BDE"/>
    <w:rsid w:val="007A2DF1"/>
    <w:rsid w:val="007A3673"/>
    <w:rsid w:val="007A391B"/>
    <w:rsid w:val="007A3E0C"/>
    <w:rsid w:val="007A414E"/>
    <w:rsid w:val="007A4AE6"/>
    <w:rsid w:val="007A55B2"/>
    <w:rsid w:val="007A56C3"/>
    <w:rsid w:val="007A6ED9"/>
    <w:rsid w:val="007A7979"/>
    <w:rsid w:val="007A7ABC"/>
    <w:rsid w:val="007A7D82"/>
    <w:rsid w:val="007B04B7"/>
    <w:rsid w:val="007B0950"/>
    <w:rsid w:val="007B0D96"/>
    <w:rsid w:val="007B0FF6"/>
    <w:rsid w:val="007B1FCD"/>
    <w:rsid w:val="007B21BD"/>
    <w:rsid w:val="007B3840"/>
    <w:rsid w:val="007B3858"/>
    <w:rsid w:val="007B4306"/>
    <w:rsid w:val="007B4ACF"/>
    <w:rsid w:val="007B5046"/>
    <w:rsid w:val="007B565E"/>
    <w:rsid w:val="007B56BE"/>
    <w:rsid w:val="007B56DE"/>
    <w:rsid w:val="007B6858"/>
    <w:rsid w:val="007B7455"/>
    <w:rsid w:val="007B7478"/>
    <w:rsid w:val="007B7BAB"/>
    <w:rsid w:val="007B7C86"/>
    <w:rsid w:val="007C059A"/>
    <w:rsid w:val="007C140C"/>
    <w:rsid w:val="007C1AFA"/>
    <w:rsid w:val="007C1BE8"/>
    <w:rsid w:val="007C1E27"/>
    <w:rsid w:val="007C27DE"/>
    <w:rsid w:val="007C2A1D"/>
    <w:rsid w:val="007C2B60"/>
    <w:rsid w:val="007C2B75"/>
    <w:rsid w:val="007C2EF3"/>
    <w:rsid w:val="007C42E2"/>
    <w:rsid w:val="007C4EA1"/>
    <w:rsid w:val="007C5313"/>
    <w:rsid w:val="007C593A"/>
    <w:rsid w:val="007C6440"/>
    <w:rsid w:val="007C6700"/>
    <w:rsid w:val="007C6C21"/>
    <w:rsid w:val="007C6D1A"/>
    <w:rsid w:val="007C75C2"/>
    <w:rsid w:val="007C78D7"/>
    <w:rsid w:val="007C7BE6"/>
    <w:rsid w:val="007C7F74"/>
    <w:rsid w:val="007D04FE"/>
    <w:rsid w:val="007D09D7"/>
    <w:rsid w:val="007D1BF4"/>
    <w:rsid w:val="007D39E3"/>
    <w:rsid w:val="007D442E"/>
    <w:rsid w:val="007D53A9"/>
    <w:rsid w:val="007D56A6"/>
    <w:rsid w:val="007D5F5E"/>
    <w:rsid w:val="007D5FFD"/>
    <w:rsid w:val="007D6004"/>
    <w:rsid w:val="007D6435"/>
    <w:rsid w:val="007D64A7"/>
    <w:rsid w:val="007D6844"/>
    <w:rsid w:val="007D6A88"/>
    <w:rsid w:val="007D6D2B"/>
    <w:rsid w:val="007D702E"/>
    <w:rsid w:val="007D75E9"/>
    <w:rsid w:val="007D77A4"/>
    <w:rsid w:val="007E05A4"/>
    <w:rsid w:val="007E068C"/>
    <w:rsid w:val="007E06DA"/>
    <w:rsid w:val="007E0DB3"/>
    <w:rsid w:val="007E0E39"/>
    <w:rsid w:val="007E0F69"/>
    <w:rsid w:val="007E1428"/>
    <w:rsid w:val="007E142A"/>
    <w:rsid w:val="007E192E"/>
    <w:rsid w:val="007E1BAB"/>
    <w:rsid w:val="007E23DC"/>
    <w:rsid w:val="007E25F8"/>
    <w:rsid w:val="007E2ADB"/>
    <w:rsid w:val="007E3255"/>
    <w:rsid w:val="007E3691"/>
    <w:rsid w:val="007E3A1B"/>
    <w:rsid w:val="007E3C37"/>
    <w:rsid w:val="007E4160"/>
    <w:rsid w:val="007E447F"/>
    <w:rsid w:val="007E4526"/>
    <w:rsid w:val="007E45B9"/>
    <w:rsid w:val="007E472B"/>
    <w:rsid w:val="007E4C42"/>
    <w:rsid w:val="007E50CD"/>
    <w:rsid w:val="007E5592"/>
    <w:rsid w:val="007E58C5"/>
    <w:rsid w:val="007E63B8"/>
    <w:rsid w:val="007E6D24"/>
    <w:rsid w:val="007E7281"/>
    <w:rsid w:val="007E77C0"/>
    <w:rsid w:val="007E7BEE"/>
    <w:rsid w:val="007F0482"/>
    <w:rsid w:val="007F08BD"/>
    <w:rsid w:val="007F158D"/>
    <w:rsid w:val="007F1CD4"/>
    <w:rsid w:val="007F2365"/>
    <w:rsid w:val="007F3124"/>
    <w:rsid w:val="007F32EB"/>
    <w:rsid w:val="007F3405"/>
    <w:rsid w:val="007F3604"/>
    <w:rsid w:val="007F3D5A"/>
    <w:rsid w:val="007F43BD"/>
    <w:rsid w:val="007F44FC"/>
    <w:rsid w:val="007F5EA6"/>
    <w:rsid w:val="007F6005"/>
    <w:rsid w:val="007F6102"/>
    <w:rsid w:val="007F6287"/>
    <w:rsid w:val="007F64B8"/>
    <w:rsid w:val="007F743B"/>
    <w:rsid w:val="007F7D9B"/>
    <w:rsid w:val="00800126"/>
    <w:rsid w:val="00801925"/>
    <w:rsid w:val="008019F0"/>
    <w:rsid w:val="00801D9E"/>
    <w:rsid w:val="00801DD5"/>
    <w:rsid w:val="00802331"/>
    <w:rsid w:val="0080277B"/>
    <w:rsid w:val="00803855"/>
    <w:rsid w:val="0080398C"/>
    <w:rsid w:val="008041AE"/>
    <w:rsid w:val="008043DC"/>
    <w:rsid w:val="00804723"/>
    <w:rsid w:val="00804DD4"/>
    <w:rsid w:val="0080537E"/>
    <w:rsid w:val="008053F1"/>
    <w:rsid w:val="00805807"/>
    <w:rsid w:val="00805D2B"/>
    <w:rsid w:val="0080631B"/>
    <w:rsid w:val="008069CF"/>
    <w:rsid w:val="00806A13"/>
    <w:rsid w:val="00806DAD"/>
    <w:rsid w:val="0080740B"/>
    <w:rsid w:val="0080774C"/>
    <w:rsid w:val="0080788B"/>
    <w:rsid w:val="00810034"/>
    <w:rsid w:val="0081082C"/>
    <w:rsid w:val="00810D98"/>
    <w:rsid w:val="00811074"/>
    <w:rsid w:val="00811A1E"/>
    <w:rsid w:val="00812F6B"/>
    <w:rsid w:val="0081302A"/>
    <w:rsid w:val="00813233"/>
    <w:rsid w:val="00813265"/>
    <w:rsid w:val="00813380"/>
    <w:rsid w:val="00813A29"/>
    <w:rsid w:val="008142F4"/>
    <w:rsid w:val="008143BA"/>
    <w:rsid w:val="008147BC"/>
    <w:rsid w:val="0081480C"/>
    <w:rsid w:val="0081627C"/>
    <w:rsid w:val="00816505"/>
    <w:rsid w:val="00816593"/>
    <w:rsid w:val="00816BD2"/>
    <w:rsid w:val="00817DCF"/>
    <w:rsid w:val="008203BC"/>
    <w:rsid w:val="008203CD"/>
    <w:rsid w:val="0082086F"/>
    <w:rsid w:val="00820BFC"/>
    <w:rsid w:val="00821611"/>
    <w:rsid w:val="00821691"/>
    <w:rsid w:val="0082170E"/>
    <w:rsid w:val="00821D2A"/>
    <w:rsid w:val="00822261"/>
    <w:rsid w:val="0082275C"/>
    <w:rsid w:val="00823112"/>
    <w:rsid w:val="00823C14"/>
    <w:rsid w:val="00823D9E"/>
    <w:rsid w:val="00823F30"/>
    <w:rsid w:val="00824375"/>
    <w:rsid w:val="008249C6"/>
    <w:rsid w:val="00824BDA"/>
    <w:rsid w:val="00824DD3"/>
    <w:rsid w:val="008250A2"/>
    <w:rsid w:val="00825129"/>
    <w:rsid w:val="00825374"/>
    <w:rsid w:val="00825CAC"/>
    <w:rsid w:val="00826EB6"/>
    <w:rsid w:val="00826EE5"/>
    <w:rsid w:val="00830480"/>
    <w:rsid w:val="0083086F"/>
    <w:rsid w:val="00831551"/>
    <w:rsid w:val="00831661"/>
    <w:rsid w:val="00831679"/>
    <w:rsid w:val="00831EF2"/>
    <w:rsid w:val="008332C6"/>
    <w:rsid w:val="008335C4"/>
    <w:rsid w:val="00833C06"/>
    <w:rsid w:val="00833D98"/>
    <w:rsid w:val="0083401E"/>
    <w:rsid w:val="00834360"/>
    <w:rsid w:val="0083445C"/>
    <w:rsid w:val="00834775"/>
    <w:rsid w:val="00834B6F"/>
    <w:rsid w:val="00834E59"/>
    <w:rsid w:val="00834FFA"/>
    <w:rsid w:val="008355C0"/>
    <w:rsid w:val="00835841"/>
    <w:rsid w:val="00835B79"/>
    <w:rsid w:val="008363CA"/>
    <w:rsid w:val="00836A1B"/>
    <w:rsid w:val="00836CD4"/>
    <w:rsid w:val="00836F57"/>
    <w:rsid w:val="00836FD9"/>
    <w:rsid w:val="00837115"/>
    <w:rsid w:val="00837A3E"/>
    <w:rsid w:val="008401BC"/>
    <w:rsid w:val="008407D6"/>
    <w:rsid w:val="00840A94"/>
    <w:rsid w:val="008411A2"/>
    <w:rsid w:val="00842779"/>
    <w:rsid w:val="008444CD"/>
    <w:rsid w:val="008448B0"/>
    <w:rsid w:val="00845537"/>
    <w:rsid w:val="00846D1C"/>
    <w:rsid w:val="008472FF"/>
    <w:rsid w:val="00850344"/>
    <w:rsid w:val="0085085B"/>
    <w:rsid w:val="008513B4"/>
    <w:rsid w:val="0085141F"/>
    <w:rsid w:val="00851ED6"/>
    <w:rsid w:val="00852342"/>
    <w:rsid w:val="00852EE3"/>
    <w:rsid w:val="008534AE"/>
    <w:rsid w:val="008541DC"/>
    <w:rsid w:val="0085440A"/>
    <w:rsid w:val="008544BE"/>
    <w:rsid w:val="00854D8A"/>
    <w:rsid w:val="00855180"/>
    <w:rsid w:val="00855FA7"/>
    <w:rsid w:val="008561D5"/>
    <w:rsid w:val="00856E21"/>
    <w:rsid w:val="008574B2"/>
    <w:rsid w:val="0085787D"/>
    <w:rsid w:val="00860705"/>
    <w:rsid w:val="00860A7D"/>
    <w:rsid w:val="00861195"/>
    <w:rsid w:val="008618AC"/>
    <w:rsid w:val="00861BAA"/>
    <w:rsid w:val="00861E95"/>
    <w:rsid w:val="00862101"/>
    <w:rsid w:val="0086219B"/>
    <w:rsid w:val="00862ADF"/>
    <w:rsid w:val="008638CD"/>
    <w:rsid w:val="00863D46"/>
    <w:rsid w:val="008641F3"/>
    <w:rsid w:val="0086508C"/>
    <w:rsid w:val="008652EF"/>
    <w:rsid w:val="00865CFA"/>
    <w:rsid w:val="008662A6"/>
    <w:rsid w:val="008663BB"/>
    <w:rsid w:val="00866462"/>
    <w:rsid w:val="008669EE"/>
    <w:rsid w:val="00866BA4"/>
    <w:rsid w:val="008672EF"/>
    <w:rsid w:val="00867E67"/>
    <w:rsid w:val="00867E82"/>
    <w:rsid w:val="008706A6"/>
    <w:rsid w:val="00870E4C"/>
    <w:rsid w:val="00872429"/>
    <w:rsid w:val="0087246D"/>
    <w:rsid w:val="008724B9"/>
    <w:rsid w:val="008731A7"/>
    <w:rsid w:val="00873872"/>
    <w:rsid w:val="00873D75"/>
    <w:rsid w:val="00873F29"/>
    <w:rsid w:val="008744D4"/>
    <w:rsid w:val="0087545A"/>
    <w:rsid w:val="00875501"/>
    <w:rsid w:val="00875C80"/>
    <w:rsid w:val="00876925"/>
    <w:rsid w:val="00876D05"/>
    <w:rsid w:val="00876D91"/>
    <w:rsid w:val="0087717A"/>
    <w:rsid w:val="008772C6"/>
    <w:rsid w:val="008776A5"/>
    <w:rsid w:val="008778CC"/>
    <w:rsid w:val="00877BCC"/>
    <w:rsid w:val="00877F55"/>
    <w:rsid w:val="00881BE8"/>
    <w:rsid w:val="00881FB0"/>
    <w:rsid w:val="0088232A"/>
    <w:rsid w:val="00882758"/>
    <w:rsid w:val="0088318E"/>
    <w:rsid w:val="00883394"/>
    <w:rsid w:val="008834CE"/>
    <w:rsid w:val="00883993"/>
    <w:rsid w:val="00883D7A"/>
    <w:rsid w:val="008851C6"/>
    <w:rsid w:val="00885254"/>
    <w:rsid w:val="008858F8"/>
    <w:rsid w:val="00885A3E"/>
    <w:rsid w:val="0088605D"/>
    <w:rsid w:val="00886C9C"/>
    <w:rsid w:val="0088747E"/>
    <w:rsid w:val="008876B7"/>
    <w:rsid w:val="00890EA8"/>
    <w:rsid w:val="008911CD"/>
    <w:rsid w:val="00891B05"/>
    <w:rsid w:val="00891BD9"/>
    <w:rsid w:val="00891E51"/>
    <w:rsid w:val="0089300F"/>
    <w:rsid w:val="00893388"/>
    <w:rsid w:val="008941AF"/>
    <w:rsid w:val="00894D4D"/>
    <w:rsid w:val="00894F5F"/>
    <w:rsid w:val="008956FA"/>
    <w:rsid w:val="00895712"/>
    <w:rsid w:val="008958F0"/>
    <w:rsid w:val="00895C93"/>
    <w:rsid w:val="00896675"/>
    <w:rsid w:val="00896959"/>
    <w:rsid w:val="00896DB3"/>
    <w:rsid w:val="00896E31"/>
    <w:rsid w:val="00897042"/>
    <w:rsid w:val="008A0D94"/>
    <w:rsid w:val="008A158E"/>
    <w:rsid w:val="008A17A5"/>
    <w:rsid w:val="008A18CE"/>
    <w:rsid w:val="008A1B1B"/>
    <w:rsid w:val="008A210B"/>
    <w:rsid w:val="008A2377"/>
    <w:rsid w:val="008A257C"/>
    <w:rsid w:val="008A29E9"/>
    <w:rsid w:val="008A316F"/>
    <w:rsid w:val="008A43BC"/>
    <w:rsid w:val="008A4B0B"/>
    <w:rsid w:val="008A5AA7"/>
    <w:rsid w:val="008A5BD3"/>
    <w:rsid w:val="008A5EE6"/>
    <w:rsid w:val="008A788F"/>
    <w:rsid w:val="008A7E95"/>
    <w:rsid w:val="008B0421"/>
    <w:rsid w:val="008B0D41"/>
    <w:rsid w:val="008B0D7C"/>
    <w:rsid w:val="008B12B6"/>
    <w:rsid w:val="008B1541"/>
    <w:rsid w:val="008B1627"/>
    <w:rsid w:val="008B227B"/>
    <w:rsid w:val="008B228E"/>
    <w:rsid w:val="008B2DC5"/>
    <w:rsid w:val="008B336E"/>
    <w:rsid w:val="008B34F8"/>
    <w:rsid w:val="008B3754"/>
    <w:rsid w:val="008B3EE5"/>
    <w:rsid w:val="008B426A"/>
    <w:rsid w:val="008B4472"/>
    <w:rsid w:val="008B4660"/>
    <w:rsid w:val="008B47AA"/>
    <w:rsid w:val="008B4AB0"/>
    <w:rsid w:val="008B5233"/>
    <w:rsid w:val="008B5B78"/>
    <w:rsid w:val="008B5D4D"/>
    <w:rsid w:val="008B647E"/>
    <w:rsid w:val="008B65F9"/>
    <w:rsid w:val="008B6BAD"/>
    <w:rsid w:val="008B74EA"/>
    <w:rsid w:val="008B7733"/>
    <w:rsid w:val="008B7753"/>
    <w:rsid w:val="008B7A2B"/>
    <w:rsid w:val="008B7BB2"/>
    <w:rsid w:val="008C0573"/>
    <w:rsid w:val="008C0917"/>
    <w:rsid w:val="008C15FD"/>
    <w:rsid w:val="008C17A8"/>
    <w:rsid w:val="008C192D"/>
    <w:rsid w:val="008C2174"/>
    <w:rsid w:val="008C285E"/>
    <w:rsid w:val="008C2975"/>
    <w:rsid w:val="008C2F3F"/>
    <w:rsid w:val="008C3062"/>
    <w:rsid w:val="008C3738"/>
    <w:rsid w:val="008C39E6"/>
    <w:rsid w:val="008C3CB3"/>
    <w:rsid w:val="008C3DDC"/>
    <w:rsid w:val="008C3E7F"/>
    <w:rsid w:val="008C40F9"/>
    <w:rsid w:val="008C4189"/>
    <w:rsid w:val="008C61DB"/>
    <w:rsid w:val="008C6C9D"/>
    <w:rsid w:val="008C78F9"/>
    <w:rsid w:val="008D052B"/>
    <w:rsid w:val="008D0729"/>
    <w:rsid w:val="008D0E23"/>
    <w:rsid w:val="008D146B"/>
    <w:rsid w:val="008D19C5"/>
    <w:rsid w:val="008D291D"/>
    <w:rsid w:val="008D2E87"/>
    <w:rsid w:val="008D2E89"/>
    <w:rsid w:val="008D31F7"/>
    <w:rsid w:val="008D368B"/>
    <w:rsid w:val="008D3D47"/>
    <w:rsid w:val="008D43CD"/>
    <w:rsid w:val="008D44FF"/>
    <w:rsid w:val="008D4DFE"/>
    <w:rsid w:val="008D51F6"/>
    <w:rsid w:val="008D5BE6"/>
    <w:rsid w:val="008D70AA"/>
    <w:rsid w:val="008D7C1D"/>
    <w:rsid w:val="008D7E62"/>
    <w:rsid w:val="008E0159"/>
    <w:rsid w:val="008E11DA"/>
    <w:rsid w:val="008E124C"/>
    <w:rsid w:val="008E15CC"/>
    <w:rsid w:val="008E2955"/>
    <w:rsid w:val="008E29BE"/>
    <w:rsid w:val="008E2CBF"/>
    <w:rsid w:val="008E3D5F"/>
    <w:rsid w:val="008E4129"/>
    <w:rsid w:val="008E41DA"/>
    <w:rsid w:val="008E445E"/>
    <w:rsid w:val="008E4AB6"/>
    <w:rsid w:val="008E5570"/>
    <w:rsid w:val="008E5AB0"/>
    <w:rsid w:val="008E64C8"/>
    <w:rsid w:val="008E6700"/>
    <w:rsid w:val="008E7961"/>
    <w:rsid w:val="008F01B8"/>
    <w:rsid w:val="008F02AE"/>
    <w:rsid w:val="008F0506"/>
    <w:rsid w:val="008F1B17"/>
    <w:rsid w:val="008F208E"/>
    <w:rsid w:val="008F212B"/>
    <w:rsid w:val="008F2446"/>
    <w:rsid w:val="008F2DE9"/>
    <w:rsid w:val="008F32FD"/>
    <w:rsid w:val="008F3361"/>
    <w:rsid w:val="008F35AD"/>
    <w:rsid w:val="008F3A7A"/>
    <w:rsid w:val="008F4D43"/>
    <w:rsid w:val="008F4DC5"/>
    <w:rsid w:val="008F5724"/>
    <w:rsid w:val="008F58F2"/>
    <w:rsid w:val="008F5DEC"/>
    <w:rsid w:val="008F5EFF"/>
    <w:rsid w:val="008F6964"/>
    <w:rsid w:val="008F7A8A"/>
    <w:rsid w:val="008F7CF3"/>
    <w:rsid w:val="008F7F0A"/>
    <w:rsid w:val="0090088B"/>
    <w:rsid w:val="00900BF6"/>
    <w:rsid w:val="009017AC"/>
    <w:rsid w:val="009022AB"/>
    <w:rsid w:val="00902695"/>
    <w:rsid w:val="00903687"/>
    <w:rsid w:val="00903BC8"/>
    <w:rsid w:val="009042AA"/>
    <w:rsid w:val="00905337"/>
    <w:rsid w:val="009055A3"/>
    <w:rsid w:val="0090567D"/>
    <w:rsid w:val="009056FF"/>
    <w:rsid w:val="00906009"/>
    <w:rsid w:val="009064A8"/>
    <w:rsid w:val="00906669"/>
    <w:rsid w:val="00906788"/>
    <w:rsid w:val="009070F3"/>
    <w:rsid w:val="00907158"/>
    <w:rsid w:val="0090742F"/>
    <w:rsid w:val="00907BDB"/>
    <w:rsid w:val="00910A9C"/>
    <w:rsid w:val="00910DD3"/>
    <w:rsid w:val="00911158"/>
    <w:rsid w:val="00911F07"/>
    <w:rsid w:val="00911FDD"/>
    <w:rsid w:val="0091313C"/>
    <w:rsid w:val="009132AF"/>
    <w:rsid w:val="00913668"/>
    <w:rsid w:val="00913E2A"/>
    <w:rsid w:val="00915214"/>
    <w:rsid w:val="0091629D"/>
    <w:rsid w:val="009165DF"/>
    <w:rsid w:val="00916708"/>
    <w:rsid w:val="00916763"/>
    <w:rsid w:val="00916C4E"/>
    <w:rsid w:val="00917101"/>
    <w:rsid w:val="00917683"/>
    <w:rsid w:val="00920AB8"/>
    <w:rsid w:val="00920D40"/>
    <w:rsid w:val="00921BA4"/>
    <w:rsid w:val="0092219E"/>
    <w:rsid w:val="00922742"/>
    <w:rsid w:val="00923B3D"/>
    <w:rsid w:val="00923CAF"/>
    <w:rsid w:val="00923D01"/>
    <w:rsid w:val="00924298"/>
    <w:rsid w:val="0092567D"/>
    <w:rsid w:val="009265CA"/>
    <w:rsid w:val="0092665E"/>
    <w:rsid w:val="00926C43"/>
    <w:rsid w:val="00926E1D"/>
    <w:rsid w:val="00927206"/>
    <w:rsid w:val="0092765F"/>
    <w:rsid w:val="00930E45"/>
    <w:rsid w:val="0093210E"/>
    <w:rsid w:val="009322C6"/>
    <w:rsid w:val="00932745"/>
    <w:rsid w:val="00933129"/>
    <w:rsid w:val="009332E7"/>
    <w:rsid w:val="00933429"/>
    <w:rsid w:val="00933D3F"/>
    <w:rsid w:val="00933F4E"/>
    <w:rsid w:val="00933FFC"/>
    <w:rsid w:val="00934883"/>
    <w:rsid w:val="00934C1A"/>
    <w:rsid w:val="0093501E"/>
    <w:rsid w:val="00935127"/>
    <w:rsid w:val="00935206"/>
    <w:rsid w:val="009355C6"/>
    <w:rsid w:val="00935882"/>
    <w:rsid w:val="00935BA8"/>
    <w:rsid w:val="00935E25"/>
    <w:rsid w:val="00935F1C"/>
    <w:rsid w:val="009367E7"/>
    <w:rsid w:val="0093688F"/>
    <w:rsid w:val="00936EEB"/>
    <w:rsid w:val="00937557"/>
    <w:rsid w:val="00937736"/>
    <w:rsid w:val="00937844"/>
    <w:rsid w:val="00940318"/>
    <w:rsid w:val="00940342"/>
    <w:rsid w:val="00940FE4"/>
    <w:rsid w:val="0094124E"/>
    <w:rsid w:val="009417CF"/>
    <w:rsid w:val="00941C22"/>
    <w:rsid w:val="00941EF8"/>
    <w:rsid w:val="0094252C"/>
    <w:rsid w:val="00942591"/>
    <w:rsid w:val="00943F38"/>
    <w:rsid w:val="00944202"/>
    <w:rsid w:val="00945946"/>
    <w:rsid w:val="00945EFF"/>
    <w:rsid w:val="00945F6F"/>
    <w:rsid w:val="009461A5"/>
    <w:rsid w:val="0094648D"/>
    <w:rsid w:val="0094718D"/>
    <w:rsid w:val="00947C90"/>
    <w:rsid w:val="009500AB"/>
    <w:rsid w:val="00950299"/>
    <w:rsid w:val="009506FF"/>
    <w:rsid w:val="0095071A"/>
    <w:rsid w:val="009513ED"/>
    <w:rsid w:val="00951E29"/>
    <w:rsid w:val="0095226A"/>
    <w:rsid w:val="0095233C"/>
    <w:rsid w:val="00952BD9"/>
    <w:rsid w:val="009534BA"/>
    <w:rsid w:val="00953607"/>
    <w:rsid w:val="00953880"/>
    <w:rsid w:val="00953C16"/>
    <w:rsid w:val="00954AD3"/>
    <w:rsid w:val="00955273"/>
    <w:rsid w:val="009556B5"/>
    <w:rsid w:val="0095576A"/>
    <w:rsid w:val="009557F8"/>
    <w:rsid w:val="00955856"/>
    <w:rsid w:val="0095587A"/>
    <w:rsid w:val="00955C5E"/>
    <w:rsid w:val="00956F0F"/>
    <w:rsid w:val="009575DF"/>
    <w:rsid w:val="00957BDD"/>
    <w:rsid w:val="00960269"/>
    <w:rsid w:val="0096087B"/>
    <w:rsid w:val="00961BE9"/>
    <w:rsid w:val="00962203"/>
    <w:rsid w:val="00962897"/>
    <w:rsid w:val="00962A78"/>
    <w:rsid w:val="0096352C"/>
    <w:rsid w:val="00963B3E"/>
    <w:rsid w:val="00963BA6"/>
    <w:rsid w:val="009645D7"/>
    <w:rsid w:val="0096460A"/>
    <w:rsid w:val="00965B8E"/>
    <w:rsid w:val="0096644A"/>
    <w:rsid w:val="009667A8"/>
    <w:rsid w:val="00966D99"/>
    <w:rsid w:val="00966DAF"/>
    <w:rsid w:val="00967115"/>
    <w:rsid w:val="0096723C"/>
    <w:rsid w:val="009672D0"/>
    <w:rsid w:val="00967599"/>
    <w:rsid w:val="00967BEE"/>
    <w:rsid w:val="009705A0"/>
    <w:rsid w:val="009705C4"/>
    <w:rsid w:val="009706FE"/>
    <w:rsid w:val="0097099A"/>
    <w:rsid w:val="00970A45"/>
    <w:rsid w:val="00970FBF"/>
    <w:rsid w:val="00971008"/>
    <w:rsid w:val="00971392"/>
    <w:rsid w:val="00971492"/>
    <w:rsid w:val="009720D4"/>
    <w:rsid w:val="009732C7"/>
    <w:rsid w:val="00973787"/>
    <w:rsid w:val="0097379E"/>
    <w:rsid w:val="009737A0"/>
    <w:rsid w:val="00974099"/>
    <w:rsid w:val="009740CF"/>
    <w:rsid w:val="00974514"/>
    <w:rsid w:val="00975EF5"/>
    <w:rsid w:val="00975F37"/>
    <w:rsid w:val="00976CC8"/>
    <w:rsid w:val="00976E3C"/>
    <w:rsid w:val="00976F60"/>
    <w:rsid w:val="009776EC"/>
    <w:rsid w:val="00977927"/>
    <w:rsid w:val="00977B57"/>
    <w:rsid w:val="00980136"/>
    <w:rsid w:val="00980A19"/>
    <w:rsid w:val="00980C06"/>
    <w:rsid w:val="00980D93"/>
    <w:rsid w:val="009819E4"/>
    <w:rsid w:val="00982A01"/>
    <w:rsid w:val="00982D05"/>
    <w:rsid w:val="00983811"/>
    <w:rsid w:val="00984FFE"/>
    <w:rsid w:val="00985320"/>
    <w:rsid w:val="00985444"/>
    <w:rsid w:val="0098555F"/>
    <w:rsid w:val="00985701"/>
    <w:rsid w:val="00985F06"/>
    <w:rsid w:val="00986020"/>
    <w:rsid w:val="00986737"/>
    <w:rsid w:val="00986838"/>
    <w:rsid w:val="00986A9C"/>
    <w:rsid w:val="00987ACD"/>
    <w:rsid w:val="00987CA5"/>
    <w:rsid w:val="00987D58"/>
    <w:rsid w:val="0099011C"/>
    <w:rsid w:val="00990207"/>
    <w:rsid w:val="009902AE"/>
    <w:rsid w:val="009905A2"/>
    <w:rsid w:val="00990E07"/>
    <w:rsid w:val="009917A4"/>
    <w:rsid w:val="00991EAB"/>
    <w:rsid w:val="0099230E"/>
    <w:rsid w:val="0099231D"/>
    <w:rsid w:val="009927E3"/>
    <w:rsid w:val="0099361A"/>
    <w:rsid w:val="009938BD"/>
    <w:rsid w:val="00993A1C"/>
    <w:rsid w:val="0099411B"/>
    <w:rsid w:val="00994A1E"/>
    <w:rsid w:val="009957B2"/>
    <w:rsid w:val="00995CC8"/>
    <w:rsid w:val="00995DA0"/>
    <w:rsid w:val="009963C8"/>
    <w:rsid w:val="00996AAE"/>
    <w:rsid w:val="00996BD3"/>
    <w:rsid w:val="00996C23"/>
    <w:rsid w:val="009973C7"/>
    <w:rsid w:val="0099790B"/>
    <w:rsid w:val="0099794C"/>
    <w:rsid w:val="00997C9B"/>
    <w:rsid w:val="00997F50"/>
    <w:rsid w:val="009A16CC"/>
    <w:rsid w:val="009A1797"/>
    <w:rsid w:val="009A192E"/>
    <w:rsid w:val="009A21F6"/>
    <w:rsid w:val="009A2C00"/>
    <w:rsid w:val="009A494F"/>
    <w:rsid w:val="009A53C0"/>
    <w:rsid w:val="009A5C03"/>
    <w:rsid w:val="009A5F88"/>
    <w:rsid w:val="009A6902"/>
    <w:rsid w:val="009A7854"/>
    <w:rsid w:val="009B0727"/>
    <w:rsid w:val="009B0A7A"/>
    <w:rsid w:val="009B104E"/>
    <w:rsid w:val="009B134C"/>
    <w:rsid w:val="009B19D0"/>
    <w:rsid w:val="009B298C"/>
    <w:rsid w:val="009B2C97"/>
    <w:rsid w:val="009B39C1"/>
    <w:rsid w:val="009B3C34"/>
    <w:rsid w:val="009B3E35"/>
    <w:rsid w:val="009B45F5"/>
    <w:rsid w:val="009B4B45"/>
    <w:rsid w:val="009B4BCB"/>
    <w:rsid w:val="009B4DDC"/>
    <w:rsid w:val="009B4E0C"/>
    <w:rsid w:val="009B50CB"/>
    <w:rsid w:val="009B5FE7"/>
    <w:rsid w:val="009B6179"/>
    <w:rsid w:val="009B6D51"/>
    <w:rsid w:val="009B7876"/>
    <w:rsid w:val="009B7929"/>
    <w:rsid w:val="009B79E4"/>
    <w:rsid w:val="009B7C83"/>
    <w:rsid w:val="009C0091"/>
    <w:rsid w:val="009C0166"/>
    <w:rsid w:val="009C10C4"/>
    <w:rsid w:val="009C174A"/>
    <w:rsid w:val="009C1994"/>
    <w:rsid w:val="009C19D9"/>
    <w:rsid w:val="009C2FE9"/>
    <w:rsid w:val="009C31E4"/>
    <w:rsid w:val="009C4097"/>
    <w:rsid w:val="009C5E5A"/>
    <w:rsid w:val="009C5F82"/>
    <w:rsid w:val="009C67AA"/>
    <w:rsid w:val="009C7910"/>
    <w:rsid w:val="009C7E72"/>
    <w:rsid w:val="009D0525"/>
    <w:rsid w:val="009D0564"/>
    <w:rsid w:val="009D064E"/>
    <w:rsid w:val="009D0DF0"/>
    <w:rsid w:val="009D1885"/>
    <w:rsid w:val="009D1898"/>
    <w:rsid w:val="009D1E2C"/>
    <w:rsid w:val="009D247A"/>
    <w:rsid w:val="009D2550"/>
    <w:rsid w:val="009D317D"/>
    <w:rsid w:val="009D360B"/>
    <w:rsid w:val="009D3903"/>
    <w:rsid w:val="009D477C"/>
    <w:rsid w:val="009D497D"/>
    <w:rsid w:val="009D5B20"/>
    <w:rsid w:val="009D635C"/>
    <w:rsid w:val="009D644C"/>
    <w:rsid w:val="009D69D8"/>
    <w:rsid w:val="009D7663"/>
    <w:rsid w:val="009D7CBF"/>
    <w:rsid w:val="009E010F"/>
    <w:rsid w:val="009E02F8"/>
    <w:rsid w:val="009E06B1"/>
    <w:rsid w:val="009E12F0"/>
    <w:rsid w:val="009E2513"/>
    <w:rsid w:val="009E2989"/>
    <w:rsid w:val="009E2D94"/>
    <w:rsid w:val="009E39A4"/>
    <w:rsid w:val="009E3A9A"/>
    <w:rsid w:val="009E3E47"/>
    <w:rsid w:val="009E4011"/>
    <w:rsid w:val="009E41EC"/>
    <w:rsid w:val="009E481A"/>
    <w:rsid w:val="009E49F9"/>
    <w:rsid w:val="009E4A98"/>
    <w:rsid w:val="009E4C2A"/>
    <w:rsid w:val="009E69F1"/>
    <w:rsid w:val="009E6ECD"/>
    <w:rsid w:val="009E70A1"/>
    <w:rsid w:val="009E7173"/>
    <w:rsid w:val="009E71FA"/>
    <w:rsid w:val="009E7419"/>
    <w:rsid w:val="009E743C"/>
    <w:rsid w:val="009E772D"/>
    <w:rsid w:val="009E7BC6"/>
    <w:rsid w:val="009F04B7"/>
    <w:rsid w:val="009F063F"/>
    <w:rsid w:val="009F0C65"/>
    <w:rsid w:val="009F0CC6"/>
    <w:rsid w:val="009F1873"/>
    <w:rsid w:val="009F1D81"/>
    <w:rsid w:val="009F2B4C"/>
    <w:rsid w:val="009F314D"/>
    <w:rsid w:val="009F3876"/>
    <w:rsid w:val="009F3BB0"/>
    <w:rsid w:val="009F3DEA"/>
    <w:rsid w:val="009F411F"/>
    <w:rsid w:val="009F4224"/>
    <w:rsid w:val="009F4434"/>
    <w:rsid w:val="009F4501"/>
    <w:rsid w:val="009F459A"/>
    <w:rsid w:val="009F518E"/>
    <w:rsid w:val="009F5537"/>
    <w:rsid w:val="009F5D2B"/>
    <w:rsid w:val="009F7055"/>
    <w:rsid w:val="00A0087E"/>
    <w:rsid w:val="00A0118E"/>
    <w:rsid w:val="00A0136E"/>
    <w:rsid w:val="00A01E46"/>
    <w:rsid w:val="00A0206E"/>
    <w:rsid w:val="00A02141"/>
    <w:rsid w:val="00A02E15"/>
    <w:rsid w:val="00A0300F"/>
    <w:rsid w:val="00A03186"/>
    <w:rsid w:val="00A035A9"/>
    <w:rsid w:val="00A03A12"/>
    <w:rsid w:val="00A0526C"/>
    <w:rsid w:val="00A055D8"/>
    <w:rsid w:val="00A0620F"/>
    <w:rsid w:val="00A068A4"/>
    <w:rsid w:val="00A06F3B"/>
    <w:rsid w:val="00A07FE9"/>
    <w:rsid w:val="00A104DD"/>
    <w:rsid w:val="00A108E6"/>
    <w:rsid w:val="00A112EF"/>
    <w:rsid w:val="00A11BFA"/>
    <w:rsid w:val="00A11EBF"/>
    <w:rsid w:val="00A1259E"/>
    <w:rsid w:val="00A14774"/>
    <w:rsid w:val="00A14B81"/>
    <w:rsid w:val="00A14D44"/>
    <w:rsid w:val="00A165F7"/>
    <w:rsid w:val="00A16655"/>
    <w:rsid w:val="00A16FB2"/>
    <w:rsid w:val="00A1781F"/>
    <w:rsid w:val="00A17D8D"/>
    <w:rsid w:val="00A2064A"/>
    <w:rsid w:val="00A208E9"/>
    <w:rsid w:val="00A20EE6"/>
    <w:rsid w:val="00A21B31"/>
    <w:rsid w:val="00A21E01"/>
    <w:rsid w:val="00A21E3B"/>
    <w:rsid w:val="00A22348"/>
    <w:rsid w:val="00A226C5"/>
    <w:rsid w:val="00A227C4"/>
    <w:rsid w:val="00A22D63"/>
    <w:rsid w:val="00A23429"/>
    <w:rsid w:val="00A2397E"/>
    <w:rsid w:val="00A24038"/>
    <w:rsid w:val="00A2455C"/>
    <w:rsid w:val="00A25026"/>
    <w:rsid w:val="00A25542"/>
    <w:rsid w:val="00A25753"/>
    <w:rsid w:val="00A25AB9"/>
    <w:rsid w:val="00A25B96"/>
    <w:rsid w:val="00A25C09"/>
    <w:rsid w:val="00A25DA7"/>
    <w:rsid w:val="00A25E01"/>
    <w:rsid w:val="00A25ED9"/>
    <w:rsid w:val="00A2659F"/>
    <w:rsid w:val="00A265C9"/>
    <w:rsid w:val="00A26BAD"/>
    <w:rsid w:val="00A26F61"/>
    <w:rsid w:val="00A27810"/>
    <w:rsid w:val="00A31AEB"/>
    <w:rsid w:val="00A323A9"/>
    <w:rsid w:val="00A33277"/>
    <w:rsid w:val="00A33372"/>
    <w:rsid w:val="00A34169"/>
    <w:rsid w:val="00A34836"/>
    <w:rsid w:val="00A349FF"/>
    <w:rsid w:val="00A34EF4"/>
    <w:rsid w:val="00A34F01"/>
    <w:rsid w:val="00A34F36"/>
    <w:rsid w:val="00A350D8"/>
    <w:rsid w:val="00A354CA"/>
    <w:rsid w:val="00A35DDD"/>
    <w:rsid w:val="00A36CD1"/>
    <w:rsid w:val="00A36E8B"/>
    <w:rsid w:val="00A372DF"/>
    <w:rsid w:val="00A3757A"/>
    <w:rsid w:val="00A40273"/>
    <w:rsid w:val="00A402A3"/>
    <w:rsid w:val="00A40664"/>
    <w:rsid w:val="00A41087"/>
    <w:rsid w:val="00A41CD8"/>
    <w:rsid w:val="00A41E39"/>
    <w:rsid w:val="00A42463"/>
    <w:rsid w:val="00A42828"/>
    <w:rsid w:val="00A42B5F"/>
    <w:rsid w:val="00A43766"/>
    <w:rsid w:val="00A4392E"/>
    <w:rsid w:val="00A44EB6"/>
    <w:rsid w:val="00A450F0"/>
    <w:rsid w:val="00A45270"/>
    <w:rsid w:val="00A45432"/>
    <w:rsid w:val="00A454ED"/>
    <w:rsid w:val="00A45B23"/>
    <w:rsid w:val="00A47BAB"/>
    <w:rsid w:val="00A50029"/>
    <w:rsid w:val="00A50063"/>
    <w:rsid w:val="00A5022C"/>
    <w:rsid w:val="00A509B3"/>
    <w:rsid w:val="00A50AFF"/>
    <w:rsid w:val="00A50B24"/>
    <w:rsid w:val="00A51631"/>
    <w:rsid w:val="00A517F1"/>
    <w:rsid w:val="00A52AC7"/>
    <w:rsid w:val="00A534E5"/>
    <w:rsid w:val="00A53A24"/>
    <w:rsid w:val="00A53AA7"/>
    <w:rsid w:val="00A540F7"/>
    <w:rsid w:val="00A544F1"/>
    <w:rsid w:val="00A545A0"/>
    <w:rsid w:val="00A54E64"/>
    <w:rsid w:val="00A5589C"/>
    <w:rsid w:val="00A559D0"/>
    <w:rsid w:val="00A55FFA"/>
    <w:rsid w:val="00A563F8"/>
    <w:rsid w:val="00A56AC4"/>
    <w:rsid w:val="00A5721A"/>
    <w:rsid w:val="00A57D09"/>
    <w:rsid w:val="00A57DF5"/>
    <w:rsid w:val="00A606E0"/>
    <w:rsid w:val="00A6078A"/>
    <w:rsid w:val="00A61963"/>
    <w:rsid w:val="00A61B58"/>
    <w:rsid w:val="00A61C68"/>
    <w:rsid w:val="00A61CA2"/>
    <w:rsid w:val="00A61FA2"/>
    <w:rsid w:val="00A620CE"/>
    <w:rsid w:val="00A62287"/>
    <w:rsid w:val="00A6280F"/>
    <w:rsid w:val="00A6295C"/>
    <w:rsid w:val="00A634FA"/>
    <w:rsid w:val="00A6418A"/>
    <w:rsid w:val="00A643CA"/>
    <w:rsid w:val="00A64599"/>
    <w:rsid w:val="00A64D03"/>
    <w:rsid w:val="00A6512E"/>
    <w:rsid w:val="00A653FD"/>
    <w:rsid w:val="00A66005"/>
    <w:rsid w:val="00A66049"/>
    <w:rsid w:val="00A66575"/>
    <w:rsid w:val="00A67529"/>
    <w:rsid w:val="00A71588"/>
    <w:rsid w:val="00A7163D"/>
    <w:rsid w:val="00A716AD"/>
    <w:rsid w:val="00A7188C"/>
    <w:rsid w:val="00A71902"/>
    <w:rsid w:val="00A719E6"/>
    <w:rsid w:val="00A71A14"/>
    <w:rsid w:val="00A72DB8"/>
    <w:rsid w:val="00A73CF0"/>
    <w:rsid w:val="00A73F8D"/>
    <w:rsid w:val="00A744F5"/>
    <w:rsid w:val="00A7485F"/>
    <w:rsid w:val="00A75094"/>
    <w:rsid w:val="00A7522F"/>
    <w:rsid w:val="00A75539"/>
    <w:rsid w:val="00A765AA"/>
    <w:rsid w:val="00A7681F"/>
    <w:rsid w:val="00A76A3A"/>
    <w:rsid w:val="00A7750B"/>
    <w:rsid w:val="00A77947"/>
    <w:rsid w:val="00A805F0"/>
    <w:rsid w:val="00A8067C"/>
    <w:rsid w:val="00A80AB2"/>
    <w:rsid w:val="00A80E1E"/>
    <w:rsid w:val="00A81EDA"/>
    <w:rsid w:val="00A82010"/>
    <w:rsid w:val="00A822CF"/>
    <w:rsid w:val="00A8251C"/>
    <w:rsid w:val="00A82604"/>
    <w:rsid w:val="00A836B8"/>
    <w:rsid w:val="00A83924"/>
    <w:rsid w:val="00A83B30"/>
    <w:rsid w:val="00A83EE1"/>
    <w:rsid w:val="00A8411F"/>
    <w:rsid w:val="00A845CB"/>
    <w:rsid w:val="00A8485A"/>
    <w:rsid w:val="00A84B75"/>
    <w:rsid w:val="00A84E7C"/>
    <w:rsid w:val="00A8567C"/>
    <w:rsid w:val="00A8576A"/>
    <w:rsid w:val="00A85E8C"/>
    <w:rsid w:val="00A86A3E"/>
    <w:rsid w:val="00A87F19"/>
    <w:rsid w:val="00A9036D"/>
    <w:rsid w:val="00A9187C"/>
    <w:rsid w:val="00A924A6"/>
    <w:rsid w:val="00A9258C"/>
    <w:rsid w:val="00A927D2"/>
    <w:rsid w:val="00A92B7F"/>
    <w:rsid w:val="00A94210"/>
    <w:rsid w:val="00A94261"/>
    <w:rsid w:val="00A9444F"/>
    <w:rsid w:val="00A944C9"/>
    <w:rsid w:val="00A94C9D"/>
    <w:rsid w:val="00A95100"/>
    <w:rsid w:val="00A95D5A"/>
    <w:rsid w:val="00A96051"/>
    <w:rsid w:val="00A962FE"/>
    <w:rsid w:val="00A96D39"/>
    <w:rsid w:val="00A96DF6"/>
    <w:rsid w:val="00A973D8"/>
    <w:rsid w:val="00A976A0"/>
    <w:rsid w:val="00A976ED"/>
    <w:rsid w:val="00A977EA"/>
    <w:rsid w:val="00A97A34"/>
    <w:rsid w:val="00AA0524"/>
    <w:rsid w:val="00AA0593"/>
    <w:rsid w:val="00AA06CD"/>
    <w:rsid w:val="00AA12D8"/>
    <w:rsid w:val="00AA1A72"/>
    <w:rsid w:val="00AA281C"/>
    <w:rsid w:val="00AA2FFD"/>
    <w:rsid w:val="00AA32A0"/>
    <w:rsid w:val="00AA4327"/>
    <w:rsid w:val="00AA4F4F"/>
    <w:rsid w:val="00AA5071"/>
    <w:rsid w:val="00AA5280"/>
    <w:rsid w:val="00AA7AAA"/>
    <w:rsid w:val="00AB0B98"/>
    <w:rsid w:val="00AB0DBE"/>
    <w:rsid w:val="00AB113F"/>
    <w:rsid w:val="00AB11B1"/>
    <w:rsid w:val="00AB1272"/>
    <w:rsid w:val="00AB192C"/>
    <w:rsid w:val="00AB19BB"/>
    <w:rsid w:val="00AB19DA"/>
    <w:rsid w:val="00AB1E53"/>
    <w:rsid w:val="00AB2123"/>
    <w:rsid w:val="00AB3001"/>
    <w:rsid w:val="00AB30B7"/>
    <w:rsid w:val="00AB313F"/>
    <w:rsid w:val="00AB4715"/>
    <w:rsid w:val="00AB5563"/>
    <w:rsid w:val="00AB5D6E"/>
    <w:rsid w:val="00AB5E2E"/>
    <w:rsid w:val="00AB6889"/>
    <w:rsid w:val="00AB6C46"/>
    <w:rsid w:val="00AB7988"/>
    <w:rsid w:val="00AB7D5F"/>
    <w:rsid w:val="00AC00A8"/>
    <w:rsid w:val="00AC052F"/>
    <w:rsid w:val="00AC1542"/>
    <w:rsid w:val="00AC1B0A"/>
    <w:rsid w:val="00AC240C"/>
    <w:rsid w:val="00AC280A"/>
    <w:rsid w:val="00AC2B4E"/>
    <w:rsid w:val="00AC2DE0"/>
    <w:rsid w:val="00AC3028"/>
    <w:rsid w:val="00AC3660"/>
    <w:rsid w:val="00AC4619"/>
    <w:rsid w:val="00AC514E"/>
    <w:rsid w:val="00AC5B5E"/>
    <w:rsid w:val="00AC5DFF"/>
    <w:rsid w:val="00AC6B64"/>
    <w:rsid w:val="00AC6C5F"/>
    <w:rsid w:val="00AC7251"/>
    <w:rsid w:val="00AC7505"/>
    <w:rsid w:val="00AC77B6"/>
    <w:rsid w:val="00AD018E"/>
    <w:rsid w:val="00AD028D"/>
    <w:rsid w:val="00AD05AE"/>
    <w:rsid w:val="00AD0A65"/>
    <w:rsid w:val="00AD0D8D"/>
    <w:rsid w:val="00AD12DB"/>
    <w:rsid w:val="00AD1402"/>
    <w:rsid w:val="00AD16EB"/>
    <w:rsid w:val="00AD27DD"/>
    <w:rsid w:val="00AD2CC5"/>
    <w:rsid w:val="00AD353F"/>
    <w:rsid w:val="00AD55BA"/>
    <w:rsid w:val="00AD67F3"/>
    <w:rsid w:val="00AD746E"/>
    <w:rsid w:val="00AD7842"/>
    <w:rsid w:val="00AE016D"/>
    <w:rsid w:val="00AE1411"/>
    <w:rsid w:val="00AE196C"/>
    <w:rsid w:val="00AE19C6"/>
    <w:rsid w:val="00AE1BAC"/>
    <w:rsid w:val="00AE1E65"/>
    <w:rsid w:val="00AE33BF"/>
    <w:rsid w:val="00AE3A62"/>
    <w:rsid w:val="00AE483B"/>
    <w:rsid w:val="00AE5CC0"/>
    <w:rsid w:val="00AE61CA"/>
    <w:rsid w:val="00AF05FC"/>
    <w:rsid w:val="00AF2191"/>
    <w:rsid w:val="00AF2634"/>
    <w:rsid w:val="00AF27C1"/>
    <w:rsid w:val="00AF2CB6"/>
    <w:rsid w:val="00AF3563"/>
    <w:rsid w:val="00AF3D0F"/>
    <w:rsid w:val="00AF507E"/>
    <w:rsid w:val="00AF5378"/>
    <w:rsid w:val="00AF58C5"/>
    <w:rsid w:val="00AF5933"/>
    <w:rsid w:val="00AF5A67"/>
    <w:rsid w:val="00AF6225"/>
    <w:rsid w:val="00AF6657"/>
    <w:rsid w:val="00AF6B1B"/>
    <w:rsid w:val="00AF6DCD"/>
    <w:rsid w:val="00AF7B75"/>
    <w:rsid w:val="00B0047C"/>
    <w:rsid w:val="00B00628"/>
    <w:rsid w:val="00B015B8"/>
    <w:rsid w:val="00B01663"/>
    <w:rsid w:val="00B018F4"/>
    <w:rsid w:val="00B02165"/>
    <w:rsid w:val="00B02ABE"/>
    <w:rsid w:val="00B02EA6"/>
    <w:rsid w:val="00B03CB1"/>
    <w:rsid w:val="00B043FE"/>
    <w:rsid w:val="00B04787"/>
    <w:rsid w:val="00B04B07"/>
    <w:rsid w:val="00B05128"/>
    <w:rsid w:val="00B05569"/>
    <w:rsid w:val="00B05AF0"/>
    <w:rsid w:val="00B06076"/>
    <w:rsid w:val="00B064CD"/>
    <w:rsid w:val="00B06BA9"/>
    <w:rsid w:val="00B06F4F"/>
    <w:rsid w:val="00B071F3"/>
    <w:rsid w:val="00B07C6D"/>
    <w:rsid w:val="00B10A2C"/>
    <w:rsid w:val="00B11742"/>
    <w:rsid w:val="00B11CDA"/>
    <w:rsid w:val="00B11E17"/>
    <w:rsid w:val="00B11ECF"/>
    <w:rsid w:val="00B12DCB"/>
    <w:rsid w:val="00B12E51"/>
    <w:rsid w:val="00B1320A"/>
    <w:rsid w:val="00B15542"/>
    <w:rsid w:val="00B159A0"/>
    <w:rsid w:val="00B160C0"/>
    <w:rsid w:val="00B16A5D"/>
    <w:rsid w:val="00B16FCC"/>
    <w:rsid w:val="00B172A9"/>
    <w:rsid w:val="00B174A3"/>
    <w:rsid w:val="00B17730"/>
    <w:rsid w:val="00B178AF"/>
    <w:rsid w:val="00B202F3"/>
    <w:rsid w:val="00B205CD"/>
    <w:rsid w:val="00B207CA"/>
    <w:rsid w:val="00B20C8D"/>
    <w:rsid w:val="00B20CA3"/>
    <w:rsid w:val="00B224CE"/>
    <w:rsid w:val="00B22675"/>
    <w:rsid w:val="00B22A79"/>
    <w:rsid w:val="00B231A8"/>
    <w:rsid w:val="00B2349E"/>
    <w:rsid w:val="00B2401E"/>
    <w:rsid w:val="00B24218"/>
    <w:rsid w:val="00B25B64"/>
    <w:rsid w:val="00B26F3F"/>
    <w:rsid w:val="00B26F43"/>
    <w:rsid w:val="00B27434"/>
    <w:rsid w:val="00B27A3E"/>
    <w:rsid w:val="00B30D9B"/>
    <w:rsid w:val="00B3128D"/>
    <w:rsid w:val="00B315D8"/>
    <w:rsid w:val="00B3162B"/>
    <w:rsid w:val="00B31F5F"/>
    <w:rsid w:val="00B3215A"/>
    <w:rsid w:val="00B32CD3"/>
    <w:rsid w:val="00B33144"/>
    <w:rsid w:val="00B338FC"/>
    <w:rsid w:val="00B350F0"/>
    <w:rsid w:val="00B351A2"/>
    <w:rsid w:val="00B353E5"/>
    <w:rsid w:val="00B35B43"/>
    <w:rsid w:val="00B35DA5"/>
    <w:rsid w:val="00B35EE6"/>
    <w:rsid w:val="00B36082"/>
    <w:rsid w:val="00B3608B"/>
    <w:rsid w:val="00B36130"/>
    <w:rsid w:val="00B368A3"/>
    <w:rsid w:val="00B3767D"/>
    <w:rsid w:val="00B37BFE"/>
    <w:rsid w:val="00B37C57"/>
    <w:rsid w:val="00B4137B"/>
    <w:rsid w:val="00B41696"/>
    <w:rsid w:val="00B41A12"/>
    <w:rsid w:val="00B41A9E"/>
    <w:rsid w:val="00B42123"/>
    <w:rsid w:val="00B4273C"/>
    <w:rsid w:val="00B438AF"/>
    <w:rsid w:val="00B43E58"/>
    <w:rsid w:val="00B44087"/>
    <w:rsid w:val="00B45090"/>
    <w:rsid w:val="00B45170"/>
    <w:rsid w:val="00B4593B"/>
    <w:rsid w:val="00B45E8E"/>
    <w:rsid w:val="00B46C1F"/>
    <w:rsid w:val="00B50139"/>
    <w:rsid w:val="00B50B32"/>
    <w:rsid w:val="00B50BB7"/>
    <w:rsid w:val="00B5100E"/>
    <w:rsid w:val="00B5111D"/>
    <w:rsid w:val="00B51BDC"/>
    <w:rsid w:val="00B52035"/>
    <w:rsid w:val="00B524C9"/>
    <w:rsid w:val="00B52735"/>
    <w:rsid w:val="00B527CD"/>
    <w:rsid w:val="00B52F50"/>
    <w:rsid w:val="00B539D8"/>
    <w:rsid w:val="00B541EE"/>
    <w:rsid w:val="00B54CA5"/>
    <w:rsid w:val="00B54D6F"/>
    <w:rsid w:val="00B551D5"/>
    <w:rsid w:val="00B56217"/>
    <w:rsid w:val="00B56DB0"/>
    <w:rsid w:val="00B578F1"/>
    <w:rsid w:val="00B57B41"/>
    <w:rsid w:val="00B60EBC"/>
    <w:rsid w:val="00B6135E"/>
    <w:rsid w:val="00B6178C"/>
    <w:rsid w:val="00B618F0"/>
    <w:rsid w:val="00B61D9A"/>
    <w:rsid w:val="00B62488"/>
    <w:rsid w:val="00B62EF2"/>
    <w:rsid w:val="00B62F09"/>
    <w:rsid w:val="00B63727"/>
    <w:rsid w:val="00B63EE9"/>
    <w:rsid w:val="00B640A0"/>
    <w:rsid w:val="00B64572"/>
    <w:rsid w:val="00B6475A"/>
    <w:rsid w:val="00B64806"/>
    <w:rsid w:val="00B64B09"/>
    <w:rsid w:val="00B64C1B"/>
    <w:rsid w:val="00B64EE0"/>
    <w:rsid w:val="00B65DB2"/>
    <w:rsid w:val="00B669BE"/>
    <w:rsid w:val="00B66B6A"/>
    <w:rsid w:val="00B66FA6"/>
    <w:rsid w:val="00B674C0"/>
    <w:rsid w:val="00B679AA"/>
    <w:rsid w:val="00B7026A"/>
    <w:rsid w:val="00B70BC5"/>
    <w:rsid w:val="00B70C08"/>
    <w:rsid w:val="00B71187"/>
    <w:rsid w:val="00B7155C"/>
    <w:rsid w:val="00B71A7D"/>
    <w:rsid w:val="00B723DB"/>
    <w:rsid w:val="00B725C3"/>
    <w:rsid w:val="00B7273F"/>
    <w:rsid w:val="00B72F7D"/>
    <w:rsid w:val="00B73BE5"/>
    <w:rsid w:val="00B7455F"/>
    <w:rsid w:val="00B75124"/>
    <w:rsid w:val="00B75369"/>
    <w:rsid w:val="00B75618"/>
    <w:rsid w:val="00B76CC6"/>
    <w:rsid w:val="00B76E5E"/>
    <w:rsid w:val="00B7734B"/>
    <w:rsid w:val="00B775A1"/>
    <w:rsid w:val="00B77873"/>
    <w:rsid w:val="00B77A5B"/>
    <w:rsid w:val="00B8026A"/>
    <w:rsid w:val="00B80E8F"/>
    <w:rsid w:val="00B82030"/>
    <w:rsid w:val="00B82CE7"/>
    <w:rsid w:val="00B83BF1"/>
    <w:rsid w:val="00B84437"/>
    <w:rsid w:val="00B84B7A"/>
    <w:rsid w:val="00B84DE9"/>
    <w:rsid w:val="00B84F6E"/>
    <w:rsid w:val="00B85447"/>
    <w:rsid w:val="00B85EFF"/>
    <w:rsid w:val="00B86794"/>
    <w:rsid w:val="00B86D55"/>
    <w:rsid w:val="00B87486"/>
    <w:rsid w:val="00B87E28"/>
    <w:rsid w:val="00B87E3C"/>
    <w:rsid w:val="00B87FEB"/>
    <w:rsid w:val="00B9020E"/>
    <w:rsid w:val="00B90410"/>
    <w:rsid w:val="00B908D8"/>
    <w:rsid w:val="00B911E0"/>
    <w:rsid w:val="00B916B7"/>
    <w:rsid w:val="00B91AD4"/>
    <w:rsid w:val="00B91F6C"/>
    <w:rsid w:val="00B923BB"/>
    <w:rsid w:val="00B92AE3"/>
    <w:rsid w:val="00B9318A"/>
    <w:rsid w:val="00B939E0"/>
    <w:rsid w:val="00B93F38"/>
    <w:rsid w:val="00B943AD"/>
    <w:rsid w:val="00B9476F"/>
    <w:rsid w:val="00B947F1"/>
    <w:rsid w:val="00B94AD8"/>
    <w:rsid w:val="00B94E58"/>
    <w:rsid w:val="00B95520"/>
    <w:rsid w:val="00B958AC"/>
    <w:rsid w:val="00B95D76"/>
    <w:rsid w:val="00B96675"/>
    <w:rsid w:val="00B968E3"/>
    <w:rsid w:val="00B96A20"/>
    <w:rsid w:val="00B96FE0"/>
    <w:rsid w:val="00B97289"/>
    <w:rsid w:val="00BA07FA"/>
    <w:rsid w:val="00BA0981"/>
    <w:rsid w:val="00BA1503"/>
    <w:rsid w:val="00BA1A8B"/>
    <w:rsid w:val="00BA219E"/>
    <w:rsid w:val="00BA2244"/>
    <w:rsid w:val="00BA2720"/>
    <w:rsid w:val="00BA2855"/>
    <w:rsid w:val="00BA491B"/>
    <w:rsid w:val="00BA4F5E"/>
    <w:rsid w:val="00BA5008"/>
    <w:rsid w:val="00BA56B9"/>
    <w:rsid w:val="00BA5E85"/>
    <w:rsid w:val="00BA5F69"/>
    <w:rsid w:val="00BA77C3"/>
    <w:rsid w:val="00BA7871"/>
    <w:rsid w:val="00BA7939"/>
    <w:rsid w:val="00BA7BD1"/>
    <w:rsid w:val="00BA7ED3"/>
    <w:rsid w:val="00BB0669"/>
    <w:rsid w:val="00BB0BB9"/>
    <w:rsid w:val="00BB0D18"/>
    <w:rsid w:val="00BB1480"/>
    <w:rsid w:val="00BB1770"/>
    <w:rsid w:val="00BB2418"/>
    <w:rsid w:val="00BB24A7"/>
    <w:rsid w:val="00BB24AF"/>
    <w:rsid w:val="00BB2546"/>
    <w:rsid w:val="00BB25B2"/>
    <w:rsid w:val="00BB284F"/>
    <w:rsid w:val="00BB29C5"/>
    <w:rsid w:val="00BB2BE1"/>
    <w:rsid w:val="00BB39BA"/>
    <w:rsid w:val="00BB3D1F"/>
    <w:rsid w:val="00BB428F"/>
    <w:rsid w:val="00BB4371"/>
    <w:rsid w:val="00BB5AD7"/>
    <w:rsid w:val="00BB6127"/>
    <w:rsid w:val="00BB614E"/>
    <w:rsid w:val="00BB70A9"/>
    <w:rsid w:val="00BB755A"/>
    <w:rsid w:val="00BB7E98"/>
    <w:rsid w:val="00BC00B2"/>
    <w:rsid w:val="00BC05A2"/>
    <w:rsid w:val="00BC0B69"/>
    <w:rsid w:val="00BC0D15"/>
    <w:rsid w:val="00BC1482"/>
    <w:rsid w:val="00BC191E"/>
    <w:rsid w:val="00BC2BFE"/>
    <w:rsid w:val="00BC2EEB"/>
    <w:rsid w:val="00BC3065"/>
    <w:rsid w:val="00BC32B2"/>
    <w:rsid w:val="00BC3AD8"/>
    <w:rsid w:val="00BC4538"/>
    <w:rsid w:val="00BC4840"/>
    <w:rsid w:val="00BC49CF"/>
    <w:rsid w:val="00BC51D4"/>
    <w:rsid w:val="00BC51F5"/>
    <w:rsid w:val="00BC55E0"/>
    <w:rsid w:val="00BC639C"/>
    <w:rsid w:val="00BC6F39"/>
    <w:rsid w:val="00BD00C7"/>
    <w:rsid w:val="00BD0492"/>
    <w:rsid w:val="00BD0952"/>
    <w:rsid w:val="00BD0C3F"/>
    <w:rsid w:val="00BD16FC"/>
    <w:rsid w:val="00BD1AAD"/>
    <w:rsid w:val="00BD1EB2"/>
    <w:rsid w:val="00BD2495"/>
    <w:rsid w:val="00BD27E4"/>
    <w:rsid w:val="00BD2A8B"/>
    <w:rsid w:val="00BD2E9A"/>
    <w:rsid w:val="00BD40D5"/>
    <w:rsid w:val="00BD514B"/>
    <w:rsid w:val="00BD5B79"/>
    <w:rsid w:val="00BD5C28"/>
    <w:rsid w:val="00BD6E4E"/>
    <w:rsid w:val="00BD7788"/>
    <w:rsid w:val="00BE0068"/>
    <w:rsid w:val="00BE0B73"/>
    <w:rsid w:val="00BE0E04"/>
    <w:rsid w:val="00BE1368"/>
    <w:rsid w:val="00BE1ABB"/>
    <w:rsid w:val="00BE1F22"/>
    <w:rsid w:val="00BE2121"/>
    <w:rsid w:val="00BE2429"/>
    <w:rsid w:val="00BE2ECD"/>
    <w:rsid w:val="00BE3D9D"/>
    <w:rsid w:val="00BE3FD7"/>
    <w:rsid w:val="00BE4C83"/>
    <w:rsid w:val="00BE5210"/>
    <w:rsid w:val="00BE5403"/>
    <w:rsid w:val="00BE5D23"/>
    <w:rsid w:val="00BE63EC"/>
    <w:rsid w:val="00BE7A63"/>
    <w:rsid w:val="00BF079D"/>
    <w:rsid w:val="00BF0AA0"/>
    <w:rsid w:val="00BF10D4"/>
    <w:rsid w:val="00BF117D"/>
    <w:rsid w:val="00BF1437"/>
    <w:rsid w:val="00BF210F"/>
    <w:rsid w:val="00BF2D91"/>
    <w:rsid w:val="00BF300F"/>
    <w:rsid w:val="00BF370A"/>
    <w:rsid w:val="00BF38B2"/>
    <w:rsid w:val="00BF3BDB"/>
    <w:rsid w:val="00BF42B6"/>
    <w:rsid w:val="00BF42F2"/>
    <w:rsid w:val="00BF4563"/>
    <w:rsid w:val="00BF50E9"/>
    <w:rsid w:val="00BF514D"/>
    <w:rsid w:val="00BF58B2"/>
    <w:rsid w:val="00BF5C78"/>
    <w:rsid w:val="00BF63E2"/>
    <w:rsid w:val="00BF77A4"/>
    <w:rsid w:val="00C0008D"/>
    <w:rsid w:val="00C002D5"/>
    <w:rsid w:val="00C00348"/>
    <w:rsid w:val="00C00BC0"/>
    <w:rsid w:val="00C00D73"/>
    <w:rsid w:val="00C01A63"/>
    <w:rsid w:val="00C01ED8"/>
    <w:rsid w:val="00C0234F"/>
    <w:rsid w:val="00C032B4"/>
    <w:rsid w:val="00C035EB"/>
    <w:rsid w:val="00C0405B"/>
    <w:rsid w:val="00C04285"/>
    <w:rsid w:val="00C04324"/>
    <w:rsid w:val="00C04746"/>
    <w:rsid w:val="00C04BBD"/>
    <w:rsid w:val="00C055FE"/>
    <w:rsid w:val="00C05D19"/>
    <w:rsid w:val="00C064BF"/>
    <w:rsid w:val="00C064DD"/>
    <w:rsid w:val="00C0687A"/>
    <w:rsid w:val="00C108E5"/>
    <w:rsid w:val="00C109B9"/>
    <w:rsid w:val="00C10BCC"/>
    <w:rsid w:val="00C10CA5"/>
    <w:rsid w:val="00C10D9E"/>
    <w:rsid w:val="00C10E09"/>
    <w:rsid w:val="00C115E5"/>
    <w:rsid w:val="00C11B65"/>
    <w:rsid w:val="00C11BB3"/>
    <w:rsid w:val="00C13410"/>
    <w:rsid w:val="00C13D63"/>
    <w:rsid w:val="00C13FEF"/>
    <w:rsid w:val="00C143A4"/>
    <w:rsid w:val="00C1449D"/>
    <w:rsid w:val="00C146B7"/>
    <w:rsid w:val="00C14BEC"/>
    <w:rsid w:val="00C14DDA"/>
    <w:rsid w:val="00C1551C"/>
    <w:rsid w:val="00C171E7"/>
    <w:rsid w:val="00C1782A"/>
    <w:rsid w:val="00C205FE"/>
    <w:rsid w:val="00C22164"/>
    <w:rsid w:val="00C22228"/>
    <w:rsid w:val="00C22352"/>
    <w:rsid w:val="00C22B61"/>
    <w:rsid w:val="00C22CC9"/>
    <w:rsid w:val="00C23261"/>
    <w:rsid w:val="00C23686"/>
    <w:rsid w:val="00C24337"/>
    <w:rsid w:val="00C2459A"/>
    <w:rsid w:val="00C25228"/>
    <w:rsid w:val="00C25B17"/>
    <w:rsid w:val="00C25B8D"/>
    <w:rsid w:val="00C266CC"/>
    <w:rsid w:val="00C26B36"/>
    <w:rsid w:val="00C2721B"/>
    <w:rsid w:val="00C31715"/>
    <w:rsid w:val="00C32303"/>
    <w:rsid w:val="00C32437"/>
    <w:rsid w:val="00C325DE"/>
    <w:rsid w:val="00C32AA9"/>
    <w:rsid w:val="00C32F7B"/>
    <w:rsid w:val="00C33A52"/>
    <w:rsid w:val="00C3435F"/>
    <w:rsid w:val="00C34483"/>
    <w:rsid w:val="00C347FE"/>
    <w:rsid w:val="00C34E1F"/>
    <w:rsid w:val="00C3647F"/>
    <w:rsid w:val="00C36E37"/>
    <w:rsid w:val="00C3796B"/>
    <w:rsid w:val="00C37FB9"/>
    <w:rsid w:val="00C40B99"/>
    <w:rsid w:val="00C41C40"/>
    <w:rsid w:val="00C4335F"/>
    <w:rsid w:val="00C4400D"/>
    <w:rsid w:val="00C443C7"/>
    <w:rsid w:val="00C44DAF"/>
    <w:rsid w:val="00C452FD"/>
    <w:rsid w:val="00C454E1"/>
    <w:rsid w:val="00C45CE0"/>
    <w:rsid w:val="00C462BA"/>
    <w:rsid w:val="00C46456"/>
    <w:rsid w:val="00C46ABD"/>
    <w:rsid w:val="00C46D26"/>
    <w:rsid w:val="00C46D3A"/>
    <w:rsid w:val="00C46DDB"/>
    <w:rsid w:val="00C46EB3"/>
    <w:rsid w:val="00C47BB1"/>
    <w:rsid w:val="00C50027"/>
    <w:rsid w:val="00C50A03"/>
    <w:rsid w:val="00C5104C"/>
    <w:rsid w:val="00C51823"/>
    <w:rsid w:val="00C51ADF"/>
    <w:rsid w:val="00C5306D"/>
    <w:rsid w:val="00C5421A"/>
    <w:rsid w:val="00C54429"/>
    <w:rsid w:val="00C54B60"/>
    <w:rsid w:val="00C54D7F"/>
    <w:rsid w:val="00C54F21"/>
    <w:rsid w:val="00C55150"/>
    <w:rsid w:val="00C55364"/>
    <w:rsid w:val="00C55DFA"/>
    <w:rsid w:val="00C55F54"/>
    <w:rsid w:val="00C56175"/>
    <w:rsid w:val="00C56944"/>
    <w:rsid w:val="00C571A9"/>
    <w:rsid w:val="00C57E52"/>
    <w:rsid w:val="00C600D1"/>
    <w:rsid w:val="00C6059B"/>
    <w:rsid w:val="00C60917"/>
    <w:rsid w:val="00C6095D"/>
    <w:rsid w:val="00C60DAD"/>
    <w:rsid w:val="00C61342"/>
    <w:rsid w:val="00C622FD"/>
    <w:rsid w:val="00C62B89"/>
    <w:rsid w:val="00C62FA3"/>
    <w:rsid w:val="00C63300"/>
    <w:rsid w:val="00C635A8"/>
    <w:rsid w:val="00C639F3"/>
    <w:rsid w:val="00C63F60"/>
    <w:rsid w:val="00C64282"/>
    <w:rsid w:val="00C65EAA"/>
    <w:rsid w:val="00C661B5"/>
    <w:rsid w:val="00C66881"/>
    <w:rsid w:val="00C6695C"/>
    <w:rsid w:val="00C67AB9"/>
    <w:rsid w:val="00C70031"/>
    <w:rsid w:val="00C7027E"/>
    <w:rsid w:val="00C706F5"/>
    <w:rsid w:val="00C71328"/>
    <w:rsid w:val="00C72BFB"/>
    <w:rsid w:val="00C733E3"/>
    <w:rsid w:val="00C737F2"/>
    <w:rsid w:val="00C73CC3"/>
    <w:rsid w:val="00C73CF2"/>
    <w:rsid w:val="00C73E82"/>
    <w:rsid w:val="00C7535C"/>
    <w:rsid w:val="00C76248"/>
    <w:rsid w:val="00C76EBF"/>
    <w:rsid w:val="00C76F99"/>
    <w:rsid w:val="00C77921"/>
    <w:rsid w:val="00C77B52"/>
    <w:rsid w:val="00C77CBD"/>
    <w:rsid w:val="00C77E76"/>
    <w:rsid w:val="00C80A8B"/>
    <w:rsid w:val="00C80F66"/>
    <w:rsid w:val="00C818C3"/>
    <w:rsid w:val="00C81AB9"/>
    <w:rsid w:val="00C8224A"/>
    <w:rsid w:val="00C8270A"/>
    <w:rsid w:val="00C82BDE"/>
    <w:rsid w:val="00C83F04"/>
    <w:rsid w:val="00C841DB"/>
    <w:rsid w:val="00C851CD"/>
    <w:rsid w:val="00C858D2"/>
    <w:rsid w:val="00C85950"/>
    <w:rsid w:val="00C85D50"/>
    <w:rsid w:val="00C86A50"/>
    <w:rsid w:val="00C86C18"/>
    <w:rsid w:val="00C86CDC"/>
    <w:rsid w:val="00C875B8"/>
    <w:rsid w:val="00C87ED2"/>
    <w:rsid w:val="00C919E9"/>
    <w:rsid w:val="00C92491"/>
    <w:rsid w:val="00C929BF"/>
    <w:rsid w:val="00C92DA3"/>
    <w:rsid w:val="00C92F08"/>
    <w:rsid w:val="00C9319D"/>
    <w:rsid w:val="00C933E6"/>
    <w:rsid w:val="00C9351F"/>
    <w:rsid w:val="00C937C6"/>
    <w:rsid w:val="00C946A7"/>
    <w:rsid w:val="00C9484C"/>
    <w:rsid w:val="00C94C29"/>
    <w:rsid w:val="00C9567E"/>
    <w:rsid w:val="00C95897"/>
    <w:rsid w:val="00C95DF7"/>
    <w:rsid w:val="00C96A32"/>
    <w:rsid w:val="00C971F1"/>
    <w:rsid w:val="00C97EF2"/>
    <w:rsid w:val="00CA0761"/>
    <w:rsid w:val="00CA0904"/>
    <w:rsid w:val="00CA0E4F"/>
    <w:rsid w:val="00CA1260"/>
    <w:rsid w:val="00CA1E19"/>
    <w:rsid w:val="00CA240A"/>
    <w:rsid w:val="00CA2914"/>
    <w:rsid w:val="00CA29C0"/>
    <w:rsid w:val="00CA32CF"/>
    <w:rsid w:val="00CA3819"/>
    <w:rsid w:val="00CA5851"/>
    <w:rsid w:val="00CA5ABA"/>
    <w:rsid w:val="00CA5EAA"/>
    <w:rsid w:val="00CA63E3"/>
    <w:rsid w:val="00CA689A"/>
    <w:rsid w:val="00CA702F"/>
    <w:rsid w:val="00CA7708"/>
    <w:rsid w:val="00CA7F1F"/>
    <w:rsid w:val="00CB025E"/>
    <w:rsid w:val="00CB03FC"/>
    <w:rsid w:val="00CB091F"/>
    <w:rsid w:val="00CB0DB6"/>
    <w:rsid w:val="00CB1573"/>
    <w:rsid w:val="00CB1859"/>
    <w:rsid w:val="00CB1CD6"/>
    <w:rsid w:val="00CB1E49"/>
    <w:rsid w:val="00CB1EAE"/>
    <w:rsid w:val="00CB2561"/>
    <w:rsid w:val="00CB291B"/>
    <w:rsid w:val="00CB2C70"/>
    <w:rsid w:val="00CB30BF"/>
    <w:rsid w:val="00CB3150"/>
    <w:rsid w:val="00CB3289"/>
    <w:rsid w:val="00CB3DE2"/>
    <w:rsid w:val="00CB428C"/>
    <w:rsid w:val="00CB4BAA"/>
    <w:rsid w:val="00CB5117"/>
    <w:rsid w:val="00CB53E0"/>
    <w:rsid w:val="00CB5498"/>
    <w:rsid w:val="00CB571A"/>
    <w:rsid w:val="00CB5970"/>
    <w:rsid w:val="00CB64BF"/>
    <w:rsid w:val="00CB68EC"/>
    <w:rsid w:val="00CB6DB9"/>
    <w:rsid w:val="00CB71DA"/>
    <w:rsid w:val="00CB72B7"/>
    <w:rsid w:val="00CB77CA"/>
    <w:rsid w:val="00CC0A51"/>
    <w:rsid w:val="00CC0B1B"/>
    <w:rsid w:val="00CC0E34"/>
    <w:rsid w:val="00CC1811"/>
    <w:rsid w:val="00CC1DE3"/>
    <w:rsid w:val="00CC35D0"/>
    <w:rsid w:val="00CC3766"/>
    <w:rsid w:val="00CC454F"/>
    <w:rsid w:val="00CC4D18"/>
    <w:rsid w:val="00CC5011"/>
    <w:rsid w:val="00CC506A"/>
    <w:rsid w:val="00CC531D"/>
    <w:rsid w:val="00CC5844"/>
    <w:rsid w:val="00CC58A5"/>
    <w:rsid w:val="00CC5B3D"/>
    <w:rsid w:val="00CC60DB"/>
    <w:rsid w:val="00CC62E5"/>
    <w:rsid w:val="00CC680E"/>
    <w:rsid w:val="00CC68E6"/>
    <w:rsid w:val="00CD00A5"/>
    <w:rsid w:val="00CD04D0"/>
    <w:rsid w:val="00CD07DC"/>
    <w:rsid w:val="00CD0838"/>
    <w:rsid w:val="00CD0F81"/>
    <w:rsid w:val="00CD17C2"/>
    <w:rsid w:val="00CD1B4A"/>
    <w:rsid w:val="00CD2063"/>
    <w:rsid w:val="00CD25F0"/>
    <w:rsid w:val="00CD29D6"/>
    <w:rsid w:val="00CD2B22"/>
    <w:rsid w:val="00CD2B43"/>
    <w:rsid w:val="00CD2E41"/>
    <w:rsid w:val="00CD3ECD"/>
    <w:rsid w:val="00CD4072"/>
    <w:rsid w:val="00CD4593"/>
    <w:rsid w:val="00CD49FA"/>
    <w:rsid w:val="00CD5750"/>
    <w:rsid w:val="00CD5D48"/>
    <w:rsid w:val="00CD6A16"/>
    <w:rsid w:val="00CD7548"/>
    <w:rsid w:val="00CD7CA6"/>
    <w:rsid w:val="00CE04EC"/>
    <w:rsid w:val="00CE0543"/>
    <w:rsid w:val="00CE0905"/>
    <w:rsid w:val="00CE0BCD"/>
    <w:rsid w:val="00CE0D64"/>
    <w:rsid w:val="00CE1168"/>
    <w:rsid w:val="00CE1243"/>
    <w:rsid w:val="00CE2B5F"/>
    <w:rsid w:val="00CE3096"/>
    <w:rsid w:val="00CE3186"/>
    <w:rsid w:val="00CE3E88"/>
    <w:rsid w:val="00CE56DD"/>
    <w:rsid w:val="00CE6BDA"/>
    <w:rsid w:val="00CE6D39"/>
    <w:rsid w:val="00CE7007"/>
    <w:rsid w:val="00CE7C3D"/>
    <w:rsid w:val="00CF008C"/>
    <w:rsid w:val="00CF0096"/>
    <w:rsid w:val="00CF020F"/>
    <w:rsid w:val="00CF02A4"/>
    <w:rsid w:val="00CF05C2"/>
    <w:rsid w:val="00CF0689"/>
    <w:rsid w:val="00CF1815"/>
    <w:rsid w:val="00CF1AE4"/>
    <w:rsid w:val="00CF312F"/>
    <w:rsid w:val="00CF337A"/>
    <w:rsid w:val="00CF349B"/>
    <w:rsid w:val="00CF3CA7"/>
    <w:rsid w:val="00CF3F03"/>
    <w:rsid w:val="00CF47A1"/>
    <w:rsid w:val="00CF485A"/>
    <w:rsid w:val="00CF4973"/>
    <w:rsid w:val="00CF576F"/>
    <w:rsid w:val="00CF58FF"/>
    <w:rsid w:val="00CF6580"/>
    <w:rsid w:val="00D00080"/>
    <w:rsid w:val="00D00BAB"/>
    <w:rsid w:val="00D00DA7"/>
    <w:rsid w:val="00D00EA3"/>
    <w:rsid w:val="00D0114F"/>
    <w:rsid w:val="00D019BC"/>
    <w:rsid w:val="00D02169"/>
    <w:rsid w:val="00D025A0"/>
    <w:rsid w:val="00D0280A"/>
    <w:rsid w:val="00D03180"/>
    <w:rsid w:val="00D03216"/>
    <w:rsid w:val="00D033DA"/>
    <w:rsid w:val="00D03568"/>
    <w:rsid w:val="00D0386D"/>
    <w:rsid w:val="00D03FEC"/>
    <w:rsid w:val="00D04073"/>
    <w:rsid w:val="00D0431A"/>
    <w:rsid w:val="00D043F2"/>
    <w:rsid w:val="00D0492A"/>
    <w:rsid w:val="00D04BA4"/>
    <w:rsid w:val="00D05512"/>
    <w:rsid w:val="00D05559"/>
    <w:rsid w:val="00D05DF3"/>
    <w:rsid w:val="00D07BBB"/>
    <w:rsid w:val="00D1008E"/>
    <w:rsid w:val="00D10175"/>
    <w:rsid w:val="00D119C6"/>
    <w:rsid w:val="00D12128"/>
    <w:rsid w:val="00D129E5"/>
    <w:rsid w:val="00D12FB9"/>
    <w:rsid w:val="00D13521"/>
    <w:rsid w:val="00D14330"/>
    <w:rsid w:val="00D14627"/>
    <w:rsid w:val="00D1490A"/>
    <w:rsid w:val="00D15262"/>
    <w:rsid w:val="00D15B6C"/>
    <w:rsid w:val="00D164EC"/>
    <w:rsid w:val="00D16C20"/>
    <w:rsid w:val="00D17137"/>
    <w:rsid w:val="00D17652"/>
    <w:rsid w:val="00D17AE7"/>
    <w:rsid w:val="00D17B06"/>
    <w:rsid w:val="00D17F8F"/>
    <w:rsid w:val="00D20253"/>
    <w:rsid w:val="00D20E5A"/>
    <w:rsid w:val="00D21926"/>
    <w:rsid w:val="00D21B62"/>
    <w:rsid w:val="00D2217A"/>
    <w:rsid w:val="00D224BA"/>
    <w:rsid w:val="00D22E52"/>
    <w:rsid w:val="00D2309D"/>
    <w:rsid w:val="00D23627"/>
    <w:rsid w:val="00D23989"/>
    <w:rsid w:val="00D23F6C"/>
    <w:rsid w:val="00D24558"/>
    <w:rsid w:val="00D24C56"/>
    <w:rsid w:val="00D24DAE"/>
    <w:rsid w:val="00D25E5F"/>
    <w:rsid w:val="00D26266"/>
    <w:rsid w:val="00D263AF"/>
    <w:rsid w:val="00D2643C"/>
    <w:rsid w:val="00D27B00"/>
    <w:rsid w:val="00D27E06"/>
    <w:rsid w:val="00D30FAF"/>
    <w:rsid w:val="00D3163C"/>
    <w:rsid w:val="00D316D2"/>
    <w:rsid w:val="00D31834"/>
    <w:rsid w:val="00D31F6C"/>
    <w:rsid w:val="00D3246D"/>
    <w:rsid w:val="00D32901"/>
    <w:rsid w:val="00D32EB4"/>
    <w:rsid w:val="00D330AB"/>
    <w:rsid w:val="00D33178"/>
    <w:rsid w:val="00D3487F"/>
    <w:rsid w:val="00D3565B"/>
    <w:rsid w:val="00D35BF5"/>
    <w:rsid w:val="00D36B43"/>
    <w:rsid w:val="00D36C07"/>
    <w:rsid w:val="00D36F0F"/>
    <w:rsid w:val="00D372C9"/>
    <w:rsid w:val="00D375D6"/>
    <w:rsid w:val="00D37C38"/>
    <w:rsid w:val="00D40E65"/>
    <w:rsid w:val="00D41362"/>
    <w:rsid w:val="00D414C1"/>
    <w:rsid w:val="00D423D9"/>
    <w:rsid w:val="00D43137"/>
    <w:rsid w:val="00D4376B"/>
    <w:rsid w:val="00D43824"/>
    <w:rsid w:val="00D44ACD"/>
    <w:rsid w:val="00D45257"/>
    <w:rsid w:val="00D45635"/>
    <w:rsid w:val="00D4612E"/>
    <w:rsid w:val="00D46AAA"/>
    <w:rsid w:val="00D46AAE"/>
    <w:rsid w:val="00D472DF"/>
    <w:rsid w:val="00D472EF"/>
    <w:rsid w:val="00D47643"/>
    <w:rsid w:val="00D5025C"/>
    <w:rsid w:val="00D502B1"/>
    <w:rsid w:val="00D50507"/>
    <w:rsid w:val="00D5207D"/>
    <w:rsid w:val="00D52799"/>
    <w:rsid w:val="00D54091"/>
    <w:rsid w:val="00D541C8"/>
    <w:rsid w:val="00D54456"/>
    <w:rsid w:val="00D547D0"/>
    <w:rsid w:val="00D54886"/>
    <w:rsid w:val="00D54E95"/>
    <w:rsid w:val="00D56121"/>
    <w:rsid w:val="00D5625D"/>
    <w:rsid w:val="00D565E9"/>
    <w:rsid w:val="00D56B47"/>
    <w:rsid w:val="00D57049"/>
    <w:rsid w:val="00D57B27"/>
    <w:rsid w:val="00D57CF2"/>
    <w:rsid w:val="00D57FD3"/>
    <w:rsid w:val="00D620F5"/>
    <w:rsid w:val="00D62A09"/>
    <w:rsid w:val="00D63414"/>
    <w:rsid w:val="00D636C7"/>
    <w:rsid w:val="00D6386A"/>
    <w:rsid w:val="00D63B92"/>
    <w:rsid w:val="00D63F86"/>
    <w:rsid w:val="00D64256"/>
    <w:rsid w:val="00D64301"/>
    <w:rsid w:val="00D65124"/>
    <w:rsid w:val="00D6671C"/>
    <w:rsid w:val="00D670FA"/>
    <w:rsid w:val="00D7054C"/>
    <w:rsid w:val="00D709E4"/>
    <w:rsid w:val="00D70C92"/>
    <w:rsid w:val="00D71223"/>
    <w:rsid w:val="00D719DA"/>
    <w:rsid w:val="00D71AF8"/>
    <w:rsid w:val="00D72028"/>
    <w:rsid w:val="00D72036"/>
    <w:rsid w:val="00D72597"/>
    <w:rsid w:val="00D73511"/>
    <w:rsid w:val="00D736EE"/>
    <w:rsid w:val="00D73FB4"/>
    <w:rsid w:val="00D746CC"/>
    <w:rsid w:val="00D7578B"/>
    <w:rsid w:val="00D75B36"/>
    <w:rsid w:val="00D763BB"/>
    <w:rsid w:val="00D766A3"/>
    <w:rsid w:val="00D76EE8"/>
    <w:rsid w:val="00D77785"/>
    <w:rsid w:val="00D77AB3"/>
    <w:rsid w:val="00D81D27"/>
    <w:rsid w:val="00D82359"/>
    <w:rsid w:val="00D8260C"/>
    <w:rsid w:val="00D82836"/>
    <w:rsid w:val="00D8330D"/>
    <w:rsid w:val="00D834CC"/>
    <w:rsid w:val="00D83D67"/>
    <w:rsid w:val="00D83DC6"/>
    <w:rsid w:val="00D8452C"/>
    <w:rsid w:val="00D84CB1"/>
    <w:rsid w:val="00D853CD"/>
    <w:rsid w:val="00D85A3E"/>
    <w:rsid w:val="00D85A7C"/>
    <w:rsid w:val="00D85F98"/>
    <w:rsid w:val="00D861A9"/>
    <w:rsid w:val="00D86418"/>
    <w:rsid w:val="00D86BC1"/>
    <w:rsid w:val="00D86C48"/>
    <w:rsid w:val="00D86E02"/>
    <w:rsid w:val="00D87449"/>
    <w:rsid w:val="00D874AD"/>
    <w:rsid w:val="00D87A45"/>
    <w:rsid w:val="00D87C87"/>
    <w:rsid w:val="00D87CAA"/>
    <w:rsid w:val="00D901C7"/>
    <w:rsid w:val="00D92AEB"/>
    <w:rsid w:val="00D9376A"/>
    <w:rsid w:val="00D93EC1"/>
    <w:rsid w:val="00D944D3"/>
    <w:rsid w:val="00D949EC"/>
    <w:rsid w:val="00D94A89"/>
    <w:rsid w:val="00D94F9C"/>
    <w:rsid w:val="00D95536"/>
    <w:rsid w:val="00D96BE4"/>
    <w:rsid w:val="00D975A4"/>
    <w:rsid w:val="00D97DD9"/>
    <w:rsid w:val="00D97F47"/>
    <w:rsid w:val="00DA1729"/>
    <w:rsid w:val="00DA1A01"/>
    <w:rsid w:val="00DA1A07"/>
    <w:rsid w:val="00DA1CE7"/>
    <w:rsid w:val="00DA1EF1"/>
    <w:rsid w:val="00DA2692"/>
    <w:rsid w:val="00DA3292"/>
    <w:rsid w:val="00DA37A1"/>
    <w:rsid w:val="00DA3BFD"/>
    <w:rsid w:val="00DA4281"/>
    <w:rsid w:val="00DA42E4"/>
    <w:rsid w:val="00DA4C3A"/>
    <w:rsid w:val="00DA5907"/>
    <w:rsid w:val="00DA5B99"/>
    <w:rsid w:val="00DA5C1A"/>
    <w:rsid w:val="00DA626C"/>
    <w:rsid w:val="00DA64EA"/>
    <w:rsid w:val="00DA6538"/>
    <w:rsid w:val="00DA70CA"/>
    <w:rsid w:val="00DA7285"/>
    <w:rsid w:val="00DA7BA0"/>
    <w:rsid w:val="00DA7E1C"/>
    <w:rsid w:val="00DB009F"/>
    <w:rsid w:val="00DB0573"/>
    <w:rsid w:val="00DB05F1"/>
    <w:rsid w:val="00DB09C4"/>
    <w:rsid w:val="00DB108A"/>
    <w:rsid w:val="00DB10BA"/>
    <w:rsid w:val="00DB1A50"/>
    <w:rsid w:val="00DB1C34"/>
    <w:rsid w:val="00DB2077"/>
    <w:rsid w:val="00DB2AED"/>
    <w:rsid w:val="00DB2B2A"/>
    <w:rsid w:val="00DB30EB"/>
    <w:rsid w:val="00DB3475"/>
    <w:rsid w:val="00DB37DA"/>
    <w:rsid w:val="00DB458C"/>
    <w:rsid w:val="00DB521B"/>
    <w:rsid w:val="00DB582D"/>
    <w:rsid w:val="00DB650E"/>
    <w:rsid w:val="00DB6535"/>
    <w:rsid w:val="00DB68B9"/>
    <w:rsid w:val="00DB784C"/>
    <w:rsid w:val="00DB7907"/>
    <w:rsid w:val="00DB7983"/>
    <w:rsid w:val="00DC0703"/>
    <w:rsid w:val="00DC2099"/>
    <w:rsid w:val="00DC21BC"/>
    <w:rsid w:val="00DC24F6"/>
    <w:rsid w:val="00DC265F"/>
    <w:rsid w:val="00DC2841"/>
    <w:rsid w:val="00DC297A"/>
    <w:rsid w:val="00DC2A1B"/>
    <w:rsid w:val="00DC2D8B"/>
    <w:rsid w:val="00DC33C9"/>
    <w:rsid w:val="00DC383D"/>
    <w:rsid w:val="00DC39D3"/>
    <w:rsid w:val="00DC3B40"/>
    <w:rsid w:val="00DC3C1E"/>
    <w:rsid w:val="00DC3F3C"/>
    <w:rsid w:val="00DC419C"/>
    <w:rsid w:val="00DC442A"/>
    <w:rsid w:val="00DC4D83"/>
    <w:rsid w:val="00DC564E"/>
    <w:rsid w:val="00DC5C75"/>
    <w:rsid w:val="00DC6F1C"/>
    <w:rsid w:val="00DC76A1"/>
    <w:rsid w:val="00DC7795"/>
    <w:rsid w:val="00DC77E0"/>
    <w:rsid w:val="00DC7D2C"/>
    <w:rsid w:val="00DC7E4B"/>
    <w:rsid w:val="00DD0765"/>
    <w:rsid w:val="00DD0B46"/>
    <w:rsid w:val="00DD0C62"/>
    <w:rsid w:val="00DD14BE"/>
    <w:rsid w:val="00DD21EA"/>
    <w:rsid w:val="00DD2597"/>
    <w:rsid w:val="00DD2793"/>
    <w:rsid w:val="00DD27A0"/>
    <w:rsid w:val="00DD3270"/>
    <w:rsid w:val="00DD3A7A"/>
    <w:rsid w:val="00DD3BA1"/>
    <w:rsid w:val="00DD3DDC"/>
    <w:rsid w:val="00DD3DFA"/>
    <w:rsid w:val="00DD4CD5"/>
    <w:rsid w:val="00DD4FDA"/>
    <w:rsid w:val="00DD5111"/>
    <w:rsid w:val="00DD51E1"/>
    <w:rsid w:val="00DD58BF"/>
    <w:rsid w:val="00DD5C27"/>
    <w:rsid w:val="00DD61AA"/>
    <w:rsid w:val="00DD61FB"/>
    <w:rsid w:val="00DD6537"/>
    <w:rsid w:val="00DD65B7"/>
    <w:rsid w:val="00DD69AC"/>
    <w:rsid w:val="00DD6A40"/>
    <w:rsid w:val="00DD6BD4"/>
    <w:rsid w:val="00DD71B8"/>
    <w:rsid w:val="00DE03B5"/>
    <w:rsid w:val="00DE0892"/>
    <w:rsid w:val="00DE0ED8"/>
    <w:rsid w:val="00DE12B1"/>
    <w:rsid w:val="00DE1A32"/>
    <w:rsid w:val="00DE1DFB"/>
    <w:rsid w:val="00DE1E0A"/>
    <w:rsid w:val="00DE2091"/>
    <w:rsid w:val="00DE35F6"/>
    <w:rsid w:val="00DE3710"/>
    <w:rsid w:val="00DE3DD5"/>
    <w:rsid w:val="00DE43D4"/>
    <w:rsid w:val="00DE498A"/>
    <w:rsid w:val="00DE5098"/>
    <w:rsid w:val="00DE54DE"/>
    <w:rsid w:val="00DE5EF8"/>
    <w:rsid w:val="00DE66D7"/>
    <w:rsid w:val="00DE69DF"/>
    <w:rsid w:val="00DE737F"/>
    <w:rsid w:val="00DE745A"/>
    <w:rsid w:val="00DE75D0"/>
    <w:rsid w:val="00DE79D1"/>
    <w:rsid w:val="00DE7B27"/>
    <w:rsid w:val="00DE7C05"/>
    <w:rsid w:val="00DE7C08"/>
    <w:rsid w:val="00DE7F07"/>
    <w:rsid w:val="00DE7F5C"/>
    <w:rsid w:val="00DF02DD"/>
    <w:rsid w:val="00DF0693"/>
    <w:rsid w:val="00DF0896"/>
    <w:rsid w:val="00DF0D4D"/>
    <w:rsid w:val="00DF12F8"/>
    <w:rsid w:val="00DF1451"/>
    <w:rsid w:val="00DF1629"/>
    <w:rsid w:val="00DF2ADF"/>
    <w:rsid w:val="00DF3FA0"/>
    <w:rsid w:val="00DF4038"/>
    <w:rsid w:val="00DF4555"/>
    <w:rsid w:val="00DF56F2"/>
    <w:rsid w:val="00DF5DC0"/>
    <w:rsid w:val="00DF5E69"/>
    <w:rsid w:val="00DF5EFF"/>
    <w:rsid w:val="00DF6C5E"/>
    <w:rsid w:val="00DF757C"/>
    <w:rsid w:val="00DF7A0E"/>
    <w:rsid w:val="00E00B3F"/>
    <w:rsid w:val="00E01B5A"/>
    <w:rsid w:val="00E01D2C"/>
    <w:rsid w:val="00E01F40"/>
    <w:rsid w:val="00E0295B"/>
    <w:rsid w:val="00E02FCE"/>
    <w:rsid w:val="00E036E3"/>
    <w:rsid w:val="00E03A38"/>
    <w:rsid w:val="00E046FD"/>
    <w:rsid w:val="00E0488F"/>
    <w:rsid w:val="00E04A5B"/>
    <w:rsid w:val="00E05190"/>
    <w:rsid w:val="00E05382"/>
    <w:rsid w:val="00E057F7"/>
    <w:rsid w:val="00E061FF"/>
    <w:rsid w:val="00E079EA"/>
    <w:rsid w:val="00E101AB"/>
    <w:rsid w:val="00E10444"/>
    <w:rsid w:val="00E11416"/>
    <w:rsid w:val="00E11752"/>
    <w:rsid w:val="00E11DD7"/>
    <w:rsid w:val="00E12078"/>
    <w:rsid w:val="00E12845"/>
    <w:rsid w:val="00E1293A"/>
    <w:rsid w:val="00E12B2A"/>
    <w:rsid w:val="00E13137"/>
    <w:rsid w:val="00E1369A"/>
    <w:rsid w:val="00E1374A"/>
    <w:rsid w:val="00E13B6B"/>
    <w:rsid w:val="00E13DA5"/>
    <w:rsid w:val="00E14166"/>
    <w:rsid w:val="00E143E1"/>
    <w:rsid w:val="00E1442B"/>
    <w:rsid w:val="00E14BCD"/>
    <w:rsid w:val="00E14CF6"/>
    <w:rsid w:val="00E157A7"/>
    <w:rsid w:val="00E15944"/>
    <w:rsid w:val="00E1594D"/>
    <w:rsid w:val="00E15E93"/>
    <w:rsid w:val="00E16483"/>
    <w:rsid w:val="00E1649D"/>
    <w:rsid w:val="00E175CB"/>
    <w:rsid w:val="00E1778B"/>
    <w:rsid w:val="00E1791B"/>
    <w:rsid w:val="00E20560"/>
    <w:rsid w:val="00E20C68"/>
    <w:rsid w:val="00E20DBC"/>
    <w:rsid w:val="00E215B1"/>
    <w:rsid w:val="00E21B0A"/>
    <w:rsid w:val="00E2225F"/>
    <w:rsid w:val="00E22734"/>
    <w:rsid w:val="00E22BFA"/>
    <w:rsid w:val="00E23362"/>
    <w:rsid w:val="00E23F44"/>
    <w:rsid w:val="00E241F4"/>
    <w:rsid w:val="00E242E5"/>
    <w:rsid w:val="00E2666B"/>
    <w:rsid w:val="00E27E3D"/>
    <w:rsid w:val="00E27E82"/>
    <w:rsid w:val="00E3050A"/>
    <w:rsid w:val="00E31332"/>
    <w:rsid w:val="00E3137F"/>
    <w:rsid w:val="00E32D10"/>
    <w:rsid w:val="00E32DE2"/>
    <w:rsid w:val="00E33100"/>
    <w:rsid w:val="00E33565"/>
    <w:rsid w:val="00E339BC"/>
    <w:rsid w:val="00E33F91"/>
    <w:rsid w:val="00E35CA0"/>
    <w:rsid w:val="00E35D92"/>
    <w:rsid w:val="00E36503"/>
    <w:rsid w:val="00E367C3"/>
    <w:rsid w:val="00E36CE0"/>
    <w:rsid w:val="00E37ACA"/>
    <w:rsid w:val="00E37FB6"/>
    <w:rsid w:val="00E40638"/>
    <w:rsid w:val="00E40645"/>
    <w:rsid w:val="00E40BBA"/>
    <w:rsid w:val="00E40C4A"/>
    <w:rsid w:val="00E424CF"/>
    <w:rsid w:val="00E44613"/>
    <w:rsid w:val="00E450A8"/>
    <w:rsid w:val="00E455DE"/>
    <w:rsid w:val="00E46BEE"/>
    <w:rsid w:val="00E471FB"/>
    <w:rsid w:val="00E47774"/>
    <w:rsid w:val="00E47C9A"/>
    <w:rsid w:val="00E47CDE"/>
    <w:rsid w:val="00E50208"/>
    <w:rsid w:val="00E50C13"/>
    <w:rsid w:val="00E51185"/>
    <w:rsid w:val="00E515A2"/>
    <w:rsid w:val="00E51B42"/>
    <w:rsid w:val="00E52335"/>
    <w:rsid w:val="00E52DBE"/>
    <w:rsid w:val="00E53E79"/>
    <w:rsid w:val="00E54414"/>
    <w:rsid w:val="00E546BF"/>
    <w:rsid w:val="00E55E67"/>
    <w:rsid w:val="00E5621C"/>
    <w:rsid w:val="00E565D6"/>
    <w:rsid w:val="00E5745D"/>
    <w:rsid w:val="00E57765"/>
    <w:rsid w:val="00E57A89"/>
    <w:rsid w:val="00E57FBE"/>
    <w:rsid w:val="00E604A7"/>
    <w:rsid w:val="00E605C2"/>
    <w:rsid w:val="00E6072B"/>
    <w:rsid w:val="00E608E8"/>
    <w:rsid w:val="00E60C78"/>
    <w:rsid w:val="00E6142D"/>
    <w:rsid w:val="00E62C19"/>
    <w:rsid w:val="00E63413"/>
    <w:rsid w:val="00E63650"/>
    <w:rsid w:val="00E637A6"/>
    <w:rsid w:val="00E637BE"/>
    <w:rsid w:val="00E643E1"/>
    <w:rsid w:val="00E64744"/>
    <w:rsid w:val="00E647FF"/>
    <w:rsid w:val="00E64802"/>
    <w:rsid w:val="00E64C6A"/>
    <w:rsid w:val="00E64FD4"/>
    <w:rsid w:val="00E6607A"/>
    <w:rsid w:val="00E665DD"/>
    <w:rsid w:val="00E66D1A"/>
    <w:rsid w:val="00E70052"/>
    <w:rsid w:val="00E7039E"/>
    <w:rsid w:val="00E70455"/>
    <w:rsid w:val="00E7049C"/>
    <w:rsid w:val="00E708DF"/>
    <w:rsid w:val="00E71238"/>
    <w:rsid w:val="00E721E3"/>
    <w:rsid w:val="00E734F9"/>
    <w:rsid w:val="00E736BE"/>
    <w:rsid w:val="00E73903"/>
    <w:rsid w:val="00E73B05"/>
    <w:rsid w:val="00E73DF3"/>
    <w:rsid w:val="00E7412E"/>
    <w:rsid w:val="00E7477C"/>
    <w:rsid w:val="00E74EF0"/>
    <w:rsid w:val="00E75287"/>
    <w:rsid w:val="00E7590F"/>
    <w:rsid w:val="00E75E86"/>
    <w:rsid w:val="00E7719B"/>
    <w:rsid w:val="00E77381"/>
    <w:rsid w:val="00E80501"/>
    <w:rsid w:val="00E815BB"/>
    <w:rsid w:val="00E816F1"/>
    <w:rsid w:val="00E8197C"/>
    <w:rsid w:val="00E81B88"/>
    <w:rsid w:val="00E83C76"/>
    <w:rsid w:val="00E83ED7"/>
    <w:rsid w:val="00E844B5"/>
    <w:rsid w:val="00E84698"/>
    <w:rsid w:val="00E84718"/>
    <w:rsid w:val="00E85328"/>
    <w:rsid w:val="00E85651"/>
    <w:rsid w:val="00E858C6"/>
    <w:rsid w:val="00E859A6"/>
    <w:rsid w:val="00E859EC"/>
    <w:rsid w:val="00E8629C"/>
    <w:rsid w:val="00E864F4"/>
    <w:rsid w:val="00E86673"/>
    <w:rsid w:val="00E86E6A"/>
    <w:rsid w:val="00E873DC"/>
    <w:rsid w:val="00E878A2"/>
    <w:rsid w:val="00E87905"/>
    <w:rsid w:val="00E87CFA"/>
    <w:rsid w:val="00E90B32"/>
    <w:rsid w:val="00E91464"/>
    <w:rsid w:val="00E929A6"/>
    <w:rsid w:val="00E92D8E"/>
    <w:rsid w:val="00E93180"/>
    <w:rsid w:val="00E93F09"/>
    <w:rsid w:val="00E9498B"/>
    <w:rsid w:val="00E94F93"/>
    <w:rsid w:val="00E95027"/>
    <w:rsid w:val="00E95477"/>
    <w:rsid w:val="00E955B3"/>
    <w:rsid w:val="00E95D8C"/>
    <w:rsid w:val="00E96240"/>
    <w:rsid w:val="00E97955"/>
    <w:rsid w:val="00E97EA3"/>
    <w:rsid w:val="00EA0B74"/>
    <w:rsid w:val="00EA1232"/>
    <w:rsid w:val="00EA19E4"/>
    <w:rsid w:val="00EA1B13"/>
    <w:rsid w:val="00EA2163"/>
    <w:rsid w:val="00EA2559"/>
    <w:rsid w:val="00EA2AC6"/>
    <w:rsid w:val="00EA2D44"/>
    <w:rsid w:val="00EA35DE"/>
    <w:rsid w:val="00EA474C"/>
    <w:rsid w:val="00EA4CC3"/>
    <w:rsid w:val="00EA5080"/>
    <w:rsid w:val="00EA548D"/>
    <w:rsid w:val="00EA667C"/>
    <w:rsid w:val="00EA6C8D"/>
    <w:rsid w:val="00EA6F93"/>
    <w:rsid w:val="00EA7446"/>
    <w:rsid w:val="00EA754E"/>
    <w:rsid w:val="00EA7952"/>
    <w:rsid w:val="00EB0628"/>
    <w:rsid w:val="00EB0F99"/>
    <w:rsid w:val="00EB149F"/>
    <w:rsid w:val="00EB2BD9"/>
    <w:rsid w:val="00EB30D1"/>
    <w:rsid w:val="00EB3CD5"/>
    <w:rsid w:val="00EB42F1"/>
    <w:rsid w:val="00EB440C"/>
    <w:rsid w:val="00EB4486"/>
    <w:rsid w:val="00EB454F"/>
    <w:rsid w:val="00EB4A7B"/>
    <w:rsid w:val="00EB4EFF"/>
    <w:rsid w:val="00EB5036"/>
    <w:rsid w:val="00EB5CAB"/>
    <w:rsid w:val="00EB5DF7"/>
    <w:rsid w:val="00EB6025"/>
    <w:rsid w:val="00EB6F14"/>
    <w:rsid w:val="00EC0147"/>
    <w:rsid w:val="00EC05C4"/>
    <w:rsid w:val="00EC0A9E"/>
    <w:rsid w:val="00EC11F8"/>
    <w:rsid w:val="00EC18B4"/>
    <w:rsid w:val="00EC23D4"/>
    <w:rsid w:val="00EC24AC"/>
    <w:rsid w:val="00EC2C28"/>
    <w:rsid w:val="00EC2D43"/>
    <w:rsid w:val="00EC31FC"/>
    <w:rsid w:val="00EC33E0"/>
    <w:rsid w:val="00EC377F"/>
    <w:rsid w:val="00EC38AA"/>
    <w:rsid w:val="00EC3B05"/>
    <w:rsid w:val="00EC401E"/>
    <w:rsid w:val="00EC541F"/>
    <w:rsid w:val="00EC55E7"/>
    <w:rsid w:val="00EC6573"/>
    <w:rsid w:val="00EC6C8F"/>
    <w:rsid w:val="00EC7E33"/>
    <w:rsid w:val="00ED09D9"/>
    <w:rsid w:val="00ED0CC7"/>
    <w:rsid w:val="00ED1541"/>
    <w:rsid w:val="00ED1EA4"/>
    <w:rsid w:val="00ED2213"/>
    <w:rsid w:val="00ED3279"/>
    <w:rsid w:val="00ED3575"/>
    <w:rsid w:val="00ED477F"/>
    <w:rsid w:val="00ED4CF0"/>
    <w:rsid w:val="00ED4D0A"/>
    <w:rsid w:val="00ED4FDF"/>
    <w:rsid w:val="00ED51A6"/>
    <w:rsid w:val="00ED5728"/>
    <w:rsid w:val="00ED57A3"/>
    <w:rsid w:val="00ED5D9F"/>
    <w:rsid w:val="00ED5F88"/>
    <w:rsid w:val="00ED60E0"/>
    <w:rsid w:val="00ED6C6C"/>
    <w:rsid w:val="00ED79A9"/>
    <w:rsid w:val="00EE0776"/>
    <w:rsid w:val="00EE0A35"/>
    <w:rsid w:val="00EE0AD7"/>
    <w:rsid w:val="00EE2077"/>
    <w:rsid w:val="00EE2322"/>
    <w:rsid w:val="00EE26A8"/>
    <w:rsid w:val="00EE2A32"/>
    <w:rsid w:val="00EE2A9A"/>
    <w:rsid w:val="00EE328F"/>
    <w:rsid w:val="00EE3DF2"/>
    <w:rsid w:val="00EE42F1"/>
    <w:rsid w:val="00EE4512"/>
    <w:rsid w:val="00EE4A85"/>
    <w:rsid w:val="00EE4EDC"/>
    <w:rsid w:val="00EE50F6"/>
    <w:rsid w:val="00EE523A"/>
    <w:rsid w:val="00EE58B6"/>
    <w:rsid w:val="00EE7008"/>
    <w:rsid w:val="00EE718A"/>
    <w:rsid w:val="00EE746B"/>
    <w:rsid w:val="00EE771A"/>
    <w:rsid w:val="00EE77A3"/>
    <w:rsid w:val="00EE7864"/>
    <w:rsid w:val="00EE7A91"/>
    <w:rsid w:val="00EF06A3"/>
    <w:rsid w:val="00EF119C"/>
    <w:rsid w:val="00EF16B6"/>
    <w:rsid w:val="00EF1845"/>
    <w:rsid w:val="00EF18B0"/>
    <w:rsid w:val="00EF18FC"/>
    <w:rsid w:val="00EF19F3"/>
    <w:rsid w:val="00EF251B"/>
    <w:rsid w:val="00EF29E4"/>
    <w:rsid w:val="00EF2CF3"/>
    <w:rsid w:val="00EF4D07"/>
    <w:rsid w:val="00EF4FA6"/>
    <w:rsid w:val="00EF5105"/>
    <w:rsid w:val="00EF539A"/>
    <w:rsid w:val="00EF5792"/>
    <w:rsid w:val="00EF698A"/>
    <w:rsid w:val="00F00876"/>
    <w:rsid w:val="00F00BA6"/>
    <w:rsid w:val="00F01148"/>
    <w:rsid w:val="00F02159"/>
    <w:rsid w:val="00F02A8B"/>
    <w:rsid w:val="00F03807"/>
    <w:rsid w:val="00F0383C"/>
    <w:rsid w:val="00F0384B"/>
    <w:rsid w:val="00F03B53"/>
    <w:rsid w:val="00F04126"/>
    <w:rsid w:val="00F047DB"/>
    <w:rsid w:val="00F0512B"/>
    <w:rsid w:val="00F053A8"/>
    <w:rsid w:val="00F05CAA"/>
    <w:rsid w:val="00F05E88"/>
    <w:rsid w:val="00F06383"/>
    <w:rsid w:val="00F0663A"/>
    <w:rsid w:val="00F06D20"/>
    <w:rsid w:val="00F071C5"/>
    <w:rsid w:val="00F072D0"/>
    <w:rsid w:val="00F075E9"/>
    <w:rsid w:val="00F10307"/>
    <w:rsid w:val="00F1030E"/>
    <w:rsid w:val="00F10D73"/>
    <w:rsid w:val="00F10DF2"/>
    <w:rsid w:val="00F1139B"/>
    <w:rsid w:val="00F11D2C"/>
    <w:rsid w:val="00F1200B"/>
    <w:rsid w:val="00F1287F"/>
    <w:rsid w:val="00F12A07"/>
    <w:rsid w:val="00F12DAB"/>
    <w:rsid w:val="00F12F65"/>
    <w:rsid w:val="00F13533"/>
    <w:rsid w:val="00F1386E"/>
    <w:rsid w:val="00F14079"/>
    <w:rsid w:val="00F145C9"/>
    <w:rsid w:val="00F1472C"/>
    <w:rsid w:val="00F1481F"/>
    <w:rsid w:val="00F14DE2"/>
    <w:rsid w:val="00F14F42"/>
    <w:rsid w:val="00F15583"/>
    <w:rsid w:val="00F159BD"/>
    <w:rsid w:val="00F161B7"/>
    <w:rsid w:val="00F16C93"/>
    <w:rsid w:val="00F1739B"/>
    <w:rsid w:val="00F176D9"/>
    <w:rsid w:val="00F17822"/>
    <w:rsid w:val="00F17C13"/>
    <w:rsid w:val="00F203BE"/>
    <w:rsid w:val="00F2043B"/>
    <w:rsid w:val="00F205A7"/>
    <w:rsid w:val="00F20B6D"/>
    <w:rsid w:val="00F212A8"/>
    <w:rsid w:val="00F21393"/>
    <w:rsid w:val="00F215DB"/>
    <w:rsid w:val="00F220AC"/>
    <w:rsid w:val="00F22268"/>
    <w:rsid w:val="00F22271"/>
    <w:rsid w:val="00F224C9"/>
    <w:rsid w:val="00F229BC"/>
    <w:rsid w:val="00F22D24"/>
    <w:rsid w:val="00F233E0"/>
    <w:rsid w:val="00F23710"/>
    <w:rsid w:val="00F23D08"/>
    <w:rsid w:val="00F2413B"/>
    <w:rsid w:val="00F2459A"/>
    <w:rsid w:val="00F246F7"/>
    <w:rsid w:val="00F248DA"/>
    <w:rsid w:val="00F25316"/>
    <w:rsid w:val="00F2597C"/>
    <w:rsid w:val="00F266FF"/>
    <w:rsid w:val="00F26D02"/>
    <w:rsid w:val="00F273E0"/>
    <w:rsid w:val="00F27CDD"/>
    <w:rsid w:val="00F309B3"/>
    <w:rsid w:val="00F31C08"/>
    <w:rsid w:val="00F32452"/>
    <w:rsid w:val="00F325EC"/>
    <w:rsid w:val="00F32DCF"/>
    <w:rsid w:val="00F33148"/>
    <w:rsid w:val="00F33B4C"/>
    <w:rsid w:val="00F33EAE"/>
    <w:rsid w:val="00F35045"/>
    <w:rsid w:val="00F35A45"/>
    <w:rsid w:val="00F35C88"/>
    <w:rsid w:val="00F36267"/>
    <w:rsid w:val="00F366BA"/>
    <w:rsid w:val="00F36C5A"/>
    <w:rsid w:val="00F3712A"/>
    <w:rsid w:val="00F371F9"/>
    <w:rsid w:val="00F376A9"/>
    <w:rsid w:val="00F378D4"/>
    <w:rsid w:val="00F40110"/>
    <w:rsid w:val="00F413AF"/>
    <w:rsid w:val="00F41CBA"/>
    <w:rsid w:val="00F425FD"/>
    <w:rsid w:val="00F43697"/>
    <w:rsid w:val="00F43767"/>
    <w:rsid w:val="00F43BE8"/>
    <w:rsid w:val="00F43F99"/>
    <w:rsid w:val="00F441DE"/>
    <w:rsid w:val="00F442BA"/>
    <w:rsid w:val="00F444E5"/>
    <w:rsid w:val="00F449FD"/>
    <w:rsid w:val="00F450E9"/>
    <w:rsid w:val="00F45659"/>
    <w:rsid w:val="00F465A5"/>
    <w:rsid w:val="00F474B5"/>
    <w:rsid w:val="00F478C9"/>
    <w:rsid w:val="00F47DF5"/>
    <w:rsid w:val="00F5062E"/>
    <w:rsid w:val="00F50F92"/>
    <w:rsid w:val="00F510C2"/>
    <w:rsid w:val="00F51637"/>
    <w:rsid w:val="00F51E63"/>
    <w:rsid w:val="00F52745"/>
    <w:rsid w:val="00F52847"/>
    <w:rsid w:val="00F5345E"/>
    <w:rsid w:val="00F53701"/>
    <w:rsid w:val="00F53834"/>
    <w:rsid w:val="00F53E27"/>
    <w:rsid w:val="00F541C3"/>
    <w:rsid w:val="00F54CE4"/>
    <w:rsid w:val="00F54D53"/>
    <w:rsid w:val="00F55626"/>
    <w:rsid w:val="00F55883"/>
    <w:rsid w:val="00F55C19"/>
    <w:rsid w:val="00F55DAD"/>
    <w:rsid w:val="00F5781F"/>
    <w:rsid w:val="00F57CB1"/>
    <w:rsid w:val="00F57EC4"/>
    <w:rsid w:val="00F606AD"/>
    <w:rsid w:val="00F606C1"/>
    <w:rsid w:val="00F615EE"/>
    <w:rsid w:val="00F61E12"/>
    <w:rsid w:val="00F620FC"/>
    <w:rsid w:val="00F629ED"/>
    <w:rsid w:val="00F633A2"/>
    <w:rsid w:val="00F63469"/>
    <w:rsid w:val="00F63A4D"/>
    <w:rsid w:val="00F63D1C"/>
    <w:rsid w:val="00F63FC1"/>
    <w:rsid w:val="00F645AC"/>
    <w:rsid w:val="00F647B2"/>
    <w:rsid w:val="00F65490"/>
    <w:rsid w:val="00F65C69"/>
    <w:rsid w:val="00F66398"/>
    <w:rsid w:val="00F66730"/>
    <w:rsid w:val="00F66B7E"/>
    <w:rsid w:val="00F67232"/>
    <w:rsid w:val="00F67959"/>
    <w:rsid w:val="00F67A5C"/>
    <w:rsid w:val="00F701F4"/>
    <w:rsid w:val="00F7088B"/>
    <w:rsid w:val="00F70AC0"/>
    <w:rsid w:val="00F7168E"/>
    <w:rsid w:val="00F7213B"/>
    <w:rsid w:val="00F7253B"/>
    <w:rsid w:val="00F725AA"/>
    <w:rsid w:val="00F735A5"/>
    <w:rsid w:val="00F73972"/>
    <w:rsid w:val="00F73CC7"/>
    <w:rsid w:val="00F73E19"/>
    <w:rsid w:val="00F7440B"/>
    <w:rsid w:val="00F749BB"/>
    <w:rsid w:val="00F749ED"/>
    <w:rsid w:val="00F74A79"/>
    <w:rsid w:val="00F7672A"/>
    <w:rsid w:val="00F76C7E"/>
    <w:rsid w:val="00F77B2F"/>
    <w:rsid w:val="00F80928"/>
    <w:rsid w:val="00F81455"/>
    <w:rsid w:val="00F8172A"/>
    <w:rsid w:val="00F821CD"/>
    <w:rsid w:val="00F822B7"/>
    <w:rsid w:val="00F8252B"/>
    <w:rsid w:val="00F82AB5"/>
    <w:rsid w:val="00F82B3B"/>
    <w:rsid w:val="00F82C15"/>
    <w:rsid w:val="00F83148"/>
    <w:rsid w:val="00F83431"/>
    <w:rsid w:val="00F83CE7"/>
    <w:rsid w:val="00F83F8F"/>
    <w:rsid w:val="00F84168"/>
    <w:rsid w:val="00F84347"/>
    <w:rsid w:val="00F84A0A"/>
    <w:rsid w:val="00F8547D"/>
    <w:rsid w:val="00F855D2"/>
    <w:rsid w:val="00F8587D"/>
    <w:rsid w:val="00F8650A"/>
    <w:rsid w:val="00F86717"/>
    <w:rsid w:val="00F86FB4"/>
    <w:rsid w:val="00F8704A"/>
    <w:rsid w:val="00F8734B"/>
    <w:rsid w:val="00F874EC"/>
    <w:rsid w:val="00F878C1"/>
    <w:rsid w:val="00F87B29"/>
    <w:rsid w:val="00F900CE"/>
    <w:rsid w:val="00F90349"/>
    <w:rsid w:val="00F9034F"/>
    <w:rsid w:val="00F9048E"/>
    <w:rsid w:val="00F906E0"/>
    <w:rsid w:val="00F909F8"/>
    <w:rsid w:val="00F9159E"/>
    <w:rsid w:val="00F91657"/>
    <w:rsid w:val="00F9188B"/>
    <w:rsid w:val="00F91C2A"/>
    <w:rsid w:val="00F922C5"/>
    <w:rsid w:val="00F924B2"/>
    <w:rsid w:val="00F9266C"/>
    <w:rsid w:val="00F927A5"/>
    <w:rsid w:val="00F927AF"/>
    <w:rsid w:val="00F92841"/>
    <w:rsid w:val="00F928AB"/>
    <w:rsid w:val="00F92A04"/>
    <w:rsid w:val="00F934D4"/>
    <w:rsid w:val="00F93E05"/>
    <w:rsid w:val="00F93E3F"/>
    <w:rsid w:val="00F9442B"/>
    <w:rsid w:val="00F94663"/>
    <w:rsid w:val="00F95398"/>
    <w:rsid w:val="00F9567B"/>
    <w:rsid w:val="00F95A37"/>
    <w:rsid w:val="00F95E76"/>
    <w:rsid w:val="00F9628F"/>
    <w:rsid w:val="00F96431"/>
    <w:rsid w:val="00F9674A"/>
    <w:rsid w:val="00F96F7A"/>
    <w:rsid w:val="00F9703C"/>
    <w:rsid w:val="00F97166"/>
    <w:rsid w:val="00F97A80"/>
    <w:rsid w:val="00FA088F"/>
    <w:rsid w:val="00FA1607"/>
    <w:rsid w:val="00FA275F"/>
    <w:rsid w:val="00FA3852"/>
    <w:rsid w:val="00FA3AA9"/>
    <w:rsid w:val="00FA3E46"/>
    <w:rsid w:val="00FA4E12"/>
    <w:rsid w:val="00FA52D3"/>
    <w:rsid w:val="00FA54CA"/>
    <w:rsid w:val="00FA55F1"/>
    <w:rsid w:val="00FA5727"/>
    <w:rsid w:val="00FA577A"/>
    <w:rsid w:val="00FA57BE"/>
    <w:rsid w:val="00FA616F"/>
    <w:rsid w:val="00FA6697"/>
    <w:rsid w:val="00FA6F75"/>
    <w:rsid w:val="00FA718E"/>
    <w:rsid w:val="00FA7CD9"/>
    <w:rsid w:val="00FB01F4"/>
    <w:rsid w:val="00FB095F"/>
    <w:rsid w:val="00FB0E21"/>
    <w:rsid w:val="00FB164E"/>
    <w:rsid w:val="00FB18FF"/>
    <w:rsid w:val="00FB2749"/>
    <w:rsid w:val="00FB2855"/>
    <w:rsid w:val="00FB2B9C"/>
    <w:rsid w:val="00FB3E6C"/>
    <w:rsid w:val="00FB3E74"/>
    <w:rsid w:val="00FB3F29"/>
    <w:rsid w:val="00FB444E"/>
    <w:rsid w:val="00FB4568"/>
    <w:rsid w:val="00FB4AF7"/>
    <w:rsid w:val="00FB5758"/>
    <w:rsid w:val="00FB5C4D"/>
    <w:rsid w:val="00FB605B"/>
    <w:rsid w:val="00FB621F"/>
    <w:rsid w:val="00FB65B9"/>
    <w:rsid w:val="00FB6B67"/>
    <w:rsid w:val="00FB6F8B"/>
    <w:rsid w:val="00FB76CB"/>
    <w:rsid w:val="00FC017F"/>
    <w:rsid w:val="00FC02E1"/>
    <w:rsid w:val="00FC0311"/>
    <w:rsid w:val="00FC2779"/>
    <w:rsid w:val="00FC4050"/>
    <w:rsid w:val="00FC4CD8"/>
    <w:rsid w:val="00FC5140"/>
    <w:rsid w:val="00FC5628"/>
    <w:rsid w:val="00FC5CD7"/>
    <w:rsid w:val="00FC5EE0"/>
    <w:rsid w:val="00FC6F74"/>
    <w:rsid w:val="00FC75E6"/>
    <w:rsid w:val="00FC789E"/>
    <w:rsid w:val="00FC7D33"/>
    <w:rsid w:val="00FC7FFD"/>
    <w:rsid w:val="00FD0708"/>
    <w:rsid w:val="00FD07D8"/>
    <w:rsid w:val="00FD0913"/>
    <w:rsid w:val="00FD0AB6"/>
    <w:rsid w:val="00FD0D60"/>
    <w:rsid w:val="00FD2221"/>
    <w:rsid w:val="00FD30C3"/>
    <w:rsid w:val="00FD3820"/>
    <w:rsid w:val="00FD4DD1"/>
    <w:rsid w:val="00FD5CFC"/>
    <w:rsid w:val="00FD62AC"/>
    <w:rsid w:val="00FD6408"/>
    <w:rsid w:val="00FD64DF"/>
    <w:rsid w:val="00FD686A"/>
    <w:rsid w:val="00FD6B46"/>
    <w:rsid w:val="00FE01B1"/>
    <w:rsid w:val="00FE12DD"/>
    <w:rsid w:val="00FE23AC"/>
    <w:rsid w:val="00FE2683"/>
    <w:rsid w:val="00FE2C65"/>
    <w:rsid w:val="00FE305B"/>
    <w:rsid w:val="00FE315A"/>
    <w:rsid w:val="00FE33D7"/>
    <w:rsid w:val="00FE3493"/>
    <w:rsid w:val="00FE3B97"/>
    <w:rsid w:val="00FE3D5F"/>
    <w:rsid w:val="00FE4427"/>
    <w:rsid w:val="00FE447B"/>
    <w:rsid w:val="00FE4979"/>
    <w:rsid w:val="00FE49C0"/>
    <w:rsid w:val="00FE5349"/>
    <w:rsid w:val="00FE5595"/>
    <w:rsid w:val="00FE5FAD"/>
    <w:rsid w:val="00FE6672"/>
    <w:rsid w:val="00FE671A"/>
    <w:rsid w:val="00FE6F3C"/>
    <w:rsid w:val="00FF1B73"/>
    <w:rsid w:val="00FF1C5D"/>
    <w:rsid w:val="00FF2352"/>
    <w:rsid w:val="00FF2938"/>
    <w:rsid w:val="00FF29FF"/>
    <w:rsid w:val="00FF31D8"/>
    <w:rsid w:val="00FF35AE"/>
    <w:rsid w:val="00FF37BD"/>
    <w:rsid w:val="00FF39DE"/>
    <w:rsid w:val="00FF3BFE"/>
    <w:rsid w:val="00FF3D47"/>
    <w:rsid w:val="00FF4865"/>
    <w:rsid w:val="00FF570E"/>
    <w:rsid w:val="00FF5988"/>
    <w:rsid w:val="00FF5AFE"/>
    <w:rsid w:val="00FF64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17B5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872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autoRedefine/>
    <w:qFormat/>
    <w:rsid w:val="00242833"/>
    <w:pPr>
      <w:numPr>
        <w:numId w:val="1"/>
      </w:numPr>
      <w:spacing w:before="120" w:after="60"/>
      <w:jc w:val="left"/>
      <w:outlineLvl w:val="0"/>
    </w:pPr>
    <w:rPr>
      <w:rFonts w:ascii="幼圆" w:eastAsia="幼圆" w:hAnsi="Times New Roman"/>
      <w:b/>
      <w:snapToGrid w:val="0"/>
      <w:kern w:val="0"/>
      <w:sz w:val="36"/>
      <w:szCs w:val="28"/>
    </w:rPr>
  </w:style>
  <w:style w:type="paragraph" w:styleId="2">
    <w:name w:val="heading 2"/>
    <w:basedOn w:val="a0"/>
    <w:next w:val="a"/>
    <w:link w:val="20"/>
    <w:autoRedefine/>
    <w:qFormat/>
    <w:rsid w:val="0099230E"/>
    <w:pPr>
      <w:numPr>
        <w:ilvl w:val="1"/>
        <w:numId w:val="1"/>
      </w:numPr>
      <w:spacing w:before="0" w:after="0"/>
      <w:jc w:val="left"/>
      <w:outlineLvl w:val="1"/>
    </w:pPr>
    <w:rPr>
      <w:rFonts w:ascii="幼圆" w:eastAsia="幼圆" w:hAnsi="Times New Roman"/>
      <w:bCs w:val="0"/>
      <w:snapToGrid w:val="0"/>
      <w:color w:val="000000"/>
      <w:kern w:val="0"/>
      <w:szCs w:val="24"/>
    </w:rPr>
  </w:style>
  <w:style w:type="paragraph" w:styleId="3">
    <w:name w:val="heading 3"/>
    <w:basedOn w:val="2"/>
    <w:next w:val="a"/>
    <w:link w:val="30"/>
    <w:autoRedefine/>
    <w:qFormat/>
    <w:rsid w:val="00900BF6"/>
    <w:pPr>
      <w:numPr>
        <w:ilvl w:val="2"/>
      </w:numPr>
      <w:outlineLvl w:val="2"/>
    </w:pPr>
    <w:rPr>
      <w:rFonts w:ascii="宋体"/>
      <w:color w:val="auto"/>
      <w:sz w:val="30"/>
    </w:rPr>
  </w:style>
  <w:style w:type="paragraph" w:styleId="4">
    <w:name w:val="heading 4"/>
    <w:basedOn w:val="2"/>
    <w:next w:val="a"/>
    <w:link w:val="40"/>
    <w:autoRedefine/>
    <w:qFormat/>
    <w:rsid w:val="00E87CFA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2"/>
    <w:next w:val="a"/>
    <w:link w:val="50"/>
    <w:autoRedefine/>
    <w:qFormat/>
    <w:rsid w:val="006262FB"/>
    <w:pPr>
      <w:numPr>
        <w:ilvl w:val="4"/>
      </w:numPr>
      <w:spacing w:before="240" w:after="60"/>
      <w:outlineLvl w:val="4"/>
    </w:pPr>
    <w:rPr>
      <w:rFonts w:ascii="宋体"/>
      <w:sz w:val="24"/>
      <w:szCs w:val="20"/>
    </w:rPr>
  </w:style>
  <w:style w:type="paragraph" w:styleId="6">
    <w:name w:val="heading 6"/>
    <w:basedOn w:val="a"/>
    <w:next w:val="a"/>
    <w:link w:val="60"/>
    <w:qFormat/>
    <w:rsid w:val="00B62F09"/>
    <w:pPr>
      <w:spacing w:before="240" w:after="60"/>
      <w:ind w:leftChars="200" w:left="2880"/>
      <w:jc w:val="left"/>
      <w:outlineLvl w:val="5"/>
    </w:pPr>
    <w:rPr>
      <w:rFonts w:ascii="宋体" w:hAnsi="Times New Roman"/>
      <w:b/>
      <w:snapToGrid w:val="0"/>
      <w:kern w:val="0"/>
      <w:sz w:val="21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rsid w:val="00242833"/>
    <w:rPr>
      <w:rFonts w:ascii="幼圆" w:eastAsia="幼圆" w:hAnsi="Times New Roman"/>
      <w:b/>
      <w:snapToGrid w:val="0"/>
      <w:sz w:val="36"/>
      <w:szCs w:val="28"/>
    </w:rPr>
  </w:style>
  <w:style w:type="character" w:customStyle="1" w:styleId="20">
    <w:name w:val="标题 2字符"/>
    <w:basedOn w:val="a1"/>
    <w:link w:val="2"/>
    <w:rsid w:val="0099230E"/>
    <w:rPr>
      <w:rFonts w:ascii="幼圆" w:eastAsia="幼圆" w:hAnsi="Times New Roman"/>
      <w:b/>
      <w:snapToGrid w:val="0"/>
      <w:color w:val="000000"/>
      <w:sz w:val="32"/>
      <w:szCs w:val="24"/>
    </w:rPr>
  </w:style>
  <w:style w:type="character" w:customStyle="1" w:styleId="30">
    <w:name w:val="标题 3字符"/>
    <w:basedOn w:val="a1"/>
    <w:link w:val="3"/>
    <w:qFormat/>
    <w:rsid w:val="00900BF6"/>
    <w:rPr>
      <w:rFonts w:ascii="宋体" w:eastAsia="幼圆" w:hAnsi="Times New Roman"/>
      <w:b/>
      <w:snapToGrid w:val="0"/>
      <w:sz w:val="30"/>
      <w:szCs w:val="24"/>
    </w:rPr>
  </w:style>
  <w:style w:type="character" w:customStyle="1" w:styleId="50">
    <w:name w:val="标题 5字符"/>
    <w:basedOn w:val="a1"/>
    <w:link w:val="5"/>
    <w:rsid w:val="00187404"/>
    <w:rPr>
      <w:rFonts w:ascii="宋体" w:eastAsia="幼圆" w:hAnsi="Times New Roman"/>
      <w:b/>
      <w:snapToGrid w:val="0"/>
      <w:color w:val="000000"/>
      <w:sz w:val="24"/>
    </w:rPr>
  </w:style>
  <w:style w:type="paragraph" w:styleId="a0">
    <w:name w:val="Title"/>
    <w:basedOn w:val="a"/>
    <w:next w:val="a"/>
    <w:link w:val="a4"/>
    <w:uiPriority w:val="10"/>
    <w:qFormat/>
    <w:rsid w:val="0018740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字符"/>
    <w:basedOn w:val="a1"/>
    <w:link w:val="a0"/>
    <w:uiPriority w:val="10"/>
    <w:rsid w:val="00187404"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字符"/>
    <w:basedOn w:val="a1"/>
    <w:link w:val="4"/>
    <w:qFormat/>
    <w:rsid w:val="00E87CFA"/>
    <w:rPr>
      <w:rFonts w:ascii="幼圆" w:eastAsia="幼圆" w:hAnsi="Times New Roman"/>
      <w:b/>
      <w:snapToGrid w:val="0"/>
      <w:color w:val="000000"/>
      <w:sz w:val="28"/>
      <w:szCs w:val="24"/>
    </w:rPr>
  </w:style>
  <w:style w:type="character" w:customStyle="1" w:styleId="60">
    <w:name w:val="标题 6字符"/>
    <w:basedOn w:val="a1"/>
    <w:link w:val="6"/>
    <w:rsid w:val="00B62F09"/>
    <w:rPr>
      <w:rFonts w:ascii="宋体" w:hAnsi="Times New Roman"/>
      <w:b/>
      <w:snapToGrid w:val="0"/>
      <w:sz w:val="21"/>
    </w:rPr>
  </w:style>
  <w:style w:type="paragraph" w:styleId="a5">
    <w:name w:val="List Paragraph"/>
    <w:basedOn w:val="a"/>
    <w:uiPriority w:val="34"/>
    <w:qFormat/>
    <w:rsid w:val="0098381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D5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1"/>
    <w:link w:val="a6"/>
    <w:uiPriority w:val="99"/>
    <w:rsid w:val="00BD514B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D5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1"/>
    <w:link w:val="a8"/>
    <w:uiPriority w:val="99"/>
    <w:rsid w:val="00BD514B"/>
    <w:rPr>
      <w:kern w:val="2"/>
      <w:sz w:val="18"/>
      <w:szCs w:val="18"/>
    </w:rPr>
  </w:style>
  <w:style w:type="paragraph" w:customStyle="1" w:styleId="aa">
    <w:name w:val="封面标题"/>
    <w:basedOn w:val="a"/>
    <w:link w:val="Char"/>
    <w:qFormat/>
    <w:rsid w:val="00BD514B"/>
    <w:pPr>
      <w:spacing w:beforeLines="1000" w:afterLines="2000"/>
      <w:jc w:val="center"/>
    </w:pPr>
    <w:rPr>
      <w:rFonts w:ascii="黑体" w:eastAsia="黑体"/>
      <w:b/>
      <w:sz w:val="84"/>
      <w:szCs w:val="84"/>
    </w:rPr>
  </w:style>
  <w:style w:type="table" w:styleId="ab">
    <w:name w:val="Table Grid"/>
    <w:basedOn w:val="a2"/>
    <w:uiPriority w:val="59"/>
    <w:rsid w:val="00BD51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封面标题 Char"/>
    <w:basedOn w:val="a1"/>
    <w:link w:val="aa"/>
    <w:rsid w:val="00BD514B"/>
    <w:rPr>
      <w:rFonts w:ascii="黑体" w:eastAsia="黑体"/>
      <w:b/>
      <w:kern w:val="2"/>
      <w:sz w:val="84"/>
      <w:szCs w:val="84"/>
    </w:rPr>
  </w:style>
  <w:style w:type="paragraph" w:styleId="ac">
    <w:name w:val="Document Map"/>
    <w:basedOn w:val="a"/>
    <w:link w:val="ad"/>
    <w:uiPriority w:val="99"/>
    <w:semiHidden/>
    <w:unhideWhenUsed/>
    <w:rsid w:val="001F17E0"/>
    <w:rPr>
      <w:rFonts w:ascii="宋体"/>
      <w:sz w:val="18"/>
      <w:szCs w:val="18"/>
    </w:rPr>
  </w:style>
  <w:style w:type="character" w:customStyle="1" w:styleId="ad">
    <w:name w:val="文档结构图字符"/>
    <w:basedOn w:val="a1"/>
    <w:link w:val="ac"/>
    <w:uiPriority w:val="99"/>
    <w:semiHidden/>
    <w:rsid w:val="001F17E0"/>
    <w:rPr>
      <w:rFonts w:ascii="宋体"/>
      <w:kern w:val="2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922742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宋体" w:hAnsi="Cambria"/>
      <w:bCs/>
      <w:snapToGrid/>
      <w:color w:val="365F91"/>
      <w:sz w:val="28"/>
    </w:rPr>
  </w:style>
  <w:style w:type="paragraph" w:styleId="12">
    <w:name w:val="toc 1"/>
    <w:basedOn w:val="a"/>
    <w:next w:val="a"/>
    <w:autoRedefine/>
    <w:uiPriority w:val="39"/>
    <w:unhideWhenUsed/>
    <w:qFormat/>
    <w:rsid w:val="00922742"/>
  </w:style>
  <w:style w:type="character" w:styleId="af">
    <w:name w:val="Hyperlink"/>
    <w:basedOn w:val="a1"/>
    <w:uiPriority w:val="99"/>
    <w:unhideWhenUsed/>
    <w:rsid w:val="00922742"/>
    <w:rPr>
      <w:color w:val="0000FF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922742"/>
    <w:rPr>
      <w:sz w:val="18"/>
      <w:szCs w:val="18"/>
    </w:rPr>
  </w:style>
  <w:style w:type="character" w:customStyle="1" w:styleId="af1">
    <w:name w:val="批注框文本字符"/>
    <w:basedOn w:val="a1"/>
    <w:link w:val="af0"/>
    <w:uiPriority w:val="99"/>
    <w:semiHidden/>
    <w:rsid w:val="00922742"/>
    <w:rPr>
      <w:kern w:val="2"/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BC1482"/>
    <w:rPr>
      <w:rFonts w:ascii="Cambria" w:eastAsia="黑体" w:hAnsi="Cambria"/>
      <w:sz w:val="20"/>
      <w:szCs w:val="20"/>
    </w:rPr>
  </w:style>
  <w:style w:type="paragraph" w:styleId="af3">
    <w:name w:val="footnote text"/>
    <w:basedOn w:val="a"/>
    <w:link w:val="af4"/>
    <w:uiPriority w:val="99"/>
    <w:semiHidden/>
    <w:unhideWhenUsed/>
    <w:rsid w:val="007A414E"/>
    <w:pPr>
      <w:snapToGrid w:val="0"/>
      <w:jc w:val="left"/>
    </w:pPr>
    <w:rPr>
      <w:sz w:val="18"/>
      <w:szCs w:val="18"/>
    </w:rPr>
  </w:style>
  <w:style w:type="character" w:customStyle="1" w:styleId="af4">
    <w:name w:val="脚注文本字符"/>
    <w:basedOn w:val="a1"/>
    <w:link w:val="af3"/>
    <w:uiPriority w:val="99"/>
    <w:semiHidden/>
    <w:rsid w:val="007A414E"/>
    <w:rPr>
      <w:kern w:val="2"/>
      <w:sz w:val="18"/>
      <w:szCs w:val="18"/>
    </w:rPr>
  </w:style>
  <w:style w:type="character" w:styleId="af5">
    <w:name w:val="footnote reference"/>
    <w:basedOn w:val="a1"/>
    <w:uiPriority w:val="99"/>
    <w:semiHidden/>
    <w:unhideWhenUsed/>
    <w:rsid w:val="007A414E"/>
    <w:rPr>
      <w:vertAlign w:val="superscript"/>
    </w:rPr>
  </w:style>
  <w:style w:type="paragraph" w:styleId="22">
    <w:name w:val="toc 2"/>
    <w:basedOn w:val="a"/>
    <w:next w:val="a"/>
    <w:autoRedefine/>
    <w:uiPriority w:val="39"/>
    <w:unhideWhenUsed/>
    <w:qFormat/>
    <w:rsid w:val="00B91F6C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qFormat/>
    <w:rsid w:val="00B91F6C"/>
    <w:pPr>
      <w:ind w:leftChars="400" w:left="840"/>
    </w:pPr>
  </w:style>
  <w:style w:type="table" w:customStyle="1" w:styleId="-11">
    <w:name w:val="浅色底纹 - 强调文字颜色 11"/>
    <w:basedOn w:val="a2"/>
    <w:uiPriority w:val="60"/>
    <w:rsid w:val="00C33A52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浅色列表 - 强调文字颜色 11"/>
    <w:basedOn w:val="a2"/>
    <w:uiPriority w:val="61"/>
    <w:rsid w:val="00C33A52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1">
    <w:name w:val="浅色网格 - 强调文字颜色 11"/>
    <w:basedOn w:val="a2"/>
    <w:uiPriority w:val="62"/>
    <w:rsid w:val="00C33A52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42">
    <w:name w:val="toc 4"/>
    <w:basedOn w:val="a"/>
    <w:next w:val="a"/>
    <w:autoRedefine/>
    <w:uiPriority w:val="39"/>
    <w:unhideWhenUsed/>
    <w:rsid w:val="00D64301"/>
    <w:pPr>
      <w:spacing w:line="240" w:lineRule="auto"/>
      <w:ind w:leftChars="600" w:left="1260"/>
    </w:pPr>
  </w:style>
  <w:style w:type="paragraph" w:styleId="52">
    <w:name w:val="toc 5"/>
    <w:basedOn w:val="a"/>
    <w:next w:val="a"/>
    <w:autoRedefine/>
    <w:uiPriority w:val="39"/>
    <w:unhideWhenUsed/>
    <w:rsid w:val="00D64301"/>
    <w:pPr>
      <w:spacing w:line="240" w:lineRule="auto"/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D64301"/>
    <w:pPr>
      <w:spacing w:line="240" w:lineRule="auto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64301"/>
    <w:pPr>
      <w:spacing w:line="240" w:lineRule="auto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64301"/>
    <w:pPr>
      <w:spacing w:line="240" w:lineRule="auto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64301"/>
    <w:pPr>
      <w:spacing w:line="240" w:lineRule="auto"/>
      <w:ind w:leftChars="1600" w:left="3360"/>
    </w:pPr>
  </w:style>
  <w:style w:type="paragraph" w:customStyle="1" w:styleId="MMTopic1">
    <w:name w:val="MM Topic 1"/>
    <w:basedOn w:val="1"/>
    <w:link w:val="MMTopic1Char"/>
    <w:rsid w:val="00F35045"/>
    <w:pPr>
      <w:keepNext/>
      <w:keepLines/>
      <w:numPr>
        <w:numId w:val="2"/>
      </w:numPr>
      <w:spacing w:before="340" w:after="330" w:line="578" w:lineRule="auto"/>
      <w:jc w:val="both"/>
    </w:pPr>
    <w:rPr>
      <w:rFonts w:ascii="Calibri" w:eastAsia="宋体" w:hAnsi="Calibri"/>
      <w:bCs/>
      <w:snapToGrid/>
      <w:kern w:val="44"/>
      <w:sz w:val="44"/>
      <w:szCs w:val="44"/>
    </w:rPr>
  </w:style>
  <w:style w:type="character" w:customStyle="1" w:styleId="MMTopic1Char">
    <w:name w:val="MM Topic 1 Char"/>
    <w:basedOn w:val="10"/>
    <w:link w:val="MMTopic1"/>
    <w:rsid w:val="00F35045"/>
    <w:rPr>
      <w:rFonts w:ascii="幼圆" w:eastAsia="幼圆" w:hAnsi="Times New Roman"/>
      <w:b/>
      <w:bCs/>
      <w:snapToGrid w:val="0"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rsid w:val="00F35045"/>
    <w:pPr>
      <w:keepNext/>
      <w:keepLines/>
      <w:numPr>
        <w:numId w:val="2"/>
      </w:numPr>
      <w:spacing w:before="260" w:after="260" w:line="416" w:lineRule="auto"/>
      <w:jc w:val="both"/>
    </w:pPr>
    <w:rPr>
      <w:rFonts w:ascii="Cambria" w:eastAsia="宋体" w:hAnsi="Cambria"/>
      <w:bCs/>
      <w:snapToGrid/>
      <w:color w:val="auto"/>
      <w:kern w:val="2"/>
      <w:szCs w:val="32"/>
    </w:rPr>
  </w:style>
  <w:style w:type="character" w:customStyle="1" w:styleId="MMTopic2Char">
    <w:name w:val="MM Topic 2 Char"/>
    <w:basedOn w:val="20"/>
    <w:link w:val="MMTopic2"/>
    <w:rsid w:val="00F35045"/>
    <w:rPr>
      <w:rFonts w:ascii="Cambria" w:eastAsia="幼圆" w:hAnsi="Cambria"/>
      <w:b/>
      <w:bCs/>
      <w:snapToGrid w:val="0"/>
      <w:color w:val="000000"/>
      <w:kern w:val="2"/>
      <w:sz w:val="32"/>
      <w:szCs w:val="32"/>
    </w:rPr>
  </w:style>
  <w:style w:type="paragraph" w:customStyle="1" w:styleId="MMTopic3">
    <w:name w:val="MM Topic 3"/>
    <w:basedOn w:val="3"/>
    <w:link w:val="MMTopic3Char"/>
    <w:rsid w:val="00F35045"/>
    <w:pPr>
      <w:keepNext/>
      <w:keepLines/>
      <w:numPr>
        <w:numId w:val="2"/>
      </w:numPr>
      <w:spacing w:before="260" w:after="260" w:line="416" w:lineRule="auto"/>
      <w:jc w:val="both"/>
    </w:pPr>
    <w:rPr>
      <w:rFonts w:ascii="Calibri" w:hAnsi="Calibri"/>
      <w:bCs/>
      <w:snapToGrid/>
      <w:kern w:val="2"/>
      <w:szCs w:val="32"/>
    </w:rPr>
  </w:style>
  <w:style w:type="character" w:customStyle="1" w:styleId="MMTopic3Char">
    <w:name w:val="MM Topic 3 Char"/>
    <w:basedOn w:val="30"/>
    <w:link w:val="MMTopic3"/>
    <w:rsid w:val="00F35045"/>
    <w:rPr>
      <w:rFonts w:ascii="宋体" w:eastAsia="幼圆" w:hAnsi="Times New Roman"/>
      <w:b/>
      <w:bCs/>
      <w:snapToGrid w:val="0"/>
      <w:kern w:val="2"/>
      <w:sz w:val="30"/>
      <w:szCs w:val="32"/>
    </w:rPr>
  </w:style>
  <w:style w:type="paragraph" w:customStyle="1" w:styleId="MMTopic4">
    <w:name w:val="MM Topic 4"/>
    <w:basedOn w:val="4"/>
    <w:link w:val="MMTopic4Char"/>
    <w:rsid w:val="00F35045"/>
    <w:pPr>
      <w:keepNext/>
      <w:keepLines/>
      <w:numPr>
        <w:ilvl w:val="0"/>
        <w:numId w:val="0"/>
      </w:numPr>
      <w:spacing w:before="280" w:after="290" w:line="376" w:lineRule="auto"/>
      <w:jc w:val="both"/>
    </w:pPr>
    <w:rPr>
      <w:rFonts w:ascii="Cambria" w:eastAsia="宋体" w:hAnsi="Cambria"/>
      <w:bCs/>
      <w:snapToGrid/>
      <w:color w:val="auto"/>
      <w:kern w:val="2"/>
      <w:szCs w:val="28"/>
    </w:rPr>
  </w:style>
  <w:style w:type="character" w:customStyle="1" w:styleId="MMTopic4Char">
    <w:name w:val="MM Topic 4 Char"/>
    <w:basedOn w:val="40"/>
    <w:link w:val="MMTopic4"/>
    <w:rsid w:val="00F35045"/>
    <w:rPr>
      <w:rFonts w:ascii="Cambria" w:eastAsia="宋体" w:hAnsi="Cambria" w:cs="Times New Roman"/>
      <w:b/>
      <w:bCs/>
      <w:snapToGrid w:val="0"/>
      <w:color w:val="000000"/>
      <w:kern w:val="2"/>
      <w:sz w:val="28"/>
      <w:szCs w:val="28"/>
    </w:rPr>
  </w:style>
  <w:style w:type="paragraph" w:customStyle="1" w:styleId="MMTopic5">
    <w:name w:val="MM Topic 5"/>
    <w:basedOn w:val="5"/>
    <w:link w:val="MMTopic5Char"/>
    <w:rsid w:val="00F35045"/>
    <w:pPr>
      <w:keepNext/>
      <w:keepLines/>
      <w:numPr>
        <w:ilvl w:val="0"/>
        <w:numId w:val="0"/>
      </w:numPr>
      <w:spacing w:before="280" w:after="290" w:line="376" w:lineRule="auto"/>
      <w:jc w:val="both"/>
    </w:pPr>
    <w:rPr>
      <w:rFonts w:ascii="Calibri" w:eastAsia="宋体" w:hAnsi="Calibri"/>
      <w:bCs/>
      <w:snapToGrid/>
      <w:color w:val="auto"/>
      <w:kern w:val="2"/>
      <w:sz w:val="28"/>
      <w:szCs w:val="28"/>
    </w:rPr>
  </w:style>
  <w:style w:type="character" w:customStyle="1" w:styleId="MMTopic5Char">
    <w:name w:val="MM Topic 5 Char"/>
    <w:basedOn w:val="50"/>
    <w:link w:val="MMTopic5"/>
    <w:rsid w:val="00F35045"/>
    <w:rPr>
      <w:rFonts w:ascii="Calibri" w:eastAsia="宋体" w:hAnsi="Calibri" w:cs="Times New Roman"/>
      <w:b/>
      <w:bCs/>
      <w:snapToGrid w:val="0"/>
      <w:color w:val="000000"/>
      <w:kern w:val="2"/>
      <w:sz w:val="28"/>
      <w:szCs w:val="28"/>
    </w:rPr>
  </w:style>
  <w:style w:type="paragraph" w:customStyle="1" w:styleId="MMTopic6">
    <w:name w:val="MM Topic 6"/>
    <w:basedOn w:val="6"/>
    <w:link w:val="MMTopic6Char"/>
    <w:rsid w:val="00F35045"/>
    <w:pPr>
      <w:keepNext/>
      <w:keepLines/>
      <w:spacing w:after="64" w:line="320" w:lineRule="auto"/>
      <w:ind w:leftChars="0" w:left="0"/>
      <w:jc w:val="both"/>
    </w:pPr>
    <w:rPr>
      <w:rFonts w:ascii="Cambria" w:hAnsi="Cambria"/>
      <w:bCs/>
      <w:snapToGrid/>
      <w:kern w:val="2"/>
      <w:sz w:val="24"/>
      <w:szCs w:val="24"/>
    </w:rPr>
  </w:style>
  <w:style w:type="character" w:customStyle="1" w:styleId="MMTopic6Char">
    <w:name w:val="MM Topic 6 Char"/>
    <w:basedOn w:val="60"/>
    <w:link w:val="MMTopic6"/>
    <w:rsid w:val="00F35045"/>
    <w:rPr>
      <w:rFonts w:ascii="Cambria" w:eastAsia="宋体" w:hAnsi="Cambria" w:cs="Times New Roman"/>
      <w:b/>
      <w:bCs/>
      <w:i/>
      <w:snapToGrid w:val="0"/>
      <w:kern w:val="2"/>
      <w:sz w:val="24"/>
      <w:szCs w:val="24"/>
    </w:rPr>
  </w:style>
  <w:style w:type="character" w:styleId="af6">
    <w:name w:val="Strong"/>
    <w:basedOn w:val="a1"/>
    <w:uiPriority w:val="22"/>
    <w:qFormat/>
    <w:rsid w:val="00D164EC"/>
    <w:rPr>
      <w:b/>
      <w:bCs/>
    </w:rPr>
  </w:style>
  <w:style w:type="table" w:customStyle="1" w:styleId="13">
    <w:name w:val="浅色底纹1"/>
    <w:basedOn w:val="a2"/>
    <w:uiPriority w:val="60"/>
    <w:rsid w:val="00FE315A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7">
    <w:name w:val="Normal Indent"/>
    <w:basedOn w:val="a"/>
    <w:autoRedefine/>
    <w:semiHidden/>
    <w:rsid w:val="009A192E"/>
    <w:pPr>
      <w:ind w:firstLineChars="200" w:firstLine="420"/>
    </w:pPr>
    <w:rPr>
      <w:rFonts w:ascii="Arial" w:hAnsi="Arial"/>
      <w:szCs w:val="20"/>
    </w:rPr>
  </w:style>
  <w:style w:type="character" w:customStyle="1" w:styleId="apple-style-span">
    <w:name w:val="apple-style-span"/>
    <w:basedOn w:val="a1"/>
    <w:rsid w:val="00332564"/>
  </w:style>
  <w:style w:type="table" w:styleId="-5">
    <w:name w:val="Light List Accent 5"/>
    <w:basedOn w:val="a2"/>
    <w:uiPriority w:val="61"/>
    <w:rsid w:val="00A534E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2">
    <w:name w:val="浅色列表 - 强调文字颜色 12"/>
    <w:basedOn w:val="a2"/>
    <w:uiPriority w:val="61"/>
    <w:rsid w:val="00A534E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23">
    <w:name w:val="浅色底纹2"/>
    <w:basedOn w:val="a2"/>
    <w:uiPriority w:val="60"/>
    <w:rsid w:val="0086508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8">
    <w:name w:val="No Spacing"/>
    <w:link w:val="af9"/>
    <w:uiPriority w:val="1"/>
    <w:qFormat/>
    <w:rsid w:val="0007185B"/>
    <w:rPr>
      <w:rFonts w:asciiTheme="minorHAnsi" w:eastAsiaTheme="minorEastAsia" w:hAnsiTheme="minorHAnsi" w:cstheme="minorBidi"/>
      <w:sz w:val="22"/>
      <w:szCs w:val="22"/>
    </w:rPr>
  </w:style>
  <w:style w:type="character" w:customStyle="1" w:styleId="af9">
    <w:name w:val="无间隔字符"/>
    <w:basedOn w:val="a1"/>
    <w:link w:val="af8"/>
    <w:uiPriority w:val="1"/>
    <w:rsid w:val="0007185B"/>
    <w:rPr>
      <w:rFonts w:asciiTheme="minorHAnsi" w:eastAsiaTheme="minorEastAsia" w:hAnsiTheme="minorHAnsi" w:cstheme="minorBidi"/>
      <w:sz w:val="22"/>
      <w:szCs w:val="22"/>
    </w:rPr>
  </w:style>
  <w:style w:type="character" w:styleId="afa">
    <w:name w:val="Emphasis"/>
    <w:basedOn w:val="a1"/>
    <w:uiPriority w:val="20"/>
    <w:qFormat/>
    <w:rsid w:val="00270E7F"/>
    <w:rPr>
      <w:i/>
      <w:iCs/>
    </w:rPr>
  </w:style>
  <w:style w:type="table" w:customStyle="1" w:styleId="14">
    <w:name w:val="浅色列表1"/>
    <w:basedOn w:val="a2"/>
    <w:uiPriority w:val="61"/>
    <w:rsid w:val="00CD2E4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210">
    <w:name w:val="中等深浅列表 21"/>
    <w:basedOn w:val="a2"/>
    <w:uiPriority w:val="66"/>
    <w:rsid w:val="00CD2E4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5">
    <w:name w:val="浅色网格1"/>
    <w:basedOn w:val="a2"/>
    <w:uiPriority w:val="62"/>
    <w:rsid w:val="00CD2E4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a1"/>
    <w:rsid w:val="001826E3"/>
  </w:style>
  <w:style w:type="paragraph" w:customStyle="1" w:styleId="11">
    <w:name w:val="标题 11"/>
    <w:basedOn w:val="a"/>
    <w:autoRedefine/>
    <w:rsid w:val="00231BE3"/>
    <w:pPr>
      <w:numPr>
        <w:numId w:val="19"/>
      </w:numPr>
      <w:spacing w:before="120" w:after="60"/>
      <w:jc w:val="left"/>
      <w:outlineLvl w:val="0"/>
    </w:pPr>
    <w:rPr>
      <w:rFonts w:ascii="幼圆" w:eastAsia="幼圆" w:hAnsi="幼圆"/>
      <w:b/>
      <w:color w:val="00000A"/>
      <w:kern w:val="0"/>
      <w:sz w:val="36"/>
      <w:szCs w:val="28"/>
    </w:rPr>
  </w:style>
  <w:style w:type="paragraph" w:customStyle="1" w:styleId="21">
    <w:name w:val="标题 21"/>
    <w:basedOn w:val="a0"/>
    <w:autoRedefine/>
    <w:rsid w:val="00231BE3"/>
    <w:pPr>
      <w:numPr>
        <w:ilvl w:val="1"/>
        <w:numId w:val="19"/>
      </w:numPr>
      <w:spacing w:before="0" w:after="0"/>
      <w:jc w:val="left"/>
      <w:outlineLvl w:val="1"/>
    </w:pPr>
    <w:rPr>
      <w:rFonts w:ascii="幼圆" w:eastAsia="幼圆" w:hAnsi="幼圆"/>
      <w:bCs w:val="0"/>
      <w:color w:val="000000"/>
      <w:kern w:val="0"/>
      <w:szCs w:val="24"/>
    </w:rPr>
  </w:style>
  <w:style w:type="paragraph" w:customStyle="1" w:styleId="31">
    <w:name w:val="标题 31"/>
    <w:basedOn w:val="21"/>
    <w:autoRedefine/>
    <w:rsid w:val="00231BE3"/>
    <w:pPr>
      <w:numPr>
        <w:ilvl w:val="2"/>
      </w:numPr>
      <w:outlineLvl w:val="2"/>
    </w:pPr>
    <w:rPr>
      <w:rFonts w:ascii="宋体" w:hAnsi="宋体"/>
      <w:color w:val="00000A"/>
      <w:sz w:val="30"/>
    </w:rPr>
  </w:style>
  <w:style w:type="paragraph" w:customStyle="1" w:styleId="41">
    <w:name w:val="标题 41"/>
    <w:basedOn w:val="21"/>
    <w:autoRedefine/>
    <w:rsid w:val="00231BE3"/>
    <w:pPr>
      <w:numPr>
        <w:ilvl w:val="3"/>
      </w:numPr>
      <w:outlineLvl w:val="3"/>
    </w:pPr>
    <w:rPr>
      <w:sz w:val="28"/>
    </w:rPr>
  </w:style>
  <w:style w:type="paragraph" w:customStyle="1" w:styleId="51">
    <w:name w:val="标题 51"/>
    <w:basedOn w:val="21"/>
    <w:autoRedefine/>
    <w:rsid w:val="00231BE3"/>
    <w:pPr>
      <w:numPr>
        <w:ilvl w:val="4"/>
      </w:numPr>
      <w:spacing w:before="240" w:after="60"/>
      <w:outlineLvl w:val="4"/>
    </w:pPr>
    <w:rPr>
      <w:rFonts w:ascii="宋体" w:hAnsi="宋体"/>
      <w:sz w:val="24"/>
      <w:szCs w:val="20"/>
    </w:rPr>
  </w:style>
  <w:style w:type="paragraph" w:styleId="HTML">
    <w:name w:val="HTML Preformatted"/>
    <w:basedOn w:val="a"/>
    <w:link w:val="HTML0"/>
    <w:uiPriority w:val="99"/>
    <w:unhideWhenUsed/>
    <w:rsid w:val="007205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字符"/>
    <w:basedOn w:val="a1"/>
    <w:link w:val="HTML"/>
    <w:uiPriority w:val="99"/>
    <w:rsid w:val="00720544"/>
    <w:rPr>
      <w:rFonts w:ascii="宋体" w:hAnsi="宋体" w:cs="宋体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595163"/>
    <w:rPr>
      <w:rFonts w:ascii="宋体" w:eastAsia="宋体" w:hAnsi="宋体" w:cs="宋体"/>
      <w:sz w:val="24"/>
      <w:szCs w:val="24"/>
    </w:rPr>
  </w:style>
  <w:style w:type="character" w:customStyle="1" w:styleId="p-name">
    <w:name w:val="p-name"/>
    <w:basedOn w:val="a1"/>
    <w:rsid w:val="00791AC0"/>
  </w:style>
  <w:style w:type="character" w:customStyle="1" w:styleId="p-str">
    <w:name w:val="p-str"/>
    <w:basedOn w:val="a1"/>
    <w:rsid w:val="00791AC0"/>
  </w:style>
  <w:style w:type="character" w:customStyle="1" w:styleId="string">
    <w:name w:val="string"/>
    <w:basedOn w:val="a1"/>
    <w:rsid w:val="00791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48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51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89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76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29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07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081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249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0446;&#24405;\&#39033;&#30446;&#31649;&#29702;&#25991;&#20214;\&#27169;&#26495;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ABE90-DE50-364D-97DD-3C8154672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D:\工作目录\项目管理文件\模板2.dotx</Template>
  <TotalTime>1777</TotalTime>
  <Pages>1</Pages>
  <Words>2511</Words>
  <Characters>14313</Characters>
  <Application>Microsoft Macintosh Word</Application>
  <DocSecurity>0</DocSecurity>
  <Lines>119</Lines>
  <Paragraphs>33</Paragraphs>
  <ScaleCrop>false</ScaleCrop>
  <Company>Toshiba</Company>
  <LinksUpToDate>false</LinksUpToDate>
  <CharactersWithSpaces>16791</CharactersWithSpaces>
  <SharedDoc>false</SharedDoc>
  <HLinks>
    <vt:vector size="126" baseType="variant">
      <vt:variant>
        <vt:i4>1835061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_Toc314477593</vt:lpwstr>
      </vt:variant>
      <vt:variant>
        <vt:i4>1835061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_Toc314477592</vt:lpwstr>
      </vt:variant>
      <vt:variant>
        <vt:i4>1835061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_Toc314477591</vt:lpwstr>
      </vt:variant>
      <vt:variant>
        <vt:i4>1835061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_Toc314477590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_Toc314477589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_Toc314477588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_Toc314477587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_Toc314477586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_Toc314477585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_Toc314477584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_Toc314477583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_Toc314477582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_Toc314477581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_Toc314477580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_Toc314477579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_Toc314477578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_Toc314477577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_Toc314477576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_Toc314477575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_Toc314477574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_Toc314477573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李勇</cp:lastModifiedBy>
  <cp:revision>191</cp:revision>
  <dcterms:created xsi:type="dcterms:W3CDTF">2016-07-22T04:04:00Z</dcterms:created>
  <dcterms:modified xsi:type="dcterms:W3CDTF">2017-04-20T07:06:00Z</dcterms:modified>
</cp:coreProperties>
</file>