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94" w:rsidRPr="00267928" w:rsidRDefault="001A6894" w:rsidP="001A6894">
      <w:pPr>
        <w:widowControl/>
        <w:ind w:left="566" w:firstLine="545"/>
        <w:jc w:val="left"/>
      </w:pPr>
      <w:bookmarkStart w:id="0" w:name="_Toc327194592"/>
    </w:p>
    <w:sdt>
      <w:sdtPr>
        <w:rPr>
          <w:rFonts w:ascii="黑体" w:eastAsia="黑体" w:hAnsi="黑体"/>
        </w:rPr>
        <w:id w:val="588213970"/>
        <w:docPartObj>
          <w:docPartGallery w:val="Cover Pages"/>
          <w:docPartUnique/>
        </w:docPartObj>
      </w:sdtPr>
      <w:sdtEndPr>
        <w:rPr>
          <w:rFonts w:ascii="Rockwell" w:hAnsi="Rockwell" w:hint="eastAsia"/>
          <w:sz w:val="28"/>
          <w:szCs w:val="28"/>
        </w:rPr>
      </w:sdtEndPr>
      <w:sdtContent>
        <w:p w:rsidR="001A6894" w:rsidRPr="00971392" w:rsidRDefault="0027267E" w:rsidP="00937736">
          <w:pPr>
            <w:widowControl/>
            <w:spacing w:beforeLines="700"/>
            <w:ind w:firstLineChars="309" w:firstLine="742"/>
            <w:jc w:val="center"/>
            <w:rPr>
              <w:rFonts w:ascii="黑体" w:eastAsia="黑体" w:hAnsi="黑体"/>
              <w:sz w:val="52"/>
              <w:szCs w:val="52"/>
            </w:rPr>
          </w:pPr>
          <w:r w:rsidRPr="0027267E">
            <w:rPr>
              <w:rFonts w:ascii="黑体" w:eastAsia="黑体" w:hAnsi="黑体" w:hint="eastAsia"/>
              <w:sz w:val="52"/>
              <w:szCs w:val="52"/>
            </w:rPr>
            <w:t>彩生活</w:t>
          </w:r>
          <w:r w:rsidR="000B61F8">
            <w:rPr>
              <w:rFonts w:ascii="黑体" w:eastAsia="黑体" w:hAnsi="黑体" w:hint="eastAsia"/>
              <w:sz w:val="52"/>
              <w:szCs w:val="52"/>
            </w:rPr>
            <w:t>金融平台</w:t>
          </w:r>
          <w:r>
            <w:rPr>
              <w:rFonts w:ascii="黑体" w:eastAsia="黑体" w:hAnsi="黑体" w:hint="eastAsia"/>
              <w:sz w:val="52"/>
              <w:szCs w:val="52"/>
            </w:rPr>
            <w:t>接入规范</w:t>
          </w:r>
        </w:p>
        <w:p w:rsidR="00873872" w:rsidRDefault="00873872" w:rsidP="00937736">
          <w:pPr>
            <w:widowControl/>
            <w:spacing w:beforeLines="700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p w:rsidR="00873872" w:rsidRDefault="00873872" w:rsidP="00937736">
          <w:pPr>
            <w:widowControl/>
            <w:spacing w:beforeLines="700"/>
            <w:ind w:firstLineChars="309" w:firstLine="1607"/>
            <w:jc w:val="center"/>
            <w:rPr>
              <w:rFonts w:ascii="幼圆" w:eastAsia="幼圆"/>
              <w:sz w:val="52"/>
              <w:szCs w:val="52"/>
            </w:rPr>
          </w:pPr>
        </w:p>
        <w:tbl>
          <w:tblPr>
            <w:tblStyle w:val="a8"/>
            <w:tblW w:w="0" w:type="auto"/>
            <w:tblLook w:val="04A0"/>
          </w:tblPr>
          <w:tblGrid>
            <w:gridCol w:w="1242"/>
            <w:gridCol w:w="4536"/>
            <w:gridCol w:w="1418"/>
            <w:gridCol w:w="1326"/>
          </w:tblGrid>
          <w:tr w:rsidR="00873872" w:rsidTr="008F7A8A">
            <w:tc>
              <w:tcPr>
                <w:tcW w:w="1242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版本号</w:t>
                </w:r>
              </w:p>
            </w:tc>
            <w:tc>
              <w:tcPr>
                <w:tcW w:w="4536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内容</w:t>
                </w:r>
              </w:p>
            </w:tc>
            <w:tc>
              <w:tcPr>
                <w:tcW w:w="1418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时间</w:t>
                </w:r>
              </w:p>
            </w:tc>
            <w:tc>
              <w:tcPr>
                <w:tcW w:w="1326" w:type="dxa"/>
                <w:shd w:val="pct30" w:color="auto" w:fill="auto"/>
              </w:tcPr>
              <w:p w:rsidR="00873872" w:rsidRPr="00C11B9A" w:rsidRDefault="00873872" w:rsidP="0021179E">
                <w:pPr>
                  <w:jc w:val="center"/>
                  <w:rPr>
                    <w:color w:val="000000" w:themeColor="text1"/>
                    <w:sz w:val="28"/>
                    <w:szCs w:val="28"/>
                  </w:rPr>
                </w:pPr>
                <w:r w:rsidRPr="00C11B9A">
                  <w:rPr>
                    <w:rFonts w:hint="eastAsia"/>
                    <w:color w:val="000000" w:themeColor="text1"/>
                    <w:sz w:val="28"/>
                    <w:szCs w:val="28"/>
                  </w:rPr>
                  <w:t>备注</w:t>
                </w: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V1.0</w:t>
                </w:r>
              </w:p>
            </w:tc>
            <w:tc>
              <w:tcPr>
                <w:tcW w:w="4536" w:type="dxa"/>
              </w:tcPr>
              <w:p w:rsidR="00873872" w:rsidRPr="00137F5C" w:rsidRDefault="00873872" w:rsidP="00137F5C">
                <w:pPr>
                  <w:rPr>
                    <w:sz w:val="21"/>
                    <w:szCs w:val="21"/>
                  </w:rPr>
                </w:pPr>
              </w:p>
            </w:tc>
            <w:tc>
              <w:tcPr>
                <w:tcW w:w="1418" w:type="dxa"/>
              </w:tcPr>
              <w:p w:rsidR="00873872" w:rsidRDefault="004874B0" w:rsidP="0072200F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rFonts w:hint="eastAsia"/>
                    <w:sz w:val="28"/>
                    <w:szCs w:val="28"/>
                  </w:rPr>
                  <w:t>201</w:t>
                </w:r>
                <w:r w:rsidR="00F26D02">
                  <w:rPr>
                    <w:rFonts w:hint="eastAsia"/>
                    <w:sz w:val="28"/>
                    <w:szCs w:val="28"/>
                  </w:rPr>
                  <w:t>6</w:t>
                </w:r>
                <w:r>
                  <w:rPr>
                    <w:rFonts w:hint="eastAsia"/>
                    <w:sz w:val="28"/>
                    <w:szCs w:val="28"/>
                  </w:rPr>
                  <w:t>-</w:t>
                </w:r>
                <w:r w:rsidR="0072200F">
                  <w:rPr>
                    <w:rFonts w:hint="eastAsia"/>
                    <w:sz w:val="28"/>
                    <w:szCs w:val="28"/>
                  </w:rPr>
                  <w:t>7</w:t>
                </w:r>
                <w:r w:rsidR="00467C04">
                  <w:rPr>
                    <w:rFonts w:hint="eastAsia"/>
                    <w:sz w:val="28"/>
                    <w:szCs w:val="28"/>
                  </w:rPr>
                  <w:t>-</w:t>
                </w:r>
                <w:r w:rsidR="0072200F">
                  <w:rPr>
                    <w:rFonts w:hint="eastAsia"/>
                    <w:sz w:val="28"/>
                    <w:szCs w:val="28"/>
                  </w:rPr>
                  <w:t>15</w:t>
                </w: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453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8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  <w:tr w:rsidR="00873872" w:rsidTr="008F7A8A">
            <w:tc>
              <w:tcPr>
                <w:tcW w:w="1242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453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418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1326" w:type="dxa"/>
              </w:tcPr>
              <w:p w:rsidR="00873872" w:rsidRDefault="00873872" w:rsidP="0021179E">
                <w:pPr>
                  <w:jc w:val="center"/>
                  <w:rPr>
                    <w:sz w:val="28"/>
                    <w:szCs w:val="28"/>
                  </w:rPr>
                </w:pPr>
              </w:p>
            </w:tc>
          </w:tr>
        </w:tbl>
        <w:p w:rsidR="000B61F8" w:rsidRDefault="000B61F8" w:rsidP="000B61F8">
          <w:pPr>
            <w:widowControl/>
            <w:ind w:leftChars="98" w:left="235" w:firstLineChars="500" w:firstLine="3600"/>
            <w:jc w:val="left"/>
            <w:rPr>
              <w:rFonts w:ascii="幼圆" w:eastAsia="幼圆" w:hAnsi="Rockwell"/>
              <w:sz w:val="72"/>
              <w:szCs w:val="72"/>
            </w:rPr>
          </w:pPr>
        </w:p>
        <w:sdt>
          <w:sdtPr>
            <w:rPr>
              <w:rFonts w:ascii="Calibri" w:hAnsi="Calibri"/>
              <w:b w:val="0"/>
              <w:bCs w:val="0"/>
              <w:color w:val="auto"/>
              <w:kern w:val="2"/>
              <w:sz w:val="24"/>
              <w:szCs w:val="22"/>
              <w:lang w:val="zh-CN"/>
            </w:rPr>
            <w:id w:val="155530462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295E44" w:rsidRDefault="00295E44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95E44" w:rsidRDefault="00DF7A0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r>
                <w:fldChar w:fldCharType="begin"/>
              </w:r>
              <w:r w:rsidR="00295E44">
                <w:instrText xml:space="preserve"> TOC \o "1-3" \h \z \u </w:instrText>
              </w:r>
              <w:r>
                <w:fldChar w:fldCharType="separate"/>
              </w:r>
              <w:hyperlink w:anchor="_Toc456973336" w:history="1">
                <w:r w:rsidR="00295E44" w:rsidRPr="00984E6C">
                  <w:rPr>
                    <w:rStyle w:val="aa"/>
                    <w:noProof/>
                  </w:rPr>
                  <w:t>1.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引言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7" w:history="1">
                <w:r w:rsidR="00295E44" w:rsidRPr="00984E6C">
                  <w:rPr>
                    <w:rStyle w:val="aa"/>
                    <w:noProof/>
                  </w:rPr>
                  <w:t>1.1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适用范围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8" w:history="1">
                <w:r w:rsidR="00295E44" w:rsidRPr="00984E6C">
                  <w:rPr>
                    <w:rStyle w:val="aa"/>
                    <w:noProof/>
                  </w:rPr>
                  <w:t>1.2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目标对象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39" w:history="1">
                <w:r w:rsidR="00295E44" w:rsidRPr="00984E6C">
                  <w:rPr>
                    <w:rStyle w:val="aa"/>
                    <w:noProof/>
                  </w:rPr>
                  <w:t>1.3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名词解释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0" w:history="1">
                <w:r w:rsidR="00295E44" w:rsidRPr="00984E6C">
                  <w:rPr>
                    <w:rStyle w:val="aa"/>
                    <w:noProof/>
                  </w:rPr>
                  <w:t>2.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接入流程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1" w:history="1">
                <w:r w:rsidR="00295E44" w:rsidRPr="00984E6C">
                  <w:rPr>
                    <w:rStyle w:val="aa"/>
                    <w:noProof/>
                  </w:rPr>
                  <w:t>2.1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申请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2" w:history="1">
                <w:r w:rsidR="00295E44" w:rsidRPr="00984E6C">
                  <w:rPr>
                    <w:rStyle w:val="aa"/>
                    <w:noProof/>
                  </w:rPr>
                  <w:t>2.2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分配账号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3" w:history="1">
                <w:r w:rsidR="00295E44" w:rsidRPr="00984E6C">
                  <w:rPr>
                    <w:rStyle w:val="aa"/>
                    <w:noProof/>
                  </w:rPr>
                  <w:t>2.3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测试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4" w:history="1">
                <w:r w:rsidR="00295E44" w:rsidRPr="00984E6C">
                  <w:rPr>
                    <w:rStyle w:val="aa"/>
                    <w:noProof/>
                  </w:rPr>
                  <w:t>2.4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上线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5" w:history="1">
                <w:r w:rsidR="00295E44" w:rsidRPr="00984E6C">
                  <w:rPr>
                    <w:rStyle w:val="aa"/>
                    <w:noProof/>
                  </w:rPr>
                  <w:t>3.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对账结算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6" w:history="1">
                <w:r w:rsidR="00295E44" w:rsidRPr="00984E6C">
                  <w:rPr>
                    <w:rStyle w:val="aa"/>
                    <w:noProof/>
                  </w:rPr>
                  <w:t>4.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业务流程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7" w:history="1">
                <w:r w:rsidR="00295E44" w:rsidRPr="00984E6C">
                  <w:rPr>
                    <w:rStyle w:val="aa"/>
                    <w:noProof/>
                  </w:rPr>
                  <w:t>4.1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微信</w:t>
                </w:r>
                <w:r w:rsidR="00295E44" w:rsidRPr="00984E6C">
                  <w:rPr>
                    <w:rStyle w:val="aa"/>
                    <w:noProof/>
                  </w:rPr>
                  <w:t>/</w:t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支付宝支付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8" w:history="1">
                <w:r w:rsidR="00295E44" w:rsidRPr="00984E6C">
                  <w:rPr>
                    <w:rStyle w:val="aa"/>
                    <w:noProof/>
                  </w:rPr>
                  <w:t>4.2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普通支付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49" w:history="1">
                <w:r w:rsidR="00295E44" w:rsidRPr="00984E6C">
                  <w:rPr>
                    <w:rStyle w:val="aa"/>
                    <w:noProof/>
                  </w:rPr>
                  <w:t>4.3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快速支付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>
              <w:pPr>
                <w:pStyle w:val="10"/>
                <w:tabs>
                  <w:tab w:val="left" w:pos="420"/>
                  <w:tab w:val="right" w:leader="dot" w:pos="8302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0" w:history="1">
                <w:r w:rsidR="00295E44" w:rsidRPr="00984E6C">
                  <w:rPr>
                    <w:rStyle w:val="aa"/>
                    <w:noProof/>
                  </w:rPr>
                  <w:t>5.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接口说明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1" w:history="1">
                <w:r w:rsidR="00295E44" w:rsidRPr="00984E6C">
                  <w:rPr>
                    <w:rStyle w:val="aa"/>
                    <w:noProof/>
                  </w:rPr>
                  <w:t>5.1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接口认证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2" w:history="1">
                <w:r w:rsidR="00295E44" w:rsidRPr="00984E6C">
                  <w:rPr>
                    <w:rStyle w:val="aa"/>
                    <w:noProof/>
                  </w:rPr>
                  <w:t>5.2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通用参数及结果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3" w:history="1">
                <w:r w:rsidR="00295E44" w:rsidRPr="00984E6C">
                  <w:rPr>
                    <w:rStyle w:val="aa"/>
                    <w:noProof/>
                  </w:rPr>
                  <w:t>5.2.1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请求参数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4" w:history="1">
                <w:r w:rsidR="00295E44" w:rsidRPr="00984E6C">
                  <w:rPr>
                    <w:rStyle w:val="aa"/>
                    <w:noProof/>
                  </w:rPr>
                  <w:t>5.2.2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请求结果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5" w:history="1">
                <w:r w:rsidR="00295E44" w:rsidRPr="00984E6C">
                  <w:rPr>
                    <w:rStyle w:val="aa"/>
                    <w:noProof/>
                  </w:rPr>
                  <w:t>5.3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交易接口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6" w:history="1">
                <w:r w:rsidR="00295E44" w:rsidRPr="00984E6C">
                  <w:rPr>
                    <w:rStyle w:val="aa"/>
                    <w:noProof/>
                  </w:rPr>
                  <w:t>5.3.1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生成预付单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7" w:history="1">
                <w:r w:rsidR="00295E44" w:rsidRPr="00984E6C">
                  <w:rPr>
                    <w:rStyle w:val="aa"/>
                    <w:noProof/>
                  </w:rPr>
                  <w:t>5.3.2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支付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8" w:history="1">
                <w:r w:rsidR="00295E44" w:rsidRPr="00984E6C">
                  <w:rPr>
                    <w:rStyle w:val="aa"/>
                    <w:noProof/>
                  </w:rPr>
                  <w:t>5.3.3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快速交易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59" w:history="1">
                <w:r w:rsidR="00295E44" w:rsidRPr="00984E6C">
                  <w:rPr>
                    <w:rStyle w:val="aa"/>
                    <w:noProof/>
                  </w:rPr>
                  <w:t>5.3.4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取消交易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0" w:history="1">
                <w:r w:rsidR="00295E44" w:rsidRPr="00984E6C">
                  <w:rPr>
                    <w:rStyle w:val="aa"/>
                    <w:noProof/>
                  </w:rPr>
                  <w:t>5.3.5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查询交易清单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1" w:history="1">
                <w:r w:rsidR="00295E44" w:rsidRPr="00984E6C">
                  <w:rPr>
                    <w:rStyle w:val="aa"/>
                    <w:noProof/>
                  </w:rPr>
                  <w:t>5.3.6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查询交易明细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2" w:history="1">
                <w:r w:rsidR="00295E44" w:rsidRPr="00984E6C">
                  <w:rPr>
                    <w:rStyle w:val="aa"/>
                    <w:noProof/>
                  </w:rPr>
                  <w:t>5.4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用户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3" w:history="1">
                <w:r w:rsidR="00295E44" w:rsidRPr="00984E6C">
                  <w:rPr>
                    <w:rStyle w:val="aa"/>
                    <w:noProof/>
                  </w:rPr>
                  <w:t>5.4.1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创建用户账号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4" w:history="1">
                <w:r w:rsidR="00295E44" w:rsidRPr="00984E6C">
                  <w:rPr>
                    <w:rStyle w:val="aa"/>
                    <w:noProof/>
                  </w:rPr>
                  <w:t>5.4.2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禁用用户账号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5" w:history="1">
                <w:r w:rsidR="00295E44" w:rsidRPr="00984E6C">
                  <w:rPr>
                    <w:rStyle w:val="aa"/>
                    <w:noProof/>
                  </w:rPr>
                  <w:t>5.4.3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恢复用户账号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6" w:history="1">
                <w:r w:rsidR="00295E44" w:rsidRPr="00984E6C">
                  <w:rPr>
                    <w:rStyle w:val="aa"/>
                    <w:noProof/>
                  </w:rPr>
                  <w:t>5.4.4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查询账号详情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20"/>
                <w:tabs>
                  <w:tab w:val="left" w:pos="1260"/>
                  <w:tab w:val="right" w:leader="dot" w:pos="8302"/>
                </w:tabs>
                <w:ind w:left="48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7" w:history="1">
                <w:r w:rsidR="00295E44" w:rsidRPr="00984E6C">
                  <w:rPr>
                    <w:rStyle w:val="aa"/>
                    <w:noProof/>
                  </w:rPr>
                  <w:t>5.5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商家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8" w:history="1">
                <w:r w:rsidR="00295E44" w:rsidRPr="00984E6C">
                  <w:rPr>
                    <w:rStyle w:val="aa"/>
                    <w:noProof/>
                  </w:rPr>
                  <w:t>5.5.1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创建商家账号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69" w:history="1">
                <w:r w:rsidR="00295E44" w:rsidRPr="00984E6C">
                  <w:rPr>
                    <w:rStyle w:val="aa"/>
                    <w:noProof/>
                  </w:rPr>
                  <w:t>5.5.2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禁用商家账号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70" w:history="1">
                <w:r w:rsidR="00295E44" w:rsidRPr="00984E6C">
                  <w:rPr>
                    <w:rStyle w:val="aa"/>
                    <w:noProof/>
                  </w:rPr>
                  <w:t>5.5.3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恢复商家账号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5E44" w:rsidRDefault="00DF7A0E" w:rsidP="00295E44">
              <w:pPr>
                <w:pStyle w:val="30"/>
                <w:tabs>
                  <w:tab w:val="left" w:pos="1680"/>
                  <w:tab w:val="right" w:leader="dot" w:pos="8302"/>
                </w:tabs>
                <w:ind w:left="960"/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456973371" w:history="1">
                <w:r w:rsidR="00295E44" w:rsidRPr="00984E6C">
                  <w:rPr>
                    <w:rStyle w:val="aa"/>
                    <w:noProof/>
                  </w:rPr>
                  <w:t>5.5.4</w:t>
                </w:r>
                <w:r w:rsidR="00295E44">
                  <w:rPr>
                    <w:rFonts w:asciiTheme="minorHAnsi" w:eastAsiaTheme="minorEastAsia" w:hAnsiTheme="minorHAnsi" w:cstheme="minorBidi"/>
                    <w:noProof/>
                    <w:sz w:val="21"/>
                  </w:rPr>
                  <w:tab/>
                </w:r>
                <w:r w:rsidR="00295E44" w:rsidRPr="00984E6C">
                  <w:rPr>
                    <w:rStyle w:val="aa"/>
                    <w:rFonts w:hint="eastAsia"/>
                    <w:noProof/>
                  </w:rPr>
                  <w:t>查询账号详情</w:t>
                </w:r>
                <w:r w:rsidR="00295E44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95E44">
                  <w:rPr>
                    <w:noProof/>
                    <w:webHidden/>
                  </w:rPr>
                  <w:instrText xml:space="preserve"> PAGEREF _Toc456973371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14774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6894" w:rsidRPr="00092224" w:rsidRDefault="00DF7A0E" w:rsidP="00092224">
              <w:r>
                <w:fldChar w:fldCharType="end"/>
              </w:r>
            </w:p>
          </w:sdtContent>
        </w:sdt>
      </w:sdtContent>
    </w:sdt>
    <w:p w:rsidR="0072200F" w:rsidRDefault="0072200F" w:rsidP="00295E44">
      <w:pPr>
        <w:pStyle w:val="1"/>
        <w:pageBreakBefore/>
      </w:pPr>
      <w:bookmarkStart w:id="1" w:name="_Toc456973336"/>
      <w:bookmarkEnd w:id="0"/>
      <w:r>
        <w:rPr>
          <w:rFonts w:hint="eastAsia"/>
        </w:rPr>
        <w:lastRenderedPageBreak/>
        <w:t>引言</w:t>
      </w:r>
      <w:bookmarkEnd w:id="1"/>
    </w:p>
    <w:p w:rsidR="0072200F" w:rsidRDefault="0072200F" w:rsidP="0099230E">
      <w:pPr>
        <w:pStyle w:val="2"/>
      </w:pPr>
      <w:bookmarkStart w:id="2" w:name="_Toc456973337"/>
      <w:r>
        <w:rPr>
          <w:rFonts w:hint="eastAsia"/>
        </w:rPr>
        <w:t>适用范围</w:t>
      </w:r>
      <w:bookmarkEnd w:id="2"/>
    </w:p>
    <w:p w:rsidR="0072200F" w:rsidRPr="00634C4B" w:rsidRDefault="0072200F" w:rsidP="0072200F">
      <w:r>
        <w:rPr>
          <w:rFonts w:hint="eastAsia"/>
        </w:rPr>
        <w:tab/>
      </w:r>
      <w:r>
        <w:rPr>
          <w:rFonts w:hint="eastAsia"/>
        </w:rPr>
        <w:t>本文档适用于计划接入彩生活金融平台系统的第三方系统。</w:t>
      </w:r>
    </w:p>
    <w:p w:rsidR="0072200F" w:rsidRDefault="0072200F" w:rsidP="0099230E">
      <w:pPr>
        <w:pStyle w:val="2"/>
      </w:pPr>
      <w:bookmarkStart w:id="3" w:name="_Toc456973338"/>
      <w:r>
        <w:rPr>
          <w:rFonts w:hint="eastAsia"/>
        </w:rPr>
        <w:t>目标对象</w:t>
      </w:r>
      <w:bookmarkEnd w:id="3"/>
    </w:p>
    <w:p w:rsidR="0072200F" w:rsidRDefault="0072200F" w:rsidP="0072200F">
      <w:pPr>
        <w:rPr>
          <w:rFonts w:ascii="Times New Roman" w:hAnsi="Times New Roman"/>
        </w:rPr>
      </w:pPr>
      <w:r>
        <w:rPr>
          <w:rFonts w:hint="eastAsia"/>
        </w:rPr>
        <w:tab/>
      </w:r>
      <w:r w:rsidR="00EA19E4">
        <w:rPr>
          <w:rFonts w:hint="eastAsia"/>
        </w:rPr>
        <w:t>第三方系统</w:t>
      </w:r>
      <w:r>
        <w:rPr>
          <w:rFonts w:hint="eastAsia"/>
        </w:rPr>
        <w:t>的开发工程师、产品经理、项目经理。</w:t>
      </w:r>
      <w:r>
        <w:rPr>
          <w:rFonts w:ascii="Times New Roman" w:hAnsi="Times New Roman"/>
        </w:rPr>
        <w:t>要求具有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</w:rPr>
        <w:t>程序开发背景，了解</w:t>
      </w:r>
      <w:r>
        <w:rPr>
          <w:rFonts w:ascii="Times New Roman" w:hAnsi="Times New Roman"/>
        </w:rPr>
        <w:t>http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https</w:t>
      </w:r>
      <w:r>
        <w:rPr>
          <w:rFonts w:ascii="Times New Roman" w:hAnsi="Times New Roman"/>
        </w:rPr>
        <w:t>请求和应答的格式和过程，对</w:t>
      </w:r>
      <w:r>
        <w:rPr>
          <w:rFonts w:ascii="Times New Roman" w:hAnsi="Times New Roman"/>
        </w:rPr>
        <w:t>JSON</w:t>
      </w:r>
      <w:r>
        <w:rPr>
          <w:rFonts w:ascii="Times New Roman" w:hAnsi="Times New Roman"/>
        </w:rPr>
        <w:t>格式有所掌握。</w:t>
      </w:r>
    </w:p>
    <w:p w:rsidR="0072200F" w:rsidRDefault="0072200F" w:rsidP="0099230E">
      <w:pPr>
        <w:pStyle w:val="2"/>
      </w:pPr>
      <w:bookmarkStart w:id="4" w:name="_Toc456973339"/>
      <w:r>
        <w:rPr>
          <w:rFonts w:hint="eastAsia"/>
        </w:rPr>
        <w:t>名词解释</w:t>
      </w:r>
      <w:bookmarkEnd w:id="4"/>
    </w:p>
    <w:p w:rsidR="007F3604" w:rsidRDefault="007F3604" w:rsidP="007220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ICE</w:t>
      </w:r>
    </w:p>
    <w:p w:rsidR="00382339" w:rsidRDefault="00F92841" w:rsidP="007F3604">
      <w:pPr>
        <w:pStyle w:val="a4"/>
        <w:ind w:left="840" w:firstLineChars="0" w:firstLine="0"/>
      </w:pPr>
      <w:r w:rsidRPr="00F92841">
        <w:rPr>
          <w:rFonts w:hint="eastAsia"/>
        </w:rPr>
        <w:t>互联网社区生态平台</w:t>
      </w:r>
      <w:r>
        <w:rPr>
          <w:rFonts w:hint="eastAsia"/>
        </w:rPr>
        <w:t>，第三方系统需通过</w:t>
      </w:r>
      <w:r>
        <w:rPr>
          <w:rFonts w:hint="eastAsia"/>
        </w:rPr>
        <w:t>ICE</w:t>
      </w:r>
      <w:r>
        <w:rPr>
          <w:rFonts w:hint="eastAsia"/>
        </w:rPr>
        <w:t>平台的</w:t>
      </w:r>
      <w:r>
        <w:rPr>
          <w:rFonts w:hint="eastAsia"/>
        </w:rPr>
        <w:t>API</w:t>
      </w:r>
      <w:r>
        <w:rPr>
          <w:rFonts w:hint="eastAsia"/>
        </w:rPr>
        <w:t>网关访问金融平台的接口。</w:t>
      </w:r>
      <w:r w:rsidR="00382339">
        <w:rPr>
          <w:rFonts w:hint="eastAsia"/>
        </w:rPr>
        <w:t>ICE</w:t>
      </w:r>
      <w:r w:rsidR="00382339">
        <w:rPr>
          <w:rFonts w:hint="eastAsia"/>
        </w:rPr>
        <w:t>平台详细接入请见相关系统说明。</w:t>
      </w:r>
    </w:p>
    <w:p w:rsidR="0072200F" w:rsidRDefault="00EA19E4" w:rsidP="0072200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权限微服务</w:t>
      </w:r>
    </w:p>
    <w:p w:rsidR="002E0A70" w:rsidRDefault="00E02FCE" w:rsidP="002E0A70">
      <w:pPr>
        <w:pStyle w:val="a4"/>
        <w:ind w:left="840" w:firstLineChars="0" w:firstLine="0"/>
      </w:pPr>
      <w:r>
        <w:rPr>
          <w:rFonts w:hint="eastAsia"/>
        </w:rPr>
        <w:t>金融平台已接入彩生活权限微服务，并通过权限微服务对第三方系统的调用请求进行鉴权。</w:t>
      </w:r>
    </w:p>
    <w:p w:rsidR="00670A0A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接入商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即接入的第三方系统。</w:t>
      </w:r>
      <w:r w:rsidR="00456D2D">
        <w:rPr>
          <w:rFonts w:hint="eastAsia"/>
        </w:rPr>
        <w:t>部分场景下接入商也会成为“平台”。</w:t>
      </w:r>
      <w:r w:rsidR="00B61D9A">
        <w:rPr>
          <w:rFonts w:hint="eastAsia"/>
        </w:rPr>
        <w:t>接入商有一个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pno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商家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与接入商合作的商家，通常为交易的接收方。商家从属于特定的接入商，并由接入商负责创建及维护其账号。</w:t>
      </w:r>
      <w:r w:rsidR="00B61D9A">
        <w:rPr>
          <w:rFonts w:hint="eastAsia"/>
        </w:rPr>
        <w:t>商家有一个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bno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用户</w:t>
      </w:r>
    </w:p>
    <w:p w:rsidR="002E0A70" w:rsidRDefault="002E0A70" w:rsidP="002E0A70">
      <w:pPr>
        <w:pStyle w:val="a4"/>
        <w:ind w:left="840" w:firstLineChars="0" w:firstLine="0"/>
      </w:pPr>
      <w:r>
        <w:rPr>
          <w:rFonts w:hint="eastAsia"/>
        </w:rPr>
        <w:t>使用接入商服务的个人用户，通常是交易的支付方。用户从属于特定的接入商，并由接入商负责创建及维护其账号。</w:t>
      </w:r>
      <w:r w:rsidR="00B61D9A">
        <w:rPr>
          <w:rFonts w:hint="eastAsia"/>
        </w:rPr>
        <w:t>用户有一个</w:t>
      </w:r>
      <w:r w:rsidR="00B61D9A">
        <w:rPr>
          <w:rFonts w:hint="eastAsia"/>
        </w:rPr>
        <w:t>32</w:t>
      </w:r>
      <w:r w:rsidR="00B61D9A">
        <w:rPr>
          <w:rFonts w:hint="eastAsia"/>
        </w:rPr>
        <w:t>位字符串组成的唯一编号，简称</w:t>
      </w:r>
      <w:r w:rsidR="00B61D9A">
        <w:rPr>
          <w:rFonts w:hint="eastAsia"/>
        </w:rPr>
        <w:t>cno</w:t>
      </w:r>
      <w:r w:rsidR="00B61D9A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支付方式</w:t>
      </w:r>
    </w:p>
    <w:p w:rsidR="00E02FCE" w:rsidRDefault="00E02FCE" w:rsidP="00E02FCE">
      <w:pPr>
        <w:pStyle w:val="a4"/>
        <w:ind w:left="840" w:firstLineChars="0" w:firstLine="0"/>
      </w:pPr>
      <w:r>
        <w:rPr>
          <w:rFonts w:hint="eastAsia"/>
        </w:rPr>
        <w:t>根据交易货币以及交易系统的不同，金融平台支持以下支付方式：支付宝、微信支付、全国饭票</w:t>
      </w:r>
      <w:r w:rsidR="00831EF2">
        <w:rPr>
          <w:rFonts w:hint="eastAsia"/>
        </w:rPr>
        <w:t>、</w:t>
      </w:r>
      <w:r>
        <w:rPr>
          <w:rFonts w:hint="eastAsia"/>
        </w:rPr>
        <w:t>地方饭票。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账号类型</w:t>
      </w:r>
    </w:p>
    <w:p w:rsidR="00E02FCE" w:rsidRDefault="00831EF2" w:rsidP="00E02FCE">
      <w:pPr>
        <w:pStyle w:val="a4"/>
        <w:ind w:left="840" w:firstLineChars="0" w:firstLine="0"/>
      </w:pPr>
      <w:r>
        <w:rPr>
          <w:rFonts w:hint="eastAsia"/>
        </w:rPr>
        <w:t>系统根据某一支付方式创建的支付类型，例如彩之云全国饭票、彩之云</w:t>
      </w:r>
      <w:r>
        <w:rPr>
          <w:rFonts w:hint="eastAsia"/>
        </w:rPr>
        <w:lastRenderedPageBreak/>
        <w:t>微信支付。</w:t>
      </w:r>
      <w:r w:rsidR="006C0356">
        <w:rPr>
          <w:rFonts w:hint="eastAsia"/>
        </w:rPr>
        <w:t>账号类型由金融平台负责管理，接入商可申请开通账号类型</w:t>
      </w:r>
      <w:r w:rsidR="00292D4E">
        <w:rPr>
          <w:rFonts w:hint="eastAsia"/>
        </w:rPr>
        <w:t>，开通后，有一个</w:t>
      </w:r>
      <w:r w:rsidR="00292D4E">
        <w:rPr>
          <w:rFonts w:hint="eastAsia"/>
        </w:rPr>
        <w:t>32</w:t>
      </w:r>
      <w:r w:rsidR="00292D4E">
        <w:rPr>
          <w:rFonts w:hint="eastAsia"/>
        </w:rPr>
        <w:t>位字符串组成的唯一编号，简称</w:t>
      </w:r>
      <w:r w:rsidR="00292D4E">
        <w:rPr>
          <w:rFonts w:hint="eastAsia"/>
        </w:rPr>
        <w:t>pano</w:t>
      </w:r>
      <w:r w:rsidR="00292D4E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支付账号</w:t>
      </w:r>
    </w:p>
    <w:p w:rsidR="00831EF2" w:rsidRDefault="00831EF2" w:rsidP="00831EF2">
      <w:pPr>
        <w:pStyle w:val="a4"/>
        <w:ind w:left="840" w:firstLineChars="0" w:firstLine="0"/>
      </w:pPr>
      <w:r>
        <w:rPr>
          <w:rFonts w:hint="eastAsia"/>
        </w:rPr>
        <w:t>指接入商为商家或用户开通</w:t>
      </w:r>
      <w:r w:rsidR="000A031F">
        <w:rPr>
          <w:rFonts w:hint="eastAsia"/>
        </w:rPr>
        <w:t>的某一</w:t>
      </w:r>
      <w:r>
        <w:rPr>
          <w:rFonts w:hint="eastAsia"/>
        </w:rPr>
        <w:t>账号类型的账号。</w:t>
      </w:r>
      <w:r w:rsidR="00292D4E">
        <w:rPr>
          <w:rFonts w:hint="eastAsia"/>
        </w:rPr>
        <w:t>开通后，有一个</w:t>
      </w:r>
      <w:r w:rsidR="00292D4E">
        <w:rPr>
          <w:rFonts w:hint="eastAsia"/>
        </w:rPr>
        <w:t>32</w:t>
      </w:r>
      <w:r w:rsidR="00292D4E">
        <w:rPr>
          <w:rFonts w:hint="eastAsia"/>
        </w:rPr>
        <w:t>位字符串组成的唯一编号，简称</w:t>
      </w:r>
      <w:r w:rsidR="00292D4E">
        <w:rPr>
          <w:rFonts w:hint="eastAsia"/>
        </w:rPr>
        <w:t>ano</w:t>
      </w:r>
      <w:r w:rsidR="00292D4E">
        <w:rPr>
          <w:rFonts w:hint="eastAsia"/>
        </w:rPr>
        <w:t>。</w:t>
      </w:r>
    </w:p>
    <w:p w:rsidR="00AE33BF" w:rsidRDefault="00AE33BF" w:rsidP="00AE33B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交易类型</w:t>
      </w:r>
    </w:p>
    <w:p w:rsidR="00060D6D" w:rsidRDefault="00060D6D" w:rsidP="00060D6D">
      <w:pPr>
        <w:pStyle w:val="a4"/>
        <w:ind w:left="840" w:firstLineChars="0" w:firstLine="0"/>
      </w:pPr>
      <w:r>
        <w:rPr>
          <w:rFonts w:hint="eastAsia"/>
        </w:rPr>
        <w:t>根据交易双方角色、账号类型，交易分为以下四类：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转账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同一账号类型下用户与用户之间的交易。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充值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同一账号类型下接入商向用户发起的交易。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汇兑</w:t>
      </w:r>
      <w:r w:rsidR="00E83C76">
        <w:rPr>
          <w:rFonts w:hint="eastAsia"/>
        </w:rPr>
        <w:t>/</w:t>
      </w:r>
      <w:r w:rsidR="00E83C76">
        <w:rPr>
          <w:rFonts w:hint="eastAsia"/>
        </w:rPr>
        <w:t>兑换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不同账号类型下发生的交易</w:t>
      </w:r>
      <w:r w:rsidR="002238CE">
        <w:rPr>
          <w:rFonts w:hint="eastAsia"/>
        </w:rPr>
        <w:t>，汇兑只发生在饭票类支付账号间</w:t>
      </w:r>
      <w:r w:rsidR="009776EC">
        <w:rPr>
          <w:rFonts w:hint="eastAsia"/>
        </w:rPr>
        <w:t>的</w:t>
      </w:r>
      <w:r w:rsidR="002238CE">
        <w:rPr>
          <w:rFonts w:hint="eastAsia"/>
        </w:rPr>
        <w:t>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提现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同一账号类型下用户向接入商发起的交易。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消费</w:t>
      </w:r>
    </w:p>
    <w:p w:rsidR="00456D2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同一账号类型下用户向商家发起的交易。</w:t>
      </w:r>
    </w:p>
    <w:p w:rsidR="00060D6D" w:rsidRDefault="00060D6D" w:rsidP="00060D6D">
      <w:pPr>
        <w:pStyle w:val="a4"/>
        <w:numPr>
          <w:ilvl w:val="1"/>
          <w:numId w:val="16"/>
        </w:numPr>
        <w:ind w:firstLineChars="0"/>
      </w:pPr>
      <w:r w:rsidRPr="00060D6D">
        <w:rPr>
          <w:rFonts w:hint="eastAsia"/>
        </w:rPr>
        <w:t>冲正</w:t>
      </w:r>
    </w:p>
    <w:p w:rsidR="00456D2D" w:rsidRPr="00060D6D" w:rsidRDefault="00456D2D" w:rsidP="00456D2D">
      <w:pPr>
        <w:pStyle w:val="a4"/>
        <w:ind w:left="1260" w:firstLineChars="0" w:firstLine="0"/>
      </w:pPr>
      <w:r>
        <w:rPr>
          <w:rFonts w:hint="eastAsia"/>
        </w:rPr>
        <w:t>同一账号类型下商家向用户发起的交易</w:t>
      </w:r>
      <w:r w:rsidR="007D702E">
        <w:rPr>
          <w:rFonts w:hint="eastAsia"/>
        </w:rPr>
        <w:t>，主要用于退款。</w:t>
      </w:r>
    </w:p>
    <w:p w:rsidR="0072200F" w:rsidRDefault="0072200F" w:rsidP="0072200F">
      <w:pPr>
        <w:pStyle w:val="1"/>
      </w:pPr>
      <w:bookmarkStart w:id="5" w:name="_Toc456973340"/>
      <w:r>
        <w:rPr>
          <w:rFonts w:hint="eastAsia"/>
        </w:rPr>
        <w:t>接入流程</w:t>
      </w:r>
      <w:bookmarkEnd w:id="5"/>
    </w:p>
    <w:p w:rsidR="00F8252B" w:rsidRDefault="00F8252B" w:rsidP="0099230E">
      <w:pPr>
        <w:pStyle w:val="2"/>
      </w:pPr>
      <w:bookmarkStart w:id="6" w:name="_Toc456973341"/>
      <w:r>
        <w:rPr>
          <w:rFonts w:hint="eastAsia"/>
        </w:rPr>
        <w:t>申请</w:t>
      </w:r>
      <w:bookmarkEnd w:id="6"/>
    </w:p>
    <w:p w:rsidR="00276188" w:rsidRDefault="00276188" w:rsidP="00276188">
      <w:r>
        <w:rPr>
          <w:rFonts w:hint="eastAsia"/>
        </w:rPr>
        <w:tab/>
      </w:r>
      <w:r w:rsidR="0099230E">
        <w:rPr>
          <w:rFonts w:hint="eastAsia"/>
        </w:rPr>
        <w:t>金融平台采用线下申请，接入商请提供以下信息并以电子邮件方式发送到此邮箱：</w:t>
      </w:r>
      <w:r w:rsidR="0099230E" w:rsidRPr="0099230E">
        <w:t>enderchen@qq.com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应用系统名称</w:t>
      </w:r>
    </w:p>
    <w:p w:rsidR="0099230E" w:rsidRDefault="0099230E" w:rsidP="0099230E">
      <w:pPr>
        <w:pStyle w:val="a4"/>
        <w:ind w:left="840" w:firstLineChars="0" w:firstLine="0"/>
      </w:pPr>
      <w:r>
        <w:rPr>
          <w:rFonts w:hint="eastAsia"/>
        </w:rPr>
        <w:t>注意，如系统已经接入鉴权微服务，请同时提供鉴权微服务账号。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联系人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联系电话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联系邮箱</w:t>
      </w:r>
    </w:p>
    <w:p w:rsidR="0099230E" w:rsidRDefault="0099230E" w:rsidP="0099230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管理员帐号</w:t>
      </w:r>
    </w:p>
    <w:p w:rsidR="0099230E" w:rsidRDefault="0099230E" w:rsidP="0099230E">
      <w:pPr>
        <w:pStyle w:val="a4"/>
        <w:ind w:left="840" w:firstLineChars="0" w:firstLine="0"/>
      </w:pPr>
      <w:r>
        <w:rPr>
          <w:rFonts w:hint="eastAsia"/>
        </w:rPr>
        <w:lastRenderedPageBreak/>
        <w:t>用于登录金融平台管理后台，此账号将作为系统主帐号，不可修改。</w:t>
      </w:r>
    </w:p>
    <w:p w:rsidR="00B7734B" w:rsidRDefault="00B7734B" w:rsidP="00B7734B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开通账号类型</w:t>
      </w:r>
    </w:p>
    <w:p w:rsidR="00B7734B" w:rsidRPr="00276188" w:rsidRDefault="00B7734B" w:rsidP="00B7734B">
      <w:pPr>
        <w:pStyle w:val="a4"/>
        <w:ind w:left="840" w:firstLineChars="0" w:firstLine="0"/>
      </w:pPr>
      <w:r>
        <w:rPr>
          <w:rFonts w:hint="eastAsia"/>
        </w:rPr>
        <w:t>说明计划开通的账号类型，目前金融平台支持彩之云全国饭票、彩之云微信支付、彩之云支付宝等</w:t>
      </w:r>
      <w:r>
        <w:rPr>
          <w:rFonts w:hint="eastAsia"/>
        </w:rPr>
        <w:t>3</w:t>
      </w:r>
      <w:r>
        <w:rPr>
          <w:rFonts w:hint="eastAsia"/>
        </w:rPr>
        <w:t>种账号类型。</w:t>
      </w:r>
    </w:p>
    <w:p w:rsidR="006B6BBE" w:rsidRDefault="006B6BBE" w:rsidP="0099230E">
      <w:pPr>
        <w:pStyle w:val="2"/>
      </w:pPr>
      <w:bookmarkStart w:id="7" w:name="_Toc456973342"/>
      <w:r>
        <w:rPr>
          <w:rFonts w:hint="eastAsia"/>
        </w:rPr>
        <w:t>分配账号</w:t>
      </w:r>
      <w:bookmarkEnd w:id="7"/>
    </w:p>
    <w:p w:rsidR="00A96D39" w:rsidRDefault="00B7734B" w:rsidP="00A96D39">
      <w:r>
        <w:rPr>
          <w:rFonts w:hint="eastAsia"/>
        </w:rPr>
        <w:tab/>
      </w:r>
      <w:r w:rsidR="009C5F82">
        <w:rPr>
          <w:rFonts w:hint="eastAsia"/>
        </w:rPr>
        <w:t>成功开通后，系统提供以下接入信息，并将以邮件形式发送到申请邮箱。</w:t>
      </w:r>
    </w:p>
    <w:p w:rsidR="00A96D39" w:rsidRPr="00A96D39" w:rsidRDefault="00A96D39" w:rsidP="00A96D39">
      <w:r>
        <w:rPr>
          <w:rFonts w:hint="eastAsia"/>
        </w:rPr>
        <w:tab/>
      </w:r>
      <w:r>
        <w:rPr>
          <w:rFonts w:hint="eastAsia"/>
        </w:rPr>
        <w:t>系统通常提供了</w:t>
      </w:r>
      <w:r w:rsidR="003C3776">
        <w:rPr>
          <w:rFonts w:hint="eastAsia"/>
        </w:rPr>
        <w:t>正式</w:t>
      </w:r>
      <w:r w:rsidR="003C3776">
        <w:rPr>
          <w:rFonts w:hint="eastAsia"/>
        </w:rPr>
        <w:t>/</w:t>
      </w:r>
      <w:r>
        <w:rPr>
          <w:rFonts w:hint="eastAsia"/>
        </w:rPr>
        <w:t>测试</w:t>
      </w:r>
      <w:r w:rsidR="003C3776">
        <w:rPr>
          <w:rFonts w:hint="eastAsia"/>
        </w:rPr>
        <w:t>两套</w:t>
      </w:r>
      <w:r>
        <w:rPr>
          <w:rFonts w:hint="eastAsia"/>
        </w:rPr>
        <w:t>帐号，可在</w:t>
      </w:r>
      <w:r w:rsidR="003C3776">
        <w:rPr>
          <w:rFonts w:hint="eastAsia"/>
        </w:rPr>
        <w:t>正式</w:t>
      </w:r>
      <w:r w:rsidR="003C3776">
        <w:rPr>
          <w:rFonts w:hint="eastAsia"/>
        </w:rPr>
        <w:t>/</w:t>
      </w:r>
      <w:r>
        <w:rPr>
          <w:rFonts w:hint="eastAsia"/>
        </w:rPr>
        <w:t>测试环境中使用。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管理后台登录账号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9C5F82" w:rsidRDefault="009C5F82" w:rsidP="009C5F82">
      <w:pPr>
        <w:pStyle w:val="a4"/>
        <w:ind w:left="840" w:firstLineChars="0" w:firstLine="0"/>
      </w:pPr>
      <w:r>
        <w:rPr>
          <w:rFonts w:hint="eastAsia"/>
        </w:rPr>
        <w:t>登录账号与申请资料的管理员帐号相同，密码由系统随机生成，请登录管理后台自行修改。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鉴权微服务系统账号</w:t>
      </w:r>
      <w:r>
        <w:rPr>
          <w:rFonts w:hint="eastAsia"/>
        </w:rPr>
        <w:t>/</w:t>
      </w:r>
      <w:r>
        <w:rPr>
          <w:rFonts w:hint="eastAsia"/>
        </w:rPr>
        <w:t>密码</w:t>
      </w:r>
    </w:p>
    <w:p w:rsidR="000B33A3" w:rsidRDefault="000B33A3" w:rsidP="000B33A3">
      <w:pPr>
        <w:pStyle w:val="a4"/>
        <w:ind w:left="840" w:firstLineChars="0" w:firstLine="0"/>
      </w:pPr>
      <w:r>
        <w:rPr>
          <w:rFonts w:hint="eastAsia"/>
        </w:rPr>
        <w:t>账号是一个</w:t>
      </w:r>
      <w:r>
        <w:rPr>
          <w:rFonts w:hint="eastAsia"/>
        </w:rPr>
        <w:t>32</w:t>
      </w:r>
      <w:r>
        <w:rPr>
          <w:rFonts w:hint="eastAsia"/>
        </w:rPr>
        <w:t>位的随机字符串，</w:t>
      </w:r>
      <w:r w:rsidR="00235D46">
        <w:rPr>
          <w:rFonts w:hint="eastAsia"/>
        </w:rPr>
        <w:t>如接入商之前已接入鉴权微服务且已在申请资料中提供了账号，则不再分配此项内容。</w:t>
      </w:r>
      <w:r>
        <w:rPr>
          <w:rFonts w:hint="eastAsia"/>
        </w:rPr>
        <w:t>鉴权微服务使用说明见</w:t>
      </w:r>
      <w:r w:rsidR="006C7F00">
        <w:rPr>
          <w:rFonts w:hint="eastAsia"/>
        </w:rPr>
        <w:t>本文</w:t>
      </w:r>
      <w:r w:rsidR="00F12F65">
        <w:rPr>
          <w:rFonts w:hint="eastAsia"/>
        </w:rPr>
        <w:t>“</w:t>
      </w:r>
      <w:r w:rsidR="003C08FA">
        <w:rPr>
          <w:rFonts w:hint="eastAsia"/>
        </w:rPr>
        <w:t>5.</w:t>
      </w:r>
      <w:r>
        <w:rPr>
          <w:rFonts w:hint="eastAsia"/>
        </w:rPr>
        <w:t>1</w:t>
      </w:r>
      <w:r>
        <w:rPr>
          <w:rFonts w:hint="eastAsia"/>
        </w:rPr>
        <w:t>接口认证</w:t>
      </w:r>
      <w:r w:rsidR="00F12F65">
        <w:rPr>
          <w:rFonts w:hint="eastAsia"/>
        </w:rPr>
        <w:t>”</w:t>
      </w:r>
      <w:r w:rsidR="006C7F00">
        <w:rPr>
          <w:rFonts w:hint="eastAsia"/>
        </w:rPr>
        <w:t>小</w:t>
      </w:r>
      <w:r>
        <w:rPr>
          <w:rFonts w:hint="eastAsia"/>
        </w:rPr>
        <w:t>节。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平台账号（</w:t>
      </w:r>
      <w:r>
        <w:rPr>
          <w:rFonts w:hint="eastAsia"/>
        </w:rPr>
        <w:t>pno</w:t>
      </w:r>
      <w:r>
        <w:rPr>
          <w:rFonts w:hint="eastAsia"/>
        </w:rPr>
        <w:t>）</w:t>
      </w:r>
    </w:p>
    <w:p w:rsidR="009C5F82" w:rsidRDefault="009C5F82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平台支付账号（</w:t>
      </w:r>
      <w:r>
        <w:rPr>
          <w:rFonts w:hint="eastAsia"/>
        </w:rPr>
        <w:t>pano</w:t>
      </w:r>
      <w:r>
        <w:rPr>
          <w:rFonts w:hint="eastAsia"/>
        </w:rPr>
        <w:t>）</w:t>
      </w:r>
    </w:p>
    <w:p w:rsidR="00AC7505" w:rsidRDefault="00FC5628" w:rsidP="009C5F82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禁用的</w:t>
      </w:r>
      <w:r w:rsidR="00AC7505">
        <w:rPr>
          <w:rFonts w:hint="eastAsia"/>
        </w:rPr>
        <w:t>API</w:t>
      </w:r>
      <w:r>
        <w:rPr>
          <w:rFonts w:hint="eastAsia"/>
        </w:rPr>
        <w:t>接口</w:t>
      </w:r>
      <w:r w:rsidR="00AC7505">
        <w:rPr>
          <w:rFonts w:hint="eastAsia"/>
        </w:rPr>
        <w:t>列表</w:t>
      </w:r>
    </w:p>
    <w:p w:rsidR="00AC7505" w:rsidRPr="00B7734B" w:rsidRDefault="00FC5628" w:rsidP="00AC7505">
      <w:pPr>
        <w:pStyle w:val="a4"/>
        <w:ind w:left="840" w:firstLineChars="0" w:firstLine="0"/>
      </w:pPr>
      <w:r>
        <w:rPr>
          <w:rFonts w:hint="eastAsia"/>
        </w:rPr>
        <w:t>如无特殊原因，默认开通所有</w:t>
      </w:r>
      <w:r>
        <w:rPr>
          <w:rFonts w:hint="eastAsia"/>
        </w:rPr>
        <w:t>API</w:t>
      </w:r>
      <w:r>
        <w:rPr>
          <w:rFonts w:hint="eastAsia"/>
        </w:rPr>
        <w:t>接口。详细接口见第</w:t>
      </w:r>
      <w:r w:rsidR="003C08FA">
        <w:rPr>
          <w:rFonts w:hint="eastAsia"/>
        </w:rPr>
        <w:t>5</w:t>
      </w:r>
      <w:r>
        <w:rPr>
          <w:rFonts w:hint="eastAsia"/>
        </w:rPr>
        <w:t>章“接口说明”。</w:t>
      </w:r>
    </w:p>
    <w:p w:rsidR="00F075E9" w:rsidRDefault="006B6BBE" w:rsidP="00F075E9">
      <w:pPr>
        <w:pStyle w:val="2"/>
      </w:pPr>
      <w:bookmarkStart w:id="8" w:name="_Toc456973343"/>
      <w:r>
        <w:rPr>
          <w:rFonts w:hint="eastAsia"/>
        </w:rPr>
        <w:t>测试</w:t>
      </w:r>
      <w:bookmarkEnd w:id="8"/>
    </w:p>
    <w:p w:rsidR="00A2455C" w:rsidRDefault="00A2455C" w:rsidP="00A2455C">
      <w:r>
        <w:rPr>
          <w:rFonts w:hint="eastAsia"/>
        </w:rPr>
        <w:tab/>
      </w:r>
      <w:r w:rsidR="00F8734B">
        <w:rPr>
          <w:rFonts w:hint="eastAsia"/>
        </w:rPr>
        <w:t>金融平台提供了测试环境，建议系统在测试环境通过后再正式接入正式环境。测试地址如下：</w:t>
      </w:r>
    </w:p>
    <w:p w:rsidR="007F3604" w:rsidRDefault="0017456C" w:rsidP="007F3604">
      <w:r>
        <w:rPr>
          <w:rFonts w:hint="eastAsia"/>
        </w:rPr>
        <w:tab/>
        <w:t>API</w:t>
      </w:r>
      <w:r>
        <w:rPr>
          <w:rFonts w:hint="eastAsia"/>
        </w:rPr>
        <w:t>接口地址：</w:t>
      </w:r>
      <w:r w:rsidR="00595163" w:rsidRPr="00F075E9">
        <w:t>http://icetest.colourlife.net:8081/v1/sub/ad</w:t>
      </w:r>
    </w:p>
    <w:p w:rsidR="0017456C" w:rsidRPr="00595163" w:rsidRDefault="0017456C" w:rsidP="007F3604">
      <w:r>
        <w:rPr>
          <w:rFonts w:hint="eastAsia"/>
        </w:rPr>
        <w:tab/>
      </w:r>
      <w:r>
        <w:rPr>
          <w:rFonts w:hint="eastAsia"/>
        </w:rPr>
        <w:t>管理后台地址：</w:t>
      </w:r>
      <w:r w:rsidRPr="0017456C">
        <w:t>http://neotest.kaka</w:t>
      </w:r>
      <w:r>
        <w:t>tool.cn:8097/backend/login.html</w:t>
      </w:r>
    </w:p>
    <w:p w:rsidR="00F075E9" w:rsidRDefault="006B6BBE" w:rsidP="00F075E9">
      <w:pPr>
        <w:pStyle w:val="2"/>
      </w:pPr>
      <w:bookmarkStart w:id="9" w:name="_Toc456973344"/>
      <w:r>
        <w:rPr>
          <w:rFonts w:hint="eastAsia"/>
        </w:rPr>
        <w:t>上线</w:t>
      </w:r>
      <w:bookmarkEnd w:id="9"/>
    </w:p>
    <w:p w:rsidR="00A2455C" w:rsidRPr="00A2455C" w:rsidRDefault="00A2455C" w:rsidP="00A2455C">
      <w:r>
        <w:rPr>
          <w:rFonts w:hint="eastAsia"/>
        </w:rPr>
        <w:tab/>
      </w:r>
      <w:r w:rsidR="00F8734B">
        <w:rPr>
          <w:rFonts w:hint="eastAsia"/>
        </w:rPr>
        <w:t>测试通过后，将访问地址改为下面的</w:t>
      </w:r>
    </w:p>
    <w:p w:rsidR="00595163" w:rsidRDefault="00F075E9" w:rsidP="00F075E9">
      <w:r>
        <w:rPr>
          <w:rFonts w:hint="eastAsia"/>
        </w:rPr>
        <w:tab/>
      </w:r>
      <w:r w:rsidR="0017456C">
        <w:rPr>
          <w:rFonts w:hint="eastAsia"/>
        </w:rPr>
        <w:t>API</w:t>
      </w:r>
      <w:r w:rsidR="0017456C">
        <w:rPr>
          <w:rFonts w:hint="eastAsia"/>
        </w:rPr>
        <w:t>接口地址：</w:t>
      </w:r>
      <w:r w:rsidR="00595163" w:rsidRPr="00F075E9">
        <w:t>http://iceapi.colourlife.com:8081/v1/sub/ag</w:t>
      </w:r>
    </w:p>
    <w:p w:rsidR="0017456C" w:rsidRPr="00F075E9" w:rsidRDefault="0017456C" w:rsidP="00F075E9">
      <w:pPr>
        <w:rPr>
          <w:rFonts w:ascii="幼圆" w:hAnsi="Times New Roman"/>
          <w:color w:val="000000"/>
          <w:sz w:val="32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管理后台地址：</w:t>
      </w:r>
      <w:r w:rsidRPr="009C5F82">
        <w:t>https://finance.colour</w:t>
      </w:r>
      <w:r>
        <w:t>life.com:3681/</w:t>
      </w:r>
    </w:p>
    <w:p w:rsidR="006B6BBE" w:rsidRDefault="006B6BBE" w:rsidP="006B6BBE">
      <w:pPr>
        <w:pStyle w:val="1"/>
      </w:pPr>
      <w:bookmarkStart w:id="10" w:name="_Toc456973345"/>
      <w:r>
        <w:rPr>
          <w:rFonts w:hint="eastAsia"/>
        </w:rPr>
        <w:t>对账结算</w:t>
      </w:r>
      <w:bookmarkEnd w:id="10"/>
    </w:p>
    <w:p w:rsidR="006B6BBE" w:rsidRDefault="00F92841" w:rsidP="006B6BBE">
      <w:r>
        <w:rPr>
          <w:rFonts w:hint="eastAsia"/>
        </w:rPr>
        <w:tab/>
      </w:r>
      <w:r>
        <w:rPr>
          <w:rFonts w:hint="eastAsia"/>
        </w:rPr>
        <w:t>可在管理后台的“交易管理”中查询详细交易清单，也可通过“账单管理</w:t>
      </w:r>
      <w:r>
        <w:rPr>
          <w:rFonts w:hint="eastAsia"/>
        </w:rPr>
        <w:t>-</w:t>
      </w:r>
      <w:r>
        <w:rPr>
          <w:rFonts w:hint="eastAsia"/>
        </w:rPr>
        <w:lastRenderedPageBreak/>
        <w:t>下载账单”下载指定时间内的离线文件。</w:t>
      </w:r>
    </w:p>
    <w:p w:rsidR="00D97DD9" w:rsidRPr="006B6BBE" w:rsidRDefault="00D97DD9" w:rsidP="006B6BBE">
      <w:r>
        <w:rPr>
          <w:rFonts w:hint="eastAsia"/>
        </w:rPr>
        <w:tab/>
      </w:r>
      <w:r>
        <w:rPr>
          <w:rFonts w:hint="eastAsia"/>
        </w:rPr>
        <w:t>如对交易数据有异议，可使用“账单管理</w:t>
      </w:r>
      <w:r>
        <w:rPr>
          <w:rFonts w:hint="eastAsia"/>
        </w:rPr>
        <w:t>-</w:t>
      </w:r>
      <w:r>
        <w:rPr>
          <w:rFonts w:hint="eastAsia"/>
        </w:rPr>
        <w:t>在线对账”按指定格式上传本地账单，金融平台将自动对账并提供对账结果下载。</w:t>
      </w:r>
    </w:p>
    <w:p w:rsidR="006769B4" w:rsidRDefault="006769B4" w:rsidP="0072200F">
      <w:pPr>
        <w:pStyle w:val="1"/>
      </w:pPr>
      <w:bookmarkStart w:id="11" w:name="_Toc456973346"/>
      <w:r>
        <w:rPr>
          <w:rFonts w:hint="eastAsia"/>
        </w:rPr>
        <w:t>业务流程</w:t>
      </w:r>
      <w:bookmarkEnd w:id="11"/>
    </w:p>
    <w:p w:rsidR="000B634F" w:rsidRDefault="000B634F" w:rsidP="000B634F">
      <w:pPr>
        <w:pStyle w:val="2"/>
      </w:pPr>
      <w:bookmarkStart w:id="12" w:name="_Toc456973347"/>
      <w:r>
        <w:rPr>
          <w:rFonts w:hint="eastAsia"/>
        </w:rPr>
        <w:t>微信/支付宝支付</w:t>
      </w:r>
      <w:bookmarkEnd w:id="12"/>
    </w:p>
    <w:p w:rsidR="002064FE" w:rsidRPr="002064FE" w:rsidRDefault="002064FE" w:rsidP="002064FE">
      <w:r>
        <w:rPr>
          <w:rFonts w:hint="eastAsia"/>
        </w:rPr>
        <w:tab/>
      </w:r>
      <w:r>
        <w:rPr>
          <w:rFonts w:hint="eastAsia"/>
        </w:rPr>
        <w:t>目前金融平台只支持微信</w:t>
      </w:r>
      <w:r>
        <w:rPr>
          <w:rFonts w:hint="eastAsia"/>
        </w:rPr>
        <w:t>/</w:t>
      </w:r>
      <w:r>
        <w:rPr>
          <w:rFonts w:hint="eastAsia"/>
        </w:rPr>
        <w:t>支付宝的应用内支付，这要求客户需使用集成了微信支付</w:t>
      </w:r>
      <w:r>
        <w:rPr>
          <w:rFonts w:hint="eastAsia"/>
        </w:rPr>
        <w:t>SDK</w:t>
      </w:r>
      <w:r>
        <w:rPr>
          <w:rFonts w:hint="eastAsia"/>
        </w:rPr>
        <w:t>和支付宝</w:t>
      </w:r>
      <w:r>
        <w:rPr>
          <w:rFonts w:hint="eastAsia"/>
        </w:rPr>
        <w:t>SDK</w:t>
      </w:r>
      <w:r>
        <w:rPr>
          <w:rFonts w:hint="eastAsia"/>
        </w:rPr>
        <w:t>的客户端进行支付。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接入商调用金融平台生成预付单（</w:t>
      </w:r>
      <w:r>
        <w:rPr>
          <w:rFonts w:hint="eastAsia"/>
        </w:rPr>
        <w:t>prepay</w:t>
      </w:r>
      <w:r>
        <w:rPr>
          <w:rFonts w:hint="eastAsia"/>
        </w:rPr>
        <w:t>）接口，请求参数中应包含回调</w:t>
      </w:r>
      <w:r w:rsidR="00732DC3">
        <w:rPr>
          <w:rFonts w:hint="eastAsia"/>
        </w:rPr>
        <w:t>地址</w:t>
      </w:r>
      <w:r>
        <w:rPr>
          <w:rFonts w:hint="eastAsia"/>
        </w:rPr>
        <w:t>，金融平台返回预付单信息；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接入商提示用户客户端进行支付；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用户客户端弹出微信</w:t>
      </w:r>
      <w:r>
        <w:rPr>
          <w:rFonts w:hint="eastAsia"/>
        </w:rPr>
        <w:t>/</w:t>
      </w:r>
      <w:r>
        <w:rPr>
          <w:rFonts w:hint="eastAsia"/>
        </w:rPr>
        <w:t>支付宝支付界面，并完成支付；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微信支付</w:t>
      </w:r>
      <w:r>
        <w:rPr>
          <w:rFonts w:hint="eastAsia"/>
        </w:rPr>
        <w:t>/</w:t>
      </w:r>
      <w:r>
        <w:rPr>
          <w:rFonts w:hint="eastAsia"/>
        </w:rPr>
        <w:t>支付宝完成交易后通知金融平台支付结果；</w:t>
      </w:r>
    </w:p>
    <w:p w:rsid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金融平台处理交易并调用回调</w:t>
      </w:r>
      <w:r w:rsidR="00732DC3">
        <w:rPr>
          <w:rFonts w:hint="eastAsia"/>
        </w:rPr>
        <w:t>地址</w:t>
      </w:r>
      <w:r>
        <w:rPr>
          <w:rFonts w:hint="eastAsia"/>
        </w:rPr>
        <w:t>通知接入商交易结果；</w:t>
      </w:r>
    </w:p>
    <w:p w:rsidR="002064FE" w:rsidRPr="002064FE" w:rsidRDefault="002064FE" w:rsidP="002064FE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接入商完成交易。</w:t>
      </w:r>
    </w:p>
    <w:p w:rsidR="000B634F" w:rsidRDefault="000B634F" w:rsidP="000B634F">
      <w:pPr>
        <w:pStyle w:val="2"/>
      </w:pPr>
      <w:bookmarkStart w:id="13" w:name="_Toc456973348"/>
      <w:r>
        <w:rPr>
          <w:rFonts w:hint="eastAsia"/>
        </w:rPr>
        <w:t>普通支付</w:t>
      </w:r>
      <w:bookmarkEnd w:id="13"/>
    </w:p>
    <w:p w:rsidR="00036269" w:rsidRPr="00036269" w:rsidRDefault="00036269" w:rsidP="00036269">
      <w:r>
        <w:rPr>
          <w:rFonts w:hint="eastAsia"/>
        </w:rPr>
        <w:tab/>
      </w:r>
      <w:r>
        <w:rPr>
          <w:rFonts w:hint="eastAsia"/>
        </w:rPr>
        <w:t>普通支付适用于交易双方账号都建立在金融平台上的交易，接入商可以在创建预付单和完成支付之间实现支付密码校验等功能。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接入商调用金融平台生成预付单（</w:t>
      </w:r>
      <w:r>
        <w:rPr>
          <w:rFonts w:hint="eastAsia"/>
        </w:rPr>
        <w:t>prepay</w:t>
      </w:r>
      <w:r>
        <w:rPr>
          <w:rFonts w:hint="eastAsia"/>
        </w:rPr>
        <w:t>）接口，金融平台返回预付单信息；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接入商提示用户客户端进行支付；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用户客户端弹出支付界面，并完成支付验证；</w:t>
      </w:r>
    </w:p>
    <w:p w:rsidR="00F17C13" w:rsidRDefault="00F17C1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接入商调用金融平台支付接口（</w:t>
      </w:r>
      <w:r>
        <w:rPr>
          <w:rFonts w:hint="eastAsia"/>
        </w:rPr>
        <w:t>pay</w:t>
      </w:r>
      <w:r>
        <w:rPr>
          <w:rFonts w:hint="eastAsia"/>
        </w:rPr>
        <w:t>）完成支付转账。</w:t>
      </w:r>
    </w:p>
    <w:p w:rsidR="00732DC3" w:rsidRPr="002064FE" w:rsidRDefault="00732DC3" w:rsidP="00F17C1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（如果有）金融平台调用回调地址。</w:t>
      </w:r>
    </w:p>
    <w:p w:rsidR="00F17C13" w:rsidRDefault="000B634F" w:rsidP="00F17C13">
      <w:pPr>
        <w:pStyle w:val="2"/>
      </w:pPr>
      <w:bookmarkStart w:id="14" w:name="_Toc456973349"/>
      <w:r>
        <w:rPr>
          <w:rFonts w:hint="eastAsia"/>
        </w:rPr>
        <w:t>快速支付</w:t>
      </w:r>
      <w:bookmarkEnd w:id="14"/>
    </w:p>
    <w:p w:rsidR="00732DC3" w:rsidRDefault="00732DC3" w:rsidP="00732DC3">
      <w:r>
        <w:rPr>
          <w:rFonts w:hint="eastAsia"/>
        </w:rPr>
        <w:tab/>
      </w:r>
      <w:r>
        <w:rPr>
          <w:rFonts w:hint="eastAsia"/>
        </w:rPr>
        <w:t>快速交易通过一次请求即可完成，适用于无需交易双方进行在线确认的交易。</w:t>
      </w:r>
    </w:p>
    <w:p w:rsidR="00732DC3" w:rsidRDefault="00732DC3" w:rsidP="00732DC3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接入商调用金融平台快速交易（</w:t>
      </w:r>
      <w:r>
        <w:rPr>
          <w:rFonts w:hint="eastAsia"/>
        </w:rPr>
        <w:t>fasttransaction</w:t>
      </w:r>
      <w:r>
        <w:rPr>
          <w:rFonts w:hint="eastAsia"/>
        </w:rPr>
        <w:t>）接口，金融平台返回交易结果信息。</w:t>
      </w:r>
    </w:p>
    <w:p w:rsidR="00732DC3" w:rsidRPr="00732DC3" w:rsidRDefault="00732DC3" w:rsidP="00732DC3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（如果有）金融平台调用回调地址。</w:t>
      </w:r>
    </w:p>
    <w:p w:rsidR="0072200F" w:rsidRDefault="0072200F" w:rsidP="0072200F">
      <w:pPr>
        <w:pStyle w:val="1"/>
      </w:pPr>
      <w:bookmarkStart w:id="15" w:name="_Toc456973350"/>
      <w:r>
        <w:rPr>
          <w:rFonts w:hint="eastAsia"/>
        </w:rPr>
        <w:lastRenderedPageBreak/>
        <w:t>接口说明</w:t>
      </w:r>
      <w:bookmarkEnd w:id="15"/>
    </w:p>
    <w:p w:rsidR="004C7300" w:rsidRDefault="004C7300" w:rsidP="004C7300">
      <w:pPr>
        <w:pStyle w:val="2"/>
      </w:pPr>
      <w:bookmarkStart w:id="16" w:name="_Toc456973351"/>
      <w:r>
        <w:rPr>
          <w:rFonts w:hint="eastAsia"/>
        </w:rPr>
        <w:t>接口认证</w:t>
      </w:r>
      <w:bookmarkEnd w:id="16"/>
    </w:p>
    <w:p w:rsidR="004C7300" w:rsidRDefault="004C7300" w:rsidP="004C7300">
      <w:r>
        <w:rPr>
          <w:rFonts w:hint="eastAsia"/>
        </w:rPr>
        <w:tab/>
      </w:r>
      <w:r w:rsidR="009A53C0">
        <w:rPr>
          <w:rFonts w:hint="eastAsia"/>
        </w:rPr>
        <w:t>金融平台采用鉴权微服务实现鉴权。接入商在调用金融平台</w:t>
      </w:r>
      <w:r w:rsidR="009A53C0">
        <w:rPr>
          <w:rFonts w:hint="eastAsia"/>
        </w:rPr>
        <w:t>API</w:t>
      </w:r>
      <w:r w:rsidR="009A53C0">
        <w:rPr>
          <w:rFonts w:hint="eastAsia"/>
        </w:rPr>
        <w:t>接口前应先向鉴权微服务请求</w:t>
      </w:r>
      <w:r w:rsidR="009A53C0">
        <w:rPr>
          <w:rFonts w:hint="eastAsia"/>
        </w:rPr>
        <w:t>access_token</w:t>
      </w:r>
      <w:r w:rsidR="009A53C0">
        <w:rPr>
          <w:rFonts w:hint="eastAsia"/>
        </w:rPr>
        <w:t>。</w:t>
      </w:r>
    </w:p>
    <w:p w:rsidR="009A53C0" w:rsidRPr="00C46DDB" w:rsidRDefault="009A53C0" w:rsidP="004C7300">
      <w:r>
        <w:rPr>
          <w:rFonts w:hint="eastAsia"/>
        </w:rPr>
        <w:tab/>
      </w:r>
      <w:r>
        <w:rPr>
          <w:rFonts w:hint="eastAsia"/>
        </w:rPr>
        <w:t>注意，</w:t>
      </w:r>
      <w:r>
        <w:rPr>
          <w:rFonts w:hint="eastAsia"/>
        </w:rPr>
        <w:t>access_token</w:t>
      </w:r>
      <w:r>
        <w:rPr>
          <w:rFonts w:hint="eastAsia"/>
        </w:rPr>
        <w:t>是有有效期的，因此接入商需自行维护</w:t>
      </w:r>
      <w:r>
        <w:rPr>
          <w:rFonts w:hint="eastAsia"/>
        </w:rPr>
        <w:t>access_token</w:t>
      </w:r>
      <w:r>
        <w:rPr>
          <w:rFonts w:hint="eastAsia"/>
        </w:rPr>
        <w:t>的有效性，定时更新</w:t>
      </w:r>
      <w:r>
        <w:rPr>
          <w:rFonts w:hint="eastAsia"/>
        </w:rPr>
        <w:t>access_token</w:t>
      </w:r>
      <w:r>
        <w:rPr>
          <w:rFonts w:hint="eastAsia"/>
        </w:rPr>
        <w:t>。</w:t>
      </w:r>
    </w:p>
    <w:p w:rsidR="000C050F" w:rsidRDefault="000C050F" w:rsidP="0099230E">
      <w:pPr>
        <w:pStyle w:val="2"/>
      </w:pPr>
      <w:bookmarkStart w:id="17" w:name="_Toc456973352"/>
      <w:r>
        <w:rPr>
          <w:rFonts w:hint="eastAsia"/>
        </w:rPr>
        <w:t>通用参数及结果</w:t>
      </w:r>
      <w:bookmarkEnd w:id="17"/>
    </w:p>
    <w:p w:rsidR="0010623B" w:rsidRDefault="0010623B" w:rsidP="0010623B">
      <w:pPr>
        <w:pStyle w:val="3"/>
      </w:pPr>
      <w:bookmarkStart w:id="18" w:name="_Toc456973353"/>
      <w:r>
        <w:rPr>
          <w:rFonts w:hint="eastAsia"/>
        </w:rPr>
        <w:t>请求参数</w:t>
      </w:r>
      <w:bookmarkEnd w:id="18"/>
    </w:p>
    <w:p w:rsidR="004C7300" w:rsidRPr="004C7300" w:rsidRDefault="003A4D18" w:rsidP="003A4D18">
      <w:pPr>
        <w:pStyle w:val="a4"/>
        <w:numPr>
          <w:ilvl w:val="0"/>
          <w:numId w:val="28"/>
        </w:numPr>
        <w:ind w:firstLineChars="0"/>
      </w:pPr>
      <w:r w:rsidRPr="003A4D18">
        <w:t>access_token</w:t>
      </w:r>
    </w:p>
    <w:p w:rsidR="0010623B" w:rsidRDefault="0010623B" w:rsidP="0010623B">
      <w:pPr>
        <w:pStyle w:val="3"/>
      </w:pPr>
      <w:bookmarkStart w:id="19" w:name="_Toc456973354"/>
      <w:r>
        <w:rPr>
          <w:rFonts w:hint="eastAsia"/>
        </w:rPr>
        <w:t>请求结果</w:t>
      </w:r>
      <w:bookmarkEnd w:id="19"/>
    </w:p>
    <w:p w:rsidR="00E63650" w:rsidRPr="00E63650" w:rsidRDefault="00E63650" w:rsidP="00E63650">
      <w:r>
        <w:rPr>
          <w:rFonts w:hint="eastAsia"/>
        </w:rPr>
        <w:tab/>
      </w:r>
      <w:r>
        <w:rPr>
          <w:rFonts w:hint="eastAsia"/>
        </w:rPr>
        <w:t>请求结果为</w:t>
      </w:r>
      <w:r>
        <w:rPr>
          <w:rFonts w:hint="eastAsia"/>
        </w:rPr>
        <w:t>json</w:t>
      </w:r>
      <w:r>
        <w:rPr>
          <w:rFonts w:hint="eastAsia"/>
        </w:rPr>
        <w:t>格式的字符串，通常包含以下字段</w:t>
      </w:r>
    </w:p>
    <w:tbl>
      <w:tblPr>
        <w:tblStyle w:val="a8"/>
        <w:tblW w:w="0" w:type="auto"/>
        <w:tblLook w:val="04A0"/>
      </w:tblPr>
      <w:tblGrid>
        <w:gridCol w:w="2093"/>
        <w:gridCol w:w="1417"/>
        <w:gridCol w:w="5018"/>
      </w:tblGrid>
      <w:tr w:rsidR="00E63650" w:rsidTr="00E63650">
        <w:tc>
          <w:tcPr>
            <w:tcW w:w="2093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类型</w:t>
            </w:r>
          </w:p>
        </w:tc>
        <w:tc>
          <w:tcPr>
            <w:tcW w:w="5018" w:type="dxa"/>
            <w:shd w:val="clear" w:color="auto" w:fill="F2F2F2" w:themeFill="background1" w:themeFillShade="F2"/>
          </w:tcPr>
          <w:p w:rsidR="00E63650" w:rsidRDefault="00E63650" w:rsidP="00E63650">
            <w:r>
              <w:rPr>
                <w:rFonts w:hint="eastAsia"/>
              </w:rPr>
              <w:t>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code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整形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结果码，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表示成功，其它失败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message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结果说明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content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请求结果，后续接口说明中的“返回结果”即是此字段的说明</w:t>
            </w:r>
          </w:p>
        </w:tc>
      </w:tr>
      <w:tr w:rsidR="00E63650" w:rsidTr="00E63650">
        <w:tc>
          <w:tcPr>
            <w:tcW w:w="2093" w:type="dxa"/>
          </w:tcPr>
          <w:p w:rsidR="00E63650" w:rsidRDefault="00E63650" w:rsidP="00E63650">
            <w:r>
              <w:t>contentEncrypt</w:t>
            </w:r>
          </w:p>
        </w:tc>
        <w:tc>
          <w:tcPr>
            <w:tcW w:w="1417" w:type="dxa"/>
          </w:tcPr>
          <w:p w:rsidR="00E63650" w:rsidRDefault="00E63650" w:rsidP="00E63650">
            <w:r>
              <w:rPr>
                <w:rFonts w:hint="eastAsia"/>
              </w:rPr>
              <w:t>字符串</w:t>
            </w:r>
          </w:p>
        </w:tc>
        <w:tc>
          <w:tcPr>
            <w:tcW w:w="5018" w:type="dxa"/>
          </w:tcPr>
          <w:p w:rsidR="00E63650" w:rsidRDefault="00E63650" w:rsidP="00E63650">
            <w:r>
              <w:rPr>
                <w:rFonts w:hint="eastAsia"/>
              </w:rPr>
              <w:t>加密结果，保留字段</w:t>
            </w:r>
          </w:p>
        </w:tc>
      </w:tr>
    </w:tbl>
    <w:p w:rsidR="00E63650" w:rsidRDefault="00E63650" w:rsidP="00E63650">
      <w:r>
        <w:rPr>
          <w:rFonts w:hint="eastAsia"/>
        </w:rPr>
        <w:tab/>
      </w:r>
      <w:r>
        <w:rPr>
          <w:rFonts w:hint="eastAsia"/>
        </w:rPr>
        <w:t>举例：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>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code": 0,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"message": "",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"content":{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"payinfo":{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"tno": "1607_20160713192557b1abcda3f4777"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}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},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ab/>
      </w:r>
      <w:r w:rsidRPr="00862101">
        <w:rPr>
          <w:i/>
          <w:color w:val="00B050"/>
          <w:shd w:val="clear" w:color="auto" w:fill="EEECE1" w:themeFill="background2"/>
        </w:rPr>
        <w:t>"contentEncrypt": ""</w:t>
      </w:r>
    </w:p>
    <w:p w:rsidR="00E63650" w:rsidRPr="00862101" w:rsidRDefault="00E63650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B050"/>
          <w:shd w:val="clear" w:color="auto" w:fill="EEECE1" w:themeFill="background2"/>
        </w:rPr>
      </w:pPr>
      <w:r w:rsidRPr="00862101">
        <w:rPr>
          <w:rFonts w:hint="eastAsia"/>
          <w:i/>
          <w:color w:val="00B050"/>
          <w:shd w:val="clear" w:color="auto" w:fill="EEECE1" w:themeFill="background2"/>
        </w:rPr>
        <w:t>}</w:t>
      </w:r>
    </w:p>
    <w:p w:rsidR="007422C1" w:rsidRPr="007422C1" w:rsidRDefault="007422C1" w:rsidP="0099230E">
      <w:pPr>
        <w:pStyle w:val="2"/>
      </w:pPr>
      <w:bookmarkStart w:id="20" w:name="_Toc456973355"/>
      <w:r>
        <w:rPr>
          <w:rFonts w:hint="eastAsia"/>
        </w:rPr>
        <w:lastRenderedPageBreak/>
        <w:t>交易接口</w:t>
      </w:r>
      <w:bookmarkEnd w:id="20"/>
    </w:p>
    <w:p w:rsidR="000524B8" w:rsidRDefault="000524B8" w:rsidP="0099230E">
      <w:pPr>
        <w:pStyle w:val="3"/>
      </w:pPr>
      <w:bookmarkStart w:id="21" w:name="_Toc456973356"/>
      <w:r>
        <w:rPr>
          <w:rFonts w:hint="eastAsia"/>
        </w:rPr>
        <w:t>生成预付单</w:t>
      </w:r>
      <w:bookmarkEnd w:id="21"/>
    </w:p>
    <w:p w:rsidR="001121A4" w:rsidRDefault="001121A4" w:rsidP="00BF42B6">
      <w:pPr>
        <w:pStyle w:val="a4"/>
        <w:ind w:leftChars="150" w:left="360" w:firstLineChars="0" w:firstLine="0"/>
      </w:pPr>
      <w:r>
        <w:rPr>
          <w:rFonts w:hint="eastAsia"/>
        </w:rPr>
        <w:t>针对饭票交易，不同情况下按如下方式进行处理</w:t>
      </w:r>
    </w:p>
    <w:tbl>
      <w:tblPr>
        <w:tblStyle w:val="a8"/>
        <w:tblW w:w="0" w:type="auto"/>
        <w:tblInd w:w="-34" w:type="dxa"/>
        <w:tblLook w:val="04A0"/>
      </w:tblPr>
      <w:tblGrid>
        <w:gridCol w:w="1560"/>
        <w:gridCol w:w="1166"/>
        <w:gridCol w:w="1166"/>
        <w:gridCol w:w="1167"/>
        <w:gridCol w:w="1167"/>
        <w:gridCol w:w="1168"/>
        <w:gridCol w:w="1168"/>
      </w:tblGrid>
      <w:tr w:rsidR="004C453D" w:rsidTr="002A69CF">
        <w:tc>
          <w:tcPr>
            <w:tcW w:w="1560" w:type="dxa"/>
            <w:vMerge w:val="restart"/>
            <w:tcBorders>
              <w:tl2br w:val="single" w:sz="4" w:space="0" w:color="auto"/>
            </w:tcBorders>
            <w:shd w:val="clear" w:color="auto" w:fill="EEECE1" w:themeFill="background2"/>
          </w:tcPr>
          <w:p w:rsidR="004C453D" w:rsidRDefault="004A5FC8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接收</w:t>
            </w:r>
          </w:p>
          <w:p w:rsidR="004A5FC8" w:rsidRDefault="004A5FC8" w:rsidP="004A5FC8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支付</w:t>
            </w:r>
          </w:p>
        </w:tc>
        <w:tc>
          <w:tcPr>
            <w:tcW w:w="3499" w:type="dxa"/>
            <w:gridSpan w:val="3"/>
            <w:shd w:val="clear" w:color="auto" w:fill="D9D9D9" w:themeFill="background1" w:themeFillShade="D9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账号类型相同</w:t>
            </w:r>
          </w:p>
        </w:tc>
        <w:tc>
          <w:tcPr>
            <w:tcW w:w="3503" w:type="dxa"/>
            <w:gridSpan w:val="3"/>
            <w:shd w:val="clear" w:color="auto" w:fill="D9D9D9" w:themeFill="background1" w:themeFillShade="D9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账号类型不同</w:t>
            </w:r>
          </w:p>
        </w:tc>
      </w:tr>
      <w:tr w:rsidR="004C453D" w:rsidTr="002A69CF">
        <w:tc>
          <w:tcPr>
            <w:tcW w:w="1560" w:type="dxa"/>
            <w:vMerge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</w:p>
        </w:tc>
        <w:tc>
          <w:tcPr>
            <w:tcW w:w="1166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6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7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167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8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8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1166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提现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Default="004A5FC8" w:rsidP="004C453D">
            <w:pPr>
              <w:pStyle w:val="a4"/>
              <w:ind w:firstLineChars="0" w:firstLine="0"/>
              <w:jc w:val="center"/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商户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1166" w:type="dxa"/>
          </w:tcPr>
          <w:p w:rsidR="004C453D" w:rsidRPr="0075234A" w:rsidRDefault="0075234A" w:rsidP="004C453D">
            <w:pPr>
              <w:pStyle w:val="a4"/>
              <w:ind w:firstLineChars="0" w:firstLine="0"/>
              <w:jc w:val="center"/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其它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冲正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FFC000"/>
              </w:rPr>
            </w:pPr>
            <w:r w:rsidRPr="00A82604">
              <w:rPr>
                <w:rFonts w:hint="eastAsia"/>
                <w:color w:val="FFC000"/>
              </w:rPr>
              <w:t>汇兑</w:t>
            </w:r>
            <w:r w:rsidR="002A69CF" w:rsidRPr="00A82604">
              <w:rPr>
                <w:rFonts w:hint="eastAsia"/>
                <w:color w:val="FFC000"/>
              </w:rPr>
              <w:t>*</w:t>
            </w:r>
            <w:r w:rsidR="0075234A" w:rsidRPr="00A82604">
              <w:rPr>
                <w:rFonts w:hint="eastAsia"/>
                <w:color w:val="FFC000"/>
              </w:rPr>
              <w:t>2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</w:tr>
      <w:tr w:rsidR="004C453D" w:rsidTr="002A69CF">
        <w:tc>
          <w:tcPr>
            <w:tcW w:w="1560" w:type="dxa"/>
            <w:shd w:val="clear" w:color="auto" w:fill="EEECE1" w:themeFill="background2"/>
          </w:tcPr>
          <w:p w:rsidR="004C453D" w:rsidRDefault="004C453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1166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消费</w:t>
            </w:r>
          </w:p>
        </w:tc>
        <w:tc>
          <w:tcPr>
            <w:tcW w:w="1167" w:type="dxa"/>
          </w:tcPr>
          <w:p w:rsidR="004C453D" w:rsidRDefault="00C452FD" w:rsidP="004C453D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转账</w:t>
            </w:r>
          </w:p>
        </w:tc>
        <w:tc>
          <w:tcPr>
            <w:tcW w:w="1167" w:type="dxa"/>
          </w:tcPr>
          <w:p w:rsidR="004C453D" w:rsidRPr="004A5FC8" w:rsidRDefault="004A5FC8" w:rsidP="004C453D">
            <w:pPr>
              <w:pStyle w:val="a4"/>
              <w:ind w:firstLineChars="0" w:firstLine="0"/>
              <w:jc w:val="center"/>
              <w:rPr>
                <w:color w:val="FF0000"/>
              </w:rPr>
            </w:pPr>
            <w:r w:rsidRPr="004A5FC8">
              <w:rPr>
                <w:rFonts w:hint="eastAsia"/>
                <w:color w:val="FF0000"/>
              </w:rPr>
              <w:t>不允许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  <w:tc>
          <w:tcPr>
            <w:tcW w:w="1168" w:type="dxa"/>
          </w:tcPr>
          <w:p w:rsidR="004C453D" w:rsidRPr="00A82604" w:rsidRDefault="00C24337" w:rsidP="004C453D">
            <w:pPr>
              <w:pStyle w:val="a4"/>
              <w:ind w:firstLineChars="0" w:firstLine="0"/>
              <w:jc w:val="center"/>
              <w:rPr>
                <w:color w:val="548DD4" w:themeColor="text2" w:themeTint="99"/>
              </w:rPr>
            </w:pPr>
            <w:r w:rsidRPr="00A82604">
              <w:rPr>
                <w:rFonts w:hint="eastAsia"/>
                <w:color w:val="548DD4" w:themeColor="text2" w:themeTint="99"/>
              </w:rPr>
              <w:t>汇兑</w:t>
            </w:r>
            <w:r w:rsidR="002A69CF" w:rsidRPr="00A82604">
              <w:rPr>
                <w:rFonts w:hint="eastAsia"/>
                <w:color w:val="548DD4" w:themeColor="text2" w:themeTint="99"/>
              </w:rPr>
              <w:t>*</w:t>
            </w:r>
            <w:r w:rsidR="0075234A" w:rsidRPr="00A82604">
              <w:rPr>
                <w:rFonts w:hint="eastAsia"/>
                <w:color w:val="548DD4" w:themeColor="text2" w:themeTint="99"/>
              </w:rPr>
              <w:t>2</w:t>
            </w:r>
          </w:p>
        </w:tc>
      </w:tr>
    </w:tbl>
    <w:p w:rsidR="001121A4" w:rsidRDefault="002A69CF" w:rsidP="002A69CF">
      <w:pPr>
        <w:pStyle w:val="a4"/>
        <w:ind w:leftChars="100" w:left="240" w:firstLineChars="0" w:firstLine="0"/>
      </w:pPr>
      <w:r>
        <w:rPr>
          <w:rFonts w:hint="eastAsia"/>
        </w:rPr>
        <w:t>*</w:t>
      </w:r>
      <w:r w:rsidR="0075234A">
        <w:rPr>
          <w:rFonts w:hint="eastAsia"/>
        </w:rPr>
        <w:t xml:space="preserve">1 </w:t>
      </w:r>
      <w:r w:rsidR="0075234A">
        <w:rPr>
          <w:rFonts w:hint="eastAsia"/>
        </w:rPr>
        <w:t>系统虽未禁止这类交易，但此类</w:t>
      </w:r>
      <w:r w:rsidR="001E4220">
        <w:rPr>
          <w:rFonts w:hint="eastAsia"/>
        </w:rPr>
        <w:t>非</w:t>
      </w:r>
      <w:r w:rsidR="00FD30C3">
        <w:rPr>
          <w:rFonts w:hint="eastAsia"/>
        </w:rPr>
        <w:t>常规交易</w:t>
      </w:r>
      <w:r w:rsidR="001E4220">
        <w:rPr>
          <w:rFonts w:hint="eastAsia"/>
        </w:rPr>
        <w:t>，正常业务状态不应发生</w:t>
      </w:r>
      <w:r w:rsidR="00FD30C3">
        <w:rPr>
          <w:rFonts w:hint="eastAsia"/>
        </w:rPr>
        <w:t>。</w:t>
      </w:r>
    </w:p>
    <w:p w:rsidR="0075234A" w:rsidRPr="0075234A" w:rsidRDefault="0075234A" w:rsidP="002A69CF">
      <w:pPr>
        <w:pStyle w:val="a4"/>
        <w:ind w:leftChars="100" w:left="240" w:firstLineChars="0" w:firstLine="0"/>
      </w:pPr>
      <w:r>
        <w:rPr>
          <w:rFonts w:hint="eastAsia"/>
        </w:rPr>
        <w:t>*2</w:t>
      </w:r>
      <w:r>
        <w:rPr>
          <w:rFonts w:hint="eastAsia"/>
        </w:rPr>
        <w:t>汇兑交易只能发生在全国饭票与地方饭票之间，不允许地方饭票间直接进行汇兑交易。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/transaction/</w:t>
            </w:r>
            <w:r w:rsidRPr="00865CFA">
              <w:rPr>
                <w:rFonts w:hint="eastAsia"/>
              </w:rPr>
              <w:t>prepay</w:t>
            </w:r>
          </w:p>
        </w:tc>
      </w:tr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post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A34F36">
            <w:r>
              <w:rPr>
                <w:rFonts w:hint="eastAsia"/>
              </w:rPr>
              <w:t>支付账号类型</w:t>
            </w:r>
            <w:r w:rsidR="005576A6">
              <w:rPr>
                <w:rFonts w:hint="eastAsia"/>
              </w:rPr>
              <w:t>，</w:t>
            </w:r>
            <w:r w:rsidR="0012585C">
              <w:rPr>
                <w:rFonts w:hint="eastAsia"/>
              </w:rPr>
              <w:t>微信支付宝交易时为</w:t>
            </w:r>
            <w:r w:rsidR="0012585C"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  <w:r w:rsidR="0012585C">
              <w:rPr>
                <w:rFonts w:hint="eastAsia"/>
              </w:rPr>
              <w:t>,atid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Pr="00EB1EB8" w:rsidRDefault="00D853CD" w:rsidP="00D853CD">
            <w:r>
              <w:rPr>
                <w:rFonts w:hint="eastAsia"/>
              </w:rPr>
              <w:t>支付帐号编号，微信支付宝交易</w:t>
            </w:r>
            <w:r w:rsidR="000524B8">
              <w:rPr>
                <w:rFonts w:hint="eastAsia"/>
              </w:rPr>
              <w:t>时为</w:t>
            </w:r>
            <w:r w:rsidR="000524B8"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12585C">
            <w:r>
              <w:rPr>
                <w:rFonts w:hint="eastAsia"/>
              </w:rPr>
              <w:t>收款账号类型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12585C" w:rsidP="005732CB">
            <w:r>
              <w:rPr>
                <w:rFonts w:hint="eastAsia"/>
              </w:rPr>
              <w:t>atid</w:t>
            </w:r>
          </w:p>
        </w:tc>
      </w:tr>
      <w:tr w:rsidR="000524B8" w:rsidTr="005732CB">
        <w:tc>
          <w:tcPr>
            <w:tcW w:w="1809" w:type="dxa"/>
          </w:tcPr>
          <w:p w:rsidR="000524B8" w:rsidRPr="00AF7442" w:rsidRDefault="000524B8" w:rsidP="005732CB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Pr="00C25EC9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7068A9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234462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remoteip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调用方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234462" w:rsidP="005732CB">
            <w:r>
              <w:rPr>
                <w:rFonts w:hint="eastAsia"/>
              </w:rPr>
              <w:t>可选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C050F" w:rsidTr="005732CB">
        <w:tc>
          <w:tcPr>
            <w:tcW w:w="1809" w:type="dxa"/>
            <w:vMerge w:val="restart"/>
          </w:tcPr>
          <w:p w:rsidR="000C050F" w:rsidRDefault="000C050F" w:rsidP="00BC4538">
            <w:r>
              <w:rPr>
                <w:rFonts w:hint="eastAsia"/>
              </w:rPr>
              <w:t>pay</w:t>
            </w:r>
            <w:r w:rsidR="00BC4538">
              <w:rPr>
                <w:rFonts w:hint="eastAsia"/>
              </w:rPr>
              <w:t>info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5732CB">
            <w:r>
              <w:rPr>
                <w:rFonts w:hint="eastAsia"/>
              </w:rPr>
              <w:t>第三方支付请求参数，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，包含以下字</w:t>
            </w:r>
            <w:r>
              <w:rPr>
                <w:rFonts w:hint="eastAsia"/>
              </w:rPr>
              <w:lastRenderedPageBreak/>
              <w:t>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5732CB">
            <w:r>
              <w:rPr>
                <w:rFonts w:hint="eastAsia"/>
              </w:rPr>
              <w:lastRenderedPageBreak/>
              <w:t>不同的支付类型格</w:t>
            </w:r>
            <w:r>
              <w:rPr>
                <w:rFonts w:hint="eastAsia"/>
              </w:rPr>
              <w:lastRenderedPageBreak/>
              <w:t>式可能不一样</w:t>
            </w:r>
          </w:p>
        </w:tc>
      </w:tr>
      <w:tr w:rsidR="000C050F" w:rsidTr="005732CB">
        <w:trPr>
          <w:trHeight w:val="3814"/>
        </w:trPr>
        <w:tc>
          <w:tcPr>
            <w:tcW w:w="1809" w:type="dxa"/>
            <w:vMerge/>
          </w:tcPr>
          <w:p w:rsidR="000C050F" w:rsidRDefault="000C050F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5732CB">
            <w:r>
              <w:t>paytype</w:t>
            </w:r>
            <w:r>
              <w:t>：支付类型</w:t>
            </w:r>
          </w:p>
          <w:p w:rsidR="000C050F" w:rsidRDefault="000C050F" w:rsidP="005732CB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:rsidR="000C050F" w:rsidRDefault="000C050F" w:rsidP="005732CB">
            <w:r>
              <w:t>partner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</w:t>
            </w: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商</w:t>
            </w:r>
            <w:r>
              <w:t>户号，</w:t>
            </w:r>
            <w:r>
              <w:t>mch_id</w:t>
            </w:r>
          </w:p>
          <w:p w:rsidR="000C050F" w:rsidRDefault="000C050F" w:rsidP="005732CB">
            <w:r>
              <w:t>appId</w:t>
            </w:r>
            <w:r>
              <w:t>：公众账号</w:t>
            </w:r>
            <w:r>
              <w:t>ID</w:t>
            </w:r>
          </w:p>
          <w:p w:rsidR="000C050F" w:rsidRDefault="000C050F" w:rsidP="005732CB">
            <w:r>
              <w:t>prepay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t>：预付单号</w:t>
            </w:r>
          </w:p>
          <w:p w:rsidR="000C050F" w:rsidRDefault="000C050F" w:rsidP="005732CB">
            <w:r>
              <w:t>noncestr</w:t>
            </w:r>
            <w:r>
              <w:t>：随机字符串</w:t>
            </w:r>
          </w:p>
          <w:p w:rsidR="000C050F" w:rsidRDefault="000C050F" w:rsidP="005732CB">
            <w:r>
              <w:t>timestamp</w:t>
            </w:r>
            <w:r>
              <w:t>：时间戳，东八区，秒</w:t>
            </w:r>
          </w:p>
          <w:p w:rsidR="000C050F" w:rsidRDefault="000C050F" w:rsidP="005732CB">
            <w:r>
              <w:t>package</w:t>
            </w:r>
            <w:r>
              <w:rPr>
                <w:rFonts w:hint="eastAsia"/>
              </w:rPr>
              <w:t>Value</w:t>
            </w:r>
            <w:r>
              <w:t>：固定值，</w:t>
            </w:r>
            <w:r>
              <w:t>Sign=WXPay</w:t>
            </w:r>
          </w:p>
          <w:p w:rsidR="000C050F" w:rsidRDefault="000C050F" w:rsidP="005732CB">
            <w:r>
              <w:t>sign</w:t>
            </w:r>
            <w:r>
              <w:t>：签名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5732CB">
            <w:r>
              <w:t>微信支付参数</w:t>
            </w:r>
          </w:p>
          <w:p w:rsidR="000C050F" w:rsidRDefault="000C050F" w:rsidP="005732CB">
            <w:r>
              <w:t>paytype=weixin</w:t>
            </w:r>
          </w:p>
        </w:tc>
      </w:tr>
      <w:tr w:rsidR="000C050F" w:rsidTr="005732CB">
        <w:trPr>
          <w:trHeight w:val="1327"/>
        </w:trPr>
        <w:tc>
          <w:tcPr>
            <w:tcW w:w="1809" w:type="dxa"/>
            <w:vMerge/>
          </w:tcPr>
          <w:p w:rsidR="000C050F" w:rsidRDefault="000C050F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0C050F" w:rsidP="005732CB">
            <w:r>
              <w:t>paytype</w:t>
            </w:r>
            <w:r>
              <w:t>：支付类型</w:t>
            </w:r>
          </w:p>
          <w:p w:rsidR="000C050F" w:rsidRDefault="000C050F" w:rsidP="005732CB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：交易编号</w:t>
            </w:r>
          </w:p>
          <w:p w:rsidR="000C050F" w:rsidRDefault="000C050F" w:rsidP="005732CB">
            <w:r w:rsidRPr="00150B09">
              <w:t>orderInfo</w:t>
            </w:r>
            <w:r>
              <w:rPr>
                <w:rFonts w:hint="eastAsia"/>
              </w:rPr>
              <w:t>：支付参数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0C050F" w:rsidP="005732CB">
            <w:r>
              <w:t>支付宝支付参数</w:t>
            </w:r>
          </w:p>
          <w:p w:rsidR="000C050F" w:rsidRDefault="000C050F" w:rsidP="005732CB">
            <w:r>
              <w:t>paytype=alipay</w:t>
            </w:r>
          </w:p>
        </w:tc>
      </w:tr>
      <w:tr w:rsidR="00791AC0" w:rsidTr="005732CB">
        <w:trPr>
          <w:trHeight w:val="1327"/>
        </w:trPr>
        <w:tc>
          <w:tcPr>
            <w:tcW w:w="1809" w:type="dxa"/>
            <w:vMerge/>
          </w:tcPr>
          <w:p w:rsidR="00791AC0" w:rsidRDefault="00791AC0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791AC0" w:rsidRPr="00791AC0" w:rsidRDefault="00791AC0" w:rsidP="00791AC0">
            <w:r w:rsidRPr="00791AC0">
              <w:t>merNo</w:t>
            </w:r>
            <w:r>
              <w:rPr>
                <w:rFonts w:hint="eastAsia"/>
              </w:rPr>
              <w:t>：双乾支付分配的商户编号</w:t>
            </w:r>
          </w:p>
          <w:p w:rsidR="00791AC0" w:rsidRDefault="00791AC0" w:rsidP="00791AC0">
            <w:r w:rsidRPr="00791AC0">
              <w:t>tno: 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791AC0" w:rsidRDefault="00791AC0" w:rsidP="005732CB">
            <w:r>
              <w:rPr>
                <w:rFonts w:hint="eastAsia"/>
              </w:rPr>
              <w:t>双乾支付参数</w:t>
            </w:r>
          </w:p>
          <w:p w:rsidR="00791AC0" w:rsidRDefault="00791AC0" w:rsidP="005732CB">
            <w:r>
              <w:rPr>
                <w:rFonts w:hint="eastAsia"/>
              </w:rPr>
              <w:t>paytype=lhq</w:t>
            </w:r>
          </w:p>
        </w:tc>
      </w:tr>
      <w:tr w:rsidR="000C050F" w:rsidTr="00070621">
        <w:trPr>
          <w:trHeight w:val="488"/>
        </w:trPr>
        <w:tc>
          <w:tcPr>
            <w:tcW w:w="1809" w:type="dxa"/>
            <w:vMerge/>
          </w:tcPr>
          <w:p w:rsidR="000C050F" w:rsidRDefault="000C050F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0C050F" w:rsidRDefault="00BC4538" w:rsidP="005732CB">
            <w:r>
              <w:rPr>
                <w:rFonts w:hint="eastAsia"/>
              </w:rPr>
              <w:t>tno</w:t>
            </w:r>
            <w:r w:rsidR="00155F82">
              <w:rPr>
                <w:rFonts w:hint="eastAsia"/>
              </w:rPr>
              <w:t>：交易编号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C050F" w:rsidRDefault="00BC4538" w:rsidP="005732CB">
            <w:r>
              <w:rPr>
                <w:rFonts w:hint="eastAsia"/>
              </w:rPr>
              <w:t>其它</w:t>
            </w:r>
            <w:r w:rsidR="0010600D">
              <w:rPr>
                <w:rFonts w:hint="eastAsia"/>
              </w:rPr>
              <w:t>交易</w:t>
            </w:r>
          </w:p>
        </w:tc>
      </w:tr>
    </w:tbl>
    <w:p w:rsidR="000524B8" w:rsidRDefault="000524B8" w:rsidP="0099230E">
      <w:pPr>
        <w:pStyle w:val="3"/>
      </w:pPr>
      <w:bookmarkStart w:id="22" w:name="_Toc456973357"/>
      <w:r>
        <w:rPr>
          <w:rFonts w:hint="eastAsia"/>
        </w:rPr>
        <w:t>支付</w:t>
      </w:r>
      <w:bookmarkEnd w:id="22"/>
    </w:p>
    <w:p w:rsidR="00BD0952" w:rsidRPr="00BD0952" w:rsidRDefault="00BD0952" w:rsidP="00BD0952">
      <w:r>
        <w:rPr>
          <w:rFonts w:hint="eastAsia"/>
        </w:rPr>
        <w:tab/>
      </w:r>
      <w:r>
        <w:rPr>
          <w:rFonts w:hint="eastAsia"/>
        </w:rPr>
        <w:t>完成指定预付单的交易。此接口不支持支付宝、微信支付类账号</w:t>
      </w:r>
      <w:r w:rsidR="00F57CB1">
        <w:rPr>
          <w:rFonts w:hint="eastAsia"/>
        </w:rPr>
        <w:t>交易</w:t>
      </w:r>
      <w:r>
        <w:rPr>
          <w:rFonts w:hint="eastAsia"/>
        </w:rPr>
        <w:t>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/transaction/pay</w:t>
            </w:r>
          </w:p>
        </w:tc>
      </w:tr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post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预付单号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/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</w:tbl>
    <w:p w:rsidR="000524B8" w:rsidRDefault="000524B8" w:rsidP="0099230E">
      <w:pPr>
        <w:pStyle w:val="3"/>
      </w:pPr>
      <w:bookmarkStart w:id="23" w:name="_Toc456973358"/>
      <w:r>
        <w:rPr>
          <w:rFonts w:hint="eastAsia"/>
        </w:rPr>
        <w:t>快速交易</w:t>
      </w:r>
      <w:bookmarkEnd w:id="23"/>
    </w:p>
    <w:p w:rsidR="00E608E8" w:rsidRPr="00E608E8" w:rsidRDefault="00E608E8" w:rsidP="00E608E8">
      <w:r>
        <w:rPr>
          <w:rFonts w:hint="eastAsia"/>
        </w:rPr>
        <w:tab/>
      </w:r>
      <w:r>
        <w:rPr>
          <w:rFonts w:hint="eastAsia"/>
        </w:rPr>
        <w:t>此接口合成了</w:t>
      </w:r>
      <w:r>
        <w:rPr>
          <w:rFonts w:hint="eastAsia"/>
        </w:rPr>
        <w:t>prepay</w:t>
      </w:r>
      <w:r>
        <w:rPr>
          <w:rFonts w:hint="eastAsia"/>
        </w:rPr>
        <w:t>、</w:t>
      </w:r>
      <w:r>
        <w:rPr>
          <w:rFonts w:hint="eastAsia"/>
        </w:rPr>
        <w:t>pay</w:t>
      </w:r>
      <w:r>
        <w:rPr>
          <w:rFonts w:hint="eastAsia"/>
        </w:rPr>
        <w:t>接口的功能，一次请求即完成整个交易。</w:t>
      </w:r>
      <w:r w:rsidR="00357C1E">
        <w:rPr>
          <w:rFonts w:hint="eastAsia"/>
        </w:rPr>
        <w:t>不支持支付宝、微信支付类账号交易。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/transaction/fasttransaction</w:t>
            </w:r>
          </w:p>
        </w:tc>
      </w:tr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6719" w:type="dxa"/>
            <w:gridSpan w:val="2"/>
          </w:tcPr>
          <w:p w:rsidR="000524B8" w:rsidRDefault="000524B8" w:rsidP="005732CB">
            <w:r>
              <w:rPr>
                <w:rFonts w:hint="eastAsia"/>
              </w:rPr>
              <w:t>post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orderno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orgtype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支付账号类型，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orgaccount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Pr="00EB1EB8" w:rsidRDefault="000524B8" w:rsidP="005732CB">
            <w:r>
              <w:rPr>
                <w:rFonts w:hint="eastAsia"/>
              </w:rPr>
              <w:t>支付帐号编号，使用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支付时为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desttype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收款账号类型，</w:t>
            </w:r>
            <w:r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Pr="00AF7442" w:rsidRDefault="000524B8" w:rsidP="005732CB">
            <w:r>
              <w:rPr>
                <w:rFonts w:hint="eastAsia"/>
              </w:rPr>
              <w:t>destaccount</w:t>
            </w:r>
            <w:r>
              <w:t>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Pr="00C25EC9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可选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0524B8" w:rsidP="005732CB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3C71E5" w:rsidP="005732CB">
            <w:r>
              <w:rPr>
                <w:rFonts w:hint="eastAsia"/>
              </w:rPr>
              <w:t>可选</w:t>
            </w:r>
          </w:p>
        </w:tc>
      </w:tr>
      <w:tr w:rsidR="000524B8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0524B8" w:rsidRDefault="001B6D1F" w:rsidP="005732CB">
            <w:r>
              <w:rPr>
                <w:rFonts w:hint="eastAsia"/>
              </w:rPr>
              <w:t>交易</w:t>
            </w:r>
            <w:r w:rsidR="000524B8" w:rsidRPr="0075598F">
              <w:rPr>
                <w:rFonts w:hint="eastAsia"/>
              </w:rPr>
              <w:t>单号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0524B8" w:rsidRDefault="000524B8" w:rsidP="005732CB"/>
        </w:tc>
      </w:tr>
    </w:tbl>
    <w:p w:rsidR="000524B8" w:rsidRDefault="000524B8" w:rsidP="0099230E">
      <w:pPr>
        <w:pStyle w:val="3"/>
      </w:pPr>
      <w:bookmarkStart w:id="24" w:name="_Toc456973359"/>
      <w:r>
        <w:rPr>
          <w:rFonts w:hint="eastAsia"/>
        </w:rPr>
        <w:t>取消交易</w:t>
      </w:r>
      <w:bookmarkEnd w:id="24"/>
    </w:p>
    <w:p w:rsidR="00942591" w:rsidRPr="00942591" w:rsidRDefault="00942591" w:rsidP="00942591">
      <w:r>
        <w:rPr>
          <w:rFonts w:hint="eastAsia"/>
        </w:rPr>
        <w:tab/>
      </w:r>
      <w:r>
        <w:rPr>
          <w:rFonts w:hint="eastAsia"/>
        </w:rPr>
        <w:t>只允许取消未支付的交易。</w:t>
      </w:r>
    </w:p>
    <w:tbl>
      <w:tblPr>
        <w:tblStyle w:val="a8"/>
        <w:tblW w:w="0" w:type="auto"/>
        <w:tblLayout w:type="fixed"/>
        <w:tblLook w:val="04A0"/>
      </w:tblPr>
      <w:tblGrid>
        <w:gridCol w:w="1809"/>
        <w:gridCol w:w="6719"/>
      </w:tblGrid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</w:tcPr>
          <w:p w:rsidR="000524B8" w:rsidRDefault="00AE33BF" w:rsidP="00AE33BF">
            <w:r>
              <w:t>/transaction/</w:t>
            </w:r>
            <w:r>
              <w:rPr>
                <w:rFonts w:hint="eastAsia"/>
              </w:rPr>
              <w:t>cancel</w:t>
            </w:r>
          </w:p>
        </w:tc>
      </w:tr>
      <w:tr w:rsidR="000524B8" w:rsidTr="005732CB">
        <w:tc>
          <w:tcPr>
            <w:tcW w:w="1809" w:type="dxa"/>
          </w:tcPr>
          <w:p w:rsidR="000524B8" w:rsidRPr="00677344" w:rsidRDefault="000524B8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</w:tcPr>
          <w:p w:rsidR="000524B8" w:rsidRDefault="000524B8" w:rsidP="005732CB">
            <w:r>
              <w:rPr>
                <w:rFonts w:hint="eastAsia"/>
              </w:rPr>
              <w:t>POST</w:t>
            </w:r>
            <w:r>
              <w:t xml:space="preserve"> </w:t>
            </w:r>
          </w:p>
        </w:tc>
      </w:tr>
      <w:tr w:rsidR="000524B8" w:rsidRPr="00314500" w:rsidTr="005732CB">
        <w:tc>
          <w:tcPr>
            <w:tcW w:w="8528" w:type="dxa"/>
            <w:gridSpan w:val="2"/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</w:tr>
      <w:tr w:rsidR="000524B8" w:rsidTr="005732CB">
        <w:tc>
          <w:tcPr>
            <w:tcW w:w="1809" w:type="dxa"/>
          </w:tcPr>
          <w:p w:rsidR="000524B8" w:rsidRDefault="000524B8" w:rsidP="005732CB">
            <w:r>
              <w:rPr>
                <w:rFonts w:hint="eastAsia"/>
              </w:rPr>
              <w:t>tn</w:t>
            </w:r>
            <w:r w:rsidR="00715C32">
              <w:rPr>
                <w:rFonts w:hint="eastAsia"/>
              </w:rPr>
              <w:t>o</w:t>
            </w:r>
          </w:p>
        </w:tc>
        <w:tc>
          <w:tcPr>
            <w:tcW w:w="6719" w:type="dxa"/>
          </w:tcPr>
          <w:p w:rsidR="000524B8" w:rsidRDefault="000524B8" w:rsidP="005732CB">
            <w:r>
              <w:rPr>
                <w:rFonts w:hint="eastAsia"/>
              </w:rPr>
              <w:t>订单编号</w:t>
            </w:r>
          </w:p>
        </w:tc>
      </w:tr>
      <w:tr w:rsidR="000524B8" w:rsidRPr="00314500" w:rsidTr="005732CB">
        <w:tc>
          <w:tcPr>
            <w:tcW w:w="8528" w:type="dxa"/>
            <w:gridSpan w:val="2"/>
            <w:shd w:val="clear" w:color="auto" w:fill="D9D9D9" w:themeFill="background1" w:themeFillShade="D9"/>
          </w:tcPr>
          <w:p w:rsidR="000524B8" w:rsidRPr="00314500" w:rsidRDefault="000524B8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</w:tr>
      <w:tr w:rsidR="000524B8" w:rsidTr="005732CB">
        <w:tc>
          <w:tcPr>
            <w:tcW w:w="1809" w:type="dxa"/>
          </w:tcPr>
          <w:p w:rsidR="000524B8" w:rsidRDefault="00AB6889" w:rsidP="005732CB">
            <w:r>
              <w:rPr>
                <w:rFonts w:hint="eastAsia"/>
              </w:rPr>
              <w:t>无</w:t>
            </w:r>
          </w:p>
        </w:tc>
        <w:tc>
          <w:tcPr>
            <w:tcW w:w="6719" w:type="dxa"/>
          </w:tcPr>
          <w:p w:rsidR="000524B8" w:rsidRDefault="000524B8" w:rsidP="005732CB"/>
        </w:tc>
      </w:tr>
    </w:tbl>
    <w:p w:rsidR="006753DD" w:rsidRDefault="006753DD" w:rsidP="0099230E">
      <w:pPr>
        <w:pStyle w:val="3"/>
      </w:pPr>
      <w:bookmarkStart w:id="25" w:name="_Toc456973360"/>
      <w:r>
        <w:rPr>
          <w:rFonts w:hint="eastAsia"/>
        </w:rPr>
        <w:t>查询交易清单</w:t>
      </w:r>
      <w:bookmarkEnd w:id="25"/>
    </w:p>
    <w:p w:rsidR="006753DD" w:rsidRDefault="006753DD" w:rsidP="006A4532">
      <w:r>
        <w:rPr>
          <w:rFonts w:hint="eastAsia"/>
        </w:rPr>
        <w:tab/>
      </w:r>
      <w:r>
        <w:rPr>
          <w:rFonts w:hint="eastAsia"/>
        </w:rPr>
        <w:t>查询指定账号的交易清单，只返回交易成功的交易，按时间倒序排列。</w:t>
      </w:r>
    </w:p>
    <w:tbl>
      <w:tblPr>
        <w:tblStyle w:val="a8"/>
        <w:tblW w:w="0" w:type="auto"/>
        <w:tblLayout w:type="fixed"/>
        <w:tblLook w:val="04A0"/>
      </w:tblPr>
      <w:tblGrid>
        <w:gridCol w:w="1809"/>
        <w:gridCol w:w="4536"/>
        <w:gridCol w:w="2183"/>
      </w:tblGrid>
      <w:tr w:rsidR="006753DD" w:rsidTr="005732CB">
        <w:tc>
          <w:tcPr>
            <w:tcW w:w="1809" w:type="dxa"/>
          </w:tcPr>
          <w:p w:rsidR="006753DD" w:rsidRPr="00677344" w:rsidRDefault="006753DD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6753DD" w:rsidRDefault="006753DD" w:rsidP="005732CB">
            <w:r>
              <w:rPr>
                <w:rFonts w:hint="eastAsia"/>
              </w:rPr>
              <w:t>transaction/list</w:t>
            </w:r>
          </w:p>
        </w:tc>
      </w:tr>
      <w:tr w:rsidR="006753DD" w:rsidTr="005732CB">
        <w:tc>
          <w:tcPr>
            <w:tcW w:w="1809" w:type="dxa"/>
          </w:tcPr>
          <w:p w:rsidR="006753DD" w:rsidRPr="00677344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6753DD" w:rsidRDefault="006753DD" w:rsidP="005732CB">
            <w:r>
              <w:rPr>
                <w:rFonts w:hint="eastAsia"/>
              </w:rPr>
              <w:t>post</w:t>
            </w:r>
          </w:p>
        </w:tc>
      </w:tr>
      <w:tr w:rsidR="006753DD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lastRenderedPageBreak/>
              <w:t>utype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用户类型，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平台，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商业用户，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个人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/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uno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EB1EB8" w:rsidRDefault="006753DD" w:rsidP="005732CB">
            <w:r>
              <w:rPr>
                <w:rFonts w:hint="eastAsia"/>
              </w:rPr>
              <w:t>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/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atid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starttime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查询起始时间，时间戳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stoptime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查询结束时间，时间戳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transtype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交易类型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ispay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是否只匹配支付参数，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收款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skip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忽略记录数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t>limit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最大记录数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  <w:tr w:rsidR="006753DD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5732CB">
        <w:tc>
          <w:tcPr>
            <w:tcW w:w="1809" w:type="dxa"/>
            <w:vMerge w:val="restart"/>
          </w:tcPr>
          <w:p w:rsidR="006753DD" w:rsidRDefault="006753DD" w:rsidP="005732CB">
            <w:r>
              <w:rPr>
                <w:rFonts w:hint="eastAsia"/>
              </w:rPr>
              <w:t>list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交易清单，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orgtype</w:t>
            </w:r>
            <w:r>
              <w:rPr>
                <w:rFonts w:hint="eastAsia"/>
              </w:rPr>
              <w:t>支付用户类型</w:t>
            </w:r>
            <w:r w:rsidR="00793C10">
              <w:rPr>
                <w:rFonts w:hint="eastAsia"/>
              </w:rPr>
              <w:t>，</w:t>
            </w:r>
            <w:r w:rsidR="00793C10"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orgno</w:t>
            </w:r>
            <w:r>
              <w:rPr>
                <w:rFonts w:hint="eastAsia"/>
              </w:rPr>
              <w:t>支付用户编号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orgaccount</w:t>
            </w:r>
            <w:r>
              <w:rPr>
                <w:rFonts w:hint="eastAsia"/>
              </w:rPr>
              <w:t>支付账号编号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desttype</w:t>
            </w:r>
            <w:r>
              <w:rPr>
                <w:rFonts w:hint="eastAsia"/>
              </w:rPr>
              <w:t>收款用户类型</w:t>
            </w:r>
            <w:r w:rsidR="00793C10">
              <w:rPr>
                <w:rFonts w:hint="eastAsia"/>
              </w:rPr>
              <w:t>，</w:t>
            </w:r>
            <w:r w:rsidR="00793C10">
              <w:rPr>
                <w:rFonts w:hint="eastAsia"/>
              </w:rPr>
              <w:t>atid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5732CB">
            <w:r>
              <w:rPr>
                <w:rFonts w:hint="eastAsia"/>
              </w:rPr>
              <w:t>destno</w:t>
            </w:r>
            <w:r>
              <w:rPr>
                <w:rFonts w:hint="eastAsia"/>
              </w:rPr>
              <w:t>收款用户编号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destaccount</w:t>
            </w:r>
            <w:r>
              <w:rPr>
                <w:rFonts w:hint="eastAsia"/>
              </w:rPr>
              <w:t>收款账号编号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交易金额，单位元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5732CB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交易时间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交易结果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statusmsg</w:t>
            </w:r>
            <w:r>
              <w:rPr>
                <w:rFonts w:hint="eastAsia"/>
              </w:rPr>
              <w:t>交易结果说明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</w:tbl>
    <w:p w:rsidR="006753DD" w:rsidRPr="006753DD" w:rsidRDefault="006753DD" w:rsidP="006753DD"/>
    <w:p w:rsidR="006753DD" w:rsidRDefault="006753DD" w:rsidP="0099230E">
      <w:pPr>
        <w:pStyle w:val="3"/>
      </w:pPr>
      <w:bookmarkStart w:id="26" w:name="_Toc456973361"/>
      <w:r>
        <w:rPr>
          <w:rFonts w:hint="eastAsia"/>
        </w:rPr>
        <w:t>查询交易明细</w:t>
      </w:r>
      <w:bookmarkEnd w:id="26"/>
    </w:p>
    <w:p w:rsidR="006753DD" w:rsidRDefault="006753DD" w:rsidP="007111E3">
      <w:r>
        <w:rPr>
          <w:rFonts w:hint="eastAsia"/>
        </w:rPr>
        <w:tab/>
      </w:r>
      <w:r>
        <w:rPr>
          <w:rFonts w:hint="eastAsia"/>
        </w:rPr>
        <w:t>查询指定账号的交易清单，只返回交易成功的交易，按时间倒序排列。</w:t>
      </w:r>
    </w:p>
    <w:tbl>
      <w:tblPr>
        <w:tblStyle w:val="a8"/>
        <w:tblW w:w="8528" w:type="dxa"/>
        <w:tblLayout w:type="fixed"/>
        <w:tblLook w:val="04A0"/>
      </w:tblPr>
      <w:tblGrid>
        <w:gridCol w:w="1809"/>
        <w:gridCol w:w="4536"/>
        <w:gridCol w:w="2183"/>
      </w:tblGrid>
      <w:tr w:rsidR="006753DD" w:rsidTr="005732CB">
        <w:tc>
          <w:tcPr>
            <w:tcW w:w="1809" w:type="dxa"/>
          </w:tcPr>
          <w:p w:rsidR="006753DD" w:rsidRPr="00677344" w:rsidRDefault="006753DD" w:rsidP="005732CB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:rsidR="006753DD" w:rsidRDefault="006753DD" w:rsidP="005732CB">
            <w:r>
              <w:rPr>
                <w:rFonts w:hint="eastAsia"/>
              </w:rPr>
              <w:t>transaction/get</w:t>
            </w:r>
          </w:p>
        </w:tc>
      </w:tr>
      <w:tr w:rsidR="006753DD" w:rsidTr="005732CB">
        <w:tc>
          <w:tcPr>
            <w:tcW w:w="1809" w:type="dxa"/>
          </w:tcPr>
          <w:p w:rsidR="006753DD" w:rsidRPr="00677344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:rsidR="006753DD" w:rsidRDefault="006753DD" w:rsidP="005732CB">
            <w:r>
              <w:rPr>
                <w:rFonts w:hint="eastAsia"/>
              </w:rPr>
              <w:t>post</w:t>
            </w:r>
          </w:p>
        </w:tc>
      </w:tr>
      <w:tr w:rsidR="006753DD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5732CB">
        <w:tc>
          <w:tcPr>
            <w:tcW w:w="1809" w:type="dxa"/>
          </w:tcPr>
          <w:p w:rsidR="006753DD" w:rsidRDefault="006753DD" w:rsidP="005732CB">
            <w:r>
              <w:rPr>
                <w:rFonts w:hint="eastAsia"/>
              </w:rPr>
              <w:lastRenderedPageBreak/>
              <w:t>tno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Default="006753DD" w:rsidP="005732CB"/>
        </w:tc>
      </w:tr>
      <w:tr w:rsidR="006753DD" w:rsidRPr="00314500" w:rsidTr="005732CB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753DD" w:rsidRPr="00314500" w:rsidRDefault="006753DD" w:rsidP="005732CB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753DD" w:rsidTr="005732CB">
        <w:tc>
          <w:tcPr>
            <w:tcW w:w="1809" w:type="dxa"/>
            <w:vMerge w:val="restart"/>
          </w:tcPr>
          <w:p w:rsidR="006753DD" w:rsidRDefault="006753DD" w:rsidP="005732CB">
            <w:r>
              <w:rPr>
                <w:rFonts w:hint="eastAsia"/>
              </w:rPr>
              <w:t>transaction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交易明细，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tno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thirdno</w:t>
            </w:r>
            <w:r>
              <w:rPr>
                <w:rFonts w:hint="eastAsia"/>
              </w:rPr>
              <w:t>第三方支付交易编号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orderno</w:t>
            </w:r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transtype</w:t>
            </w:r>
            <w:r>
              <w:rPr>
                <w:rFonts w:hint="eastAsia"/>
              </w:rPr>
              <w:t>交易类型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 w:rsidRPr="003E0FAF">
              <w:t>orgmoney</w:t>
            </w:r>
            <w:r>
              <w:rPr>
                <w:rFonts w:hint="eastAsia"/>
              </w:rPr>
              <w:t>支付金额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 w:rsidRPr="003E0FAF">
              <w:t>destmoney</w:t>
            </w:r>
            <w:r>
              <w:rPr>
                <w:rFonts w:hint="eastAsia"/>
              </w:rPr>
              <w:t>收款金额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 w:rsidRPr="003E0FAF">
              <w:t>orgplatform</w:t>
            </w:r>
            <w:r>
              <w:rPr>
                <w:rFonts w:hint="eastAsia"/>
              </w:rPr>
              <w:t>支付平台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5732CB">
            <w:r w:rsidRPr="003E0FAF">
              <w:t>destplatform</w:t>
            </w:r>
            <w:r>
              <w:rPr>
                <w:rFonts w:hint="eastAsia"/>
              </w:rPr>
              <w:t>收款平台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orgbiz</w:t>
            </w:r>
            <w:r>
              <w:rPr>
                <w:rFonts w:hint="eastAsia"/>
              </w:rPr>
              <w:t>支付商户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5732CB">
            <w:r>
              <w:rPr>
                <w:rFonts w:hint="eastAsia"/>
              </w:rPr>
              <w:t>destbiz</w:t>
            </w:r>
            <w:r>
              <w:rPr>
                <w:rFonts w:hint="eastAsia"/>
              </w:rPr>
              <w:t>收款商户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orgclient</w:t>
            </w:r>
            <w:r>
              <w:rPr>
                <w:rFonts w:hint="eastAsia"/>
              </w:rPr>
              <w:t>支付用户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 w:rsidRPr="003E0FAF">
              <w:t>destclient</w:t>
            </w:r>
            <w:r>
              <w:rPr>
                <w:rFonts w:hint="eastAsia"/>
              </w:rPr>
              <w:t>收款用户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5732CB">
            <w:r w:rsidRPr="003E0FAF">
              <w:t>orgcccount</w:t>
            </w:r>
            <w:r>
              <w:rPr>
                <w:rFonts w:hint="eastAsia"/>
              </w:rPr>
              <w:t>支付账号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3E0FAF" w:rsidRDefault="006753DD" w:rsidP="005732CB">
            <w:r w:rsidRPr="003E0FAF">
              <w:t>destcccount</w:t>
            </w:r>
            <w:r>
              <w:rPr>
                <w:rFonts w:hint="eastAsia"/>
              </w:rPr>
              <w:t>收款帐号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>
            <w:r>
              <w:rPr>
                <w:rFonts w:hint="eastAsia"/>
              </w:rPr>
              <w:t>可选</w:t>
            </w:r>
          </w:p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Pr="002E52B2" w:rsidRDefault="006753DD" w:rsidP="005732CB">
            <w:r w:rsidRPr="003E0FAF">
              <w:t>creationtime</w:t>
            </w:r>
            <w:r>
              <w:rPr>
                <w:rFonts w:hint="eastAsia"/>
              </w:rPr>
              <w:t>交易时间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交易结果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statusmsg</w:t>
            </w:r>
            <w:r>
              <w:rPr>
                <w:rFonts w:hint="eastAsia"/>
              </w:rPr>
              <w:t>交易结果说明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  <w:tr w:rsidR="006753DD" w:rsidTr="005732CB">
        <w:tc>
          <w:tcPr>
            <w:tcW w:w="1809" w:type="dxa"/>
            <w:vMerge/>
          </w:tcPr>
          <w:p w:rsidR="006753DD" w:rsidRDefault="006753DD" w:rsidP="005732CB"/>
        </w:tc>
        <w:tc>
          <w:tcPr>
            <w:tcW w:w="4536" w:type="dxa"/>
            <w:tcBorders>
              <w:right w:val="single" w:sz="4" w:space="0" w:color="auto"/>
            </w:tcBorders>
          </w:tcPr>
          <w:p w:rsidR="006753DD" w:rsidRDefault="006753DD" w:rsidP="005732CB">
            <w:r>
              <w:rPr>
                <w:rFonts w:hint="eastAsia"/>
              </w:rPr>
              <w:t>detail</w:t>
            </w:r>
            <w:r>
              <w:rPr>
                <w:rFonts w:hint="eastAsia"/>
              </w:rPr>
              <w:t>交易详情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:rsidR="006753DD" w:rsidRPr="00DC4047" w:rsidRDefault="006753DD" w:rsidP="005732CB"/>
        </w:tc>
      </w:tr>
    </w:tbl>
    <w:p w:rsidR="006753DD" w:rsidRDefault="001704B6" w:rsidP="001704B6">
      <w:pPr>
        <w:pStyle w:val="3"/>
      </w:pPr>
      <w:r>
        <w:rPr>
          <w:rFonts w:hint="eastAsia"/>
        </w:rPr>
        <w:t>查询接入商支付通道</w:t>
      </w:r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1704B6" w:rsidTr="002A22DC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1704B6" w:rsidRDefault="001704B6" w:rsidP="002A22DC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1704B6" w:rsidRPr="00720544" w:rsidRDefault="001704B6" w:rsidP="002A22DC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account/openClientAccount</w:t>
            </w:r>
          </w:p>
        </w:tc>
      </w:tr>
      <w:tr w:rsidR="001704B6" w:rsidTr="002A22DC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1704B6" w:rsidRDefault="001704B6" w:rsidP="002A22DC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t>post</w:t>
            </w:r>
          </w:p>
        </w:tc>
      </w:tr>
      <w:tr w:rsidR="001704B6" w:rsidTr="002A22DC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704B6" w:rsidRDefault="001704B6" w:rsidP="002A22DC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704B6" w:rsidRDefault="001704B6" w:rsidP="002A22D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704B6" w:rsidTr="002A22DC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pno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接入平台账号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/>
        </w:tc>
      </w:tr>
      <w:tr w:rsidR="001704B6" w:rsidTr="002A22DC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cno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商家账号，保留字段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可选</w:t>
            </w:r>
          </w:p>
        </w:tc>
      </w:tr>
      <w:tr w:rsidR="001704B6" w:rsidTr="002A22DC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704B6" w:rsidRDefault="001704B6" w:rsidP="002A22DC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704B6" w:rsidRDefault="001704B6" w:rsidP="002A22D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1704B6" w:rsidTr="002A22DC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list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用户信息，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Pr="00DC4047" w:rsidRDefault="001704B6" w:rsidP="002A22DC"/>
        </w:tc>
      </w:tr>
      <w:tr w:rsidR="001704B6" w:rsidTr="002A22DC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2A22DC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atid</w:t>
            </w:r>
            <w:r>
              <w:rPr>
                <w:rFonts w:hint="eastAsia"/>
              </w:rPr>
              <w:t>账号类型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Pr="00DC4047" w:rsidRDefault="001704B6" w:rsidP="002A22DC"/>
        </w:tc>
      </w:tr>
      <w:tr w:rsidR="001704B6" w:rsidTr="002A22DC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2A22DC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>
            <w:r>
              <w:rPr>
                <w:rFonts w:hint="eastAsia"/>
              </w:rPr>
              <w:t>pano</w:t>
            </w:r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Pr="00DC4047" w:rsidRDefault="001704B6" w:rsidP="002A22DC"/>
        </w:tc>
      </w:tr>
      <w:tr w:rsidR="001704B6" w:rsidTr="002A22DC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2A22DC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1704B6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支付通道名称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/>
        </w:tc>
      </w:tr>
      <w:tr w:rsidR="001704B6" w:rsidTr="002A22DC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2A22DC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1704B6">
            <w:r>
              <w:rPr>
                <w:rFonts w:hint="eastAsia"/>
              </w:rPr>
              <w:t>iconurl</w:t>
            </w:r>
            <w:r>
              <w:rPr>
                <w:rFonts w:hint="eastAsia"/>
              </w:rPr>
              <w:t>支付通道图标地址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2A22DC"/>
        </w:tc>
      </w:tr>
      <w:tr w:rsidR="001704B6" w:rsidRPr="001704B6" w:rsidTr="002A22DC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1704B6" w:rsidRDefault="001704B6" w:rsidP="002A22DC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Default="001704B6" w:rsidP="001704B6">
            <w:r>
              <w:rPr>
                <w:rFonts w:hint="eastAsia"/>
              </w:rPr>
              <w:t>cano</w:t>
            </w:r>
            <w:r>
              <w:rPr>
                <w:rFonts w:hint="eastAsia"/>
              </w:rPr>
              <w:t>用户支付账号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704B6" w:rsidRPr="001704B6" w:rsidRDefault="00937736" w:rsidP="002A22DC">
            <w:r>
              <w:rPr>
                <w:rFonts w:hint="eastAsia"/>
              </w:rPr>
              <w:t>第三方支付为空</w:t>
            </w:r>
          </w:p>
        </w:tc>
      </w:tr>
    </w:tbl>
    <w:p w:rsidR="001704B6" w:rsidRPr="001704B6" w:rsidRDefault="001704B6" w:rsidP="001704B6"/>
    <w:p w:rsidR="0072200F" w:rsidRDefault="00720544" w:rsidP="0099230E">
      <w:pPr>
        <w:pStyle w:val="2"/>
      </w:pPr>
      <w:bookmarkStart w:id="27" w:name="_Toc456973362"/>
      <w:r>
        <w:rPr>
          <w:rFonts w:hint="eastAsia"/>
        </w:rPr>
        <w:t>用户</w:t>
      </w:r>
      <w:bookmarkEnd w:id="27"/>
    </w:p>
    <w:p w:rsidR="007422C1" w:rsidRDefault="007422C1" w:rsidP="0099230E">
      <w:pPr>
        <w:pStyle w:val="3"/>
      </w:pPr>
      <w:bookmarkStart w:id="28" w:name="_Toc456973363"/>
      <w:r>
        <w:rPr>
          <w:rFonts w:hint="eastAsia"/>
        </w:rPr>
        <w:t>创建用户账号</w:t>
      </w:r>
      <w:bookmarkEnd w:id="28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720544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account/openClientAccount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t>post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4340BC" w:rsidP="005732CB">
            <w:r>
              <w:rPr>
                <w:rFonts w:hint="eastAsia"/>
              </w:rPr>
              <w:t>平台</w:t>
            </w:r>
            <w:r w:rsidR="00720544"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4340BC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4340BC" w:rsidRDefault="004340BC" w:rsidP="005732CB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40BC" w:rsidRDefault="004340BC" w:rsidP="005732CB">
            <w:r>
              <w:rPr>
                <w:rFonts w:hint="eastAsia"/>
              </w:rPr>
              <w:t>商家账号</w:t>
            </w:r>
            <w:r w:rsidR="005339D7">
              <w:rPr>
                <w:rFonts w:hint="eastAsia"/>
              </w:rPr>
              <w:t>，保留字段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340BC" w:rsidRDefault="005339D7" w:rsidP="005732CB">
            <w:r>
              <w:rPr>
                <w:rFonts w:hint="eastAsia"/>
              </w:rPr>
              <w:t>可选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mobile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gender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可选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birthday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可选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可选</w:t>
            </w:r>
          </w:p>
        </w:tc>
      </w:tr>
      <w:tr w:rsidR="00B24218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B24218" w:rsidRDefault="00B24218" w:rsidP="005732CB">
            <w:r w:rsidRPr="00B24218">
              <w:t>cannegative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4218" w:rsidRDefault="00B24218" w:rsidP="005732CB">
            <w:r>
              <w:rPr>
                <w:rFonts w:hint="eastAsia"/>
              </w:rPr>
              <w:t>余额是否允许负值，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24218" w:rsidRPr="00B24218" w:rsidRDefault="00B24218" w:rsidP="005732C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5732CB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720544" w:rsidRDefault="00CB5498" w:rsidP="005732CB">
            <w:r>
              <w:rPr>
                <w:rFonts w:hint="eastAsia"/>
              </w:rPr>
              <w:t>client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CB5498" w:rsidP="005732CB"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信息，</w:t>
            </w:r>
            <w:r w:rsidR="00720544">
              <w:rPr>
                <w:rFonts w:hint="eastAsia"/>
              </w:rPr>
              <w:t>json</w:t>
            </w:r>
            <w:r w:rsidR="00720544"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CB5498" w:rsidP="005732CB">
            <w:r>
              <w:rPr>
                <w:rFonts w:hint="eastAsia"/>
              </w:rPr>
              <w:t>c</w:t>
            </w:r>
            <w:r w:rsidR="00720544">
              <w:rPr>
                <w:rFonts w:hint="eastAsia"/>
              </w:rPr>
              <w:t>no</w:t>
            </w:r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手机号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gender</w:t>
            </w:r>
            <w:r>
              <w:rPr>
                <w:rFonts w:hint="eastAsia"/>
              </w:rPr>
              <w:t>性别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生日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720544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</w:t>
            </w:r>
            <w:r w:rsidR="00CB5498">
              <w:rPr>
                <w:rFonts w:hint="eastAsia"/>
              </w:rPr>
              <w:t>，</w:t>
            </w:r>
            <w:r w:rsidR="00CB5498">
              <w:rPr>
                <w:rFonts w:hint="eastAsia"/>
              </w:rPr>
              <w:t>0</w:t>
            </w:r>
            <w:r w:rsidR="00CB5498">
              <w:rPr>
                <w:rFonts w:hint="eastAsia"/>
              </w:rPr>
              <w:t>无效，</w:t>
            </w:r>
            <w:r w:rsidR="00CB5498">
              <w:rPr>
                <w:rFonts w:hint="eastAsia"/>
              </w:rPr>
              <w:t>1</w:t>
            </w:r>
            <w:r w:rsidR="00CB5498"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  <w:tr w:rsidR="00CB5498" w:rsidTr="005732CB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账号信息，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A41087" w:rsidP="005732CB">
            <w:r>
              <w:rPr>
                <w:rFonts w:hint="eastAsia"/>
              </w:rPr>
              <w:t>c</w:t>
            </w:r>
            <w:r w:rsidR="00CB5498">
              <w:rPr>
                <w:rFonts w:hint="eastAsia"/>
              </w:rPr>
              <w:t>ano</w:t>
            </w:r>
            <w:r w:rsidR="00CB5498">
              <w:rPr>
                <w:rFonts w:hint="eastAsia"/>
              </w:rPr>
              <w:t>：账号编号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  <w:tr w:rsidR="00CB5498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CB5498" w:rsidRDefault="00CB5498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Default="00CB5498" w:rsidP="005732CB">
            <w:r w:rsidRPr="00B24218">
              <w:t>cannegative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余额是否允许负值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498" w:rsidRPr="00DC4047" w:rsidRDefault="00CB5498" w:rsidP="005732CB"/>
        </w:tc>
      </w:tr>
    </w:tbl>
    <w:p w:rsidR="00720544" w:rsidRPr="00720544" w:rsidRDefault="00720544" w:rsidP="00720544"/>
    <w:p w:rsidR="007422C1" w:rsidRDefault="007422C1" w:rsidP="0099230E">
      <w:pPr>
        <w:pStyle w:val="3"/>
      </w:pPr>
      <w:bookmarkStart w:id="29" w:name="_Toc456973364"/>
      <w:r>
        <w:rPr>
          <w:rFonts w:hint="eastAsia"/>
        </w:rPr>
        <w:t>禁用用户账号</w:t>
      </w:r>
      <w:bookmarkEnd w:id="29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883D7A">
            <w:pPr>
              <w:rPr>
                <w:color w:val="000000"/>
                <w:sz w:val="18"/>
                <w:szCs w:val="18"/>
              </w:rPr>
            </w:pPr>
            <w:r w:rsidRPr="003B4969"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</w:t>
            </w:r>
            <w:r w:rsidRPr="00883D7A">
              <w:rPr>
                <w:rFonts w:hint="eastAsia"/>
              </w:rPr>
              <w:t>ount/forbidClientAccount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883D7A">
            <w:r w:rsidRPr="003B4969">
              <w:t>post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6E1634" w:rsidP="005732CB">
            <w:r>
              <w:rPr>
                <w:rFonts w:hint="eastAsia"/>
              </w:rPr>
              <w:t>平台</w:t>
            </w:r>
            <w:r w:rsidR="00720544">
              <w:rPr>
                <w:rFonts w:hint="eastAsia"/>
              </w:rPr>
              <w:t>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必填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6E1634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必填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</w:tbl>
    <w:p w:rsidR="00720544" w:rsidRPr="00720544" w:rsidRDefault="00720544" w:rsidP="00720544"/>
    <w:p w:rsidR="002566B2" w:rsidRDefault="002566B2" w:rsidP="0099230E">
      <w:pPr>
        <w:pStyle w:val="3"/>
      </w:pPr>
      <w:bookmarkStart w:id="30" w:name="_Toc456973365"/>
      <w:r>
        <w:rPr>
          <w:rFonts w:hint="eastAsia"/>
        </w:rPr>
        <w:t>恢复用户账号</w:t>
      </w:r>
      <w:bookmarkEnd w:id="30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Pr="00720544" w:rsidRDefault="00720544" w:rsidP="00883D7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account/recoverClientAccount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t>post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22661E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必填</w:t>
            </w:r>
          </w:p>
        </w:tc>
      </w:tr>
      <w:tr w:rsidR="00720544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22661E" w:rsidP="005732CB">
            <w:r>
              <w:rPr>
                <w:rFonts w:hint="eastAsia"/>
              </w:rPr>
              <w:t>用户</w:t>
            </w:r>
            <w:r w:rsidR="00720544"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必填</w:t>
            </w:r>
          </w:p>
        </w:tc>
      </w:tr>
      <w:tr w:rsidR="00720544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20544" w:rsidRDefault="00720544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20544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20544" w:rsidRDefault="00720544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Default="00720544" w:rsidP="005732CB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20544" w:rsidRPr="00DC4047" w:rsidRDefault="00720544" w:rsidP="005732CB"/>
        </w:tc>
      </w:tr>
    </w:tbl>
    <w:p w:rsidR="00720544" w:rsidRPr="00720544" w:rsidRDefault="00720544" w:rsidP="00720544"/>
    <w:p w:rsidR="00720544" w:rsidRDefault="00720544" w:rsidP="0099230E">
      <w:pPr>
        <w:pStyle w:val="3"/>
      </w:pPr>
      <w:bookmarkStart w:id="31" w:name="_Toc456973366"/>
      <w:r>
        <w:rPr>
          <w:rFonts w:hint="eastAsia"/>
        </w:rPr>
        <w:t>查询账号详情</w:t>
      </w:r>
      <w:bookmarkEnd w:id="31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777B3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77B37" w:rsidRPr="00720544" w:rsidRDefault="00777B37" w:rsidP="005732C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query</w:t>
            </w:r>
            <w:r w:rsidRPr="00720544">
              <w:rPr>
                <w:rFonts w:hint="eastAsia"/>
              </w:rPr>
              <w:t>ClientAccount</w:t>
            </w:r>
          </w:p>
        </w:tc>
      </w:tr>
      <w:tr w:rsidR="00777B3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t>post</w:t>
            </w:r>
          </w:p>
        </w:tc>
      </w:tr>
      <w:tr w:rsidR="00777B37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lastRenderedPageBreak/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77B3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必填</w:t>
            </w:r>
          </w:p>
        </w:tc>
      </w:tr>
      <w:tr w:rsidR="00777B3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cano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Default="00777B37" w:rsidP="005732CB">
            <w:r>
              <w:rPr>
                <w:rFonts w:hint="eastAsia"/>
              </w:rPr>
              <w:t>必填</w:t>
            </w:r>
          </w:p>
        </w:tc>
      </w:tr>
      <w:tr w:rsidR="00777B37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7B37" w:rsidRDefault="00777B37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777B37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777B37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5732CB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5732CB"/>
        </w:tc>
      </w:tr>
      <w:tr w:rsidR="00777B37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777B37" w:rsidRDefault="00777B37" w:rsidP="00777B37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5732CB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B37" w:rsidRPr="00DC4047" w:rsidRDefault="00777B37" w:rsidP="005732CB"/>
        </w:tc>
      </w:tr>
      <w:tr w:rsidR="00DF5E69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DF5E69" w:rsidRDefault="00DF5E69" w:rsidP="005732CB">
            <w:r>
              <w:rPr>
                <w:rFonts w:hint="eastAsia"/>
              </w:rPr>
              <w:t xml:space="preserve">status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5E69" w:rsidRPr="00DC4047" w:rsidRDefault="00DF5E69" w:rsidP="005732CB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5E69" w:rsidRPr="00DC4047" w:rsidRDefault="00DF5E69" w:rsidP="005732CB"/>
        </w:tc>
      </w:tr>
    </w:tbl>
    <w:p w:rsidR="00777B37" w:rsidRPr="00777B37" w:rsidRDefault="00777B37" w:rsidP="00777B37"/>
    <w:p w:rsidR="00720544" w:rsidRPr="00720544" w:rsidRDefault="00720544" w:rsidP="0099230E">
      <w:pPr>
        <w:pStyle w:val="2"/>
      </w:pPr>
      <w:bookmarkStart w:id="32" w:name="_Toc456973367"/>
      <w:r>
        <w:rPr>
          <w:rFonts w:hint="eastAsia"/>
        </w:rPr>
        <w:t>商家</w:t>
      </w:r>
      <w:bookmarkEnd w:id="32"/>
    </w:p>
    <w:p w:rsidR="007422C1" w:rsidRDefault="007422C1" w:rsidP="0099230E">
      <w:pPr>
        <w:pStyle w:val="3"/>
      </w:pPr>
      <w:bookmarkStart w:id="33" w:name="_Toc456973368"/>
      <w:r>
        <w:rPr>
          <w:rFonts w:hint="eastAsia"/>
        </w:rPr>
        <w:t>创建商家账号</w:t>
      </w:r>
      <w:bookmarkEnd w:id="33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A41087" w:rsidRPr="00720544" w:rsidRDefault="00A41087" w:rsidP="00A41087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account/open</w:t>
            </w:r>
            <w:r>
              <w:rPr>
                <w:rFonts w:hint="eastAsia"/>
              </w:rPr>
              <w:t>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t>post</w:t>
            </w:r>
          </w:p>
        </w:tc>
      </w:tr>
      <w:tr w:rsidR="00A41087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名称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tel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电话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可选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address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可选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website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网站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可选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memo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可选</w:t>
            </w:r>
          </w:p>
        </w:tc>
      </w:tr>
      <w:tr w:rsidR="00A41087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A41087" w:rsidRDefault="00A41087" w:rsidP="005732CB">
            <w:r w:rsidRPr="00B24218">
              <w:t>cannegative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余额是否允许负值，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B24218" w:rsidRDefault="00A41087" w:rsidP="005732C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A41087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41087" w:rsidRDefault="00A41087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A41087" w:rsidTr="005732CB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biz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用户信息，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bno</w:t>
            </w:r>
            <w:r>
              <w:rPr>
                <w:rFonts w:hint="eastAsia"/>
              </w:rPr>
              <w:t>用户编号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tel</w:t>
            </w:r>
            <w:r>
              <w:rPr>
                <w:rFonts w:hint="eastAsia"/>
              </w:rPr>
              <w:t>电话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address</w:t>
            </w:r>
            <w:r>
              <w:rPr>
                <w:rFonts w:hint="eastAsia"/>
              </w:rPr>
              <w:t>地址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website</w:t>
            </w:r>
            <w:r>
              <w:rPr>
                <w:rFonts w:hint="eastAsia"/>
              </w:rPr>
              <w:t>网站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creationtime</w:t>
            </w:r>
            <w:r>
              <w:rPr>
                <w:rFonts w:hint="eastAsia"/>
              </w:rPr>
              <w:t>创建时间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modifiedtime</w:t>
            </w:r>
            <w:r>
              <w:rPr>
                <w:rFonts w:hint="eastAsia"/>
              </w:rPr>
              <w:t>修改时间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 w:val="restart"/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account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账号信息，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数组，包含以下字段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bano</w:t>
            </w:r>
            <w:r>
              <w:rPr>
                <w:rFonts w:hint="eastAsia"/>
              </w:rPr>
              <w:t>：账号编号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money</w:t>
            </w:r>
            <w:r>
              <w:rPr>
                <w:rFonts w:hint="eastAsia"/>
              </w:rPr>
              <w:t>：余额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无效，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有效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>
              <w:rPr>
                <w:rFonts w:hint="eastAsia"/>
              </w:rPr>
              <w:t>memo</w:t>
            </w:r>
            <w:r>
              <w:rPr>
                <w:rFonts w:hint="eastAsia"/>
              </w:rPr>
              <w:t>备注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  <w:tr w:rsidR="00A41087" w:rsidTr="005732CB">
        <w:tc>
          <w:tcPr>
            <w:tcW w:w="1808" w:type="dxa"/>
            <w:vMerge/>
            <w:shd w:val="clear" w:color="auto" w:fill="auto"/>
            <w:tcMar>
              <w:left w:w="108" w:type="dxa"/>
            </w:tcMar>
          </w:tcPr>
          <w:p w:rsidR="00A41087" w:rsidRDefault="00A41087" w:rsidP="005732CB"/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Default="00A41087" w:rsidP="005732CB">
            <w:r w:rsidRPr="00B24218">
              <w:t>cannegative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余额是否允许负值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41087" w:rsidRPr="00DC4047" w:rsidRDefault="00A41087" w:rsidP="005732CB"/>
        </w:tc>
      </w:tr>
    </w:tbl>
    <w:p w:rsidR="00A41087" w:rsidRPr="00A41087" w:rsidRDefault="00A41087" w:rsidP="00A41087"/>
    <w:p w:rsidR="007422C1" w:rsidRDefault="007422C1" w:rsidP="0099230E">
      <w:pPr>
        <w:pStyle w:val="3"/>
      </w:pPr>
      <w:bookmarkStart w:id="34" w:name="_Toc456973369"/>
      <w:r>
        <w:rPr>
          <w:rFonts w:hint="eastAsia"/>
        </w:rPr>
        <w:t>禁用商家账号</w:t>
      </w:r>
      <w:bookmarkEnd w:id="34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Pr="00720544" w:rsidRDefault="00E33100" w:rsidP="00E33100">
            <w:pPr>
              <w:rPr>
                <w:color w:val="000000"/>
                <w:sz w:val="18"/>
                <w:szCs w:val="18"/>
              </w:rPr>
            </w:pPr>
            <w:r w:rsidRPr="003B4969"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</w:t>
            </w:r>
            <w:r w:rsidRPr="00883D7A">
              <w:rPr>
                <w:rFonts w:hint="eastAsia"/>
              </w:rPr>
              <w:t>ount/forbid</w:t>
            </w:r>
            <w:r>
              <w:rPr>
                <w:rFonts w:hint="eastAsia"/>
              </w:rPr>
              <w:t>Biz</w:t>
            </w:r>
            <w:r w:rsidRPr="00883D7A">
              <w:rPr>
                <w:rFonts w:hint="eastAsia"/>
              </w:rPr>
              <w:t>Account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Default="00E33100" w:rsidP="005732CB">
            <w:r w:rsidRPr="003B4969">
              <w:t>post</w:t>
            </w:r>
          </w:p>
        </w:tc>
      </w:tr>
      <w:tr w:rsidR="00E33100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必填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32438E" w:rsidP="005732CB">
            <w:r>
              <w:rPr>
                <w:rFonts w:hint="eastAsia"/>
              </w:rPr>
              <w:t>b</w:t>
            </w:r>
            <w:r w:rsidR="00E33100"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必填</w:t>
            </w:r>
          </w:p>
        </w:tc>
      </w:tr>
      <w:tr w:rsidR="00E33100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Pr="00DC4047" w:rsidRDefault="00E33100" w:rsidP="005732CB"/>
        </w:tc>
      </w:tr>
    </w:tbl>
    <w:p w:rsidR="00E33100" w:rsidRPr="00E33100" w:rsidRDefault="00E33100" w:rsidP="00E33100"/>
    <w:p w:rsidR="002566B2" w:rsidRDefault="002566B2" w:rsidP="0099230E">
      <w:pPr>
        <w:pStyle w:val="3"/>
      </w:pPr>
      <w:bookmarkStart w:id="35" w:name="_Toc456973370"/>
      <w:r>
        <w:rPr>
          <w:rFonts w:hint="eastAsia"/>
        </w:rPr>
        <w:t>恢复商家账号</w:t>
      </w:r>
      <w:bookmarkEnd w:id="35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Pr="00720544" w:rsidRDefault="00E33100" w:rsidP="00E33100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account/recover</w:t>
            </w:r>
            <w:r>
              <w:rPr>
                <w:rFonts w:hint="eastAsia"/>
              </w:rPr>
              <w:t>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t>post</w:t>
            </w:r>
          </w:p>
        </w:tc>
      </w:tr>
      <w:tr w:rsidR="00E33100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必填</w:t>
            </w:r>
          </w:p>
        </w:tc>
      </w:tr>
      <w:tr w:rsidR="00E33100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必填</w:t>
            </w:r>
          </w:p>
        </w:tc>
      </w:tr>
      <w:tr w:rsidR="00E33100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33100" w:rsidRDefault="00E33100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E33100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E33100" w:rsidRDefault="00E33100" w:rsidP="005732CB">
            <w:r>
              <w:rPr>
                <w:rFonts w:hint="eastAsia"/>
              </w:rPr>
              <w:t>无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Default="00E33100" w:rsidP="005732CB"/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3100" w:rsidRPr="00DC4047" w:rsidRDefault="00E33100" w:rsidP="005732CB"/>
        </w:tc>
      </w:tr>
    </w:tbl>
    <w:p w:rsidR="00E33100" w:rsidRPr="00E33100" w:rsidRDefault="00E33100" w:rsidP="00E33100"/>
    <w:p w:rsidR="007422C1" w:rsidRDefault="007422C1" w:rsidP="0099230E">
      <w:pPr>
        <w:pStyle w:val="3"/>
      </w:pPr>
      <w:bookmarkStart w:id="36" w:name="_Toc456973371"/>
      <w:r>
        <w:rPr>
          <w:rFonts w:hint="eastAsia"/>
        </w:rPr>
        <w:t>查询账号</w:t>
      </w:r>
      <w:r w:rsidR="0088747E">
        <w:rPr>
          <w:rFonts w:hint="eastAsia"/>
        </w:rPr>
        <w:t>详情</w:t>
      </w:r>
      <w:bookmarkEnd w:id="36"/>
    </w:p>
    <w:tbl>
      <w:tblPr>
        <w:tblStyle w:val="a8"/>
        <w:tblW w:w="8528" w:type="dxa"/>
        <w:tblLook w:val="04A0"/>
      </w:tblPr>
      <w:tblGrid>
        <w:gridCol w:w="1808"/>
        <w:gridCol w:w="4536"/>
        <w:gridCol w:w="2184"/>
      </w:tblGrid>
      <w:tr w:rsidR="00386E3E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请求地址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386E3E" w:rsidRPr="00720544" w:rsidRDefault="00386E3E" w:rsidP="00386E3E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r w:rsidRPr="00720544">
              <w:rPr>
                <w:rFonts w:hint="eastAsia"/>
              </w:rPr>
              <w:t>account/</w:t>
            </w:r>
            <w:r>
              <w:rPr>
                <w:rFonts w:hint="eastAsia"/>
              </w:rPr>
              <w:t>queryBiz</w:t>
            </w:r>
            <w:r w:rsidRPr="00720544">
              <w:rPr>
                <w:rFonts w:hint="eastAsia"/>
              </w:rPr>
              <w:t>Account</w:t>
            </w:r>
          </w:p>
        </w:tc>
      </w:tr>
      <w:tr w:rsidR="00386E3E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lastRenderedPageBreak/>
              <w:t>请求方式</w:t>
            </w:r>
          </w:p>
        </w:tc>
        <w:tc>
          <w:tcPr>
            <w:tcW w:w="6720" w:type="dxa"/>
            <w:gridSpan w:val="2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t>post</w:t>
            </w:r>
          </w:p>
        </w:tc>
      </w:tr>
      <w:tr w:rsidR="00386E3E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86E3E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pano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平台账号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必填</w:t>
            </w:r>
          </w:p>
        </w:tc>
      </w:tr>
      <w:tr w:rsidR="00386E3E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bano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用户账号编号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必填</w:t>
            </w:r>
          </w:p>
        </w:tc>
      </w:tr>
      <w:tr w:rsidR="00386E3E" w:rsidTr="005732CB">
        <w:tc>
          <w:tcPr>
            <w:tcW w:w="6344" w:type="dxa"/>
            <w:gridSpan w:val="2"/>
            <w:tcBorders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返回结果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86E3E" w:rsidRDefault="00386E3E" w:rsidP="005732CB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386E3E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ano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>
            <w:r>
              <w:rPr>
                <w:rFonts w:hint="eastAsia"/>
              </w:rPr>
              <w:t>账号编号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/>
        </w:tc>
      </w:tr>
      <w:tr w:rsidR="00386E3E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386E3E" w:rsidP="005732CB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>
            <w:r>
              <w:rPr>
                <w:rFonts w:hint="eastAsia"/>
              </w:rPr>
              <w:t>余额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/>
        </w:tc>
      </w:tr>
      <w:tr w:rsidR="00386E3E" w:rsidRPr="0025290F" w:rsidTr="005732CB">
        <w:tc>
          <w:tcPr>
            <w:tcW w:w="1808" w:type="dxa"/>
            <w:shd w:val="clear" w:color="auto" w:fill="auto"/>
            <w:tcMar>
              <w:left w:w="108" w:type="dxa"/>
            </w:tcMar>
          </w:tcPr>
          <w:p w:rsidR="00386E3E" w:rsidRDefault="00DF5E69" w:rsidP="005732CB">
            <w:r>
              <w:rPr>
                <w:rFonts w:hint="eastAsia"/>
              </w:rPr>
              <w:t>status</w:t>
            </w:r>
            <w:r w:rsidR="00386E3E">
              <w:rPr>
                <w:rFonts w:hint="eastAsia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DF5E69" w:rsidP="005732CB">
            <w:r>
              <w:rPr>
                <w:rFonts w:hint="eastAsia"/>
              </w:rPr>
              <w:t>状态</w:t>
            </w:r>
          </w:p>
        </w:tc>
        <w:tc>
          <w:tcPr>
            <w:tcW w:w="2184" w:type="dxa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86E3E" w:rsidRPr="00DC4047" w:rsidRDefault="00386E3E" w:rsidP="005732CB"/>
        </w:tc>
      </w:tr>
    </w:tbl>
    <w:p w:rsidR="00386E3E" w:rsidRPr="00386E3E" w:rsidRDefault="00386E3E" w:rsidP="00386E3E"/>
    <w:sectPr w:rsidR="00386E3E" w:rsidRPr="00386E3E" w:rsidSect="007E1428">
      <w:headerReference w:type="default" r:id="rId8"/>
      <w:footerReference w:type="default" r:id="rId9"/>
      <w:pgSz w:w="11906" w:h="16838" w:code="9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5E7" w:rsidRDefault="005165E7" w:rsidP="00BD514B">
      <w:r>
        <w:separator/>
      </w:r>
    </w:p>
  </w:endnote>
  <w:endnote w:type="continuationSeparator" w:id="1">
    <w:p w:rsidR="005165E7" w:rsidRDefault="005165E7" w:rsidP="00BD51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altName w:val="Lucida Fax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3B1" w:rsidRDefault="006F33B1" w:rsidP="00873872">
    <w:pPr>
      <w:pStyle w:val="a6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  <w:docPartObj>
          <w:docPartGallery w:val="Page Numbers (Bottom of Page)"/>
          <w:docPartUnique/>
        </w:docPartObj>
      </w:sdtPr>
      <w:sdtContent>
        <w:r w:rsidRPr="007E1428">
          <w:rPr>
            <w:rFonts w:hint="eastAsia"/>
            <w:sz w:val="28"/>
            <w:szCs w:val="28"/>
          </w:rPr>
          <w:t>—</w:t>
        </w:r>
        <w:r w:rsidR="00DF7A0E" w:rsidRPr="007E1428">
          <w:rPr>
            <w:sz w:val="28"/>
            <w:szCs w:val="28"/>
          </w:rPr>
          <w:fldChar w:fldCharType="begin"/>
        </w:r>
        <w:r w:rsidRPr="007E1428">
          <w:rPr>
            <w:sz w:val="28"/>
            <w:szCs w:val="28"/>
          </w:rPr>
          <w:instrText xml:space="preserve"> PAGE   \* MERGEFORMAT </w:instrText>
        </w:r>
        <w:r w:rsidR="00DF7A0E" w:rsidRPr="007E1428">
          <w:rPr>
            <w:sz w:val="28"/>
            <w:szCs w:val="28"/>
          </w:rPr>
          <w:fldChar w:fldCharType="separate"/>
        </w:r>
        <w:r w:rsidR="00937736" w:rsidRPr="00937736">
          <w:rPr>
            <w:noProof/>
            <w:sz w:val="28"/>
            <w:szCs w:val="28"/>
            <w:lang w:val="zh-CN"/>
          </w:rPr>
          <w:t>14</w:t>
        </w:r>
        <w:r w:rsidR="00DF7A0E" w:rsidRPr="007E1428">
          <w:rPr>
            <w:sz w:val="28"/>
            <w:szCs w:val="28"/>
          </w:rPr>
          <w:fldChar w:fldCharType="end"/>
        </w:r>
        <w:r w:rsidRPr="007E1428">
          <w:rPr>
            <w:rFonts w:hint="eastAsia"/>
            <w:sz w:val="28"/>
            <w:szCs w:val="28"/>
          </w:rPr>
          <w:t>—</w:t>
        </w:r>
      </w:sdtContent>
    </w:sdt>
  </w:p>
  <w:p w:rsidR="006F33B1" w:rsidRDefault="006F33B1" w:rsidP="00873872">
    <w:pPr>
      <w:pStyle w:val="a6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5E7" w:rsidRDefault="005165E7" w:rsidP="00BD514B">
      <w:r>
        <w:separator/>
      </w:r>
    </w:p>
  </w:footnote>
  <w:footnote w:type="continuationSeparator" w:id="1">
    <w:p w:rsidR="005165E7" w:rsidRDefault="005165E7" w:rsidP="00BD51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3B1" w:rsidRDefault="006F33B1" w:rsidP="006C2456">
    <w:pPr>
      <w:pStyle w:val="a5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764E64C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461355E"/>
    <w:multiLevelType w:val="hybridMultilevel"/>
    <w:tmpl w:val="09321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FA354F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A81C9E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6B5901"/>
    <w:multiLevelType w:val="multilevel"/>
    <w:tmpl w:val="856E50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>
    <w:nsid w:val="1E4F7A56"/>
    <w:multiLevelType w:val="hybridMultilevel"/>
    <w:tmpl w:val="13527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F640042"/>
    <w:multiLevelType w:val="multilevel"/>
    <w:tmpl w:val="70FCD68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CC5B70"/>
    <w:multiLevelType w:val="hybridMultilevel"/>
    <w:tmpl w:val="4B0C7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7A230BF"/>
    <w:multiLevelType w:val="hybridMultilevel"/>
    <w:tmpl w:val="A23A22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C4444E"/>
    <w:multiLevelType w:val="hybridMultilevel"/>
    <w:tmpl w:val="2CE010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716894"/>
    <w:multiLevelType w:val="multilevel"/>
    <w:tmpl w:val="9ADA215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eastAsia="zh-C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eastAsia="zh-C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B2403B3"/>
    <w:multiLevelType w:val="hybridMultilevel"/>
    <w:tmpl w:val="20302FE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E2436EC"/>
    <w:multiLevelType w:val="multilevel"/>
    <w:tmpl w:val="8A4E4B1E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3F060CA8"/>
    <w:multiLevelType w:val="multilevel"/>
    <w:tmpl w:val="79764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  <w:rPr>
        <w:lang w:eastAsia="zh-CN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lang w:eastAsia="zh-CN"/>
      </w:r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4">
    <w:nsid w:val="408331AA"/>
    <w:multiLevelType w:val="hybridMultilevel"/>
    <w:tmpl w:val="0B82F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7994DFD"/>
    <w:multiLevelType w:val="hybridMultilevel"/>
    <w:tmpl w:val="57D032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8DE0963"/>
    <w:multiLevelType w:val="hybridMultilevel"/>
    <w:tmpl w:val="AF88988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ADB48BC"/>
    <w:multiLevelType w:val="hybridMultilevel"/>
    <w:tmpl w:val="2DD22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C71A52"/>
    <w:multiLevelType w:val="hybridMultilevel"/>
    <w:tmpl w:val="C19896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AC5FC3"/>
    <w:multiLevelType w:val="hybridMultilevel"/>
    <w:tmpl w:val="A6AA3E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3F460C9"/>
    <w:multiLevelType w:val="hybridMultilevel"/>
    <w:tmpl w:val="1C9E61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44335EB"/>
    <w:multiLevelType w:val="multilevel"/>
    <w:tmpl w:val="63A8A2C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2">
    <w:nsid w:val="65B80640"/>
    <w:multiLevelType w:val="hybridMultilevel"/>
    <w:tmpl w:val="DC5428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6E472FF"/>
    <w:multiLevelType w:val="hybridMultilevel"/>
    <w:tmpl w:val="C2E08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042474"/>
    <w:multiLevelType w:val="hybridMultilevel"/>
    <w:tmpl w:val="EDC2B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9B63BC5"/>
    <w:multiLevelType w:val="hybridMultilevel"/>
    <w:tmpl w:val="0C9E55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BAE53B2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4E62CE"/>
    <w:multiLevelType w:val="hybridMultilevel"/>
    <w:tmpl w:val="ADD8BD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6556E78"/>
    <w:multiLevelType w:val="hybridMultilevel"/>
    <w:tmpl w:val="7D64C37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7C3392E"/>
    <w:multiLevelType w:val="hybridMultilevel"/>
    <w:tmpl w:val="28E088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DAF0347"/>
    <w:multiLevelType w:val="multilevel"/>
    <w:tmpl w:val="C124376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14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26"/>
  </w:num>
  <w:num w:numId="10">
    <w:abstractNumId w:val="29"/>
  </w:num>
  <w:num w:numId="11">
    <w:abstractNumId w:val="3"/>
  </w:num>
  <w:num w:numId="12">
    <w:abstractNumId w:val="17"/>
  </w:num>
  <w:num w:numId="13">
    <w:abstractNumId w:val="28"/>
  </w:num>
  <w:num w:numId="14">
    <w:abstractNumId w:val="18"/>
  </w:num>
  <w:num w:numId="15">
    <w:abstractNumId w:val="23"/>
  </w:num>
  <w:num w:numId="16">
    <w:abstractNumId w:val="25"/>
  </w:num>
  <w:num w:numId="17">
    <w:abstractNumId w:val="15"/>
  </w:num>
  <w:num w:numId="18">
    <w:abstractNumId w:val="22"/>
  </w:num>
  <w:num w:numId="19">
    <w:abstractNumId w:val="10"/>
  </w:num>
  <w:num w:numId="20">
    <w:abstractNumId w:val="13"/>
  </w:num>
  <w:num w:numId="21">
    <w:abstractNumId w:val="30"/>
  </w:num>
  <w:num w:numId="22">
    <w:abstractNumId w:val="12"/>
  </w:num>
  <w:num w:numId="23">
    <w:abstractNumId w:val="4"/>
  </w:num>
  <w:num w:numId="24">
    <w:abstractNumId w:val="20"/>
  </w:num>
  <w:num w:numId="25">
    <w:abstractNumId w:val="16"/>
  </w:num>
  <w:num w:numId="26">
    <w:abstractNumId w:val="21"/>
  </w:num>
  <w:num w:numId="27">
    <w:abstractNumId w:val="19"/>
  </w:num>
  <w:num w:numId="28">
    <w:abstractNumId w:val="27"/>
  </w:num>
  <w:num w:numId="29">
    <w:abstractNumId w:val="9"/>
  </w:num>
  <w:num w:numId="30">
    <w:abstractNumId w:val="2"/>
  </w:num>
  <w:num w:numId="31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05D"/>
    <w:rsid w:val="00000702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104F"/>
    <w:rsid w:val="00011DBE"/>
    <w:rsid w:val="0001233D"/>
    <w:rsid w:val="0001295C"/>
    <w:rsid w:val="000133AC"/>
    <w:rsid w:val="000135DE"/>
    <w:rsid w:val="0001382C"/>
    <w:rsid w:val="0001461C"/>
    <w:rsid w:val="0001499D"/>
    <w:rsid w:val="00014AC2"/>
    <w:rsid w:val="000158BE"/>
    <w:rsid w:val="000177C8"/>
    <w:rsid w:val="00017ACB"/>
    <w:rsid w:val="00017B7D"/>
    <w:rsid w:val="000204E2"/>
    <w:rsid w:val="00020988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E43"/>
    <w:rsid w:val="000332EC"/>
    <w:rsid w:val="0003346A"/>
    <w:rsid w:val="00033926"/>
    <w:rsid w:val="00033E75"/>
    <w:rsid w:val="00034549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D1E"/>
    <w:rsid w:val="0004108C"/>
    <w:rsid w:val="000423FF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24B8"/>
    <w:rsid w:val="000530C5"/>
    <w:rsid w:val="00053766"/>
    <w:rsid w:val="00054D19"/>
    <w:rsid w:val="0005524E"/>
    <w:rsid w:val="00055385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3855"/>
    <w:rsid w:val="00064DC2"/>
    <w:rsid w:val="0006541B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352B"/>
    <w:rsid w:val="000736D5"/>
    <w:rsid w:val="000746E0"/>
    <w:rsid w:val="00074853"/>
    <w:rsid w:val="00074D47"/>
    <w:rsid w:val="0007578E"/>
    <w:rsid w:val="0007583C"/>
    <w:rsid w:val="000759CE"/>
    <w:rsid w:val="0007614B"/>
    <w:rsid w:val="000768E5"/>
    <w:rsid w:val="00076A97"/>
    <w:rsid w:val="0007712A"/>
    <w:rsid w:val="00077F8A"/>
    <w:rsid w:val="000800D4"/>
    <w:rsid w:val="00080510"/>
    <w:rsid w:val="00080744"/>
    <w:rsid w:val="00080A9B"/>
    <w:rsid w:val="00080AFD"/>
    <w:rsid w:val="00081447"/>
    <w:rsid w:val="0008165B"/>
    <w:rsid w:val="00082012"/>
    <w:rsid w:val="00082473"/>
    <w:rsid w:val="000826FD"/>
    <w:rsid w:val="00083724"/>
    <w:rsid w:val="000838C4"/>
    <w:rsid w:val="000841C1"/>
    <w:rsid w:val="0008446A"/>
    <w:rsid w:val="000850F3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97CD1"/>
    <w:rsid w:val="000A031F"/>
    <w:rsid w:val="000A07A0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A68"/>
    <w:rsid w:val="000B61F8"/>
    <w:rsid w:val="000B634F"/>
    <w:rsid w:val="000B6D97"/>
    <w:rsid w:val="000B706A"/>
    <w:rsid w:val="000C013D"/>
    <w:rsid w:val="000C050F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7777"/>
    <w:rsid w:val="000D001D"/>
    <w:rsid w:val="000D08DA"/>
    <w:rsid w:val="000D0F64"/>
    <w:rsid w:val="000D2A08"/>
    <w:rsid w:val="000D305E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1574"/>
    <w:rsid w:val="0010235C"/>
    <w:rsid w:val="001030C3"/>
    <w:rsid w:val="0010343B"/>
    <w:rsid w:val="00103554"/>
    <w:rsid w:val="00103E34"/>
    <w:rsid w:val="00103F7C"/>
    <w:rsid w:val="0010402F"/>
    <w:rsid w:val="0010578D"/>
    <w:rsid w:val="0010600D"/>
    <w:rsid w:val="00106073"/>
    <w:rsid w:val="0010623B"/>
    <w:rsid w:val="001069B1"/>
    <w:rsid w:val="00110BAE"/>
    <w:rsid w:val="001121A4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5107"/>
    <w:rsid w:val="00125232"/>
    <w:rsid w:val="0012585C"/>
    <w:rsid w:val="00125E29"/>
    <w:rsid w:val="001267DF"/>
    <w:rsid w:val="0012699F"/>
    <w:rsid w:val="001269B8"/>
    <w:rsid w:val="001272E0"/>
    <w:rsid w:val="00127B28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27FF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EAC"/>
    <w:rsid w:val="00155F82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5F8"/>
    <w:rsid w:val="00162899"/>
    <w:rsid w:val="001628DF"/>
    <w:rsid w:val="00162E2B"/>
    <w:rsid w:val="00163252"/>
    <w:rsid w:val="001638DF"/>
    <w:rsid w:val="00163FF0"/>
    <w:rsid w:val="00164102"/>
    <w:rsid w:val="001641BD"/>
    <w:rsid w:val="001646B4"/>
    <w:rsid w:val="00165335"/>
    <w:rsid w:val="00167ACA"/>
    <w:rsid w:val="0017041E"/>
    <w:rsid w:val="001704B6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A82"/>
    <w:rsid w:val="00174D84"/>
    <w:rsid w:val="00174E31"/>
    <w:rsid w:val="00174FFC"/>
    <w:rsid w:val="0017570D"/>
    <w:rsid w:val="00176DE5"/>
    <w:rsid w:val="001773E4"/>
    <w:rsid w:val="00177AA5"/>
    <w:rsid w:val="00177B83"/>
    <w:rsid w:val="00177BF1"/>
    <w:rsid w:val="00177E0D"/>
    <w:rsid w:val="00177E26"/>
    <w:rsid w:val="00181080"/>
    <w:rsid w:val="0018197E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19A"/>
    <w:rsid w:val="001A2016"/>
    <w:rsid w:val="001A2998"/>
    <w:rsid w:val="001A3574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809"/>
    <w:rsid w:val="001B6B5B"/>
    <w:rsid w:val="001B6D1F"/>
    <w:rsid w:val="001B7012"/>
    <w:rsid w:val="001B71C8"/>
    <w:rsid w:val="001B7D75"/>
    <w:rsid w:val="001C0650"/>
    <w:rsid w:val="001C07AE"/>
    <w:rsid w:val="001C0882"/>
    <w:rsid w:val="001C12CE"/>
    <w:rsid w:val="001C2DEA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F0045"/>
    <w:rsid w:val="001F0EE7"/>
    <w:rsid w:val="001F11BF"/>
    <w:rsid w:val="001F12D1"/>
    <w:rsid w:val="001F12FD"/>
    <w:rsid w:val="001F163F"/>
    <w:rsid w:val="001F17E0"/>
    <w:rsid w:val="001F1C79"/>
    <w:rsid w:val="001F2193"/>
    <w:rsid w:val="001F2D1F"/>
    <w:rsid w:val="001F37A7"/>
    <w:rsid w:val="001F37FB"/>
    <w:rsid w:val="001F3B5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6DB"/>
    <w:rsid w:val="00205BC4"/>
    <w:rsid w:val="00205C3C"/>
    <w:rsid w:val="00205F41"/>
    <w:rsid w:val="0020621F"/>
    <w:rsid w:val="00206224"/>
    <w:rsid w:val="002064FE"/>
    <w:rsid w:val="00206858"/>
    <w:rsid w:val="00206EF1"/>
    <w:rsid w:val="00206F31"/>
    <w:rsid w:val="00207549"/>
    <w:rsid w:val="00207EBD"/>
    <w:rsid w:val="00207F6E"/>
    <w:rsid w:val="0021042A"/>
    <w:rsid w:val="0021179E"/>
    <w:rsid w:val="0021238E"/>
    <w:rsid w:val="0021239B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313A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9A8"/>
    <w:rsid w:val="00225CBE"/>
    <w:rsid w:val="002260E5"/>
    <w:rsid w:val="0022661E"/>
    <w:rsid w:val="00226E66"/>
    <w:rsid w:val="00227A62"/>
    <w:rsid w:val="0023058C"/>
    <w:rsid w:val="00230E5B"/>
    <w:rsid w:val="0023175A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F52"/>
    <w:rsid w:val="00244043"/>
    <w:rsid w:val="00244491"/>
    <w:rsid w:val="0024588A"/>
    <w:rsid w:val="00246379"/>
    <w:rsid w:val="00247E5D"/>
    <w:rsid w:val="00250095"/>
    <w:rsid w:val="002504F0"/>
    <w:rsid w:val="00250D29"/>
    <w:rsid w:val="00250F73"/>
    <w:rsid w:val="0025133C"/>
    <w:rsid w:val="00251487"/>
    <w:rsid w:val="0025159A"/>
    <w:rsid w:val="0025344B"/>
    <w:rsid w:val="002542D1"/>
    <w:rsid w:val="002545A3"/>
    <w:rsid w:val="0025561A"/>
    <w:rsid w:val="00255D05"/>
    <w:rsid w:val="002566B2"/>
    <w:rsid w:val="0025698C"/>
    <w:rsid w:val="00257079"/>
    <w:rsid w:val="002570BA"/>
    <w:rsid w:val="00257162"/>
    <w:rsid w:val="0025717B"/>
    <w:rsid w:val="0025750B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426F"/>
    <w:rsid w:val="0026442A"/>
    <w:rsid w:val="00264CF4"/>
    <w:rsid w:val="002650E6"/>
    <w:rsid w:val="002654F3"/>
    <w:rsid w:val="0026578F"/>
    <w:rsid w:val="00267014"/>
    <w:rsid w:val="002673F7"/>
    <w:rsid w:val="00267620"/>
    <w:rsid w:val="00267928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097"/>
    <w:rsid w:val="00276188"/>
    <w:rsid w:val="0027671D"/>
    <w:rsid w:val="002771B6"/>
    <w:rsid w:val="0027796B"/>
    <w:rsid w:val="00277C33"/>
    <w:rsid w:val="00277CD9"/>
    <w:rsid w:val="00283367"/>
    <w:rsid w:val="0028428B"/>
    <w:rsid w:val="002864FA"/>
    <w:rsid w:val="00286587"/>
    <w:rsid w:val="00286C62"/>
    <w:rsid w:val="00286D7B"/>
    <w:rsid w:val="00287670"/>
    <w:rsid w:val="00287D29"/>
    <w:rsid w:val="00290956"/>
    <w:rsid w:val="00290B4A"/>
    <w:rsid w:val="00291C1E"/>
    <w:rsid w:val="00291C75"/>
    <w:rsid w:val="00292D4E"/>
    <w:rsid w:val="00293699"/>
    <w:rsid w:val="0029386A"/>
    <w:rsid w:val="00293A6E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DA6"/>
    <w:rsid w:val="00297371"/>
    <w:rsid w:val="00297393"/>
    <w:rsid w:val="00297A50"/>
    <w:rsid w:val="002A0B4F"/>
    <w:rsid w:val="002A1F80"/>
    <w:rsid w:val="002A215E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5352"/>
    <w:rsid w:val="002C5E3D"/>
    <w:rsid w:val="002C5EAF"/>
    <w:rsid w:val="002C60B3"/>
    <w:rsid w:val="002C6CD2"/>
    <w:rsid w:val="002C7019"/>
    <w:rsid w:val="002C7789"/>
    <w:rsid w:val="002C7E35"/>
    <w:rsid w:val="002D0998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C66"/>
    <w:rsid w:val="002D5BF1"/>
    <w:rsid w:val="002D5D51"/>
    <w:rsid w:val="002D602F"/>
    <w:rsid w:val="002D6856"/>
    <w:rsid w:val="002D7934"/>
    <w:rsid w:val="002E050C"/>
    <w:rsid w:val="002E0A70"/>
    <w:rsid w:val="002E0B95"/>
    <w:rsid w:val="002E1265"/>
    <w:rsid w:val="002E1693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50C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42B"/>
    <w:rsid w:val="00320898"/>
    <w:rsid w:val="003210DA"/>
    <w:rsid w:val="003214AA"/>
    <w:rsid w:val="00321FCA"/>
    <w:rsid w:val="00322FEC"/>
    <w:rsid w:val="0032346C"/>
    <w:rsid w:val="0032355B"/>
    <w:rsid w:val="0032438E"/>
    <w:rsid w:val="003264CE"/>
    <w:rsid w:val="0032698A"/>
    <w:rsid w:val="003271DA"/>
    <w:rsid w:val="0032725A"/>
    <w:rsid w:val="0032729E"/>
    <w:rsid w:val="00327F79"/>
    <w:rsid w:val="00330054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3BED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57C1E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266B"/>
    <w:rsid w:val="00362CF3"/>
    <w:rsid w:val="00363071"/>
    <w:rsid w:val="0036340A"/>
    <w:rsid w:val="0036442E"/>
    <w:rsid w:val="00364947"/>
    <w:rsid w:val="00364E7C"/>
    <w:rsid w:val="00364EBF"/>
    <w:rsid w:val="003653A5"/>
    <w:rsid w:val="003671DB"/>
    <w:rsid w:val="003678CE"/>
    <w:rsid w:val="00367910"/>
    <w:rsid w:val="00371E3F"/>
    <w:rsid w:val="00372665"/>
    <w:rsid w:val="00372B73"/>
    <w:rsid w:val="00373382"/>
    <w:rsid w:val="0037387D"/>
    <w:rsid w:val="0037417F"/>
    <w:rsid w:val="003746E6"/>
    <w:rsid w:val="00374A7B"/>
    <w:rsid w:val="00376868"/>
    <w:rsid w:val="00376DDA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6EC"/>
    <w:rsid w:val="0038380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6453"/>
    <w:rsid w:val="003A694E"/>
    <w:rsid w:val="003A6ABF"/>
    <w:rsid w:val="003A6CDF"/>
    <w:rsid w:val="003A7980"/>
    <w:rsid w:val="003A79AE"/>
    <w:rsid w:val="003A7E99"/>
    <w:rsid w:val="003B0182"/>
    <w:rsid w:val="003B0E7A"/>
    <w:rsid w:val="003B3D90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F7E"/>
    <w:rsid w:val="003E1D14"/>
    <w:rsid w:val="003E237C"/>
    <w:rsid w:val="003E2461"/>
    <w:rsid w:val="003E24E3"/>
    <w:rsid w:val="003E2C6F"/>
    <w:rsid w:val="003E2D15"/>
    <w:rsid w:val="003E3121"/>
    <w:rsid w:val="003E3515"/>
    <w:rsid w:val="003E3A96"/>
    <w:rsid w:val="003E3F76"/>
    <w:rsid w:val="003E3FB7"/>
    <w:rsid w:val="003E4255"/>
    <w:rsid w:val="003E4307"/>
    <w:rsid w:val="003E4959"/>
    <w:rsid w:val="003E5B1C"/>
    <w:rsid w:val="003E699A"/>
    <w:rsid w:val="003E6B03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4177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21CD"/>
    <w:rsid w:val="00412553"/>
    <w:rsid w:val="0041290F"/>
    <w:rsid w:val="004137FD"/>
    <w:rsid w:val="0041420E"/>
    <w:rsid w:val="0041460C"/>
    <w:rsid w:val="00414D04"/>
    <w:rsid w:val="00414E12"/>
    <w:rsid w:val="004151FF"/>
    <w:rsid w:val="00415405"/>
    <w:rsid w:val="00415864"/>
    <w:rsid w:val="004161E0"/>
    <w:rsid w:val="004164DB"/>
    <w:rsid w:val="00416CF2"/>
    <w:rsid w:val="00417028"/>
    <w:rsid w:val="00417D75"/>
    <w:rsid w:val="00417E82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F3D"/>
    <w:rsid w:val="00440CF4"/>
    <w:rsid w:val="00441032"/>
    <w:rsid w:val="00441781"/>
    <w:rsid w:val="00441FD8"/>
    <w:rsid w:val="00442E0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887"/>
    <w:rsid w:val="0045199D"/>
    <w:rsid w:val="00451BAA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BBF"/>
    <w:rsid w:val="00476FF0"/>
    <w:rsid w:val="004808F8"/>
    <w:rsid w:val="00480E12"/>
    <w:rsid w:val="00481023"/>
    <w:rsid w:val="004811FB"/>
    <w:rsid w:val="00481C5A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9A7"/>
    <w:rsid w:val="00492E2B"/>
    <w:rsid w:val="00492FF8"/>
    <w:rsid w:val="00493348"/>
    <w:rsid w:val="00493636"/>
    <w:rsid w:val="00493B2D"/>
    <w:rsid w:val="00493CF4"/>
    <w:rsid w:val="0049450C"/>
    <w:rsid w:val="004954A3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6D1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595"/>
    <w:rsid w:val="004D3928"/>
    <w:rsid w:val="004D393F"/>
    <w:rsid w:val="004D3BD3"/>
    <w:rsid w:val="004D47A0"/>
    <w:rsid w:val="004D4AD6"/>
    <w:rsid w:val="004D4E96"/>
    <w:rsid w:val="004D4F0A"/>
    <w:rsid w:val="004D50A7"/>
    <w:rsid w:val="004D56F5"/>
    <w:rsid w:val="004D633F"/>
    <w:rsid w:val="004D6D2D"/>
    <w:rsid w:val="004D7CDC"/>
    <w:rsid w:val="004E03DE"/>
    <w:rsid w:val="004E0E49"/>
    <w:rsid w:val="004E0F5B"/>
    <w:rsid w:val="004E13F0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F08B1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EE5"/>
    <w:rsid w:val="004F3F28"/>
    <w:rsid w:val="004F49A8"/>
    <w:rsid w:val="004F61B3"/>
    <w:rsid w:val="004F6371"/>
    <w:rsid w:val="004F66CD"/>
    <w:rsid w:val="004F688E"/>
    <w:rsid w:val="004F7970"/>
    <w:rsid w:val="005000F1"/>
    <w:rsid w:val="005003DB"/>
    <w:rsid w:val="00501362"/>
    <w:rsid w:val="00501680"/>
    <w:rsid w:val="005028F4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E8D"/>
    <w:rsid w:val="00511762"/>
    <w:rsid w:val="0051334C"/>
    <w:rsid w:val="00514660"/>
    <w:rsid w:val="0051524A"/>
    <w:rsid w:val="00515C38"/>
    <w:rsid w:val="005162E2"/>
    <w:rsid w:val="005165E7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7282"/>
    <w:rsid w:val="005473A9"/>
    <w:rsid w:val="005476DF"/>
    <w:rsid w:val="00547E75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6A6"/>
    <w:rsid w:val="00557D8C"/>
    <w:rsid w:val="00557DD0"/>
    <w:rsid w:val="00560415"/>
    <w:rsid w:val="005605CD"/>
    <w:rsid w:val="00560756"/>
    <w:rsid w:val="0056085C"/>
    <w:rsid w:val="00560988"/>
    <w:rsid w:val="00560993"/>
    <w:rsid w:val="005609F1"/>
    <w:rsid w:val="00560C10"/>
    <w:rsid w:val="00560CCD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9B8"/>
    <w:rsid w:val="00565C28"/>
    <w:rsid w:val="00566965"/>
    <w:rsid w:val="00567712"/>
    <w:rsid w:val="00567985"/>
    <w:rsid w:val="00567A21"/>
    <w:rsid w:val="00567EA5"/>
    <w:rsid w:val="005704F3"/>
    <w:rsid w:val="00572F38"/>
    <w:rsid w:val="00573E5F"/>
    <w:rsid w:val="00573EF4"/>
    <w:rsid w:val="00574127"/>
    <w:rsid w:val="00574693"/>
    <w:rsid w:val="005748C9"/>
    <w:rsid w:val="005749CF"/>
    <w:rsid w:val="0057578D"/>
    <w:rsid w:val="00575DA4"/>
    <w:rsid w:val="00576531"/>
    <w:rsid w:val="00576596"/>
    <w:rsid w:val="0057690D"/>
    <w:rsid w:val="00577343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2115"/>
    <w:rsid w:val="00592442"/>
    <w:rsid w:val="00592A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977"/>
    <w:rsid w:val="005979A8"/>
    <w:rsid w:val="005A0965"/>
    <w:rsid w:val="005A09AE"/>
    <w:rsid w:val="005A102D"/>
    <w:rsid w:val="005A2120"/>
    <w:rsid w:val="005A259A"/>
    <w:rsid w:val="005A2604"/>
    <w:rsid w:val="005A2FDA"/>
    <w:rsid w:val="005A3932"/>
    <w:rsid w:val="005A3BE1"/>
    <w:rsid w:val="005A3C65"/>
    <w:rsid w:val="005A4888"/>
    <w:rsid w:val="005A514B"/>
    <w:rsid w:val="005A51F9"/>
    <w:rsid w:val="005A628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B67"/>
    <w:rsid w:val="005C61AC"/>
    <w:rsid w:val="005C6740"/>
    <w:rsid w:val="005C6E7A"/>
    <w:rsid w:val="005C7A19"/>
    <w:rsid w:val="005D09F8"/>
    <w:rsid w:val="005D1AD3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36F4"/>
    <w:rsid w:val="005E3AA6"/>
    <w:rsid w:val="005E3D48"/>
    <w:rsid w:val="005E421B"/>
    <w:rsid w:val="005E4222"/>
    <w:rsid w:val="005E5140"/>
    <w:rsid w:val="005E51B0"/>
    <w:rsid w:val="005E6348"/>
    <w:rsid w:val="005E67BB"/>
    <w:rsid w:val="005E68AA"/>
    <w:rsid w:val="005E74A4"/>
    <w:rsid w:val="005E79E3"/>
    <w:rsid w:val="005E7F10"/>
    <w:rsid w:val="005F1B2D"/>
    <w:rsid w:val="005F1DCD"/>
    <w:rsid w:val="005F21C1"/>
    <w:rsid w:val="005F2A32"/>
    <w:rsid w:val="005F3711"/>
    <w:rsid w:val="005F3A4F"/>
    <w:rsid w:val="005F3B87"/>
    <w:rsid w:val="005F3B91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24B"/>
    <w:rsid w:val="00612176"/>
    <w:rsid w:val="0061290E"/>
    <w:rsid w:val="00612986"/>
    <w:rsid w:val="00612E7A"/>
    <w:rsid w:val="006136D4"/>
    <w:rsid w:val="00613867"/>
    <w:rsid w:val="00613DC8"/>
    <w:rsid w:val="006140D1"/>
    <w:rsid w:val="00614532"/>
    <w:rsid w:val="0061467B"/>
    <w:rsid w:val="0061506F"/>
    <w:rsid w:val="00615448"/>
    <w:rsid w:val="00615647"/>
    <w:rsid w:val="00615756"/>
    <w:rsid w:val="00616129"/>
    <w:rsid w:val="00616DEB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C1C"/>
    <w:rsid w:val="00623CE1"/>
    <w:rsid w:val="00624018"/>
    <w:rsid w:val="00624384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511"/>
    <w:rsid w:val="00644295"/>
    <w:rsid w:val="00644819"/>
    <w:rsid w:val="0064483D"/>
    <w:rsid w:val="00645A5E"/>
    <w:rsid w:val="00645A80"/>
    <w:rsid w:val="00645DD2"/>
    <w:rsid w:val="00646584"/>
    <w:rsid w:val="0064661F"/>
    <w:rsid w:val="006478DD"/>
    <w:rsid w:val="006479C3"/>
    <w:rsid w:val="00647D48"/>
    <w:rsid w:val="0065030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A7B"/>
    <w:rsid w:val="00661B95"/>
    <w:rsid w:val="0066345B"/>
    <w:rsid w:val="00664281"/>
    <w:rsid w:val="00664D59"/>
    <w:rsid w:val="006659B8"/>
    <w:rsid w:val="00665C93"/>
    <w:rsid w:val="0066630E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62F1"/>
    <w:rsid w:val="006769B4"/>
    <w:rsid w:val="006771DF"/>
    <w:rsid w:val="00677344"/>
    <w:rsid w:val="00677938"/>
    <w:rsid w:val="00680570"/>
    <w:rsid w:val="006810F3"/>
    <w:rsid w:val="0068301C"/>
    <w:rsid w:val="0068330F"/>
    <w:rsid w:val="006834FE"/>
    <w:rsid w:val="0068372F"/>
    <w:rsid w:val="00683749"/>
    <w:rsid w:val="00683C88"/>
    <w:rsid w:val="00683E56"/>
    <w:rsid w:val="006840E3"/>
    <w:rsid w:val="00684842"/>
    <w:rsid w:val="006853DA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5E9"/>
    <w:rsid w:val="006947CC"/>
    <w:rsid w:val="006947FF"/>
    <w:rsid w:val="00695556"/>
    <w:rsid w:val="006963BC"/>
    <w:rsid w:val="00697404"/>
    <w:rsid w:val="006A03B2"/>
    <w:rsid w:val="006A0706"/>
    <w:rsid w:val="006A15CC"/>
    <w:rsid w:val="006A23E9"/>
    <w:rsid w:val="006A243A"/>
    <w:rsid w:val="006A2EFA"/>
    <w:rsid w:val="006A3336"/>
    <w:rsid w:val="006A3739"/>
    <w:rsid w:val="006A4532"/>
    <w:rsid w:val="006A5A18"/>
    <w:rsid w:val="006A5E18"/>
    <w:rsid w:val="006A5F93"/>
    <w:rsid w:val="006A64A8"/>
    <w:rsid w:val="006A6857"/>
    <w:rsid w:val="006A6C2D"/>
    <w:rsid w:val="006A74B0"/>
    <w:rsid w:val="006A7AE8"/>
    <w:rsid w:val="006A7C1C"/>
    <w:rsid w:val="006A7FE2"/>
    <w:rsid w:val="006B105A"/>
    <w:rsid w:val="006B1560"/>
    <w:rsid w:val="006B166F"/>
    <w:rsid w:val="006B1940"/>
    <w:rsid w:val="006B2086"/>
    <w:rsid w:val="006B263E"/>
    <w:rsid w:val="006B2672"/>
    <w:rsid w:val="006B30DD"/>
    <w:rsid w:val="006B3933"/>
    <w:rsid w:val="006B3B3E"/>
    <w:rsid w:val="006B4094"/>
    <w:rsid w:val="006B43E5"/>
    <w:rsid w:val="006B4942"/>
    <w:rsid w:val="006B4B83"/>
    <w:rsid w:val="006B53D0"/>
    <w:rsid w:val="006B583B"/>
    <w:rsid w:val="006B5958"/>
    <w:rsid w:val="006B5AF4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6DF"/>
    <w:rsid w:val="006C2456"/>
    <w:rsid w:val="006C2474"/>
    <w:rsid w:val="006C2867"/>
    <w:rsid w:val="006C2D59"/>
    <w:rsid w:val="006C3EA0"/>
    <w:rsid w:val="006C4621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160C"/>
    <w:rsid w:val="006D1661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435"/>
    <w:rsid w:val="006F6A89"/>
    <w:rsid w:val="006F760B"/>
    <w:rsid w:val="007000B9"/>
    <w:rsid w:val="007007F4"/>
    <w:rsid w:val="00700EBC"/>
    <w:rsid w:val="00702724"/>
    <w:rsid w:val="0070278F"/>
    <w:rsid w:val="0070292C"/>
    <w:rsid w:val="00704A01"/>
    <w:rsid w:val="00704D9C"/>
    <w:rsid w:val="00705038"/>
    <w:rsid w:val="007052D1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11E3"/>
    <w:rsid w:val="007122C1"/>
    <w:rsid w:val="00712649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71C1"/>
    <w:rsid w:val="00717586"/>
    <w:rsid w:val="007176FB"/>
    <w:rsid w:val="00720544"/>
    <w:rsid w:val="0072080D"/>
    <w:rsid w:val="0072157F"/>
    <w:rsid w:val="0072200F"/>
    <w:rsid w:val="00722699"/>
    <w:rsid w:val="00722813"/>
    <w:rsid w:val="007228AD"/>
    <w:rsid w:val="007232E9"/>
    <w:rsid w:val="007236BE"/>
    <w:rsid w:val="0072419B"/>
    <w:rsid w:val="0072431E"/>
    <w:rsid w:val="0072499D"/>
    <w:rsid w:val="00724ADD"/>
    <w:rsid w:val="00724E7D"/>
    <w:rsid w:val="0072561C"/>
    <w:rsid w:val="0072597A"/>
    <w:rsid w:val="00726222"/>
    <w:rsid w:val="007265C3"/>
    <w:rsid w:val="0072722D"/>
    <w:rsid w:val="007274FA"/>
    <w:rsid w:val="007318DC"/>
    <w:rsid w:val="007318F9"/>
    <w:rsid w:val="00731EFD"/>
    <w:rsid w:val="00732140"/>
    <w:rsid w:val="0073219E"/>
    <w:rsid w:val="00732A29"/>
    <w:rsid w:val="00732DC3"/>
    <w:rsid w:val="0073345B"/>
    <w:rsid w:val="0073440C"/>
    <w:rsid w:val="007345AD"/>
    <w:rsid w:val="00734976"/>
    <w:rsid w:val="00734EE0"/>
    <w:rsid w:val="00735A6F"/>
    <w:rsid w:val="00735E54"/>
    <w:rsid w:val="0073634A"/>
    <w:rsid w:val="00736525"/>
    <w:rsid w:val="007365D1"/>
    <w:rsid w:val="00736B24"/>
    <w:rsid w:val="00736F52"/>
    <w:rsid w:val="007371FD"/>
    <w:rsid w:val="0073776A"/>
    <w:rsid w:val="00737F5B"/>
    <w:rsid w:val="007403A5"/>
    <w:rsid w:val="007406CD"/>
    <w:rsid w:val="00740848"/>
    <w:rsid w:val="00740B91"/>
    <w:rsid w:val="00740BAA"/>
    <w:rsid w:val="00740FE4"/>
    <w:rsid w:val="0074121C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588"/>
    <w:rsid w:val="0076037A"/>
    <w:rsid w:val="00760ADE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B37"/>
    <w:rsid w:val="00781221"/>
    <w:rsid w:val="007820F4"/>
    <w:rsid w:val="00782490"/>
    <w:rsid w:val="007824FF"/>
    <w:rsid w:val="00782541"/>
    <w:rsid w:val="007838E9"/>
    <w:rsid w:val="00784084"/>
    <w:rsid w:val="007849DF"/>
    <w:rsid w:val="00784CA9"/>
    <w:rsid w:val="0078535C"/>
    <w:rsid w:val="007853AB"/>
    <w:rsid w:val="00785F52"/>
    <w:rsid w:val="00786146"/>
    <w:rsid w:val="00787230"/>
    <w:rsid w:val="00790A8E"/>
    <w:rsid w:val="00791242"/>
    <w:rsid w:val="0079146F"/>
    <w:rsid w:val="00791662"/>
    <w:rsid w:val="00791AC0"/>
    <w:rsid w:val="007928D3"/>
    <w:rsid w:val="00792900"/>
    <w:rsid w:val="00792AF0"/>
    <w:rsid w:val="00792EB7"/>
    <w:rsid w:val="00793C10"/>
    <w:rsid w:val="00794A15"/>
    <w:rsid w:val="007953B7"/>
    <w:rsid w:val="007963BE"/>
    <w:rsid w:val="00796424"/>
    <w:rsid w:val="00796546"/>
    <w:rsid w:val="00796D38"/>
    <w:rsid w:val="00796F65"/>
    <w:rsid w:val="0079730C"/>
    <w:rsid w:val="00797442"/>
    <w:rsid w:val="00797D5A"/>
    <w:rsid w:val="007A03DA"/>
    <w:rsid w:val="007A0A9C"/>
    <w:rsid w:val="007A0BBF"/>
    <w:rsid w:val="007A11EE"/>
    <w:rsid w:val="007A1377"/>
    <w:rsid w:val="007A1DCA"/>
    <w:rsid w:val="007A2309"/>
    <w:rsid w:val="007A26DD"/>
    <w:rsid w:val="007A29EA"/>
    <w:rsid w:val="007A2BDE"/>
    <w:rsid w:val="007A2DF1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D82"/>
    <w:rsid w:val="007B04B7"/>
    <w:rsid w:val="007B0950"/>
    <w:rsid w:val="007B0D96"/>
    <w:rsid w:val="007B0FF6"/>
    <w:rsid w:val="007B1FCD"/>
    <w:rsid w:val="007B21BD"/>
    <w:rsid w:val="007B3840"/>
    <w:rsid w:val="007B3858"/>
    <w:rsid w:val="007B4306"/>
    <w:rsid w:val="007B4ACF"/>
    <w:rsid w:val="007B5046"/>
    <w:rsid w:val="007B565E"/>
    <w:rsid w:val="007B56BE"/>
    <w:rsid w:val="007B56DE"/>
    <w:rsid w:val="007B6858"/>
    <w:rsid w:val="007B7455"/>
    <w:rsid w:val="007B7478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EF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9D7"/>
    <w:rsid w:val="007D1BF4"/>
    <w:rsid w:val="007D39E3"/>
    <w:rsid w:val="007D442E"/>
    <w:rsid w:val="007D53A9"/>
    <w:rsid w:val="007D56A6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D24"/>
    <w:rsid w:val="007E7281"/>
    <w:rsid w:val="007E77C0"/>
    <w:rsid w:val="007E7BEE"/>
    <w:rsid w:val="007F0482"/>
    <w:rsid w:val="007F08BD"/>
    <w:rsid w:val="007F158D"/>
    <w:rsid w:val="007F1CD4"/>
    <w:rsid w:val="007F3124"/>
    <w:rsid w:val="007F32EB"/>
    <w:rsid w:val="007F3405"/>
    <w:rsid w:val="007F3604"/>
    <w:rsid w:val="007F3D5A"/>
    <w:rsid w:val="007F43BD"/>
    <w:rsid w:val="007F44FC"/>
    <w:rsid w:val="007F5EA6"/>
    <w:rsid w:val="007F6005"/>
    <w:rsid w:val="007F6102"/>
    <w:rsid w:val="007F6287"/>
    <w:rsid w:val="007F64B8"/>
    <w:rsid w:val="007F743B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112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2101"/>
    <w:rsid w:val="0086219B"/>
    <w:rsid w:val="00862ADF"/>
    <w:rsid w:val="008638CD"/>
    <w:rsid w:val="00863D46"/>
    <w:rsid w:val="008641F3"/>
    <w:rsid w:val="0086508C"/>
    <w:rsid w:val="008652EF"/>
    <w:rsid w:val="00865CFA"/>
    <w:rsid w:val="008662A6"/>
    <w:rsid w:val="008663BB"/>
    <w:rsid w:val="00866462"/>
    <w:rsid w:val="008669EE"/>
    <w:rsid w:val="00866BA4"/>
    <w:rsid w:val="008672EF"/>
    <w:rsid w:val="00867E67"/>
    <w:rsid w:val="00867E82"/>
    <w:rsid w:val="008706A6"/>
    <w:rsid w:val="00870E4C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D7A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300F"/>
    <w:rsid w:val="00893388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788F"/>
    <w:rsid w:val="008A7E95"/>
    <w:rsid w:val="008B0421"/>
    <w:rsid w:val="008B0D41"/>
    <w:rsid w:val="008B0D7C"/>
    <w:rsid w:val="008B12B6"/>
    <w:rsid w:val="008B1541"/>
    <w:rsid w:val="008B1627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40F9"/>
    <w:rsid w:val="008C4189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F01B8"/>
    <w:rsid w:val="008F02AE"/>
    <w:rsid w:val="008F0506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D43"/>
    <w:rsid w:val="008F4DC5"/>
    <w:rsid w:val="008F5724"/>
    <w:rsid w:val="008F58F2"/>
    <w:rsid w:val="008F5DEC"/>
    <w:rsid w:val="008F5EFF"/>
    <w:rsid w:val="008F6964"/>
    <w:rsid w:val="008F7A8A"/>
    <w:rsid w:val="008F7CF3"/>
    <w:rsid w:val="008F7F0A"/>
    <w:rsid w:val="0090088B"/>
    <w:rsid w:val="00900BF6"/>
    <w:rsid w:val="009017AC"/>
    <w:rsid w:val="009022AB"/>
    <w:rsid w:val="00902695"/>
    <w:rsid w:val="00903687"/>
    <w:rsid w:val="00903BC8"/>
    <w:rsid w:val="009042AA"/>
    <w:rsid w:val="00905337"/>
    <w:rsid w:val="009055A3"/>
    <w:rsid w:val="0090567D"/>
    <w:rsid w:val="009056FF"/>
    <w:rsid w:val="00906009"/>
    <w:rsid w:val="009064A8"/>
    <w:rsid w:val="00906669"/>
    <w:rsid w:val="00906788"/>
    <w:rsid w:val="009070F3"/>
    <w:rsid w:val="00907158"/>
    <w:rsid w:val="0090742F"/>
    <w:rsid w:val="00907BDB"/>
    <w:rsid w:val="00910A9C"/>
    <w:rsid w:val="00910DD3"/>
    <w:rsid w:val="00911158"/>
    <w:rsid w:val="00911F07"/>
    <w:rsid w:val="00911FDD"/>
    <w:rsid w:val="0091313C"/>
    <w:rsid w:val="009132AF"/>
    <w:rsid w:val="00913668"/>
    <w:rsid w:val="00913E2A"/>
    <w:rsid w:val="00915214"/>
    <w:rsid w:val="0091629D"/>
    <w:rsid w:val="009165DF"/>
    <w:rsid w:val="00916708"/>
    <w:rsid w:val="00916763"/>
    <w:rsid w:val="00916C4E"/>
    <w:rsid w:val="00917101"/>
    <w:rsid w:val="00917683"/>
    <w:rsid w:val="00920AB8"/>
    <w:rsid w:val="00920D40"/>
    <w:rsid w:val="00921BA4"/>
    <w:rsid w:val="0092219E"/>
    <w:rsid w:val="00922742"/>
    <w:rsid w:val="00923B3D"/>
    <w:rsid w:val="00923CAF"/>
    <w:rsid w:val="00923D01"/>
    <w:rsid w:val="00924298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E25"/>
    <w:rsid w:val="00935F1C"/>
    <w:rsid w:val="009367E7"/>
    <w:rsid w:val="0093688F"/>
    <w:rsid w:val="00936EEB"/>
    <w:rsid w:val="00937557"/>
    <w:rsid w:val="00937736"/>
    <w:rsid w:val="0093784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60269"/>
    <w:rsid w:val="0096087B"/>
    <w:rsid w:val="00961BE9"/>
    <w:rsid w:val="00962203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7A8"/>
    <w:rsid w:val="00966D99"/>
    <w:rsid w:val="00966DAF"/>
    <w:rsid w:val="00967115"/>
    <w:rsid w:val="0096723C"/>
    <w:rsid w:val="009672D0"/>
    <w:rsid w:val="00967599"/>
    <w:rsid w:val="00967BEE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20D4"/>
    <w:rsid w:val="009732C7"/>
    <w:rsid w:val="00973787"/>
    <w:rsid w:val="0097379E"/>
    <w:rsid w:val="009737A0"/>
    <w:rsid w:val="00974099"/>
    <w:rsid w:val="009740CF"/>
    <w:rsid w:val="00974514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7A4"/>
    <w:rsid w:val="00991EAB"/>
    <w:rsid w:val="0099230E"/>
    <w:rsid w:val="0099231D"/>
    <w:rsid w:val="009927E3"/>
    <w:rsid w:val="0099361A"/>
    <w:rsid w:val="009938BD"/>
    <w:rsid w:val="00993A1C"/>
    <w:rsid w:val="0099411B"/>
    <w:rsid w:val="00994A1E"/>
    <w:rsid w:val="009957B2"/>
    <w:rsid w:val="00995CC8"/>
    <w:rsid w:val="00995DA0"/>
    <w:rsid w:val="009963C8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98C"/>
    <w:rsid w:val="009B2C97"/>
    <w:rsid w:val="009B39C1"/>
    <w:rsid w:val="009B3C34"/>
    <w:rsid w:val="009B3E35"/>
    <w:rsid w:val="009B45F5"/>
    <w:rsid w:val="009B4B45"/>
    <w:rsid w:val="009B4BCB"/>
    <w:rsid w:val="009B4DDC"/>
    <w:rsid w:val="009B4E0C"/>
    <w:rsid w:val="009B50CB"/>
    <w:rsid w:val="009B5FE7"/>
    <w:rsid w:val="009B6179"/>
    <w:rsid w:val="009B6D51"/>
    <w:rsid w:val="009B7876"/>
    <w:rsid w:val="009B7929"/>
    <w:rsid w:val="009B79E4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65"/>
    <w:rsid w:val="009F0CC6"/>
    <w:rsid w:val="009F1873"/>
    <w:rsid w:val="009F1D81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A"/>
    <w:rsid w:val="009F518E"/>
    <w:rsid w:val="009F5537"/>
    <w:rsid w:val="009F5D2B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D8D"/>
    <w:rsid w:val="00A2064A"/>
    <w:rsid w:val="00A208E9"/>
    <w:rsid w:val="00A20EE6"/>
    <w:rsid w:val="00A21B31"/>
    <w:rsid w:val="00A21E01"/>
    <w:rsid w:val="00A21E3B"/>
    <w:rsid w:val="00A22348"/>
    <w:rsid w:val="00A226C5"/>
    <w:rsid w:val="00A227C4"/>
    <w:rsid w:val="00A22D63"/>
    <w:rsid w:val="00A23429"/>
    <w:rsid w:val="00A2397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AEB"/>
    <w:rsid w:val="00A323A9"/>
    <w:rsid w:val="00A33277"/>
    <w:rsid w:val="00A33372"/>
    <w:rsid w:val="00A34169"/>
    <w:rsid w:val="00A34836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A24"/>
    <w:rsid w:val="00A53AA7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34FA"/>
    <w:rsid w:val="00A6418A"/>
    <w:rsid w:val="00A643CA"/>
    <w:rsid w:val="00A64599"/>
    <w:rsid w:val="00A64D03"/>
    <w:rsid w:val="00A6512E"/>
    <w:rsid w:val="00A653FD"/>
    <w:rsid w:val="00A66005"/>
    <w:rsid w:val="00A66049"/>
    <w:rsid w:val="00A66575"/>
    <w:rsid w:val="00A67529"/>
    <w:rsid w:val="00A71588"/>
    <w:rsid w:val="00A7163D"/>
    <w:rsid w:val="00A716AD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187C"/>
    <w:rsid w:val="00A924A6"/>
    <w:rsid w:val="00A9258C"/>
    <w:rsid w:val="00A927D2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3001"/>
    <w:rsid w:val="00AB30B7"/>
    <w:rsid w:val="00AB313F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542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746E"/>
    <w:rsid w:val="00AD7842"/>
    <w:rsid w:val="00AE016D"/>
    <w:rsid w:val="00AE1411"/>
    <w:rsid w:val="00AE196C"/>
    <w:rsid w:val="00AE19C6"/>
    <w:rsid w:val="00AE1BAC"/>
    <w:rsid w:val="00AE1E65"/>
    <w:rsid w:val="00AE33BF"/>
    <w:rsid w:val="00AE3A62"/>
    <w:rsid w:val="00AE483B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378"/>
    <w:rsid w:val="00AF58C5"/>
    <w:rsid w:val="00AF5933"/>
    <w:rsid w:val="00AF5A67"/>
    <w:rsid w:val="00AF6225"/>
    <w:rsid w:val="00AF6657"/>
    <w:rsid w:val="00AF6B1B"/>
    <w:rsid w:val="00AF6DCD"/>
    <w:rsid w:val="00AF7B75"/>
    <w:rsid w:val="00B0047C"/>
    <w:rsid w:val="00B00628"/>
    <w:rsid w:val="00B015B8"/>
    <w:rsid w:val="00B01663"/>
    <w:rsid w:val="00B018F4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AF0"/>
    <w:rsid w:val="00B06076"/>
    <w:rsid w:val="00B064CD"/>
    <w:rsid w:val="00B06BA9"/>
    <w:rsid w:val="00B06F4F"/>
    <w:rsid w:val="00B071F3"/>
    <w:rsid w:val="00B07C6D"/>
    <w:rsid w:val="00B10A2C"/>
    <w:rsid w:val="00B11742"/>
    <w:rsid w:val="00B11CDA"/>
    <w:rsid w:val="00B11E17"/>
    <w:rsid w:val="00B11ECF"/>
    <w:rsid w:val="00B12DCB"/>
    <w:rsid w:val="00B12E51"/>
    <w:rsid w:val="00B1320A"/>
    <w:rsid w:val="00B15542"/>
    <w:rsid w:val="00B159A0"/>
    <w:rsid w:val="00B160C0"/>
    <w:rsid w:val="00B16A5D"/>
    <w:rsid w:val="00B16FCC"/>
    <w:rsid w:val="00B172A9"/>
    <w:rsid w:val="00B174A3"/>
    <w:rsid w:val="00B17730"/>
    <w:rsid w:val="00B178AF"/>
    <w:rsid w:val="00B202F3"/>
    <w:rsid w:val="00B205CD"/>
    <w:rsid w:val="00B20C8D"/>
    <w:rsid w:val="00B20CA3"/>
    <w:rsid w:val="00B224CE"/>
    <w:rsid w:val="00B22675"/>
    <w:rsid w:val="00B22A79"/>
    <w:rsid w:val="00B231A8"/>
    <w:rsid w:val="00B2349E"/>
    <w:rsid w:val="00B2401E"/>
    <w:rsid w:val="00B24218"/>
    <w:rsid w:val="00B25B64"/>
    <w:rsid w:val="00B26F3F"/>
    <w:rsid w:val="00B27434"/>
    <w:rsid w:val="00B27A3E"/>
    <w:rsid w:val="00B30D9B"/>
    <w:rsid w:val="00B3128D"/>
    <w:rsid w:val="00B315D8"/>
    <w:rsid w:val="00B3162B"/>
    <w:rsid w:val="00B31F5F"/>
    <w:rsid w:val="00B3215A"/>
    <w:rsid w:val="00B32CD3"/>
    <w:rsid w:val="00B33144"/>
    <w:rsid w:val="00B338FC"/>
    <w:rsid w:val="00B350F0"/>
    <w:rsid w:val="00B351A2"/>
    <w:rsid w:val="00B353E5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38AF"/>
    <w:rsid w:val="00B43E58"/>
    <w:rsid w:val="00B45090"/>
    <w:rsid w:val="00B45170"/>
    <w:rsid w:val="00B4593B"/>
    <w:rsid w:val="00B45E8E"/>
    <w:rsid w:val="00B46C1F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6217"/>
    <w:rsid w:val="00B56DB0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4437"/>
    <w:rsid w:val="00B84B7A"/>
    <w:rsid w:val="00B84DE9"/>
    <w:rsid w:val="00B84F6E"/>
    <w:rsid w:val="00B85447"/>
    <w:rsid w:val="00B85EFF"/>
    <w:rsid w:val="00B86794"/>
    <w:rsid w:val="00B86D55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28F"/>
    <w:rsid w:val="00BB4371"/>
    <w:rsid w:val="00BB5AD7"/>
    <w:rsid w:val="00BB6127"/>
    <w:rsid w:val="00BB614E"/>
    <w:rsid w:val="00BB70A9"/>
    <w:rsid w:val="00BB755A"/>
    <w:rsid w:val="00BB7E98"/>
    <w:rsid w:val="00BC00B2"/>
    <w:rsid w:val="00BC05A2"/>
    <w:rsid w:val="00BC0B69"/>
    <w:rsid w:val="00BC0D15"/>
    <w:rsid w:val="00BC148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514B"/>
    <w:rsid w:val="00BD5B79"/>
    <w:rsid w:val="00BD5C28"/>
    <w:rsid w:val="00BD6E4E"/>
    <w:rsid w:val="00BD7788"/>
    <w:rsid w:val="00BE0068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C83"/>
    <w:rsid w:val="00BE5210"/>
    <w:rsid w:val="00BE5403"/>
    <w:rsid w:val="00BE5D23"/>
    <w:rsid w:val="00BE63EC"/>
    <w:rsid w:val="00BE7A63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3410"/>
    <w:rsid w:val="00C13D63"/>
    <w:rsid w:val="00C13FEF"/>
    <w:rsid w:val="00C143A4"/>
    <w:rsid w:val="00C1449D"/>
    <w:rsid w:val="00C146B7"/>
    <w:rsid w:val="00C14BEC"/>
    <w:rsid w:val="00C14DDA"/>
    <w:rsid w:val="00C1551C"/>
    <w:rsid w:val="00C171E7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B17"/>
    <w:rsid w:val="00C25B8D"/>
    <w:rsid w:val="00C266CC"/>
    <w:rsid w:val="00C26B36"/>
    <w:rsid w:val="00C2721B"/>
    <w:rsid w:val="00C31715"/>
    <w:rsid w:val="00C32303"/>
    <w:rsid w:val="00C32437"/>
    <w:rsid w:val="00C325DE"/>
    <w:rsid w:val="00C32AA9"/>
    <w:rsid w:val="00C32F7B"/>
    <w:rsid w:val="00C33A52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335F"/>
    <w:rsid w:val="00C4400D"/>
    <w:rsid w:val="00C443C7"/>
    <w:rsid w:val="00C44DAF"/>
    <w:rsid w:val="00C452FD"/>
    <w:rsid w:val="00C45CE0"/>
    <w:rsid w:val="00C462BA"/>
    <w:rsid w:val="00C46456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ADF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917"/>
    <w:rsid w:val="00C6095D"/>
    <w:rsid w:val="00C60DAD"/>
    <w:rsid w:val="00C61342"/>
    <w:rsid w:val="00C622FD"/>
    <w:rsid w:val="00C62B89"/>
    <w:rsid w:val="00C62FA3"/>
    <w:rsid w:val="00C63300"/>
    <w:rsid w:val="00C635A8"/>
    <w:rsid w:val="00C639F3"/>
    <w:rsid w:val="00C63F60"/>
    <w:rsid w:val="00C64282"/>
    <w:rsid w:val="00C65EAA"/>
    <w:rsid w:val="00C661B5"/>
    <w:rsid w:val="00C66881"/>
    <w:rsid w:val="00C6695C"/>
    <w:rsid w:val="00C70031"/>
    <w:rsid w:val="00C7027E"/>
    <w:rsid w:val="00C706F5"/>
    <w:rsid w:val="00C71328"/>
    <w:rsid w:val="00C72BFB"/>
    <w:rsid w:val="00C733E3"/>
    <w:rsid w:val="00C737F2"/>
    <w:rsid w:val="00C73CC3"/>
    <w:rsid w:val="00C73CF2"/>
    <w:rsid w:val="00C73E82"/>
    <w:rsid w:val="00C7535C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40A"/>
    <w:rsid w:val="00CA2914"/>
    <w:rsid w:val="00CA29C0"/>
    <w:rsid w:val="00CA32CF"/>
    <w:rsid w:val="00CA3819"/>
    <w:rsid w:val="00CA5851"/>
    <w:rsid w:val="00CA5EAA"/>
    <w:rsid w:val="00CA63E3"/>
    <w:rsid w:val="00CA689A"/>
    <w:rsid w:val="00CA702F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150"/>
    <w:rsid w:val="00CB3289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DB9"/>
    <w:rsid w:val="00CB71DA"/>
    <w:rsid w:val="00CB72B7"/>
    <w:rsid w:val="00CB77CA"/>
    <w:rsid w:val="00CC0A51"/>
    <w:rsid w:val="00CC0B1B"/>
    <w:rsid w:val="00CC0E34"/>
    <w:rsid w:val="00CC1811"/>
    <w:rsid w:val="00CC1DE3"/>
    <w:rsid w:val="00CC35D0"/>
    <w:rsid w:val="00CC3766"/>
    <w:rsid w:val="00CC454F"/>
    <w:rsid w:val="00CC4D18"/>
    <w:rsid w:val="00CC5011"/>
    <w:rsid w:val="00CC506A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A16"/>
    <w:rsid w:val="00CD7548"/>
    <w:rsid w:val="00CD7CA6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47A1"/>
    <w:rsid w:val="00CF485A"/>
    <w:rsid w:val="00CF4973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3FEC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E5F"/>
    <w:rsid w:val="00D26266"/>
    <w:rsid w:val="00D263AF"/>
    <w:rsid w:val="00D2643C"/>
    <w:rsid w:val="00D27B00"/>
    <w:rsid w:val="00D27E06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5025C"/>
    <w:rsid w:val="00D502B1"/>
    <w:rsid w:val="00D50507"/>
    <w:rsid w:val="00D5207D"/>
    <w:rsid w:val="00D52799"/>
    <w:rsid w:val="00D54091"/>
    <w:rsid w:val="00D541C8"/>
    <w:rsid w:val="00D54456"/>
    <w:rsid w:val="00D547D0"/>
    <w:rsid w:val="00D54886"/>
    <w:rsid w:val="00D54E95"/>
    <w:rsid w:val="00D56121"/>
    <w:rsid w:val="00D5625D"/>
    <w:rsid w:val="00D565E9"/>
    <w:rsid w:val="00D56B47"/>
    <w:rsid w:val="00D57049"/>
    <w:rsid w:val="00D57B27"/>
    <w:rsid w:val="00D57CF2"/>
    <w:rsid w:val="00D57FD3"/>
    <w:rsid w:val="00D620F5"/>
    <w:rsid w:val="00D62A09"/>
    <w:rsid w:val="00D63414"/>
    <w:rsid w:val="00D636C7"/>
    <w:rsid w:val="00D6386A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DD9"/>
    <w:rsid w:val="00D97F47"/>
    <w:rsid w:val="00DA1729"/>
    <w:rsid w:val="00DA1CE7"/>
    <w:rsid w:val="00DA1EF1"/>
    <w:rsid w:val="00DA2692"/>
    <w:rsid w:val="00DA3292"/>
    <w:rsid w:val="00DA37A1"/>
    <w:rsid w:val="00DA3BFD"/>
    <w:rsid w:val="00DA4281"/>
    <w:rsid w:val="00DA42E4"/>
    <w:rsid w:val="00DA4C3A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419C"/>
    <w:rsid w:val="00DC442A"/>
    <w:rsid w:val="00DC4D83"/>
    <w:rsid w:val="00DC564E"/>
    <w:rsid w:val="00DC5C75"/>
    <w:rsid w:val="00DC6F1C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DF7A0E"/>
    <w:rsid w:val="00E00B3F"/>
    <w:rsid w:val="00E01B5A"/>
    <w:rsid w:val="00E01D2C"/>
    <w:rsid w:val="00E01F40"/>
    <w:rsid w:val="00E0295B"/>
    <w:rsid w:val="00E02FCE"/>
    <w:rsid w:val="00E036E3"/>
    <w:rsid w:val="00E03A38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BCD"/>
    <w:rsid w:val="00E14CF6"/>
    <w:rsid w:val="00E157A7"/>
    <w:rsid w:val="00E15944"/>
    <w:rsid w:val="00E1594D"/>
    <w:rsid w:val="00E15E93"/>
    <w:rsid w:val="00E16483"/>
    <w:rsid w:val="00E1649D"/>
    <w:rsid w:val="00E175CB"/>
    <w:rsid w:val="00E1778B"/>
    <w:rsid w:val="00E1791B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44"/>
    <w:rsid w:val="00E241F4"/>
    <w:rsid w:val="00E242E5"/>
    <w:rsid w:val="00E2666B"/>
    <w:rsid w:val="00E27E3D"/>
    <w:rsid w:val="00E27E82"/>
    <w:rsid w:val="00E3050A"/>
    <w:rsid w:val="00E31332"/>
    <w:rsid w:val="00E3137F"/>
    <w:rsid w:val="00E32D10"/>
    <w:rsid w:val="00E32DE2"/>
    <w:rsid w:val="00E33100"/>
    <w:rsid w:val="00E33565"/>
    <w:rsid w:val="00E339BC"/>
    <w:rsid w:val="00E33F91"/>
    <w:rsid w:val="00E35CA0"/>
    <w:rsid w:val="00E35D92"/>
    <w:rsid w:val="00E36503"/>
    <w:rsid w:val="00E367C3"/>
    <w:rsid w:val="00E36CE0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6BEE"/>
    <w:rsid w:val="00E471FB"/>
    <w:rsid w:val="00E47774"/>
    <w:rsid w:val="00E47C9A"/>
    <w:rsid w:val="00E47CDE"/>
    <w:rsid w:val="00E50208"/>
    <w:rsid w:val="00E50C13"/>
    <w:rsid w:val="00E51185"/>
    <w:rsid w:val="00E515A2"/>
    <w:rsid w:val="00E51B42"/>
    <w:rsid w:val="00E52335"/>
    <w:rsid w:val="00E52DBE"/>
    <w:rsid w:val="00E53E79"/>
    <w:rsid w:val="00E54414"/>
    <w:rsid w:val="00E546BF"/>
    <w:rsid w:val="00E55E67"/>
    <w:rsid w:val="00E5621C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43E1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21E3"/>
    <w:rsid w:val="00E734F9"/>
    <w:rsid w:val="00E736BE"/>
    <w:rsid w:val="00E73903"/>
    <w:rsid w:val="00E73B05"/>
    <w:rsid w:val="00E73DF3"/>
    <w:rsid w:val="00E7412E"/>
    <w:rsid w:val="00E7477C"/>
    <w:rsid w:val="00E74EF0"/>
    <w:rsid w:val="00E75287"/>
    <w:rsid w:val="00E7590F"/>
    <w:rsid w:val="00E75E86"/>
    <w:rsid w:val="00E7719B"/>
    <w:rsid w:val="00E77381"/>
    <w:rsid w:val="00E80501"/>
    <w:rsid w:val="00E815BB"/>
    <w:rsid w:val="00E816F1"/>
    <w:rsid w:val="00E8197C"/>
    <w:rsid w:val="00E81B88"/>
    <w:rsid w:val="00E83C76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B0628"/>
    <w:rsid w:val="00EB0F99"/>
    <w:rsid w:val="00EB149F"/>
    <w:rsid w:val="00EB2BD9"/>
    <w:rsid w:val="00EB30D1"/>
    <w:rsid w:val="00EB3CD5"/>
    <w:rsid w:val="00EB42F1"/>
    <w:rsid w:val="00EB440C"/>
    <w:rsid w:val="00EB4486"/>
    <w:rsid w:val="00EB454F"/>
    <w:rsid w:val="00EB4A7B"/>
    <w:rsid w:val="00EB4EFF"/>
    <w:rsid w:val="00EB5036"/>
    <w:rsid w:val="00EB5CAB"/>
    <w:rsid w:val="00EB5DF7"/>
    <w:rsid w:val="00EB6025"/>
    <w:rsid w:val="00EB6F14"/>
    <w:rsid w:val="00EC0147"/>
    <w:rsid w:val="00EC05C4"/>
    <w:rsid w:val="00EC0A9E"/>
    <w:rsid w:val="00EC11F8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541F"/>
    <w:rsid w:val="00EC55E7"/>
    <w:rsid w:val="00EC6573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6A8"/>
    <w:rsid w:val="00EE2A32"/>
    <w:rsid w:val="00EE2A9A"/>
    <w:rsid w:val="00EE328F"/>
    <w:rsid w:val="00EE3DF2"/>
    <w:rsid w:val="00EE42F1"/>
    <w:rsid w:val="00EE4512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F3"/>
    <w:rsid w:val="00EF4D07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7C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74B5"/>
    <w:rsid w:val="00F478C9"/>
    <w:rsid w:val="00F47DF5"/>
    <w:rsid w:val="00F5062E"/>
    <w:rsid w:val="00F510C2"/>
    <w:rsid w:val="00F51637"/>
    <w:rsid w:val="00F51E63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20FC"/>
    <w:rsid w:val="00F629ED"/>
    <w:rsid w:val="00F633A2"/>
    <w:rsid w:val="00F63469"/>
    <w:rsid w:val="00F63A4D"/>
    <w:rsid w:val="00F63D1C"/>
    <w:rsid w:val="00F63FC1"/>
    <w:rsid w:val="00F645AC"/>
    <w:rsid w:val="00F647B2"/>
    <w:rsid w:val="00F65490"/>
    <w:rsid w:val="00F65C69"/>
    <w:rsid w:val="00F66398"/>
    <w:rsid w:val="00F66730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4D4"/>
    <w:rsid w:val="00F93E05"/>
    <w:rsid w:val="00F93E3F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C017F"/>
    <w:rsid w:val="00FC02E1"/>
    <w:rsid w:val="00FC0311"/>
    <w:rsid w:val="00FC2779"/>
    <w:rsid w:val="00FC4050"/>
    <w:rsid w:val="00FC4CD8"/>
    <w:rsid w:val="00FC5140"/>
    <w:rsid w:val="00FC5628"/>
    <w:rsid w:val="00FC5CD7"/>
    <w:rsid w:val="00FC5EE0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30C3"/>
    <w:rsid w:val="00FD3820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FAD"/>
    <w:rsid w:val="00FE671A"/>
    <w:rsid w:val="00FE6F3C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872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qFormat/>
    <w:rsid w:val="00242833"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Char"/>
    <w:autoRedefine/>
    <w:qFormat/>
    <w:rsid w:val="0099230E"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Char"/>
    <w:autoRedefine/>
    <w:qFormat/>
    <w:rsid w:val="00900BF6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Char"/>
    <w:autoRedefine/>
    <w:qFormat/>
    <w:rsid w:val="00E87CFA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Char"/>
    <w:autoRedefine/>
    <w:qFormat/>
    <w:rsid w:val="006262FB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Char"/>
    <w:qFormat/>
    <w:rsid w:val="00B62F09"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42833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Char">
    <w:name w:val="标题 2 Char"/>
    <w:basedOn w:val="a1"/>
    <w:link w:val="2"/>
    <w:rsid w:val="0099230E"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Char">
    <w:name w:val="标题 3 Char"/>
    <w:basedOn w:val="a1"/>
    <w:link w:val="3"/>
    <w:qFormat/>
    <w:rsid w:val="00900BF6"/>
    <w:rPr>
      <w:rFonts w:ascii="宋体" w:eastAsia="幼圆" w:hAnsi="Times New Roman"/>
      <w:b/>
      <w:snapToGrid w:val="0"/>
      <w:sz w:val="30"/>
      <w:szCs w:val="24"/>
    </w:rPr>
  </w:style>
  <w:style w:type="character" w:customStyle="1" w:styleId="5Char">
    <w:name w:val="标题 5 Char"/>
    <w:basedOn w:val="a1"/>
    <w:link w:val="5"/>
    <w:rsid w:val="00187404"/>
    <w:rPr>
      <w:rFonts w:ascii="宋体" w:eastAsia="幼圆" w:hAnsi="Times New Roman"/>
      <w:b/>
      <w:snapToGrid w:val="0"/>
      <w:color w:val="000000"/>
      <w:sz w:val="24"/>
    </w:rPr>
  </w:style>
  <w:style w:type="paragraph" w:styleId="a0">
    <w:name w:val="Title"/>
    <w:basedOn w:val="a"/>
    <w:next w:val="a"/>
    <w:link w:val="Char"/>
    <w:uiPriority w:val="10"/>
    <w:qFormat/>
    <w:rsid w:val="0018740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1874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qFormat/>
    <w:rsid w:val="00E87CFA"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Char">
    <w:name w:val="标题 6 Char"/>
    <w:basedOn w:val="a1"/>
    <w:link w:val="6"/>
    <w:rsid w:val="00B62F09"/>
    <w:rPr>
      <w:rFonts w:ascii="宋体" w:hAnsi="Times New Roman"/>
      <w:b/>
      <w:snapToGrid w:val="0"/>
      <w:sz w:val="21"/>
    </w:rPr>
  </w:style>
  <w:style w:type="paragraph" w:styleId="a4">
    <w:name w:val="List Paragraph"/>
    <w:basedOn w:val="a"/>
    <w:uiPriority w:val="34"/>
    <w:qFormat/>
    <w:rsid w:val="0098381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BD514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D514B"/>
    <w:rPr>
      <w:kern w:val="2"/>
      <w:sz w:val="18"/>
      <w:szCs w:val="18"/>
    </w:rPr>
  </w:style>
  <w:style w:type="paragraph" w:customStyle="1" w:styleId="a7">
    <w:name w:val="封面标题"/>
    <w:basedOn w:val="a"/>
    <w:link w:val="Char2"/>
    <w:qFormat/>
    <w:rsid w:val="00BD514B"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table" w:styleId="a8">
    <w:name w:val="Table Grid"/>
    <w:basedOn w:val="a2"/>
    <w:uiPriority w:val="59"/>
    <w:rsid w:val="00BD51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封面标题 Char"/>
    <w:basedOn w:val="a1"/>
    <w:link w:val="a7"/>
    <w:rsid w:val="00BD514B"/>
    <w:rPr>
      <w:rFonts w:ascii="黑体" w:eastAsia="黑体"/>
      <w:b/>
      <w:kern w:val="2"/>
      <w:sz w:val="84"/>
      <w:szCs w:val="84"/>
    </w:rPr>
  </w:style>
  <w:style w:type="paragraph" w:styleId="a9">
    <w:name w:val="Document Map"/>
    <w:basedOn w:val="a"/>
    <w:link w:val="Char3"/>
    <w:uiPriority w:val="99"/>
    <w:semiHidden/>
    <w:unhideWhenUsed/>
    <w:rsid w:val="001F17E0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1F17E0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22742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22742"/>
  </w:style>
  <w:style w:type="character" w:styleId="aa">
    <w:name w:val="Hyperlink"/>
    <w:basedOn w:val="a1"/>
    <w:uiPriority w:val="99"/>
    <w:unhideWhenUsed/>
    <w:rsid w:val="00922742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922742"/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922742"/>
    <w:rPr>
      <w:kern w:val="2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C1482"/>
    <w:rPr>
      <w:rFonts w:ascii="Cambria" w:eastAsia="黑体" w:hAnsi="Cambria"/>
      <w:sz w:val="20"/>
      <w:szCs w:val="20"/>
    </w:rPr>
  </w:style>
  <w:style w:type="paragraph" w:styleId="ad">
    <w:name w:val="footnote text"/>
    <w:basedOn w:val="a"/>
    <w:link w:val="Char5"/>
    <w:uiPriority w:val="99"/>
    <w:semiHidden/>
    <w:unhideWhenUsed/>
    <w:rsid w:val="007A414E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1"/>
    <w:link w:val="ad"/>
    <w:uiPriority w:val="99"/>
    <w:semiHidden/>
    <w:rsid w:val="007A414E"/>
    <w:rPr>
      <w:kern w:val="2"/>
      <w:sz w:val="18"/>
      <w:szCs w:val="18"/>
    </w:rPr>
  </w:style>
  <w:style w:type="character" w:styleId="ae">
    <w:name w:val="footnote reference"/>
    <w:basedOn w:val="a1"/>
    <w:uiPriority w:val="99"/>
    <w:semiHidden/>
    <w:unhideWhenUsed/>
    <w:rsid w:val="007A414E"/>
    <w:rPr>
      <w:vertAlign w:val="superscript"/>
    </w:rPr>
  </w:style>
  <w:style w:type="paragraph" w:styleId="20">
    <w:name w:val="toc 2"/>
    <w:basedOn w:val="a"/>
    <w:next w:val="a"/>
    <w:autoRedefine/>
    <w:uiPriority w:val="39"/>
    <w:unhideWhenUsed/>
    <w:qFormat/>
    <w:rsid w:val="00B91F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91F6C"/>
    <w:pPr>
      <w:ind w:leftChars="400" w:left="840"/>
    </w:pPr>
  </w:style>
  <w:style w:type="table" w:customStyle="1" w:styleId="-11">
    <w:name w:val="浅色底纹 - 强调文字颜色 11"/>
    <w:basedOn w:val="a2"/>
    <w:uiPriority w:val="60"/>
    <w:rsid w:val="00C33A5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0">
    <w:name w:val="toc 4"/>
    <w:basedOn w:val="a"/>
    <w:next w:val="a"/>
    <w:autoRedefine/>
    <w:uiPriority w:val="39"/>
    <w:unhideWhenUsed/>
    <w:rsid w:val="00D64301"/>
    <w:pPr>
      <w:spacing w:line="240" w:lineRule="auto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64301"/>
    <w:pPr>
      <w:spacing w:line="240" w:lineRule="auto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D64301"/>
    <w:pPr>
      <w:spacing w:line="240" w:lineRule="auto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64301"/>
    <w:pPr>
      <w:spacing w:line="240" w:lineRule="auto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64301"/>
    <w:pPr>
      <w:spacing w:line="240" w:lineRule="auto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64301"/>
    <w:pPr>
      <w:spacing w:line="240" w:lineRule="auto"/>
      <w:ind w:leftChars="1600" w:left="3360"/>
    </w:pPr>
  </w:style>
  <w:style w:type="paragraph" w:customStyle="1" w:styleId="MMTopic1">
    <w:name w:val="MM Topic 1"/>
    <w:basedOn w:val="1"/>
    <w:link w:val="MMTopic1Char"/>
    <w:rsid w:val="00F35045"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Char"/>
    <w:link w:val="MMTopic1"/>
    <w:rsid w:val="00F35045"/>
    <w:rPr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Char"/>
    <w:link w:val="MMTopic2"/>
    <w:rsid w:val="00F35045"/>
    <w:rPr>
      <w:rFonts w:ascii="Cambria" w:hAnsi="Cambria"/>
      <w:bCs/>
      <w:kern w:val="2"/>
      <w:szCs w:val="32"/>
    </w:rPr>
  </w:style>
  <w:style w:type="paragraph" w:customStyle="1" w:styleId="MMTopic3">
    <w:name w:val="MM Topic 3"/>
    <w:basedOn w:val="3"/>
    <w:link w:val="MMTopic3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Char"/>
    <w:link w:val="MMTopic3"/>
    <w:rsid w:val="00F35045"/>
    <w:rPr>
      <w:bCs/>
      <w:kern w:val="2"/>
      <w:szCs w:val="32"/>
    </w:rPr>
  </w:style>
  <w:style w:type="paragraph" w:customStyle="1" w:styleId="MMTopic4">
    <w:name w:val="MM Topic 4"/>
    <w:basedOn w:val="4"/>
    <w:link w:val="MMTopic4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Char"/>
    <w:link w:val="MMTopic4"/>
    <w:rsid w:val="00F35045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Char"/>
    <w:link w:val="MMTopic5"/>
    <w:rsid w:val="00F35045"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rsid w:val="00F35045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Char"/>
    <w:link w:val="MMTopic6"/>
    <w:rsid w:val="00F35045"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character" w:styleId="af">
    <w:name w:val="Strong"/>
    <w:basedOn w:val="a1"/>
    <w:uiPriority w:val="22"/>
    <w:qFormat/>
    <w:rsid w:val="00D164EC"/>
    <w:rPr>
      <w:b/>
      <w:bCs/>
    </w:rPr>
  </w:style>
  <w:style w:type="table" w:customStyle="1" w:styleId="11">
    <w:name w:val="浅色底纹1"/>
    <w:basedOn w:val="a2"/>
    <w:uiPriority w:val="60"/>
    <w:rsid w:val="00FE315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Normal Indent"/>
    <w:basedOn w:val="a"/>
    <w:autoRedefine/>
    <w:semiHidden/>
    <w:rsid w:val="009A192E"/>
    <w:pPr>
      <w:ind w:firstLineChars="200" w:firstLine="420"/>
    </w:pPr>
    <w:rPr>
      <w:rFonts w:ascii="Arial" w:hAnsi="Arial"/>
      <w:szCs w:val="20"/>
    </w:rPr>
  </w:style>
  <w:style w:type="character" w:customStyle="1" w:styleId="apple-style-span">
    <w:name w:val="apple-style-span"/>
    <w:basedOn w:val="a1"/>
    <w:rsid w:val="00332564"/>
  </w:style>
  <w:style w:type="table" w:styleId="-5">
    <w:name w:val="Light List Accent 5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2">
    <w:name w:val="浅色列表 - 强调文字颜色 12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浅色底纹2"/>
    <w:basedOn w:val="a2"/>
    <w:uiPriority w:val="60"/>
    <w:rsid w:val="008650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1">
    <w:name w:val="No Spacing"/>
    <w:link w:val="Char6"/>
    <w:uiPriority w:val="1"/>
    <w:qFormat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6">
    <w:name w:val="无间隔 Char"/>
    <w:basedOn w:val="a1"/>
    <w:link w:val="af1"/>
    <w:uiPriority w:val="1"/>
    <w:rsid w:val="0007185B"/>
    <w:rPr>
      <w:rFonts w:asciiTheme="minorHAnsi" w:eastAsiaTheme="minorEastAsia" w:hAnsiTheme="minorHAnsi" w:cstheme="minorBidi"/>
      <w:sz w:val="22"/>
      <w:szCs w:val="22"/>
    </w:rPr>
  </w:style>
  <w:style w:type="character" w:styleId="af2">
    <w:name w:val="Emphasis"/>
    <w:basedOn w:val="a1"/>
    <w:uiPriority w:val="20"/>
    <w:qFormat/>
    <w:rsid w:val="00270E7F"/>
    <w:rPr>
      <w:i/>
      <w:iCs/>
    </w:rPr>
  </w:style>
  <w:style w:type="table" w:customStyle="1" w:styleId="12">
    <w:name w:val="浅色列表1"/>
    <w:basedOn w:val="a2"/>
    <w:uiPriority w:val="61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sid w:val="00CD2E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3">
    <w:name w:val="浅色网格1"/>
    <w:basedOn w:val="a2"/>
    <w:uiPriority w:val="62"/>
    <w:rsid w:val="00CD2E4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a1"/>
    <w:rsid w:val="001826E3"/>
  </w:style>
  <w:style w:type="paragraph" w:customStyle="1" w:styleId="Heading1">
    <w:name w:val="Heading 1"/>
    <w:basedOn w:val="a"/>
    <w:autoRedefine/>
    <w:rsid w:val="00231BE3"/>
    <w:pPr>
      <w:numPr>
        <w:numId w:val="19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Heading2">
    <w:name w:val="Heading 2"/>
    <w:basedOn w:val="a0"/>
    <w:autoRedefine/>
    <w:rsid w:val="00231BE3"/>
    <w:pPr>
      <w:numPr>
        <w:ilvl w:val="1"/>
        <w:numId w:val="19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kern w:val="0"/>
      <w:szCs w:val="24"/>
    </w:rPr>
  </w:style>
  <w:style w:type="paragraph" w:customStyle="1" w:styleId="Heading3">
    <w:name w:val="Heading 3"/>
    <w:basedOn w:val="Heading2"/>
    <w:autoRedefine/>
    <w:rsid w:val="00231BE3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Heading4">
    <w:name w:val="Heading 4"/>
    <w:basedOn w:val="Heading2"/>
    <w:autoRedefine/>
    <w:rsid w:val="00231BE3"/>
    <w:pPr>
      <w:numPr>
        <w:ilvl w:val="3"/>
      </w:numPr>
      <w:outlineLvl w:val="3"/>
    </w:pPr>
    <w:rPr>
      <w:sz w:val="28"/>
    </w:rPr>
  </w:style>
  <w:style w:type="paragraph" w:customStyle="1" w:styleId="Heading5">
    <w:name w:val="Heading 5"/>
    <w:basedOn w:val="Heading2"/>
    <w:autoRedefine/>
    <w:rsid w:val="00231BE3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paragraph" w:styleId="HTML">
    <w:name w:val="HTML Preformatted"/>
    <w:basedOn w:val="a"/>
    <w:link w:val="HTMLChar"/>
    <w:uiPriority w:val="99"/>
    <w:unhideWhenUsed/>
    <w:rsid w:val="0072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720544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595163"/>
    <w:rPr>
      <w:rFonts w:ascii="宋体" w:eastAsia="宋体" w:hAnsi="宋体" w:cs="宋体"/>
      <w:sz w:val="24"/>
      <w:szCs w:val="24"/>
    </w:rPr>
  </w:style>
  <w:style w:type="character" w:customStyle="1" w:styleId="p-name">
    <w:name w:val="p-name"/>
    <w:basedOn w:val="a1"/>
    <w:rsid w:val="00791AC0"/>
  </w:style>
  <w:style w:type="character" w:customStyle="1" w:styleId="p-str">
    <w:name w:val="p-str"/>
    <w:basedOn w:val="a1"/>
    <w:rsid w:val="00791AC0"/>
  </w:style>
  <w:style w:type="character" w:customStyle="1" w:styleId="string">
    <w:name w:val="string"/>
    <w:basedOn w:val="a1"/>
    <w:rsid w:val="00791A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9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7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7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8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4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72671-AA29-45D2-8194-64697922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模板2.dotx</Template>
  <TotalTime>337</TotalTime>
  <Pages>18</Pages>
  <Words>1440</Words>
  <Characters>8211</Characters>
  <Application>Microsoft Office Word</Application>
  <DocSecurity>0</DocSecurity>
  <Lines>68</Lines>
  <Paragraphs>19</Paragraphs>
  <ScaleCrop>false</ScaleCrop>
  <Company>Toshiba</Company>
  <LinksUpToDate>false</LinksUpToDate>
  <CharactersWithSpaces>9632</CharactersWithSpaces>
  <SharedDoc>false</SharedDoc>
  <HLinks>
    <vt:vector size="126" baseType="variant"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_Toc314477593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_Toc314477592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_Toc314477591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_Toc314477590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_Toc314477589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_Toc314477588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_Toc314477587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_Toc314477586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_Toc314477585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_Toc314477584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_Toc314477583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_Toc314477582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_Toc314477581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_Toc314477580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_Toc314477579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_Toc314477578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_Toc314477577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_Toc314477576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_Toc314477575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_Toc314477574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_Toc314477573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Administrator</cp:lastModifiedBy>
  <cp:revision>132</cp:revision>
  <dcterms:created xsi:type="dcterms:W3CDTF">2016-07-22T04:04:00Z</dcterms:created>
  <dcterms:modified xsi:type="dcterms:W3CDTF">2017-02-28T03:39:00Z</dcterms:modified>
</cp:coreProperties>
</file>