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60CC1" w14:textId="77777777" w:rsidR="00C71906" w:rsidRPr="00376F02" w:rsidRDefault="00C71906">
      <w:pPr>
        <w:jc w:val="left"/>
        <w:rPr>
          <w:rFonts w:ascii="黑体" w:eastAsia="黑体" w:hAnsi="黑体"/>
          <w:sz w:val="52"/>
          <w:szCs w:val="52"/>
          <w:u w:val="single"/>
        </w:rPr>
      </w:pPr>
    </w:p>
    <w:p w14:paraId="18C42D6B" w14:textId="77777777" w:rsidR="00C71906" w:rsidRDefault="00C71906">
      <w:pPr>
        <w:jc w:val="left"/>
        <w:rPr>
          <w:rFonts w:ascii="黑体" w:eastAsia="黑体" w:hAnsi="黑体"/>
          <w:sz w:val="52"/>
          <w:szCs w:val="52"/>
        </w:rPr>
      </w:pPr>
    </w:p>
    <w:p w14:paraId="390F2B87" w14:textId="77777777" w:rsidR="00C71906" w:rsidRDefault="00C71906">
      <w:pPr>
        <w:jc w:val="left"/>
        <w:rPr>
          <w:rFonts w:ascii="黑体" w:eastAsia="黑体" w:hAnsi="黑体"/>
          <w:sz w:val="52"/>
          <w:szCs w:val="52"/>
        </w:rPr>
      </w:pPr>
    </w:p>
    <w:p w14:paraId="1605A2BA" w14:textId="77777777" w:rsidR="00C71906" w:rsidRDefault="00376F02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XXXX</w:t>
      </w:r>
      <w:r w:rsidR="00E554CF">
        <w:rPr>
          <w:rFonts w:ascii="黑体" w:eastAsia="黑体" w:hAnsi="黑体" w:hint="eastAsia"/>
          <w:b/>
          <w:bCs/>
          <w:sz w:val="52"/>
          <w:szCs w:val="52"/>
        </w:rPr>
        <w:t>微</w:t>
      </w:r>
      <w:r w:rsidR="00E554CF">
        <w:rPr>
          <w:rFonts w:ascii="黑体" w:eastAsia="黑体" w:hAnsi="黑体"/>
          <w:b/>
          <w:bCs/>
          <w:sz w:val="52"/>
          <w:szCs w:val="52"/>
        </w:rPr>
        <w:t>服务</w:t>
      </w:r>
    </w:p>
    <w:p w14:paraId="71407463" w14:textId="77777777" w:rsidR="00C71906" w:rsidRDefault="00E554C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微服务设计文档</w:t>
      </w:r>
    </w:p>
    <w:p w14:paraId="50BDEA5B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20D49095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15BB70B5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52DF9BA8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676355F1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68E4FD8D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33E005DB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344D7129" w14:textId="77777777" w:rsidR="00C71906" w:rsidRDefault="00C71906">
      <w:pPr>
        <w:jc w:val="center"/>
        <w:rPr>
          <w:rFonts w:ascii="黑体" w:eastAsia="黑体" w:hAnsi="黑体"/>
          <w:sz w:val="36"/>
          <w:szCs w:val="36"/>
        </w:rPr>
      </w:pPr>
    </w:p>
    <w:tbl>
      <w:tblPr>
        <w:tblStyle w:val="af6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4770"/>
        <w:gridCol w:w="1380"/>
        <w:gridCol w:w="1251"/>
      </w:tblGrid>
      <w:tr w:rsidR="00C71906" w14:paraId="37DBD378" w14:textId="77777777">
        <w:trPr>
          <w:trHeight w:val="651"/>
        </w:trPr>
        <w:tc>
          <w:tcPr>
            <w:tcW w:w="1119" w:type="dxa"/>
            <w:shd w:val="clear" w:color="auto" w:fill="EEECE1" w:themeFill="background2"/>
          </w:tcPr>
          <w:p w14:paraId="19FAFA21" w14:textId="77777777" w:rsidR="00C71906" w:rsidRDefault="00E55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4770" w:type="dxa"/>
            <w:shd w:val="clear" w:color="auto" w:fill="EEECE1" w:themeFill="background2"/>
          </w:tcPr>
          <w:p w14:paraId="4C5A7B5C" w14:textId="77777777" w:rsidR="00C71906" w:rsidRDefault="00E55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更新内容</w:t>
            </w:r>
          </w:p>
        </w:tc>
        <w:tc>
          <w:tcPr>
            <w:tcW w:w="1380" w:type="dxa"/>
            <w:shd w:val="clear" w:color="auto" w:fill="EEECE1" w:themeFill="background2"/>
          </w:tcPr>
          <w:p w14:paraId="463B5B2D" w14:textId="77777777" w:rsidR="00C71906" w:rsidRDefault="00E55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1251" w:type="dxa"/>
            <w:shd w:val="clear" w:color="auto" w:fill="EEECE1" w:themeFill="background2"/>
          </w:tcPr>
          <w:p w14:paraId="6E25B69F" w14:textId="77777777" w:rsidR="00C71906" w:rsidRDefault="00E55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作者</w:t>
            </w:r>
          </w:p>
        </w:tc>
      </w:tr>
      <w:tr w:rsidR="00C71906" w14:paraId="2BF9FBC1" w14:textId="77777777">
        <w:trPr>
          <w:trHeight w:val="678"/>
        </w:trPr>
        <w:tc>
          <w:tcPr>
            <w:tcW w:w="1119" w:type="dxa"/>
            <w:vAlign w:val="center"/>
          </w:tcPr>
          <w:p w14:paraId="074C770B" w14:textId="77777777" w:rsidR="00C71906" w:rsidRDefault="00E554CF">
            <w:pPr>
              <w:jc w:val="center"/>
            </w:pPr>
            <w:r>
              <w:t>v 0.1</w:t>
            </w:r>
          </w:p>
        </w:tc>
        <w:tc>
          <w:tcPr>
            <w:tcW w:w="4770" w:type="dxa"/>
            <w:vAlign w:val="center"/>
          </w:tcPr>
          <w:p w14:paraId="1B7F894F" w14:textId="77777777" w:rsidR="00C71906" w:rsidRDefault="00C71906">
            <w:pPr>
              <w:jc w:val="left"/>
            </w:pPr>
          </w:p>
        </w:tc>
        <w:tc>
          <w:tcPr>
            <w:tcW w:w="1380" w:type="dxa"/>
            <w:vAlign w:val="center"/>
          </w:tcPr>
          <w:p w14:paraId="06C36AE7" w14:textId="77777777" w:rsidR="00C71906" w:rsidRDefault="00C71906">
            <w:pPr>
              <w:jc w:val="center"/>
            </w:pPr>
          </w:p>
        </w:tc>
        <w:tc>
          <w:tcPr>
            <w:tcW w:w="1251" w:type="dxa"/>
            <w:vAlign w:val="center"/>
          </w:tcPr>
          <w:p w14:paraId="11E8D32C" w14:textId="77777777" w:rsidR="00C71906" w:rsidRDefault="00C71906">
            <w:pPr>
              <w:jc w:val="center"/>
            </w:pPr>
          </w:p>
        </w:tc>
      </w:tr>
      <w:tr w:rsidR="00376F02" w14:paraId="758C93A5" w14:textId="77777777">
        <w:trPr>
          <w:trHeight w:val="678"/>
        </w:trPr>
        <w:tc>
          <w:tcPr>
            <w:tcW w:w="1119" w:type="dxa"/>
            <w:vAlign w:val="center"/>
          </w:tcPr>
          <w:p w14:paraId="303BDA81" w14:textId="77777777" w:rsidR="00376F02" w:rsidRDefault="00376F02">
            <w:pPr>
              <w:jc w:val="center"/>
            </w:pPr>
          </w:p>
        </w:tc>
        <w:tc>
          <w:tcPr>
            <w:tcW w:w="4770" w:type="dxa"/>
            <w:vAlign w:val="center"/>
          </w:tcPr>
          <w:p w14:paraId="033A53F8" w14:textId="77777777" w:rsidR="00376F02" w:rsidRDefault="00376F02">
            <w:pPr>
              <w:jc w:val="left"/>
            </w:pPr>
          </w:p>
        </w:tc>
        <w:tc>
          <w:tcPr>
            <w:tcW w:w="1380" w:type="dxa"/>
            <w:vAlign w:val="center"/>
          </w:tcPr>
          <w:p w14:paraId="6FB4010C" w14:textId="77777777" w:rsidR="00376F02" w:rsidRDefault="00376F02">
            <w:pPr>
              <w:jc w:val="center"/>
            </w:pPr>
          </w:p>
        </w:tc>
        <w:tc>
          <w:tcPr>
            <w:tcW w:w="1251" w:type="dxa"/>
            <w:vAlign w:val="center"/>
          </w:tcPr>
          <w:p w14:paraId="67990CCA" w14:textId="77777777" w:rsidR="00376F02" w:rsidRDefault="00376F02">
            <w:pPr>
              <w:jc w:val="center"/>
            </w:pPr>
          </w:p>
        </w:tc>
      </w:tr>
      <w:tr w:rsidR="00376F02" w14:paraId="46DF1846" w14:textId="77777777">
        <w:trPr>
          <w:trHeight w:val="678"/>
        </w:trPr>
        <w:tc>
          <w:tcPr>
            <w:tcW w:w="1119" w:type="dxa"/>
            <w:vAlign w:val="center"/>
          </w:tcPr>
          <w:p w14:paraId="2D092138" w14:textId="77777777" w:rsidR="00376F02" w:rsidRDefault="00376F02">
            <w:pPr>
              <w:jc w:val="center"/>
            </w:pPr>
          </w:p>
        </w:tc>
        <w:tc>
          <w:tcPr>
            <w:tcW w:w="4770" w:type="dxa"/>
            <w:vAlign w:val="center"/>
          </w:tcPr>
          <w:p w14:paraId="524C39FC" w14:textId="77777777" w:rsidR="00376F02" w:rsidRDefault="00376F02">
            <w:pPr>
              <w:jc w:val="left"/>
            </w:pPr>
          </w:p>
        </w:tc>
        <w:tc>
          <w:tcPr>
            <w:tcW w:w="1380" w:type="dxa"/>
            <w:vAlign w:val="center"/>
          </w:tcPr>
          <w:p w14:paraId="51594DD1" w14:textId="77777777" w:rsidR="00376F02" w:rsidRDefault="00376F02">
            <w:pPr>
              <w:jc w:val="center"/>
            </w:pPr>
          </w:p>
        </w:tc>
        <w:tc>
          <w:tcPr>
            <w:tcW w:w="1251" w:type="dxa"/>
            <w:vAlign w:val="center"/>
          </w:tcPr>
          <w:p w14:paraId="6A0B1986" w14:textId="77777777" w:rsidR="00376F02" w:rsidRDefault="00376F02">
            <w:pPr>
              <w:jc w:val="center"/>
            </w:pPr>
          </w:p>
        </w:tc>
      </w:tr>
    </w:tbl>
    <w:p w14:paraId="77B31329" w14:textId="77777777" w:rsidR="00C71906" w:rsidRDefault="00C71906"/>
    <w:p w14:paraId="2BF31504" w14:textId="77777777" w:rsidR="00C71906" w:rsidRDefault="00C71906"/>
    <w:p w14:paraId="2779FD84" w14:textId="77777777" w:rsidR="00C71906" w:rsidRDefault="00C71906"/>
    <w:p w14:paraId="0DFF7A3D" w14:textId="77777777" w:rsidR="00C71906" w:rsidRDefault="00C71906"/>
    <w:p w14:paraId="1D011C00" w14:textId="77777777" w:rsidR="00C71906" w:rsidRDefault="00C71906"/>
    <w:p w14:paraId="4E9BFB6C" w14:textId="77777777" w:rsidR="00C71906" w:rsidRDefault="00C71906"/>
    <w:p w14:paraId="51094CC1" w14:textId="77777777" w:rsidR="00C71906" w:rsidRDefault="00C71906"/>
    <w:p w14:paraId="6CD25EE1" w14:textId="77777777" w:rsidR="00C71906" w:rsidRDefault="00C71906"/>
    <w:p w14:paraId="5D8EC49D" w14:textId="77777777" w:rsidR="00C71906" w:rsidRDefault="00C71906"/>
    <w:p w14:paraId="4919A402" w14:textId="77777777" w:rsidR="00C71906" w:rsidRDefault="00E554CF">
      <w:pPr>
        <w:pStyle w:val="1"/>
      </w:pPr>
      <w:r>
        <w:t>背景</w:t>
      </w:r>
    </w:p>
    <w:p w14:paraId="77B5CCEC" w14:textId="77777777" w:rsidR="00C71906" w:rsidRDefault="00376F02" w:rsidP="00376F02">
      <w:pPr>
        <w:ind w:firstLine="420"/>
      </w:pPr>
      <w:r>
        <w:rPr>
          <w:rFonts w:hint="eastAsia"/>
        </w:rPr>
        <w:t>微服务背景</w:t>
      </w:r>
      <w:r w:rsidR="00E554CF">
        <w:t>。</w:t>
      </w:r>
    </w:p>
    <w:p w14:paraId="14835EAA" w14:textId="77777777" w:rsidR="00C71906" w:rsidRDefault="00E554CF">
      <w:pPr>
        <w:pStyle w:val="1"/>
      </w:pPr>
      <w:r>
        <w:t>业务场景</w:t>
      </w:r>
    </w:p>
    <w:p w14:paraId="0ED36D03" w14:textId="3B2AD595" w:rsidR="00C71906" w:rsidRDefault="00376F02" w:rsidP="00376F02">
      <w:pPr>
        <w:ind w:left="420"/>
        <w:rPr>
          <w:rFonts w:hint="eastAsia"/>
        </w:rPr>
      </w:pPr>
      <w:r>
        <w:rPr>
          <w:rFonts w:hint="eastAsia"/>
        </w:rPr>
        <w:t>使用的业务场景</w:t>
      </w:r>
      <w:r w:rsidR="00C765DA">
        <w:rPr>
          <w:rFonts w:hint="eastAsia"/>
        </w:rPr>
        <w:t>。</w:t>
      </w:r>
    </w:p>
    <w:p w14:paraId="6009C9FB" w14:textId="77777777" w:rsidR="00C71906" w:rsidRDefault="00E554CF">
      <w:pPr>
        <w:pStyle w:val="1"/>
      </w:pPr>
      <w:r>
        <w:t>特性</w:t>
      </w:r>
    </w:p>
    <w:p w14:paraId="72967D5E" w14:textId="77777777" w:rsidR="00C71906" w:rsidRDefault="00E554CF">
      <w:pPr>
        <w:pStyle w:val="2"/>
      </w:pPr>
      <w:r>
        <w:t>支持多租户</w:t>
      </w:r>
    </w:p>
    <w:p w14:paraId="12548187" w14:textId="77777777" w:rsidR="00C71906" w:rsidRDefault="00E554CF">
      <w:r>
        <w:t>通过接入鉴权微服务的方式，隔离每个接入应用的数据。因此须要要求使用分账</w:t>
      </w:r>
      <w:r>
        <w:t>SDK</w:t>
      </w:r>
      <w:r>
        <w:t>的应用也要支持</w:t>
      </w:r>
      <w:r>
        <w:t>/</w:t>
      </w:r>
      <w:r>
        <w:t>接入鉴权微服务。</w:t>
      </w:r>
    </w:p>
    <w:p w14:paraId="4EF9CD9E" w14:textId="77777777" w:rsidR="00C71906" w:rsidRDefault="00E554CF">
      <w:pPr>
        <w:pStyle w:val="2"/>
      </w:pPr>
      <w:r>
        <w:t>兼容 iCE的返回数据格式</w:t>
      </w:r>
    </w:p>
    <w:p w14:paraId="6051FB5E" w14:textId="77777777" w:rsidR="00C71906" w:rsidRDefault="00E554CF">
      <w:r>
        <w:t>微服务设计的返回数据格式，与</w:t>
      </w:r>
      <w:r>
        <w:t>iCE</w:t>
      </w:r>
      <w:r>
        <w:t>保持一致，格式及说明如下：</w:t>
      </w:r>
    </w:p>
    <w:p w14:paraId="44251E3D" w14:textId="77777777" w:rsidR="00C71906" w:rsidRDefault="00E554CF">
      <w:r>
        <w:t>格式：</w:t>
      </w:r>
      <w:r>
        <w:t>{“code”:0,”message”:””,”content”:””,”contentEncrypt”:””}</w:t>
      </w:r>
    </w:p>
    <w:p w14:paraId="5F05E2E0" w14:textId="77777777" w:rsidR="00C71906" w:rsidRDefault="00E554CF">
      <w:r>
        <w:t>说明：</w:t>
      </w:r>
    </w:p>
    <w:p w14:paraId="7FDD879C" w14:textId="77777777" w:rsidR="00C71906" w:rsidRDefault="00E554CF">
      <w:r>
        <w:t>code</w:t>
      </w:r>
      <w:r>
        <w:t>：请求结果。</w:t>
      </w:r>
      <w:r>
        <w:t>0</w:t>
      </w:r>
      <w:r>
        <w:t>为成功；大于</w:t>
      </w:r>
      <w:r>
        <w:t>0</w:t>
      </w:r>
      <w:r>
        <w:t>表示失败，其值为错误码。</w:t>
      </w:r>
      <w:r>
        <w:br/>
        <w:t>message</w:t>
      </w:r>
      <w:r>
        <w:t>：结果说明，默认为空。</w:t>
      </w:r>
      <w:r>
        <w:t xml:space="preserve">code &gt; 0 </w:t>
      </w:r>
      <w:r>
        <w:t>时为错误描述。</w:t>
      </w:r>
      <w:r>
        <w:br/>
        <w:t>content</w:t>
      </w:r>
      <w:r>
        <w:t>：业务数据，</w:t>
      </w:r>
      <w:r>
        <w:t>object/array</w:t>
      </w:r>
      <w:r>
        <w:t>类型，默认返回空。</w:t>
      </w:r>
      <w:r>
        <w:br/>
        <w:t>contentEncrypt</w:t>
      </w:r>
      <w:r>
        <w:t>：加密后的业务数据，默认为空。</w:t>
      </w:r>
    </w:p>
    <w:p w14:paraId="70A85C83" w14:textId="77777777" w:rsidR="00C71906" w:rsidRDefault="00E554CF">
      <w:pPr>
        <w:rPr>
          <w:rFonts w:hint="eastAsia"/>
        </w:rPr>
      </w:pPr>
      <w:r>
        <w:t>注意，后续接口定义中的返回数据格式，仅列出</w:t>
      </w:r>
      <w:r>
        <w:t xml:space="preserve"> content </w:t>
      </w:r>
      <w:r>
        <w:t>中内容。</w:t>
      </w:r>
    </w:p>
    <w:p w14:paraId="136FCE2C" w14:textId="77777777" w:rsidR="00F63DA1" w:rsidRDefault="00F63DA1">
      <w:pPr>
        <w:rPr>
          <w:rFonts w:hint="eastAsia"/>
        </w:rPr>
      </w:pPr>
    </w:p>
    <w:p w14:paraId="4345262E" w14:textId="77777777" w:rsidR="00F63DA1" w:rsidRDefault="00F63DA1">
      <w:pPr>
        <w:rPr>
          <w:rFonts w:hint="eastAsia"/>
        </w:rPr>
      </w:pPr>
    </w:p>
    <w:p w14:paraId="05F1FCB6" w14:textId="77777777" w:rsidR="00C71906" w:rsidRDefault="00E554CF">
      <w:pPr>
        <w:pStyle w:val="1"/>
      </w:pPr>
      <w:r>
        <w:t>微服务设计</w:t>
      </w:r>
    </w:p>
    <w:p w14:paraId="2F7893FB" w14:textId="77777777" w:rsidR="00C71906" w:rsidRDefault="00E554CF">
      <w:pPr>
        <w:pStyle w:val="2"/>
      </w:pPr>
      <w:r>
        <w:t>接口设计</w:t>
      </w:r>
    </w:p>
    <w:p w14:paraId="3FD1D10F" w14:textId="2819F53F" w:rsidR="00C71906" w:rsidRDefault="00282DD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249"/>
        <w:gridCol w:w="1656"/>
        <w:gridCol w:w="738"/>
        <w:gridCol w:w="1065"/>
        <w:gridCol w:w="2378"/>
      </w:tblGrid>
      <w:tr w:rsidR="00C71906" w14:paraId="171B0EA4" w14:textId="77777777">
        <w:trPr>
          <w:trHeight w:val="567"/>
        </w:trPr>
        <w:tc>
          <w:tcPr>
            <w:tcW w:w="1274" w:type="dxa"/>
            <w:vAlign w:val="center"/>
          </w:tcPr>
          <w:p w14:paraId="6F4E1439" w14:textId="77777777" w:rsidR="00C71906" w:rsidRDefault="00E554CF">
            <w:pPr>
              <w:jc w:val="center"/>
            </w:pPr>
            <w:r>
              <w:lastRenderedPageBreak/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216ABE81" w14:textId="77777777" w:rsidR="00C71906" w:rsidRDefault="00E554CF">
            <w:pPr>
              <w:jc w:val="left"/>
            </w:pPr>
            <w:r>
              <w:t>获取分账方式</w:t>
            </w:r>
          </w:p>
        </w:tc>
      </w:tr>
      <w:tr w:rsidR="00C71906" w14:paraId="5FCEBC1C" w14:textId="77777777">
        <w:trPr>
          <w:trHeight w:val="567"/>
        </w:trPr>
        <w:tc>
          <w:tcPr>
            <w:tcW w:w="1274" w:type="dxa"/>
            <w:vAlign w:val="center"/>
          </w:tcPr>
          <w:p w14:paraId="040D70C4" w14:textId="77777777" w:rsidR="00C71906" w:rsidRDefault="00E554CF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12ABB1C0" w14:textId="5A78E8B3" w:rsidR="00C71906" w:rsidRDefault="00E554CF">
            <w:pPr>
              <w:jc w:val="left"/>
              <w:rPr>
                <w:rFonts w:hint="eastAsia"/>
              </w:rPr>
            </w:pPr>
            <w:r>
              <w:t xml:space="preserve">GET </w:t>
            </w:r>
            <w:r w:rsidR="00BD464B">
              <w:t>/test1</w:t>
            </w:r>
          </w:p>
        </w:tc>
      </w:tr>
      <w:tr w:rsidR="00C71906" w14:paraId="56CE258B" w14:textId="77777777">
        <w:trPr>
          <w:trHeight w:val="567"/>
        </w:trPr>
        <w:tc>
          <w:tcPr>
            <w:tcW w:w="1274" w:type="dxa"/>
            <w:vAlign w:val="center"/>
          </w:tcPr>
          <w:p w14:paraId="19136234" w14:textId="77777777" w:rsidR="00C71906" w:rsidRDefault="00E554CF">
            <w:pPr>
              <w:jc w:val="center"/>
            </w:pPr>
            <w:r>
              <w:t>请求参数</w:t>
            </w:r>
          </w:p>
        </w:tc>
        <w:tc>
          <w:tcPr>
            <w:tcW w:w="1249" w:type="dxa"/>
            <w:vAlign w:val="center"/>
          </w:tcPr>
          <w:p w14:paraId="17AB2B2D" w14:textId="77777777" w:rsidR="00C71906" w:rsidRDefault="00E554CF">
            <w:pPr>
              <w:jc w:val="center"/>
            </w:pPr>
            <w:r>
              <w:t>参数名</w:t>
            </w:r>
          </w:p>
        </w:tc>
        <w:tc>
          <w:tcPr>
            <w:tcW w:w="1656" w:type="dxa"/>
            <w:vAlign w:val="center"/>
          </w:tcPr>
          <w:p w14:paraId="1CA41F5D" w14:textId="77777777" w:rsidR="00C71906" w:rsidRDefault="00E554CF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5F53E73C" w14:textId="77777777" w:rsidR="00C71906" w:rsidRDefault="00E554CF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0DAC855" w14:textId="77777777" w:rsidR="00C71906" w:rsidRDefault="00E554CF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54442F0F" w14:textId="77777777" w:rsidR="00C71906" w:rsidRDefault="00E554CF">
            <w:pPr>
              <w:jc w:val="center"/>
            </w:pPr>
            <w:r>
              <w:t>说明</w:t>
            </w:r>
          </w:p>
        </w:tc>
      </w:tr>
      <w:tr w:rsidR="00C71906" w14:paraId="28E0E4B2" w14:textId="77777777">
        <w:trPr>
          <w:trHeight w:val="567"/>
        </w:trPr>
        <w:tc>
          <w:tcPr>
            <w:tcW w:w="1274" w:type="dxa"/>
            <w:vAlign w:val="center"/>
          </w:tcPr>
          <w:p w14:paraId="3D833032" w14:textId="77777777" w:rsidR="00C71906" w:rsidRDefault="00C71906">
            <w:pPr>
              <w:jc w:val="center"/>
            </w:pPr>
          </w:p>
        </w:tc>
        <w:tc>
          <w:tcPr>
            <w:tcW w:w="1249" w:type="dxa"/>
            <w:vAlign w:val="center"/>
          </w:tcPr>
          <w:p w14:paraId="6CDCBAD0" w14:textId="77777777" w:rsidR="00C71906" w:rsidRDefault="00C71906">
            <w:pPr>
              <w:jc w:val="center"/>
            </w:pPr>
          </w:p>
        </w:tc>
        <w:tc>
          <w:tcPr>
            <w:tcW w:w="1656" w:type="dxa"/>
            <w:vAlign w:val="center"/>
          </w:tcPr>
          <w:p w14:paraId="6AF7B6CB" w14:textId="77777777" w:rsidR="00C71906" w:rsidRDefault="00C71906">
            <w:pPr>
              <w:jc w:val="center"/>
            </w:pPr>
          </w:p>
        </w:tc>
        <w:tc>
          <w:tcPr>
            <w:tcW w:w="738" w:type="dxa"/>
            <w:vAlign w:val="center"/>
          </w:tcPr>
          <w:p w14:paraId="3C2C860D" w14:textId="77777777" w:rsidR="00C71906" w:rsidRDefault="00C71906">
            <w:pPr>
              <w:jc w:val="center"/>
            </w:pPr>
          </w:p>
        </w:tc>
        <w:tc>
          <w:tcPr>
            <w:tcW w:w="1065" w:type="dxa"/>
            <w:vAlign w:val="center"/>
          </w:tcPr>
          <w:p w14:paraId="131F87C1" w14:textId="77777777" w:rsidR="00C71906" w:rsidRDefault="00C71906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BA7A139" w14:textId="77777777" w:rsidR="00C71906" w:rsidRDefault="00C71906">
            <w:pPr>
              <w:jc w:val="center"/>
            </w:pPr>
          </w:p>
        </w:tc>
      </w:tr>
      <w:tr w:rsidR="00C71906" w14:paraId="04844B85" w14:textId="77777777">
        <w:trPr>
          <w:trHeight w:val="567"/>
        </w:trPr>
        <w:tc>
          <w:tcPr>
            <w:tcW w:w="1274" w:type="dxa"/>
            <w:vAlign w:val="center"/>
          </w:tcPr>
          <w:p w14:paraId="56B24419" w14:textId="77777777" w:rsidR="00C71906" w:rsidRDefault="00E554CF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0FEB5F35" w14:textId="77777777" w:rsidR="00C71906" w:rsidRDefault="00E554CF">
            <w:pPr>
              <w:jc w:val="left"/>
            </w:pPr>
            <w:r>
              <w:t>[</w:t>
            </w:r>
          </w:p>
          <w:p w14:paraId="53B02BDA" w14:textId="77777777" w:rsidR="00C71906" w:rsidRDefault="00E554CF">
            <w:pPr>
              <w:jc w:val="left"/>
            </w:pPr>
            <w:r>
              <w:t xml:space="preserve">  {</w:t>
            </w:r>
          </w:p>
          <w:p w14:paraId="288F1B7F" w14:textId="77777777" w:rsidR="00C71906" w:rsidRDefault="00E554CF">
            <w:pPr>
              <w:ind w:firstLine="480"/>
              <w:jc w:val="left"/>
            </w:pPr>
            <w:r>
              <w:t>“id”:1,</w:t>
            </w:r>
          </w:p>
          <w:p w14:paraId="151E8DB0" w14:textId="77777777" w:rsidR="00C71906" w:rsidRDefault="00E554CF">
            <w:pPr>
              <w:ind w:firstLine="480"/>
              <w:jc w:val="left"/>
            </w:pPr>
            <w:r>
              <w:t>“name”:”</w:t>
            </w:r>
            <w:r>
              <w:t>定额</w:t>
            </w:r>
            <w:r>
              <w:t>”,</w:t>
            </w:r>
          </w:p>
          <w:p w14:paraId="502E5567" w14:textId="77777777" w:rsidR="00C71906" w:rsidRDefault="00E554CF">
            <w:pPr>
              <w:ind w:firstLine="480"/>
              <w:jc w:val="left"/>
            </w:pPr>
            <w:r>
              <w:t>“memo”:”</w:t>
            </w:r>
            <w:r>
              <w:rPr>
                <w:rFonts w:hint="eastAsia"/>
              </w:rPr>
              <w:t>不论交易金额多少，只拿固定金额。</w:t>
            </w:r>
            <w:r>
              <w:t>”</w:t>
            </w:r>
          </w:p>
          <w:p w14:paraId="1C8F40AA" w14:textId="77777777" w:rsidR="00C71906" w:rsidRDefault="00E554CF">
            <w:pPr>
              <w:jc w:val="left"/>
            </w:pPr>
            <w:r>
              <w:t xml:space="preserve">  },</w:t>
            </w:r>
          </w:p>
          <w:p w14:paraId="3EB070FB" w14:textId="77777777" w:rsidR="00C71906" w:rsidRDefault="00E554CF">
            <w:pPr>
              <w:jc w:val="left"/>
            </w:pPr>
            <w:r>
              <w:t xml:space="preserve">  ......</w:t>
            </w:r>
          </w:p>
          <w:p w14:paraId="11EB2201" w14:textId="77777777" w:rsidR="00C71906" w:rsidRDefault="00E554CF">
            <w:pPr>
              <w:jc w:val="left"/>
            </w:pPr>
            <w:r>
              <w:t>]</w:t>
            </w:r>
          </w:p>
        </w:tc>
      </w:tr>
    </w:tbl>
    <w:p w14:paraId="6251E7E9" w14:textId="02F7342A" w:rsidR="00C71906" w:rsidRDefault="00BD464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249"/>
        <w:gridCol w:w="1656"/>
        <w:gridCol w:w="738"/>
        <w:gridCol w:w="1065"/>
        <w:gridCol w:w="2378"/>
      </w:tblGrid>
      <w:tr w:rsidR="00C71906" w14:paraId="3E07FAD4" w14:textId="77777777">
        <w:trPr>
          <w:trHeight w:val="567"/>
        </w:trPr>
        <w:tc>
          <w:tcPr>
            <w:tcW w:w="1274" w:type="dxa"/>
            <w:vAlign w:val="center"/>
          </w:tcPr>
          <w:p w14:paraId="7B3AB121" w14:textId="77777777" w:rsidR="00C71906" w:rsidRDefault="00E554CF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5AA36E0" w14:textId="77777777" w:rsidR="00C71906" w:rsidRDefault="00E554CF">
            <w:pPr>
              <w:jc w:val="left"/>
            </w:pPr>
            <w:r>
              <w:t>创建规则</w:t>
            </w:r>
          </w:p>
        </w:tc>
      </w:tr>
      <w:tr w:rsidR="00C71906" w14:paraId="06A13ABF" w14:textId="77777777">
        <w:trPr>
          <w:trHeight w:val="567"/>
        </w:trPr>
        <w:tc>
          <w:tcPr>
            <w:tcW w:w="1274" w:type="dxa"/>
            <w:vAlign w:val="center"/>
          </w:tcPr>
          <w:p w14:paraId="532E6D7B" w14:textId="77777777" w:rsidR="00C71906" w:rsidRDefault="00E554CF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372AF90D" w14:textId="0C80C611" w:rsidR="00C71906" w:rsidRDefault="00E554CF">
            <w:pPr>
              <w:jc w:val="left"/>
              <w:rPr>
                <w:rFonts w:hint="eastAsia"/>
              </w:rPr>
            </w:pPr>
            <w:r>
              <w:t>POST /</w:t>
            </w:r>
            <w:r w:rsidR="00BD464B">
              <w:t>test2</w:t>
            </w:r>
          </w:p>
        </w:tc>
      </w:tr>
      <w:tr w:rsidR="00C71906" w14:paraId="5F1534F4" w14:textId="77777777">
        <w:trPr>
          <w:trHeight w:val="567"/>
        </w:trPr>
        <w:tc>
          <w:tcPr>
            <w:tcW w:w="1274" w:type="dxa"/>
            <w:vAlign w:val="center"/>
          </w:tcPr>
          <w:p w14:paraId="72576EC0" w14:textId="77777777" w:rsidR="00C71906" w:rsidRDefault="00E554CF">
            <w:pPr>
              <w:jc w:val="center"/>
            </w:pPr>
            <w:r>
              <w:t>请求参数</w:t>
            </w:r>
          </w:p>
        </w:tc>
        <w:tc>
          <w:tcPr>
            <w:tcW w:w="1249" w:type="dxa"/>
            <w:vAlign w:val="center"/>
          </w:tcPr>
          <w:p w14:paraId="1F40B2E3" w14:textId="77777777" w:rsidR="00C71906" w:rsidRDefault="00E554CF">
            <w:pPr>
              <w:jc w:val="center"/>
            </w:pPr>
            <w:r>
              <w:t>参数名</w:t>
            </w:r>
          </w:p>
        </w:tc>
        <w:tc>
          <w:tcPr>
            <w:tcW w:w="1656" w:type="dxa"/>
            <w:vAlign w:val="center"/>
          </w:tcPr>
          <w:p w14:paraId="101B811D" w14:textId="77777777" w:rsidR="00C71906" w:rsidRDefault="00E554CF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0A34F66D" w14:textId="77777777" w:rsidR="00C71906" w:rsidRDefault="00E554CF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2CDE729D" w14:textId="77777777" w:rsidR="00C71906" w:rsidRDefault="00E554CF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6CDFC1A8" w14:textId="77777777" w:rsidR="00C71906" w:rsidRDefault="00E554CF">
            <w:pPr>
              <w:jc w:val="center"/>
            </w:pPr>
            <w:r>
              <w:t>说明</w:t>
            </w:r>
          </w:p>
        </w:tc>
      </w:tr>
      <w:tr w:rsidR="00C71906" w14:paraId="2B95029A" w14:textId="77777777">
        <w:trPr>
          <w:trHeight w:val="567"/>
        </w:trPr>
        <w:tc>
          <w:tcPr>
            <w:tcW w:w="1274" w:type="dxa"/>
            <w:vAlign w:val="center"/>
          </w:tcPr>
          <w:p w14:paraId="4B9D5646" w14:textId="77777777" w:rsidR="00C71906" w:rsidRDefault="00C71906">
            <w:pPr>
              <w:jc w:val="center"/>
            </w:pPr>
          </w:p>
        </w:tc>
        <w:tc>
          <w:tcPr>
            <w:tcW w:w="1249" w:type="dxa"/>
            <w:vAlign w:val="center"/>
          </w:tcPr>
          <w:p w14:paraId="6E0388E7" w14:textId="77777777" w:rsidR="00C71906" w:rsidRDefault="00E554CF">
            <w:pPr>
              <w:jc w:val="center"/>
            </w:pPr>
            <w:r>
              <w:t>name</w:t>
            </w:r>
          </w:p>
        </w:tc>
        <w:tc>
          <w:tcPr>
            <w:tcW w:w="1656" w:type="dxa"/>
            <w:vAlign w:val="center"/>
          </w:tcPr>
          <w:p w14:paraId="18A7FF14" w14:textId="77777777" w:rsidR="00C71906" w:rsidRDefault="00E554CF">
            <w:pPr>
              <w:jc w:val="center"/>
            </w:pPr>
            <w:r>
              <w:t>varchar(50)</w:t>
            </w:r>
          </w:p>
        </w:tc>
        <w:tc>
          <w:tcPr>
            <w:tcW w:w="738" w:type="dxa"/>
            <w:vAlign w:val="center"/>
          </w:tcPr>
          <w:p w14:paraId="7FF17129" w14:textId="77777777" w:rsidR="00C71906" w:rsidRDefault="00E554CF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6C8F3C5C" w14:textId="77777777" w:rsidR="00C71906" w:rsidRDefault="00C71906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E0B8909" w14:textId="77777777" w:rsidR="00C71906" w:rsidRDefault="00E554CF">
            <w:pPr>
              <w:jc w:val="left"/>
            </w:pPr>
            <w:r>
              <w:t>中文名</w:t>
            </w:r>
          </w:p>
        </w:tc>
      </w:tr>
      <w:tr w:rsidR="00C71906" w14:paraId="3120E7C3" w14:textId="77777777">
        <w:trPr>
          <w:trHeight w:val="567"/>
        </w:trPr>
        <w:tc>
          <w:tcPr>
            <w:tcW w:w="1274" w:type="dxa"/>
            <w:vAlign w:val="center"/>
          </w:tcPr>
          <w:p w14:paraId="0E9189BE" w14:textId="77777777" w:rsidR="00C71906" w:rsidRDefault="00C71906">
            <w:pPr>
              <w:jc w:val="center"/>
            </w:pPr>
          </w:p>
        </w:tc>
        <w:tc>
          <w:tcPr>
            <w:tcW w:w="1249" w:type="dxa"/>
            <w:vAlign w:val="center"/>
          </w:tcPr>
          <w:p w14:paraId="005DEF8E" w14:textId="77777777" w:rsidR="00C71906" w:rsidRDefault="00E554CF">
            <w:pPr>
              <w:jc w:val="center"/>
            </w:pPr>
            <w:r>
              <w:t>ename</w:t>
            </w:r>
          </w:p>
        </w:tc>
        <w:tc>
          <w:tcPr>
            <w:tcW w:w="1656" w:type="dxa"/>
            <w:vAlign w:val="center"/>
          </w:tcPr>
          <w:p w14:paraId="2EBBD089" w14:textId="77777777" w:rsidR="00C71906" w:rsidRDefault="00E554CF">
            <w:pPr>
              <w:jc w:val="center"/>
            </w:pPr>
            <w:r>
              <w:t>varchar(50)</w:t>
            </w:r>
          </w:p>
        </w:tc>
        <w:tc>
          <w:tcPr>
            <w:tcW w:w="738" w:type="dxa"/>
            <w:vAlign w:val="center"/>
          </w:tcPr>
          <w:p w14:paraId="763BE937" w14:textId="77777777" w:rsidR="00C71906" w:rsidRDefault="00E554CF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736EDC36" w14:textId="77777777" w:rsidR="00C71906" w:rsidRDefault="00C71906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F02FFEB" w14:textId="77777777" w:rsidR="00C71906" w:rsidRDefault="00E554CF">
            <w:pPr>
              <w:jc w:val="left"/>
            </w:pPr>
            <w:r>
              <w:t>英文名，应用内唯一。</w:t>
            </w:r>
          </w:p>
        </w:tc>
      </w:tr>
      <w:tr w:rsidR="00C71906" w14:paraId="72BD6B49" w14:textId="77777777">
        <w:trPr>
          <w:trHeight w:val="567"/>
        </w:trPr>
        <w:tc>
          <w:tcPr>
            <w:tcW w:w="1274" w:type="dxa"/>
            <w:vAlign w:val="center"/>
          </w:tcPr>
          <w:p w14:paraId="5667F463" w14:textId="77777777" w:rsidR="00C71906" w:rsidRDefault="00C71906">
            <w:pPr>
              <w:jc w:val="center"/>
            </w:pPr>
          </w:p>
        </w:tc>
        <w:tc>
          <w:tcPr>
            <w:tcW w:w="1249" w:type="dxa"/>
            <w:vAlign w:val="center"/>
          </w:tcPr>
          <w:p w14:paraId="6D175DEB" w14:textId="77777777" w:rsidR="00C71906" w:rsidRDefault="00E554CF">
            <w:pPr>
              <w:jc w:val="center"/>
            </w:pPr>
            <w:r>
              <w:t>overdraft</w:t>
            </w:r>
          </w:p>
        </w:tc>
        <w:tc>
          <w:tcPr>
            <w:tcW w:w="1656" w:type="dxa"/>
            <w:vAlign w:val="center"/>
          </w:tcPr>
          <w:p w14:paraId="347AE60D" w14:textId="77777777" w:rsidR="00C71906" w:rsidRDefault="00E554CF">
            <w:pPr>
              <w:jc w:val="center"/>
            </w:pPr>
            <w:r>
              <w:t>tinyint(2)</w:t>
            </w:r>
          </w:p>
        </w:tc>
        <w:tc>
          <w:tcPr>
            <w:tcW w:w="738" w:type="dxa"/>
            <w:vAlign w:val="center"/>
          </w:tcPr>
          <w:p w14:paraId="69D846EE" w14:textId="77777777" w:rsidR="00C71906" w:rsidRDefault="00E554CF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925F9DF" w14:textId="77777777" w:rsidR="00C71906" w:rsidRDefault="00E554CF">
            <w:pPr>
              <w:jc w:val="center"/>
            </w:pPr>
            <w:r>
              <w:t>0</w:t>
            </w:r>
          </w:p>
        </w:tc>
        <w:tc>
          <w:tcPr>
            <w:tcW w:w="2378" w:type="dxa"/>
            <w:vAlign w:val="center"/>
          </w:tcPr>
          <w:p w14:paraId="30EF9895" w14:textId="77777777" w:rsidR="00C71906" w:rsidRDefault="00E554CF">
            <w:pPr>
              <w:jc w:val="left"/>
            </w:pPr>
            <w:r>
              <w:t>允许透支。</w:t>
            </w:r>
            <w:r>
              <w:t xml:space="preserve">0 </w:t>
            </w:r>
            <w:r>
              <w:t>不允许，</w:t>
            </w:r>
            <w:r>
              <w:t>1</w:t>
            </w:r>
            <w:r>
              <w:t>允许。</w:t>
            </w:r>
          </w:p>
        </w:tc>
      </w:tr>
      <w:tr w:rsidR="00C71906" w14:paraId="03B04B33" w14:textId="77777777">
        <w:trPr>
          <w:trHeight w:val="567"/>
        </w:trPr>
        <w:tc>
          <w:tcPr>
            <w:tcW w:w="1274" w:type="dxa"/>
            <w:vAlign w:val="center"/>
          </w:tcPr>
          <w:p w14:paraId="67C9C395" w14:textId="77777777" w:rsidR="00C71906" w:rsidRDefault="00C71906">
            <w:pPr>
              <w:jc w:val="center"/>
            </w:pPr>
          </w:p>
        </w:tc>
        <w:tc>
          <w:tcPr>
            <w:tcW w:w="1249" w:type="dxa"/>
            <w:vAlign w:val="center"/>
          </w:tcPr>
          <w:p w14:paraId="426112E8" w14:textId="77777777" w:rsidR="00C71906" w:rsidRDefault="00E554CF">
            <w:pPr>
              <w:jc w:val="center"/>
            </w:pPr>
            <w:r>
              <w:t>memo</w:t>
            </w:r>
          </w:p>
        </w:tc>
        <w:tc>
          <w:tcPr>
            <w:tcW w:w="1656" w:type="dxa"/>
            <w:vAlign w:val="center"/>
          </w:tcPr>
          <w:p w14:paraId="211F17B7" w14:textId="77777777" w:rsidR="00C71906" w:rsidRDefault="00E554CF">
            <w:pPr>
              <w:jc w:val="center"/>
            </w:pPr>
            <w:r>
              <w:t>varchar(255)</w:t>
            </w:r>
          </w:p>
        </w:tc>
        <w:tc>
          <w:tcPr>
            <w:tcW w:w="738" w:type="dxa"/>
            <w:vAlign w:val="center"/>
          </w:tcPr>
          <w:p w14:paraId="40DD7B42" w14:textId="77777777" w:rsidR="00C71906" w:rsidRDefault="00E554CF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BCE5A29" w14:textId="77777777" w:rsidR="00C71906" w:rsidRDefault="00C71906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6659FCE" w14:textId="77777777" w:rsidR="00C71906" w:rsidRDefault="00E554CF">
            <w:pPr>
              <w:jc w:val="left"/>
            </w:pPr>
            <w:r>
              <w:t>备注。</w:t>
            </w:r>
          </w:p>
        </w:tc>
      </w:tr>
      <w:tr w:rsidR="00C71906" w14:paraId="64B747A4" w14:textId="77777777">
        <w:trPr>
          <w:trHeight w:val="567"/>
        </w:trPr>
        <w:tc>
          <w:tcPr>
            <w:tcW w:w="1274" w:type="dxa"/>
            <w:vAlign w:val="center"/>
          </w:tcPr>
          <w:p w14:paraId="1D41A132" w14:textId="77777777" w:rsidR="00C71906" w:rsidRDefault="00E554CF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79D1C172" w14:textId="77777777" w:rsidR="00C71906" w:rsidRDefault="00E554CF">
            <w:pPr>
              <w:jc w:val="left"/>
            </w:pPr>
            <w:r>
              <w:t>{</w:t>
            </w:r>
          </w:p>
          <w:p w14:paraId="7EF71AC9" w14:textId="77777777" w:rsidR="00C71906" w:rsidRDefault="00E554CF">
            <w:pPr>
              <w:jc w:val="left"/>
            </w:pPr>
            <w:r>
              <w:t xml:space="preserve">“id”:1000001, // </w:t>
            </w:r>
            <w:r>
              <w:t>规则</w:t>
            </w:r>
            <w:r>
              <w:t>ID</w:t>
            </w:r>
            <w:r>
              <w:t>，</w:t>
            </w:r>
          </w:p>
          <w:p w14:paraId="68CB9245" w14:textId="77777777" w:rsidR="00C71906" w:rsidRDefault="00E554CF">
            <w:pPr>
              <w:jc w:val="left"/>
            </w:pPr>
            <w:r>
              <w:t>}</w:t>
            </w:r>
          </w:p>
        </w:tc>
      </w:tr>
    </w:tbl>
    <w:p w14:paraId="664451F7" w14:textId="77777777" w:rsidR="00C71906" w:rsidRDefault="00E554CF">
      <w:pPr>
        <w:pStyle w:val="3"/>
      </w:pPr>
      <w:r>
        <w:t>修改规则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249"/>
        <w:gridCol w:w="1656"/>
        <w:gridCol w:w="738"/>
        <w:gridCol w:w="1065"/>
        <w:gridCol w:w="2378"/>
      </w:tblGrid>
      <w:tr w:rsidR="00C71906" w14:paraId="0A6DC2D6" w14:textId="77777777">
        <w:trPr>
          <w:trHeight w:val="567"/>
        </w:trPr>
        <w:tc>
          <w:tcPr>
            <w:tcW w:w="1274" w:type="dxa"/>
            <w:vAlign w:val="center"/>
          </w:tcPr>
          <w:p w14:paraId="66096671" w14:textId="77777777" w:rsidR="00C71906" w:rsidRDefault="00E554CF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1ABE49B" w14:textId="77777777" w:rsidR="00C71906" w:rsidRDefault="00E554CF">
            <w:pPr>
              <w:jc w:val="left"/>
            </w:pPr>
            <w:r>
              <w:t>修改规则</w:t>
            </w:r>
          </w:p>
        </w:tc>
      </w:tr>
      <w:tr w:rsidR="00C71906" w14:paraId="1C8E6F5E" w14:textId="77777777">
        <w:trPr>
          <w:trHeight w:val="567"/>
        </w:trPr>
        <w:tc>
          <w:tcPr>
            <w:tcW w:w="1274" w:type="dxa"/>
            <w:vAlign w:val="center"/>
          </w:tcPr>
          <w:p w14:paraId="2FD84BE2" w14:textId="77777777" w:rsidR="00C71906" w:rsidRDefault="00E554CF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17E3E32A" w14:textId="77777777" w:rsidR="00C71906" w:rsidRDefault="00E554CF">
            <w:pPr>
              <w:jc w:val="left"/>
            </w:pPr>
            <w:r>
              <w:t>PUT /rule</w:t>
            </w:r>
          </w:p>
        </w:tc>
      </w:tr>
      <w:tr w:rsidR="00C71906" w14:paraId="124D4326" w14:textId="77777777">
        <w:trPr>
          <w:trHeight w:val="567"/>
        </w:trPr>
        <w:tc>
          <w:tcPr>
            <w:tcW w:w="1274" w:type="dxa"/>
            <w:vAlign w:val="center"/>
          </w:tcPr>
          <w:p w14:paraId="1F5329F7" w14:textId="77777777" w:rsidR="00C71906" w:rsidRDefault="00E554CF">
            <w:pPr>
              <w:jc w:val="center"/>
            </w:pPr>
            <w:r>
              <w:lastRenderedPageBreak/>
              <w:t>请求参数</w:t>
            </w:r>
          </w:p>
        </w:tc>
        <w:tc>
          <w:tcPr>
            <w:tcW w:w="1249" w:type="dxa"/>
            <w:vAlign w:val="center"/>
          </w:tcPr>
          <w:p w14:paraId="547DA0C7" w14:textId="77777777" w:rsidR="00C71906" w:rsidRDefault="00E554CF">
            <w:pPr>
              <w:jc w:val="center"/>
            </w:pPr>
            <w:r>
              <w:t>参数名</w:t>
            </w:r>
          </w:p>
        </w:tc>
        <w:tc>
          <w:tcPr>
            <w:tcW w:w="1656" w:type="dxa"/>
            <w:vAlign w:val="center"/>
          </w:tcPr>
          <w:p w14:paraId="728DC709" w14:textId="77777777" w:rsidR="00C71906" w:rsidRDefault="00E554CF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44198ED1" w14:textId="77777777" w:rsidR="00C71906" w:rsidRDefault="00E554CF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2388CD28" w14:textId="77777777" w:rsidR="00C71906" w:rsidRDefault="00E554CF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52333A37" w14:textId="77777777" w:rsidR="00C71906" w:rsidRDefault="00E554CF">
            <w:pPr>
              <w:jc w:val="center"/>
            </w:pPr>
            <w:r>
              <w:t>说明</w:t>
            </w:r>
          </w:p>
        </w:tc>
      </w:tr>
      <w:tr w:rsidR="00C71906" w14:paraId="4FDEB9A4" w14:textId="77777777">
        <w:trPr>
          <w:trHeight w:val="567"/>
        </w:trPr>
        <w:tc>
          <w:tcPr>
            <w:tcW w:w="1274" w:type="dxa"/>
            <w:vAlign w:val="center"/>
          </w:tcPr>
          <w:p w14:paraId="3915C340" w14:textId="77777777" w:rsidR="00C71906" w:rsidRDefault="00C71906">
            <w:pPr>
              <w:jc w:val="center"/>
            </w:pPr>
          </w:p>
        </w:tc>
        <w:tc>
          <w:tcPr>
            <w:tcW w:w="1249" w:type="dxa"/>
            <w:vAlign w:val="center"/>
          </w:tcPr>
          <w:p w14:paraId="12F03BCE" w14:textId="77777777" w:rsidR="00C71906" w:rsidRDefault="00E554CF">
            <w:pPr>
              <w:jc w:val="center"/>
            </w:pPr>
            <w:r>
              <w:t>id</w:t>
            </w:r>
          </w:p>
        </w:tc>
        <w:tc>
          <w:tcPr>
            <w:tcW w:w="1656" w:type="dxa"/>
            <w:vAlign w:val="center"/>
          </w:tcPr>
          <w:p w14:paraId="2533013D" w14:textId="77777777" w:rsidR="00C71906" w:rsidRDefault="00E554CF">
            <w:pPr>
              <w:jc w:val="center"/>
            </w:pPr>
            <w:r>
              <w:t>int(10)</w:t>
            </w:r>
          </w:p>
        </w:tc>
        <w:tc>
          <w:tcPr>
            <w:tcW w:w="738" w:type="dxa"/>
            <w:vAlign w:val="center"/>
          </w:tcPr>
          <w:p w14:paraId="30C34BDD" w14:textId="77777777" w:rsidR="00C71906" w:rsidRDefault="00E554CF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4F423ACC" w14:textId="77777777" w:rsidR="00C71906" w:rsidRDefault="00C71906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AD671F6" w14:textId="77777777" w:rsidR="00C71906" w:rsidRDefault="00E554CF">
            <w:pPr>
              <w:jc w:val="left"/>
            </w:pPr>
            <w:r>
              <w:t>规则</w:t>
            </w:r>
            <w:r>
              <w:t>ID</w:t>
            </w:r>
          </w:p>
        </w:tc>
      </w:tr>
      <w:tr w:rsidR="00C71906" w14:paraId="65A06298" w14:textId="77777777">
        <w:trPr>
          <w:trHeight w:val="567"/>
        </w:trPr>
        <w:tc>
          <w:tcPr>
            <w:tcW w:w="1274" w:type="dxa"/>
            <w:vAlign w:val="center"/>
          </w:tcPr>
          <w:p w14:paraId="2E84A929" w14:textId="77777777" w:rsidR="00C71906" w:rsidRDefault="00C71906">
            <w:pPr>
              <w:jc w:val="center"/>
            </w:pPr>
          </w:p>
        </w:tc>
        <w:tc>
          <w:tcPr>
            <w:tcW w:w="1249" w:type="dxa"/>
            <w:vAlign w:val="center"/>
          </w:tcPr>
          <w:p w14:paraId="325A68E8" w14:textId="77777777" w:rsidR="00C71906" w:rsidRDefault="00E554CF">
            <w:pPr>
              <w:jc w:val="center"/>
            </w:pPr>
            <w:r>
              <w:t>name</w:t>
            </w:r>
          </w:p>
        </w:tc>
        <w:tc>
          <w:tcPr>
            <w:tcW w:w="1656" w:type="dxa"/>
            <w:vAlign w:val="center"/>
          </w:tcPr>
          <w:p w14:paraId="51774C0B" w14:textId="77777777" w:rsidR="00C71906" w:rsidRDefault="00E554CF">
            <w:pPr>
              <w:jc w:val="center"/>
            </w:pPr>
            <w:r>
              <w:t>varchar(50)</w:t>
            </w:r>
          </w:p>
        </w:tc>
        <w:tc>
          <w:tcPr>
            <w:tcW w:w="738" w:type="dxa"/>
            <w:vAlign w:val="center"/>
          </w:tcPr>
          <w:p w14:paraId="68AD31F0" w14:textId="77777777" w:rsidR="00C71906" w:rsidRDefault="00E554CF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761AC43" w14:textId="77777777" w:rsidR="00C71906" w:rsidRDefault="00C71906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91A6BA4" w14:textId="77777777" w:rsidR="00C71906" w:rsidRDefault="00E554CF">
            <w:pPr>
              <w:jc w:val="left"/>
            </w:pPr>
            <w:r>
              <w:t>中文名</w:t>
            </w:r>
          </w:p>
        </w:tc>
      </w:tr>
      <w:tr w:rsidR="00C71906" w14:paraId="4A4B687F" w14:textId="77777777">
        <w:trPr>
          <w:trHeight w:val="567"/>
        </w:trPr>
        <w:tc>
          <w:tcPr>
            <w:tcW w:w="1274" w:type="dxa"/>
            <w:vAlign w:val="center"/>
          </w:tcPr>
          <w:p w14:paraId="54F35043" w14:textId="77777777" w:rsidR="00C71906" w:rsidRDefault="00C71906">
            <w:pPr>
              <w:jc w:val="center"/>
            </w:pPr>
          </w:p>
        </w:tc>
        <w:tc>
          <w:tcPr>
            <w:tcW w:w="1249" w:type="dxa"/>
            <w:vAlign w:val="center"/>
          </w:tcPr>
          <w:p w14:paraId="155AFB86" w14:textId="77777777" w:rsidR="00C71906" w:rsidRDefault="00E554CF">
            <w:pPr>
              <w:jc w:val="center"/>
            </w:pPr>
            <w:r>
              <w:t>ename</w:t>
            </w:r>
          </w:p>
        </w:tc>
        <w:tc>
          <w:tcPr>
            <w:tcW w:w="1656" w:type="dxa"/>
            <w:vAlign w:val="center"/>
          </w:tcPr>
          <w:p w14:paraId="5E700DB5" w14:textId="77777777" w:rsidR="00C71906" w:rsidRDefault="00E554CF">
            <w:pPr>
              <w:jc w:val="center"/>
            </w:pPr>
            <w:r>
              <w:t>varchar(50)</w:t>
            </w:r>
          </w:p>
        </w:tc>
        <w:tc>
          <w:tcPr>
            <w:tcW w:w="738" w:type="dxa"/>
            <w:vAlign w:val="center"/>
          </w:tcPr>
          <w:p w14:paraId="0BCAC448" w14:textId="77777777" w:rsidR="00C71906" w:rsidRDefault="00E554CF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CD8A45E" w14:textId="77777777" w:rsidR="00C71906" w:rsidRDefault="00C71906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E269C6B" w14:textId="77777777" w:rsidR="00C71906" w:rsidRDefault="00E554CF">
            <w:pPr>
              <w:jc w:val="left"/>
            </w:pPr>
            <w:r>
              <w:t>英文名，应用内唯一。</w:t>
            </w:r>
          </w:p>
        </w:tc>
      </w:tr>
      <w:tr w:rsidR="00C71906" w14:paraId="3AF28D8E" w14:textId="77777777">
        <w:trPr>
          <w:trHeight w:val="567"/>
        </w:trPr>
        <w:tc>
          <w:tcPr>
            <w:tcW w:w="1274" w:type="dxa"/>
            <w:vAlign w:val="center"/>
          </w:tcPr>
          <w:p w14:paraId="49F4AFBF" w14:textId="77777777" w:rsidR="00C71906" w:rsidRDefault="00C71906">
            <w:pPr>
              <w:jc w:val="center"/>
            </w:pPr>
          </w:p>
        </w:tc>
        <w:tc>
          <w:tcPr>
            <w:tcW w:w="1249" w:type="dxa"/>
            <w:vAlign w:val="center"/>
          </w:tcPr>
          <w:p w14:paraId="4B070389" w14:textId="77777777" w:rsidR="00C71906" w:rsidRDefault="00E554CF">
            <w:pPr>
              <w:jc w:val="center"/>
            </w:pPr>
            <w:r>
              <w:t>overdraft</w:t>
            </w:r>
          </w:p>
        </w:tc>
        <w:tc>
          <w:tcPr>
            <w:tcW w:w="1656" w:type="dxa"/>
            <w:vAlign w:val="center"/>
          </w:tcPr>
          <w:p w14:paraId="671F6DBE" w14:textId="77777777" w:rsidR="00C71906" w:rsidRDefault="00E554CF">
            <w:pPr>
              <w:jc w:val="center"/>
            </w:pPr>
            <w:r>
              <w:t>tinyint(2)</w:t>
            </w:r>
          </w:p>
        </w:tc>
        <w:tc>
          <w:tcPr>
            <w:tcW w:w="738" w:type="dxa"/>
            <w:vAlign w:val="center"/>
          </w:tcPr>
          <w:p w14:paraId="3BC1FD19" w14:textId="77777777" w:rsidR="00C71906" w:rsidRDefault="00E554CF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C177137" w14:textId="77777777" w:rsidR="00C71906" w:rsidRDefault="00E554CF">
            <w:pPr>
              <w:jc w:val="center"/>
            </w:pPr>
            <w:r>
              <w:t>0</w:t>
            </w:r>
          </w:p>
        </w:tc>
        <w:tc>
          <w:tcPr>
            <w:tcW w:w="2378" w:type="dxa"/>
            <w:vAlign w:val="center"/>
          </w:tcPr>
          <w:p w14:paraId="4A5F093F" w14:textId="77777777" w:rsidR="00C71906" w:rsidRDefault="00E554CF">
            <w:pPr>
              <w:jc w:val="left"/>
            </w:pPr>
            <w:r>
              <w:t>允许透支。</w:t>
            </w:r>
            <w:r>
              <w:t xml:space="preserve">0 </w:t>
            </w:r>
            <w:r>
              <w:t>不允许，</w:t>
            </w:r>
            <w:r>
              <w:t>1</w:t>
            </w:r>
            <w:r>
              <w:t>允许。</w:t>
            </w:r>
          </w:p>
        </w:tc>
      </w:tr>
      <w:tr w:rsidR="00C71906" w14:paraId="3069C6E5" w14:textId="77777777">
        <w:trPr>
          <w:trHeight w:val="567"/>
        </w:trPr>
        <w:tc>
          <w:tcPr>
            <w:tcW w:w="1274" w:type="dxa"/>
            <w:vAlign w:val="center"/>
          </w:tcPr>
          <w:p w14:paraId="062D47FF" w14:textId="77777777" w:rsidR="00C71906" w:rsidRDefault="00C71906">
            <w:pPr>
              <w:jc w:val="center"/>
            </w:pPr>
          </w:p>
        </w:tc>
        <w:tc>
          <w:tcPr>
            <w:tcW w:w="1249" w:type="dxa"/>
            <w:vAlign w:val="center"/>
          </w:tcPr>
          <w:p w14:paraId="122FB916" w14:textId="77777777" w:rsidR="00C71906" w:rsidRDefault="00E554CF">
            <w:pPr>
              <w:jc w:val="center"/>
            </w:pPr>
            <w:r>
              <w:t>status</w:t>
            </w:r>
          </w:p>
        </w:tc>
        <w:tc>
          <w:tcPr>
            <w:tcW w:w="1656" w:type="dxa"/>
            <w:vAlign w:val="center"/>
          </w:tcPr>
          <w:p w14:paraId="4BDC445A" w14:textId="77777777" w:rsidR="00C71906" w:rsidRDefault="00E554CF">
            <w:pPr>
              <w:jc w:val="center"/>
            </w:pPr>
            <w:r>
              <w:t>tinyint(2)</w:t>
            </w:r>
          </w:p>
        </w:tc>
        <w:tc>
          <w:tcPr>
            <w:tcW w:w="738" w:type="dxa"/>
            <w:vAlign w:val="center"/>
          </w:tcPr>
          <w:p w14:paraId="5C3715D9" w14:textId="77777777" w:rsidR="00C71906" w:rsidRDefault="00E554CF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84E07EA" w14:textId="77777777" w:rsidR="00C71906" w:rsidRDefault="00E554CF">
            <w:pPr>
              <w:jc w:val="center"/>
            </w:pPr>
            <w:r>
              <w:t>0</w:t>
            </w:r>
          </w:p>
        </w:tc>
        <w:tc>
          <w:tcPr>
            <w:tcW w:w="2378" w:type="dxa"/>
            <w:vAlign w:val="center"/>
          </w:tcPr>
          <w:p w14:paraId="74926CED" w14:textId="77777777" w:rsidR="00C71906" w:rsidRDefault="00E554CF">
            <w:pPr>
              <w:jc w:val="left"/>
            </w:pPr>
            <w:r>
              <w:t>有效性。</w:t>
            </w:r>
          </w:p>
        </w:tc>
      </w:tr>
      <w:tr w:rsidR="00C71906" w14:paraId="38ECE81C" w14:textId="77777777">
        <w:trPr>
          <w:trHeight w:val="567"/>
        </w:trPr>
        <w:tc>
          <w:tcPr>
            <w:tcW w:w="1274" w:type="dxa"/>
            <w:vAlign w:val="center"/>
          </w:tcPr>
          <w:p w14:paraId="65001056" w14:textId="77777777" w:rsidR="00C71906" w:rsidRDefault="00C71906">
            <w:pPr>
              <w:jc w:val="center"/>
            </w:pPr>
          </w:p>
        </w:tc>
        <w:tc>
          <w:tcPr>
            <w:tcW w:w="1249" w:type="dxa"/>
            <w:vAlign w:val="center"/>
          </w:tcPr>
          <w:p w14:paraId="4E7FA894" w14:textId="77777777" w:rsidR="00C71906" w:rsidRDefault="00E554CF">
            <w:pPr>
              <w:jc w:val="center"/>
            </w:pPr>
            <w:r>
              <w:t>memo</w:t>
            </w:r>
          </w:p>
        </w:tc>
        <w:tc>
          <w:tcPr>
            <w:tcW w:w="1656" w:type="dxa"/>
            <w:vAlign w:val="center"/>
          </w:tcPr>
          <w:p w14:paraId="127320D7" w14:textId="77777777" w:rsidR="00C71906" w:rsidRDefault="00E554CF">
            <w:pPr>
              <w:jc w:val="center"/>
            </w:pPr>
            <w:r>
              <w:t>varchar(255)</w:t>
            </w:r>
          </w:p>
        </w:tc>
        <w:tc>
          <w:tcPr>
            <w:tcW w:w="738" w:type="dxa"/>
            <w:vAlign w:val="center"/>
          </w:tcPr>
          <w:p w14:paraId="65BFA13C" w14:textId="77777777" w:rsidR="00C71906" w:rsidRDefault="00E554CF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3995F6E" w14:textId="77777777" w:rsidR="00C71906" w:rsidRDefault="00C71906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DEEB044" w14:textId="77777777" w:rsidR="00C71906" w:rsidRDefault="00E554CF">
            <w:pPr>
              <w:jc w:val="left"/>
            </w:pPr>
            <w:r>
              <w:t>备注。</w:t>
            </w:r>
          </w:p>
        </w:tc>
      </w:tr>
      <w:tr w:rsidR="00C71906" w14:paraId="0A3A1ABF" w14:textId="77777777">
        <w:trPr>
          <w:trHeight w:val="567"/>
        </w:trPr>
        <w:tc>
          <w:tcPr>
            <w:tcW w:w="1274" w:type="dxa"/>
            <w:vAlign w:val="center"/>
          </w:tcPr>
          <w:p w14:paraId="739157FB" w14:textId="77777777" w:rsidR="00C71906" w:rsidRDefault="00E554CF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29E921E9" w14:textId="77777777" w:rsidR="00C71906" w:rsidRDefault="00E554CF">
            <w:pPr>
              <w:jc w:val="left"/>
            </w:pPr>
            <w:r>
              <w:t>{</w:t>
            </w:r>
          </w:p>
          <w:p w14:paraId="6FC6A682" w14:textId="77777777" w:rsidR="00C71906" w:rsidRDefault="00E554CF">
            <w:pPr>
              <w:jc w:val="left"/>
            </w:pPr>
            <w:r>
              <w:t xml:space="preserve">“ok”:1, // 1 </w:t>
            </w:r>
            <w:r>
              <w:t>成功，</w:t>
            </w:r>
            <w:r>
              <w:t xml:space="preserve"> 0</w:t>
            </w:r>
            <w:r>
              <w:t>失败，</w:t>
            </w:r>
          </w:p>
          <w:p w14:paraId="32EEB247" w14:textId="77777777" w:rsidR="00C71906" w:rsidRDefault="00E554CF">
            <w:pPr>
              <w:jc w:val="left"/>
            </w:pPr>
            <w:r>
              <w:t>}</w:t>
            </w:r>
          </w:p>
        </w:tc>
      </w:tr>
    </w:tbl>
    <w:p w14:paraId="326F1A79" w14:textId="77777777" w:rsidR="00C71906" w:rsidRDefault="00E554CF">
      <w:pPr>
        <w:pStyle w:val="1"/>
      </w:pPr>
      <w:r>
        <w:t>数据库设计</w:t>
      </w:r>
    </w:p>
    <w:p w14:paraId="6B5758F7" w14:textId="1C2F0FF0" w:rsidR="00C71906" w:rsidRDefault="00CA142D">
      <w:pPr>
        <w:pStyle w:val="2"/>
      </w:pPr>
      <w:r>
        <w:rPr>
          <w:rFonts w:hint="eastAsia"/>
        </w:rPr>
        <w:t>表1</w:t>
      </w:r>
    </w:p>
    <w:tbl>
      <w:tblPr>
        <w:tblStyle w:val="18"/>
        <w:tblW w:w="8528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699"/>
        <w:gridCol w:w="3211"/>
      </w:tblGrid>
      <w:tr w:rsidR="00C71906" w14:paraId="2305D63B" w14:textId="77777777" w:rsidTr="00C7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10FCE0BD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50466071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6EEA837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非空</w:t>
            </w:r>
          </w:p>
        </w:tc>
        <w:tc>
          <w:tcPr>
            <w:tcW w:w="699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CB825A9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默认</w:t>
            </w:r>
          </w:p>
        </w:tc>
        <w:tc>
          <w:tcPr>
            <w:tcW w:w="3211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3F89C2E0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描述</w:t>
            </w:r>
          </w:p>
        </w:tc>
      </w:tr>
      <w:tr w:rsidR="00C71906" w14:paraId="22FFFBBA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F85A85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B565ED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140520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154FCD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A347A2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主键，自增量</w:t>
            </w:r>
          </w:p>
        </w:tc>
      </w:tr>
      <w:tr w:rsidR="00C71906" w14:paraId="689E7D95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68DB4C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app</w:t>
            </w:r>
            <w:r>
              <w:rPr>
                <w:rFonts w:asciiTheme="majorHAnsi" w:eastAsiaTheme="majorEastAsia" w:hAnsiTheme="majorHAnsi" w:cstheme="majorBidi" w:hint="eastAsia"/>
              </w:rPr>
              <w:t>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B1CC73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FD2973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2BFA2B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2911D8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</w:t>
            </w:r>
            <w:r>
              <w:t>ID</w:t>
            </w:r>
          </w:p>
        </w:tc>
      </w:tr>
      <w:tr w:rsidR="00C71906" w14:paraId="71E95A77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44AF79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ename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0C6F7A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1D6FD8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5860BF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8470D5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规则英文名称</w:t>
            </w:r>
          </w:p>
        </w:tc>
      </w:tr>
      <w:tr w:rsidR="00C71906" w14:paraId="63A5DAF1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408530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4242F3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0F4D2E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109C93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539C74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规则中文名称</w:t>
            </w:r>
          </w:p>
        </w:tc>
      </w:tr>
      <w:tr w:rsidR="00C71906" w14:paraId="181B5516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CD305B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t>overdraft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C506FA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A9584C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AD2D48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AEFC8C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是否允许透支。</w:t>
            </w:r>
            <w:r>
              <w:t>0</w:t>
            </w:r>
            <w:r>
              <w:t>为否</w:t>
            </w:r>
          </w:p>
        </w:tc>
      </w:tr>
      <w:tr w:rsidR="00C71906" w14:paraId="27183231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9BF8BE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A2835D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9667D1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199F63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044000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规则中文名称</w:t>
            </w:r>
          </w:p>
        </w:tc>
      </w:tr>
      <w:tr w:rsidR="00C71906" w14:paraId="14373085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4A54BF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A20026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EC86B2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F85325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9AB5A4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</w:p>
        </w:tc>
      </w:tr>
      <w:tr w:rsidR="00C71906" w14:paraId="52CC64E4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4D0CEC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create_at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F592D3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0E815D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85CF63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71D385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C71906" w14:paraId="0C0DF7E3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4754ED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update_at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91B042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23BB9A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E0E4E1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B94EBA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更新时间</w:t>
            </w:r>
          </w:p>
        </w:tc>
      </w:tr>
      <w:tr w:rsidR="00C71906" w14:paraId="226E30FC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0EEB696E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key</w:t>
            </w:r>
          </w:p>
        </w:tc>
        <w:tc>
          <w:tcPr>
            <w:tcW w:w="6401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783849A5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key(appid, ename)</w:t>
            </w:r>
          </w:p>
        </w:tc>
      </w:tr>
    </w:tbl>
    <w:p w14:paraId="7859F8B4" w14:textId="149655F2" w:rsidR="00C71906" w:rsidRDefault="00780B72">
      <w:pPr>
        <w:pStyle w:val="2"/>
      </w:pPr>
      <w:r>
        <w:rPr>
          <w:rFonts w:hint="eastAsia"/>
        </w:rPr>
        <w:t>表2</w:t>
      </w:r>
    </w:p>
    <w:tbl>
      <w:tblPr>
        <w:tblStyle w:val="18"/>
        <w:tblW w:w="8528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699"/>
        <w:gridCol w:w="3211"/>
      </w:tblGrid>
      <w:tr w:rsidR="00C71906" w14:paraId="4AD04B05" w14:textId="77777777" w:rsidTr="00C7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EA70455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585DFCEE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8BD1E50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非空</w:t>
            </w:r>
          </w:p>
        </w:tc>
        <w:tc>
          <w:tcPr>
            <w:tcW w:w="699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A40B375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默认</w:t>
            </w:r>
          </w:p>
        </w:tc>
        <w:tc>
          <w:tcPr>
            <w:tcW w:w="3211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1F318BE3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描述</w:t>
            </w:r>
          </w:p>
        </w:tc>
      </w:tr>
      <w:tr w:rsidR="00C71906" w14:paraId="17BD3F0C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DAEA90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6577CB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B18CA5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6D9757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53D91E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主键，自增量</w:t>
            </w:r>
          </w:p>
        </w:tc>
      </w:tr>
      <w:tr w:rsidR="00C71906" w14:paraId="0FA6DD47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287F75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lastRenderedPageBreak/>
              <w:t>rule_id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AE8C02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3E2722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70074F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D5583D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规则</w:t>
            </w:r>
            <w:r>
              <w:t>id</w:t>
            </w:r>
          </w:p>
        </w:tc>
      </w:tr>
      <w:tr w:rsidR="00C71906" w14:paraId="00415B47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839A5A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C532F4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40A6B1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4784EE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C373E1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规则中文名称</w:t>
            </w:r>
          </w:p>
        </w:tc>
      </w:tr>
      <w:tr w:rsidR="00C71906" w14:paraId="07381B32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5772C8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mode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DB4124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5EEC2D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975BFB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B079A9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分账方式</w:t>
            </w:r>
          </w:p>
        </w:tc>
      </w:tr>
      <w:tr w:rsidR="00C71906" w14:paraId="63AC9196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77F5A1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/>
              </w:rPr>
              <w:t>amount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16D843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7353B7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5F50FF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B32559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分账金额</w:t>
            </w:r>
          </w:p>
        </w:tc>
      </w:tr>
      <w:tr w:rsidR="00C71906" w14:paraId="78EEB5B1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5A018E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percent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FA8B2B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decimal(4,2)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B9975B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F07ABD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A18817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分账比例</w:t>
            </w:r>
          </w:p>
        </w:tc>
      </w:tr>
      <w:tr w:rsidR="00C71906" w14:paraId="11B24329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BD313F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upper_limit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173819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CFD473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16108E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85C3B7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金额上限</w:t>
            </w:r>
          </w:p>
        </w:tc>
      </w:tr>
      <w:tr w:rsidR="00C71906" w14:paraId="042C33AA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C74326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lower_limit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67FF0B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B014BF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18D5BA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CC2173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金额下限</w:t>
            </w:r>
          </w:p>
        </w:tc>
      </w:tr>
      <w:tr w:rsidR="00C71906" w14:paraId="7E163DCA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C6B00A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create_at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5C3AB7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45321B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A0156B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627B05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C71906" w14:paraId="0630A1A1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4D5975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update_at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6DA6B5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A1595B" w14:textId="77777777" w:rsidR="00C71906" w:rsidRDefault="00E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EDA53D" w14:textId="77777777" w:rsidR="00C71906" w:rsidRDefault="00C71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E9034F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更新时间</w:t>
            </w:r>
          </w:p>
        </w:tc>
      </w:tr>
      <w:tr w:rsidR="00C71906" w14:paraId="7CA578DA" w14:textId="77777777" w:rsidTr="00C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12B54C3F" w14:textId="77777777" w:rsidR="00C71906" w:rsidRDefault="00E554CF">
            <w:pPr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key</w:t>
            </w:r>
          </w:p>
        </w:tc>
        <w:tc>
          <w:tcPr>
            <w:tcW w:w="6401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503AD90C" w14:textId="77777777" w:rsidR="00C71906" w:rsidRDefault="00E5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key(rule_id)</w:t>
            </w:r>
          </w:p>
        </w:tc>
      </w:tr>
    </w:tbl>
    <w:p w14:paraId="04DFA084" w14:textId="77777777" w:rsidR="00C71906" w:rsidRDefault="00C71906">
      <w:bookmarkStart w:id="0" w:name="_GoBack"/>
      <w:bookmarkEnd w:id="0"/>
    </w:p>
    <w:p w14:paraId="121D973C" w14:textId="77777777" w:rsidR="00C71906" w:rsidRDefault="00C71906"/>
    <w:p w14:paraId="143FA3E1" w14:textId="77777777" w:rsidR="00C71906" w:rsidRDefault="00C71906"/>
    <w:p w14:paraId="687EA25D" w14:textId="77777777" w:rsidR="00C71906" w:rsidRDefault="00C71906"/>
    <w:p w14:paraId="5D27A964" w14:textId="77777777" w:rsidR="00C71906" w:rsidRDefault="00C71906"/>
    <w:p w14:paraId="559A58D6" w14:textId="77777777" w:rsidR="00C71906" w:rsidRDefault="00C71906"/>
    <w:p w14:paraId="1D4EFF15" w14:textId="77777777" w:rsidR="00C71906" w:rsidRDefault="00C71906"/>
    <w:p w14:paraId="7A9C8D56" w14:textId="77777777" w:rsidR="00C71906" w:rsidRDefault="00C71906"/>
    <w:p w14:paraId="62E70BBC" w14:textId="77777777" w:rsidR="00C71906" w:rsidRDefault="00C71906"/>
    <w:p w14:paraId="54BA0FED" w14:textId="77777777" w:rsidR="00C71906" w:rsidRDefault="00C71906"/>
    <w:p w14:paraId="0101CEC5" w14:textId="77777777" w:rsidR="00C71906" w:rsidRDefault="00C71906"/>
    <w:p w14:paraId="3D65FC9C" w14:textId="77777777" w:rsidR="00C71906" w:rsidRDefault="00C71906"/>
    <w:p w14:paraId="0C98CA7D" w14:textId="77777777" w:rsidR="00C71906" w:rsidRDefault="00C71906"/>
    <w:p w14:paraId="5C9CC5DF" w14:textId="77777777" w:rsidR="00C71906" w:rsidRDefault="00C71906"/>
    <w:p w14:paraId="055FD927" w14:textId="77777777" w:rsidR="00C71906" w:rsidRDefault="00C71906"/>
    <w:p w14:paraId="491A582D" w14:textId="77777777" w:rsidR="00C71906" w:rsidRDefault="00C71906"/>
    <w:p w14:paraId="12B59A3B" w14:textId="77777777" w:rsidR="00C71906" w:rsidRDefault="00C71906"/>
    <w:sectPr w:rsidR="00C71906">
      <w:headerReference w:type="default" r:id="rId8"/>
      <w:footerReference w:type="default" r:id="rId9"/>
      <w:pgSz w:w="11906" w:h="16838"/>
      <w:pgMar w:top="1440" w:right="1797" w:bottom="907" w:left="1797" w:header="851" w:footer="0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1F61E" w14:textId="77777777" w:rsidR="00C62582" w:rsidRDefault="00C62582">
      <w:pPr>
        <w:spacing w:line="240" w:lineRule="auto"/>
      </w:pPr>
      <w:r>
        <w:separator/>
      </w:r>
    </w:p>
  </w:endnote>
  <w:endnote w:type="continuationSeparator" w:id="0">
    <w:p w14:paraId="7CA6D78A" w14:textId="77777777" w:rsidR="00C62582" w:rsidRDefault="00C62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6D94F" w14:textId="77777777" w:rsidR="00E554CF" w:rsidRDefault="00E554CF">
    <w:pPr>
      <w:pStyle w:val="ab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80A69E" wp14:editId="4784B7F1">
          <wp:simplePos x="0" y="0"/>
          <wp:positionH relativeFrom="column">
            <wp:posOffset>0</wp:posOffset>
          </wp:positionH>
          <wp:positionV relativeFrom="paragraph">
            <wp:posOffset>52705</wp:posOffset>
          </wp:positionV>
          <wp:extent cx="5254625" cy="380365"/>
          <wp:effectExtent l="19050" t="0" r="3175" b="0"/>
          <wp:wrapNone/>
          <wp:docPr id="21" name="图片 54" descr="未标题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54" descr="未标题-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4625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258352586"/>
      </w:sdtPr>
      <w:sdtContent>
        <w:r>
          <w:rPr>
            <w:rFonts w:hint="eastAsia"/>
            <w:sz w:val="28"/>
            <w:szCs w:val="28"/>
          </w:rPr>
          <w:t>—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02251E" w:rsidRPr="0002251E">
          <w:rPr>
            <w:noProof/>
            <w:sz w:val="28"/>
            <w:szCs w:val="28"/>
            <w:lang w:val="zh-CN"/>
          </w:rPr>
          <w:t>2</w:t>
        </w:r>
        <w:r>
          <w:rPr>
            <w:sz w:val="28"/>
            <w:szCs w:val="28"/>
          </w:rPr>
          <w:fldChar w:fldCharType="end"/>
        </w:r>
        <w:r>
          <w:rPr>
            <w:rFonts w:hint="eastAsia"/>
            <w:sz w:val="28"/>
            <w:szCs w:val="28"/>
          </w:rPr>
          <w:t>—</w:t>
        </w:r>
      </w:sdtContent>
    </w:sdt>
  </w:p>
  <w:p w14:paraId="57EBAEAC" w14:textId="77777777" w:rsidR="00E554CF" w:rsidRDefault="00E554CF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DFBD9" w14:textId="77777777" w:rsidR="00C62582" w:rsidRDefault="00C62582">
      <w:pPr>
        <w:spacing w:line="240" w:lineRule="auto"/>
      </w:pPr>
      <w:r>
        <w:separator/>
      </w:r>
    </w:p>
  </w:footnote>
  <w:footnote w:type="continuationSeparator" w:id="0">
    <w:p w14:paraId="0717ED27" w14:textId="77777777" w:rsidR="00C62582" w:rsidRDefault="00C62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7799D" w14:textId="77777777" w:rsidR="00E554CF" w:rsidRDefault="00E554CF">
    <w:pPr>
      <w:pStyle w:val="ad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 w:tentative="1">
      <w:start w:val="1"/>
      <w:numFmt w:val="decimal"/>
      <w:pStyle w:val="4"/>
      <w:lvlText w:val="%1.%2.%3.%4"/>
      <w:lvlJc w:val="left"/>
    </w:lvl>
    <w:lvl w:ilvl="4" w:tentative="1">
      <w:start w:val="1"/>
      <w:numFmt w:val="decimal"/>
      <w:pStyle w:val="5"/>
      <w:lvlText w:val="%1.%2.%3.%4.%5"/>
      <w:lvlJc w:val="left"/>
    </w:lvl>
    <w:lvl w:ilvl="5" w:tentative="1">
      <w:start w:val="1"/>
      <w:numFmt w:val="decimal"/>
      <w:lvlText w:val="%1.%2.%3.%4.%5.%6"/>
      <w:lvlJc w:val="left"/>
    </w:lvl>
    <w:lvl w:ilvl="6" w:tentative="1">
      <w:start w:val="1"/>
      <w:numFmt w:val="decimal"/>
      <w:lvlText w:val="%1.%2.%3.%4.%5.%6.%7"/>
      <w:lvlJc w:val="left"/>
    </w:lvl>
    <w:lvl w:ilvl="7" w:tentative="1">
      <w:start w:val="1"/>
      <w:numFmt w:val="decimal"/>
      <w:lvlText w:val="%1.%2.%3.%4.%5.%6.%7.%8"/>
      <w:lvlJc w:val="left"/>
    </w:lvl>
    <w:lvl w:ilvl="8" w:tentative="1">
      <w:start w:val="1"/>
      <w:numFmt w:val="decimal"/>
      <w:lvlText w:val="%1.%2.%3.%4.%5.%6.%7.%8.%9"/>
      <w:lvlJc w:val="left"/>
    </w:lvl>
  </w:abstractNum>
  <w:abstractNum w:abstractNumId="1">
    <w:nsid w:val="1F640042"/>
    <w:multiLevelType w:val="multilevel"/>
    <w:tmpl w:val="1F640042"/>
    <w:lvl w:ilvl="0" w:tentative="1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716894"/>
    <w:multiLevelType w:val="multilevel"/>
    <w:tmpl w:val="39716894"/>
    <w:lvl w:ilvl="0" w:tentative="1">
      <w:start w:val="1"/>
      <w:numFmt w:val="decimal"/>
      <w:pStyle w:val="11"/>
      <w:lvlText w:val="%1."/>
      <w:lvlJc w:val="left"/>
      <w:pPr>
        <w:ind w:left="432" w:hanging="432"/>
      </w:pPr>
    </w:lvl>
    <w:lvl w:ilvl="1" w:tentative="1">
      <w:start w:val="1"/>
      <w:numFmt w:val="decimal"/>
      <w:pStyle w:val="21"/>
      <w:lvlText w:val="%1.%2"/>
      <w:lvlJc w:val="left"/>
      <w:pPr>
        <w:ind w:left="576" w:hanging="576"/>
      </w:pPr>
      <w:rPr>
        <w:lang w:eastAsia="zh-CN"/>
      </w:rPr>
    </w:lvl>
    <w:lvl w:ilvl="2" w:tentative="1">
      <w:start w:val="1"/>
      <w:numFmt w:val="decimal"/>
      <w:pStyle w:val="31"/>
      <w:lvlText w:val="%1.%2.%3"/>
      <w:lvlJc w:val="left"/>
      <w:pPr>
        <w:ind w:left="720" w:hanging="720"/>
      </w:pPr>
      <w:rPr>
        <w:lang w:eastAsia="zh-CN"/>
      </w:rPr>
    </w:lvl>
    <w:lvl w:ilvl="3" w:tentative="1">
      <w:start w:val="1"/>
      <w:numFmt w:val="decimal"/>
      <w:pStyle w:val="41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1"/>
      <w:lvlText w:val="%1.%2.%3.%4.%5"/>
      <w:lvlJc w:val="left"/>
      <w:pPr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586C7BBF"/>
    <w:multiLevelType w:val="singleLevel"/>
    <w:tmpl w:val="586C7BBF"/>
    <w:lvl w:ilvl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hideSpellingErrors/>
  <w:proofState w:grammar="clean"/>
  <w:attachedTemplate r:id="rId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605D"/>
    <w:rsid w:val="87AB36A6"/>
    <w:rsid w:val="9BBBE5D4"/>
    <w:rsid w:val="9BFA5043"/>
    <w:rsid w:val="9DE58383"/>
    <w:rsid w:val="A7F3370E"/>
    <w:rsid w:val="ADF7276D"/>
    <w:rsid w:val="AF7A034E"/>
    <w:rsid w:val="AFB51E66"/>
    <w:rsid w:val="AFBD8ABC"/>
    <w:rsid w:val="AFFFC659"/>
    <w:rsid w:val="B5FD080D"/>
    <w:rsid w:val="B73F315F"/>
    <w:rsid w:val="B7675995"/>
    <w:rsid w:val="B7DA7D69"/>
    <w:rsid w:val="BCD3C960"/>
    <w:rsid w:val="BDFB2B7F"/>
    <w:rsid w:val="BEEB8788"/>
    <w:rsid w:val="BEFB6550"/>
    <w:rsid w:val="BEFE538F"/>
    <w:rsid w:val="BF7F605D"/>
    <w:rsid w:val="BFF561C5"/>
    <w:rsid w:val="BFFE3141"/>
    <w:rsid w:val="C7DFCF02"/>
    <w:rsid w:val="C97F9B9B"/>
    <w:rsid w:val="CBFE4454"/>
    <w:rsid w:val="CD753F42"/>
    <w:rsid w:val="CDD51303"/>
    <w:rsid w:val="CFFF6929"/>
    <w:rsid w:val="D4AF83BF"/>
    <w:rsid w:val="D5F7933C"/>
    <w:rsid w:val="D64F539D"/>
    <w:rsid w:val="D7D7CF6A"/>
    <w:rsid w:val="DAFA40AD"/>
    <w:rsid w:val="DBC3F1B0"/>
    <w:rsid w:val="DEBFBA45"/>
    <w:rsid w:val="DEEFCE4E"/>
    <w:rsid w:val="DFBFE376"/>
    <w:rsid w:val="DFFF1FFE"/>
    <w:rsid w:val="E1B7AF71"/>
    <w:rsid w:val="E4FD5AD7"/>
    <w:rsid w:val="E5BD4A0E"/>
    <w:rsid w:val="EAFF198B"/>
    <w:rsid w:val="EDFF9986"/>
    <w:rsid w:val="EEF76274"/>
    <w:rsid w:val="EF3665B3"/>
    <w:rsid w:val="EFD5B235"/>
    <w:rsid w:val="EFDC6222"/>
    <w:rsid w:val="EFFF6556"/>
    <w:rsid w:val="F17F1802"/>
    <w:rsid w:val="F3D9BA54"/>
    <w:rsid w:val="F570EA10"/>
    <w:rsid w:val="F5DF62E3"/>
    <w:rsid w:val="F64D993B"/>
    <w:rsid w:val="F65DD5C6"/>
    <w:rsid w:val="F66EECAE"/>
    <w:rsid w:val="F7CB7F01"/>
    <w:rsid w:val="F7E1A02C"/>
    <w:rsid w:val="F7E74948"/>
    <w:rsid w:val="F7EBCFE2"/>
    <w:rsid w:val="F7FA51BB"/>
    <w:rsid w:val="F8761957"/>
    <w:rsid w:val="F8B3D401"/>
    <w:rsid w:val="F9705376"/>
    <w:rsid w:val="FAB31965"/>
    <w:rsid w:val="FB773241"/>
    <w:rsid w:val="FBA7BDE7"/>
    <w:rsid w:val="FBBF9757"/>
    <w:rsid w:val="FBF81CF9"/>
    <w:rsid w:val="FBFFE968"/>
    <w:rsid w:val="FBFFECC1"/>
    <w:rsid w:val="FD49DA97"/>
    <w:rsid w:val="FD6E6702"/>
    <w:rsid w:val="FD9B8C83"/>
    <w:rsid w:val="FE3D68A2"/>
    <w:rsid w:val="FE753F9B"/>
    <w:rsid w:val="FED929CE"/>
    <w:rsid w:val="FEDEA1AB"/>
    <w:rsid w:val="FEEF28EA"/>
    <w:rsid w:val="FEF5BC1F"/>
    <w:rsid w:val="FEFF599D"/>
    <w:rsid w:val="FF7546C2"/>
    <w:rsid w:val="FF7B0BA9"/>
    <w:rsid w:val="FFA5A384"/>
    <w:rsid w:val="FFB46BF6"/>
    <w:rsid w:val="FFB4D1BD"/>
    <w:rsid w:val="FFB77479"/>
    <w:rsid w:val="FFBE8552"/>
    <w:rsid w:val="FFBF52DC"/>
    <w:rsid w:val="FFF77203"/>
    <w:rsid w:val="FFF7FF92"/>
    <w:rsid w:val="FFFBC536"/>
    <w:rsid w:val="FFFC33C3"/>
    <w:rsid w:val="FFFDADFD"/>
    <w:rsid w:val="FFFDF91F"/>
    <w:rsid w:val="FFFEC4A6"/>
    <w:rsid w:val="FFFF1C2D"/>
    <w:rsid w:val="FFFF45BC"/>
    <w:rsid w:val="00000702"/>
    <w:rsid w:val="00001DCE"/>
    <w:rsid w:val="0000272E"/>
    <w:rsid w:val="0000283D"/>
    <w:rsid w:val="000028B2"/>
    <w:rsid w:val="00003691"/>
    <w:rsid w:val="000038D5"/>
    <w:rsid w:val="0000485C"/>
    <w:rsid w:val="00004C1C"/>
    <w:rsid w:val="00004D21"/>
    <w:rsid w:val="00004E2D"/>
    <w:rsid w:val="00006536"/>
    <w:rsid w:val="00007128"/>
    <w:rsid w:val="00007319"/>
    <w:rsid w:val="000073A3"/>
    <w:rsid w:val="0001076F"/>
    <w:rsid w:val="0001104F"/>
    <w:rsid w:val="00011DBE"/>
    <w:rsid w:val="0001233D"/>
    <w:rsid w:val="00012548"/>
    <w:rsid w:val="0001295C"/>
    <w:rsid w:val="000133AC"/>
    <w:rsid w:val="000135DE"/>
    <w:rsid w:val="0001382C"/>
    <w:rsid w:val="0001461C"/>
    <w:rsid w:val="0001499D"/>
    <w:rsid w:val="00014AC2"/>
    <w:rsid w:val="000158BE"/>
    <w:rsid w:val="000177C8"/>
    <w:rsid w:val="00017ACB"/>
    <w:rsid w:val="00017B38"/>
    <w:rsid w:val="00017B7D"/>
    <w:rsid w:val="000204E2"/>
    <w:rsid w:val="00020988"/>
    <w:rsid w:val="0002251E"/>
    <w:rsid w:val="0002316A"/>
    <w:rsid w:val="00023AEF"/>
    <w:rsid w:val="00023B31"/>
    <w:rsid w:val="00023DAA"/>
    <w:rsid w:val="000240E7"/>
    <w:rsid w:val="00024910"/>
    <w:rsid w:val="00024E51"/>
    <w:rsid w:val="00025276"/>
    <w:rsid w:val="0002605F"/>
    <w:rsid w:val="000267D0"/>
    <w:rsid w:val="0002711C"/>
    <w:rsid w:val="000273A5"/>
    <w:rsid w:val="000274F8"/>
    <w:rsid w:val="0003003D"/>
    <w:rsid w:val="00030A5A"/>
    <w:rsid w:val="00031162"/>
    <w:rsid w:val="000312D6"/>
    <w:rsid w:val="00032E43"/>
    <w:rsid w:val="000332EC"/>
    <w:rsid w:val="0003346A"/>
    <w:rsid w:val="00033926"/>
    <w:rsid w:val="00033E75"/>
    <w:rsid w:val="00034549"/>
    <w:rsid w:val="00034B99"/>
    <w:rsid w:val="00034D0E"/>
    <w:rsid w:val="00034F53"/>
    <w:rsid w:val="000356C5"/>
    <w:rsid w:val="00036269"/>
    <w:rsid w:val="00037097"/>
    <w:rsid w:val="00037645"/>
    <w:rsid w:val="00037DD2"/>
    <w:rsid w:val="00040938"/>
    <w:rsid w:val="00040D1E"/>
    <w:rsid w:val="0004108C"/>
    <w:rsid w:val="000423FF"/>
    <w:rsid w:val="000435CD"/>
    <w:rsid w:val="00044484"/>
    <w:rsid w:val="00045333"/>
    <w:rsid w:val="00045A9A"/>
    <w:rsid w:val="00045B33"/>
    <w:rsid w:val="00046B28"/>
    <w:rsid w:val="00046B2C"/>
    <w:rsid w:val="00047733"/>
    <w:rsid w:val="00047FD7"/>
    <w:rsid w:val="0005003F"/>
    <w:rsid w:val="00050525"/>
    <w:rsid w:val="000509E7"/>
    <w:rsid w:val="00050AD9"/>
    <w:rsid w:val="0005112B"/>
    <w:rsid w:val="000524B8"/>
    <w:rsid w:val="000530C5"/>
    <w:rsid w:val="00053766"/>
    <w:rsid w:val="00054482"/>
    <w:rsid w:val="00054D19"/>
    <w:rsid w:val="0005524E"/>
    <w:rsid w:val="00055385"/>
    <w:rsid w:val="00055B4D"/>
    <w:rsid w:val="00055F0A"/>
    <w:rsid w:val="000570DE"/>
    <w:rsid w:val="00060759"/>
    <w:rsid w:val="00060D6D"/>
    <w:rsid w:val="000612BB"/>
    <w:rsid w:val="0006199A"/>
    <w:rsid w:val="00061CF9"/>
    <w:rsid w:val="00061DE0"/>
    <w:rsid w:val="000623AA"/>
    <w:rsid w:val="00063855"/>
    <w:rsid w:val="00064DC2"/>
    <w:rsid w:val="0006541B"/>
    <w:rsid w:val="00065544"/>
    <w:rsid w:val="0006564F"/>
    <w:rsid w:val="000656B6"/>
    <w:rsid w:val="00065DB8"/>
    <w:rsid w:val="00065DF7"/>
    <w:rsid w:val="000665D9"/>
    <w:rsid w:val="000670E5"/>
    <w:rsid w:val="0006711F"/>
    <w:rsid w:val="00067532"/>
    <w:rsid w:val="00067C63"/>
    <w:rsid w:val="00070492"/>
    <w:rsid w:val="00070621"/>
    <w:rsid w:val="00070B4D"/>
    <w:rsid w:val="000712C3"/>
    <w:rsid w:val="0007143E"/>
    <w:rsid w:val="0007185B"/>
    <w:rsid w:val="00071BC8"/>
    <w:rsid w:val="00071CFC"/>
    <w:rsid w:val="00071D14"/>
    <w:rsid w:val="00072337"/>
    <w:rsid w:val="0007239D"/>
    <w:rsid w:val="0007352B"/>
    <w:rsid w:val="000736D5"/>
    <w:rsid w:val="000746E0"/>
    <w:rsid w:val="00074853"/>
    <w:rsid w:val="00074D47"/>
    <w:rsid w:val="0007583C"/>
    <w:rsid w:val="000759CE"/>
    <w:rsid w:val="0007614B"/>
    <w:rsid w:val="000768E5"/>
    <w:rsid w:val="00076A97"/>
    <w:rsid w:val="0007712A"/>
    <w:rsid w:val="00077F8A"/>
    <w:rsid w:val="000800D4"/>
    <w:rsid w:val="00080510"/>
    <w:rsid w:val="00080744"/>
    <w:rsid w:val="00080A9B"/>
    <w:rsid w:val="00080AFD"/>
    <w:rsid w:val="00081447"/>
    <w:rsid w:val="0008165B"/>
    <w:rsid w:val="00081C8B"/>
    <w:rsid w:val="00082012"/>
    <w:rsid w:val="00082473"/>
    <w:rsid w:val="000826FD"/>
    <w:rsid w:val="00083724"/>
    <w:rsid w:val="000838C4"/>
    <w:rsid w:val="000841C1"/>
    <w:rsid w:val="0008446A"/>
    <w:rsid w:val="000844CC"/>
    <w:rsid w:val="000850F3"/>
    <w:rsid w:val="00087E7F"/>
    <w:rsid w:val="000901A6"/>
    <w:rsid w:val="00090513"/>
    <w:rsid w:val="0009082F"/>
    <w:rsid w:val="00091A8E"/>
    <w:rsid w:val="00091F79"/>
    <w:rsid w:val="00092224"/>
    <w:rsid w:val="00092D78"/>
    <w:rsid w:val="00093BDE"/>
    <w:rsid w:val="0009415E"/>
    <w:rsid w:val="000945BF"/>
    <w:rsid w:val="000946B5"/>
    <w:rsid w:val="0009479B"/>
    <w:rsid w:val="000947C4"/>
    <w:rsid w:val="00094B8F"/>
    <w:rsid w:val="00094C01"/>
    <w:rsid w:val="00095F51"/>
    <w:rsid w:val="0009697B"/>
    <w:rsid w:val="00097AFE"/>
    <w:rsid w:val="00097CD1"/>
    <w:rsid w:val="000A031F"/>
    <w:rsid w:val="000A07A0"/>
    <w:rsid w:val="000A188D"/>
    <w:rsid w:val="000A3E0C"/>
    <w:rsid w:val="000A41C5"/>
    <w:rsid w:val="000A4506"/>
    <w:rsid w:val="000A45B1"/>
    <w:rsid w:val="000A4A89"/>
    <w:rsid w:val="000A524E"/>
    <w:rsid w:val="000A5BD6"/>
    <w:rsid w:val="000A5E73"/>
    <w:rsid w:val="000A6294"/>
    <w:rsid w:val="000A77F4"/>
    <w:rsid w:val="000B0033"/>
    <w:rsid w:val="000B0A0D"/>
    <w:rsid w:val="000B0F52"/>
    <w:rsid w:val="000B14B5"/>
    <w:rsid w:val="000B172C"/>
    <w:rsid w:val="000B2208"/>
    <w:rsid w:val="000B2C01"/>
    <w:rsid w:val="000B33A3"/>
    <w:rsid w:val="000B459B"/>
    <w:rsid w:val="000B4A68"/>
    <w:rsid w:val="000B61F8"/>
    <w:rsid w:val="000B634F"/>
    <w:rsid w:val="000B6D97"/>
    <w:rsid w:val="000B706A"/>
    <w:rsid w:val="000C013D"/>
    <w:rsid w:val="000C050F"/>
    <w:rsid w:val="000C0A9A"/>
    <w:rsid w:val="000C1615"/>
    <w:rsid w:val="000C198B"/>
    <w:rsid w:val="000C1999"/>
    <w:rsid w:val="000C1F79"/>
    <w:rsid w:val="000C2C7F"/>
    <w:rsid w:val="000C2CD3"/>
    <w:rsid w:val="000C35B2"/>
    <w:rsid w:val="000C3664"/>
    <w:rsid w:val="000C3929"/>
    <w:rsid w:val="000C3C1F"/>
    <w:rsid w:val="000C3E26"/>
    <w:rsid w:val="000C3ED7"/>
    <w:rsid w:val="000C48DB"/>
    <w:rsid w:val="000C4E1F"/>
    <w:rsid w:val="000C52F9"/>
    <w:rsid w:val="000C5F96"/>
    <w:rsid w:val="000C63CA"/>
    <w:rsid w:val="000C6C96"/>
    <w:rsid w:val="000C7777"/>
    <w:rsid w:val="000D001D"/>
    <w:rsid w:val="000D08DA"/>
    <w:rsid w:val="000D0F64"/>
    <w:rsid w:val="000D2A08"/>
    <w:rsid w:val="000D305E"/>
    <w:rsid w:val="000D3548"/>
    <w:rsid w:val="000D4452"/>
    <w:rsid w:val="000D53C8"/>
    <w:rsid w:val="000D54C3"/>
    <w:rsid w:val="000D5A7F"/>
    <w:rsid w:val="000D5C3D"/>
    <w:rsid w:val="000D6B5A"/>
    <w:rsid w:val="000D6D97"/>
    <w:rsid w:val="000D7A41"/>
    <w:rsid w:val="000E0859"/>
    <w:rsid w:val="000E13EC"/>
    <w:rsid w:val="000E15C9"/>
    <w:rsid w:val="000E18D6"/>
    <w:rsid w:val="000E18F2"/>
    <w:rsid w:val="000E1971"/>
    <w:rsid w:val="000E1D86"/>
    <w:rsid w:val="000E1E78"/>
    <w:rsid w:val="000E26E0"/>
    <w:rsid w:val="000E5097"/>
    <w:rsid w:val="000E50AF"/>
    <w:rsid w:val="000E58BC"/>
    <w:rsid w:val="000E62E9"/>
    <w:rsid w:val="000E6658"/>
    <w:rsid w:val="000E74E3"/>
    <w:rsid w:val="000E77D8"/>
    <w:rsid w:val="000E7CFE"/>
    <w:rsid w:val="000E7EA5"/>
    <w:rsid w:val="000F0A1D"/>
    <w:rsid w:val="000F0D6C"/>
    <w:rsid w:val="000F1075"/>
    <w:rsid w:val="000F166F"/>
    <w:rsid w:val="000F1BF8"/>
    <w:rsid w:val="000F215D"/>
    <w:rsid w:val="000F21E1"/>
    <w:rsid w:val="000F24CA"/>
    <w:rsid w:val="000F36C9"/>
    <w:rsid w:val="000F39DF"/>
    <w:rsid w:val="000F3BAF"/>
    <w:rsid w:val="000F3D88"/>
    <w:rsid w:val="000F4220"/>
    <w:rsid w:val="000F43F9"/>
    <w:rsid w:val="000F4743"/>
    <w:rsid w:val="000F4EDE"/>
    <w:rsid w:val="000F5030"/>
    <w:rsid w:val="000F556D"/>
    <w:rsid w:val="000F6598"/>
    <w:rsid w:val="000F6AC3"/>
    <w:rsid w:val="000F6B94"/>
    <w:rsid w:val="000F6D2C"/>
    <w:rsid w:val="000F7001"/>
    <w:rsid w:val="000F7143"/>
    <w:rsid w:val="000F7C50"/>
    <w:rsid w:val="000F7E4A"/>
    <w:rsid w:val="0010019F"/>
    <w:rsid w:val="00100426"/>
    <w:rsid w:val="001004D2"/>
    <w:rsid w:val="00100557"/>
    <w:rsid w:val="001007F3"/>
    <w:rsid w:val="00101574"/>
    <w:rsid w:val="0010235C"/>
    <w:rsid w:val="001030C3"/>
    <w:rsid w:val="0010343B"/>
    <w:rsid w:val="00103554"/>
    <w:rsid w:val="00103E34"/>
    <w:rsid w:val="00103F7C"/>
    <w:rsid w:val="0010402F"/>
    <w:rsid w:val="0010482F"/>
    <w:rsid w:val="0010578D"/>
    <w:rsid w:val="0010600D"/>
    <w:rsid w:val="00106073"/>
    <w:rsid w:val="0010623B"/>
    <w:rsid w:val="001069B1"/>
    <w:rsid w:val="001077EC"/>
    <w:rsid w:val="00110BAE"/>
    <w:rsid w:val="001121A4"/>
    <w:rsid w:val="00113159"/>
    <w:rsid w:val="00113B92"/>
    <w:rsid w:val="00113DAB"/>
    <w:rsid w:val="00113EDE"/>
    <w:rsid w:val="00114032"/>
    <w:rsid w:val="0011453E"/>
    <w:rsid w:val="0011496D"/>
    <w:rsid w:val="001152C0"/>
    <w:rsid w:val="001153A6"/>
    <w:rsid w:val="001155FD"/>
    <w:rsid w:val="00115610"/>
    <w:rsid w:val="00115651"/>
    <w:rsid w:val="00115F96"/>
    <w:rsid w:val="00117AD2"/>
    <w:rsid w:val="00117FE1"/>
    <w:rsid w:val="001201A9"/>
    <w:rsid w:val="001202FD"/>
    <w:rsid w:val="001205BE"/>
    <w:rsid w:val="00120E7C"/>
    <w:rsid w:val="00121FC2"/>
    <w:rsid w:val="0012219F"/>
    <w:rsid w:val="00122CCB"/>
    <w:rsid w:val="00122E7B"/>
    <w:rsid w:val="00122FFF"/>
    <w:rsid w:val="00123AA2"/>
    <w:rsid w:val="00123ACC"/>
    <w:rsid w:val="00123CD4"/>
    <w:rsid w:val="00124365"/>
    <w:rsid w:val="001244DF"/>
    <w:rsid w:val="00124504"/>
    <w:rsid w:val="00125107"/>
    <w:rsid w:val="00125232"/>
    <w:rsid w:val="00125E29"/>
    <w:rsid w:val="001267DF"/>
    <w:rsid w:val="0012699F"/>
    <w:rsid w:val="001269B8"/>
    <w:rsid w:val="001272E0"/>
    <w:rsid w:val="00127B28"/>
    <w:rsid w:val="00130DA1"/>
    <w:rsid w:val="00130DCD"/>
    <w:rsid w:val="00130E79"/>
    <w:rsid w:val="00130F27"/>
    <w:rsid w:val="0013117C"/>
    <w:rsid w:val="001315DE"/>
    <w:rsid w:val="001319EA"/>
    <w:rsid w:val="00131A45"/>
    <w:rsid w:val="00131AB4"/>
    <w:rsid w:val="00131C95"/>
    <w:rsid w:val="001327FF"/>
    <w:rsid w:val="00132FF2"/>
    <w:rsid w:val="001346D6"/>
    <w:rsid w:val="001348CF"/>
    <w:rsid w:val="001350FB"/>
    <w:rsid w:val="00135259"/>
    <w:rsid w:val="00135511"/>
    <w:rsid w:val="0013552C"/>
    <w:rsid w:val="00135BF5"/>
    <w:rsid w:val="00135F58"/>
    <w:rsid w:val="00136383"/>
    <w:rsid w:val="00136A26"/>
    <w:rsid w:val="00137147"/>
    <w:rsid w:val="00137381"/>
    <w:rsid w:val="001376FC"/>
    <w:rsid w:val="00137F5C"/>
    <w:rsid w:val="001407F8"/>
    <w:rsid w:val="0014097E"/>
    <w:rsid w:val="0014171C"/>
    <w:rsid w:val="00141744"/>
    <w:rsid w:val="00141ACF"/>
    <w:rsid w:val="001421E7"/>
    <w:rsid w:val="0014238B"/>
    <w:rsid w:val="001425A7"/>
    <w:rsid w:val="001431B7"/>
    <w:rsid w:val="00143C6C"/>
    <w:rsid w:val="00144294"/>
    <w:rsid w:val="00145649"/>
    <w:rsid w:val="00145844"/>
    <w:rsid w:val="00146E5C"/>
    <w:rsid w:val="00147229"/>
    <w:rsid w:val="00147442"/>
    <w:rsid w:val="001474C8"/>
    <w:rsid w:val="001477AC"/>
    <w:rsid w:val="00147DEE"/>
    <w:rsid w:val="00150008"/>
    <w:rsid w:val="00150021"/>
    <w:rsid w:val="00150560"/>
    <w:rsid w:val="00150C4B"/>
    <w:rsid w:val="00151316"/>
    <w:rsid w:val="001517EF"/>
    <w:rsid w:val="001524B9"/>
    <w:rsid w:val="00152A1A"/>
    <w:rsid w:val="001530BE"/>
    <w:rsid w:val="00154120"/>
    <w:rsid w:val="0015486F"/>
    <w:rsid w:val="00154DE9"/>
    <w:rsid w:val="00155241"/>
    <w:rsid w:val="0015556D"/>
    <w:rsid w:val="00155761"/>
    <w:rsid w:val="00155878"/>
    <w:rsid w:val="001558CE"/>
    <w:rsid w:val="00155EAC"/>
    <w:rsid w:val="00155F82"/>
    <w:rsid w:val="0015608D"/>
    <w:rsid w:val="00156191"/>
    <w:rsid w:val="001562BC"/>
    <w:rsid w:val="0015655F"/>
    <w:rsid w:val="00156936"/>
    <w:rsid w:val="00156D7E"/>
    <w:rsid w:val="00156E20"/>
    <w:rsid w:val="00156E8E"/>
    <w:rsid w:val="001573CD"/>
    <w:rsid w:val="001575A6"/>
    <w:rsid w:val="00157D5C"/>
    <w:rsid w:val="00157F78"/>
    <w:rsid w:val="00160105"/>
    <w:rsid w:val="0016054E"/>
    <w:rsid w:val="001608CE"/>
    <w:rsid w:val="001617AC"/>
    <w:rsid w:val="00162053"/>
    <w:rsid w:val="00162899"/>
    <w:rsid w:val="001628DF"/>
    <w:rsid w:val="00162E2B"/>
    <w:rsid w:val="00163252"/>
    <w:rsid w:val="001638DF"/>
    <w:rsid w:val="00163FF0"/>
    <w:rsid w:val="00164102"/>
    <w:rsid w:val="001641BD"/>
    <w:rsid w:val="001646A5"/>
    <w:rsid w:val="001646B4"/>
    <w:rsid w:val="00165335"/>
    <w:rsid w:val="00166374"/>
    <w:rsid w:val="00167ACA"/>
    <w:rsid w:val="0017041E"/>
    <w:rsid w:val="00170B34"/>
    <w:rsid w:val="00170E09"/>
    <w:rsid w:val="00171F38"/>
    <w:rsid w:val="00172446"/>
    <w:rsid w:val="00173C85"/>
    <w:rsid w:val="00173EA6"/>
    <w:rsid w:val="00173EC1"/>
    <w:rsid w:val="00174352"/>
    <w:rsid w:val="00174493"/>
    <w:rsid w:val="0017456C"/>
    <w:rsid w:val="001746C0"/>
    <w:rsid w:val="00174A82"/>
    <w:rsid w:val="00174D84"/>
    <w:rsid w:val="00174E31"/>
    <w:rsid w:val="00174FFC"/>
    <w:rsid w:val="0017570D"/>
    <w:rsid w:val="00176DE5"/>
    <w:rsid w:val="00177095"/>
    <w:rsid w:val="001773E4"/>
    <w:rsid w:val="001776EB"/>
    <w:rsid w:val="00177AA5"/>
    <w:rsid w:val="00177B83"/>
    <w:rsid w:val="00177BF1"/>
    <w:rsid w:val="00177E0D"/>
    <w:rsid w:val="00177E26"/>
    <w:rsid w:val="00181080"/>
    <w:rsid w:val="0018197E"/>
    <w:rsid w:val="00181E64"/>
    <w:rsid w:val="00181FD3"/>
    <w:rsid w:val="00181FFC"/>
    <w:rsid w:val="0018222C"/>
    <w:rsid w:val="00182255"/>
    <w:rsid w:val="001826E3"/>
    <w:rsid w:val="0018373B"/>
    <w:rsid w:val="00184786"/>
    <w:rsid w:val="00184EA1"/>
    <w:rsid w:val="00184F0E"/>
    <w:rsid w:val="00185026"/>
    <w:rsid w:val="0018529F"/>
    <w:rsid w:val="001853CA"/>
    <w:rsid w:val="00185582"/>
    <w:rsid w:val="001856E6"/>
    <w:rsid w:val="0018595E"/>
    <w:rsid w:val="00185B4B"/>
    <w:rsid w:val="00186ECC"/>
    <w:rsid w:val="00187404"/>
    <w:rsid w:val="00190C93"/>
    <w:rsid w:val="00191347"/>
    <w:rsid w:val="001914AC"/>
    <w:rsid w:val="00191C7B"/>
    <w:rsid w:val="00191CEB"/>
    <w:rsid w:val="0019248B"/>
    <w:rsid w:val="00192B78"/>
    <w:rsid w:val="00193838"/>
    <w:rsid w:val="00193E91"/>
    <w:rsid w:val="00193FD8"/>
    <w:rsid w:val="00193FFD"/>
    <w:rsid w:val="001940CB"/>
    <w:rsid w:val="00194421"/>
    <w:rsid w:val="00195825"/>
    <w:rsid w:val="00195854"/>
    <w:rsid w:val="00196A5B"/>
    <w:rsid w:val="00197527"/>
    <w:rsid w:val="00197C74"/>
    <w:rsid w:val="001A119A"/>
    <w:rsid w:val="001A1B9C"/>
    <w:rsid w:val="001A2016"/>
    <w:rsid w:val="001A2998"/>
    <w:rsid w:val="001A30E6"/>
    <w:rsid w:val="001A3574"/>
    <w:rsid w:val="001A3BDC"/>
    <w:rsid w:val="001A3FD2"/>
    <w:rsid w:val="001A448C"/>
    <w:rsid w:val="001A4661"/>
    <w:rsid w:val="001A4C8F"/>
    <w:rsid w:val="001A53C9"/>
    <w:rsid w:val="001A5BDA"/>
    <w:rsid w:val="001A5C63"/>
    <w:rsid w:val="001A6894"/>
    <w:rsid w:val="001A6BC9"/>
    <w:rsid w:val="001A743C"/>
    <w:rsid w:val="001B0297"/>
    <w:rsid w:val="001B08E3"/>
    <w:rsid w:val="001B0BFF"/>
    <w:rsid w:val="001B1A28"/>
    <w:rsid w:val="001B1C3F"/>
    <w:rsid w:val="001B2310"/>
    <w:rsid w:val="001B23DD"/>
    <w:rsid w:val="001B2740"/>
    <w:rsid w:val="001B3440"/>
    <w:rsid w:val="001B35A1"/>
    <w:rsid w:val="001B3727"/>
    <w:rsid w:val="001B3D50"/>
    <w:rsid w:val="001B46C4"/>
    <w:rsid w:val="001B4BB0"/>
    <w:rsid w:val="001B4D70"/>
    <w:rsid w:val="001B4DC2"/>
    <w:rsid w:val="001B52A5"/>
    <w:rsid w:val="001B5DE6"/>
    <w:rsid w:val="001B6809"/>
    <w:rsid w:val="001B6D1F"/>
    <w:rsid w:val="001B7012"/>
    <w:rsid w:val="001B71C8"/>
    <w:rsid w:val="001B7460"/>
    <w:rsid w:val="001B7D75"/>
    <w:rsid w:val="001C0650"/>
    <w:rsid w:val="001C07AE"/>
    <w:rsid w:val="001C0882"/>
    <w:rsid w:val="001C12CE"/>
    <w:rsid w:val="001C2DEA"/>
    <w:rsid w:val="001C332C"/>
    <w:rsid w:val="001C3BD9"/>
    <w:rsid w:val="001C3F5B"/>
    <w:rsid w:val="001C5160"/>
    <w:rsid w:val="001C5538"/>
    <w:rsid w:val="001C5796"/>
    <w:rsid w:val="001C686A"/>
    <w:rsid w:val="001C7684"/>
    <w:rsid w:val="001C76DF"/>
    <w:rsid w:val="001D03EA"/>
    <w:rsid w:val="001D05A1"/>
    <w:rsid w:val="001D0D44"/>
    <w:rsid w:val="001D16BE"/>
    <w:rsid w:val="001D2359"/>
    <w:rsid w:val="001D2523"/>
    <w:rsid w:val="001D311D"/>
    <w:rsid w:val="001D339B"/>
    <w:rsid w:val="001D3E40"/>
    <w:rsid w:val="001D421C"/>
    <w:rsid w:val="001D427F"/>
    <w:rsid w:val="001D4BED"/>
    <w:rsid w:val="001D4C5D"/>
    <w:rsid w:val="001D5DF4"/>
    <w:rsid w:val="001D5ECD"/>
    <w:rsid w:val="001D5ED9"/>
    <w:rsid w:val="001D60B4"/>
    <w:rsid w:val="001D6449"/>
    <w:rsid w:val="001D6A12"/>
    <w:rsid w:val="001D6D37"/>
    <w:rsid w:val="001D6EC7"/>
    <w:rsid w:val="001D71FE"/>
    <w:rsid w:val="001E0D89"/>
    <w:rsid w:val="001E1844"/>
    <w:rsid w:val="001E1D4C"/>
    <w:rsid w:val="001E2585"/>
    <w:rsid w:val="001E2AC6"/>
    <w:rsid w:val="001E2D48"/>
    <w:rsid w:val="001E3C9E"/>
    <w:rsid w:val="001E4220"/>
    <w:rsid w:val="001E48DD"/>
    <w:rsid w:val="001E53A6"/>
    <w:rsid w:val="001E5731"/>
    <w:rsid w:val="001E686C"/>
    <w:rsid w:val="001E6B13"/>
    <w:rsid w:val="001E7288"/>
    <w:rsid w:val="001E7B43"/>
    <w:rsid w:val="001F0045"/>
    <w:rsid w:val="001F0EE7"/>
    <w:rsid w:val="001F11BF"/>
    <w:rsid w:val="001F12D1"/>
    <w:rsid w:val="001F12FD"/>
    <w:rsid w:val="001F163F"/>
    <w:rsid w:val="001F17E0"/>
    <w:rsid w:val="001F1C79"/>
    <w:rsid w:val="001F2193"/>
    <w:rsid w:val="001F2D1F"/>
    <w:rsid w:val="001F37A7"/>
    <w:rsid w:val="001F37FB"/>
    <w:rsid w:val="001F3B59"/>
    <w:rsid w:val="001F4079"/>
    <w:rsid w:val="001F4BBC"/>
    <w:rsid w:val="001F5259"/>
    <w:rsid w:val="001F5C4C"/>
    <w:rsid w:val="001F5EE4"/>
    <w:rsid w:val="001F61D4"/>
    <w:rsid w:val="001F6324"/>
    <w:rsid w:val="001F68A1"/>
    <w:rsid w:val="001F6931"/>
    <w:rsid w:val="001F6D3B"/>
    <w:rsid w:val="001F782E"/>
    <w:rsid w:val="001F7A22"/>
    <w:rsid w:val="00200465"/>
    <w:rsid w:val="00201F29"/>
    <w:rsid w:val="002024ED"/>
    <w:rsid w:val="00202689"/>
    <w:rsid w:val="00202E1B"/>
    <w:rsid w:val="002032B7"/>
    <w:rsid w:val="00203516"/>
    <w:rsid w:val="00203639"/>
    <w:rsid w:val="00203E2C"/>
    <w:rsid w:val="00204600"/>
    <w:rsid w:val="00204E8C"/>
    <w:rsid w:val="002051D8"/>
    <w:rsid w:val="00205521"/>
    <w:rsid w:val="002056DB"/>
    <w:rsid w:val="00205BC4"/>
    <w:rsid w:val="00205C3C"/>
    <w:rsid w:val="00205F41"/>
    <w:rsid w:val="0020621F"/>
    <w:rsid w:val="00206224"/>
    <w:rsid w:val="00206375"/>
    <w:rsid w:val="002064FE"/>
    <w:rsid w:val="00206858"/>
    <w:rsid w:val="00206EF1"/>
    <w:rsid w:val="00206F31"/>
    <w:rsid w:val="00207549"/>
    <w:rsid w:val="00207EBD"/>
    <w:rsid w:val="00207F6E"/>
    <w:rsid w:val="0021042A"/>
    <w:rsid w:val="0021179E"/>
    <w:rsid w:val="0021238E"/>
    <w:rsid w:val="0021239B"/>
    <w:rsid w:val="00212F1E"/>
    <w:rsid w:val="0021339E"/>
    <w:rsid w:val="0021393A"/>
    <w:rsid w:val="00213E5E"/>
    <w:rsid w:val="00213E90"/>
    <w:rsid w:val="002141BF"/>
    <w:rsid w:val="0021424A"/>
    <w:rsid w:val="00214841"/>
    <w:rsid w:val="0021536A"/>
    <w:rsid w:val="002159E7"/>
    <w:rsid w:val="002163D3"/>
    <w:rsid w:val="00216D10"/>
    <w:rsid w:val="002178C7"/>
    <w:rsid w:val="00217A74"/>
    <w:rsid w:val="00217C2B"/>
    <w:rsid w:val="0022009C"/>
    <w:rsid w:val="002209DF"/>
    <w:rsid w:val="00220EDF"/>
    <w:rsid w:val="002218C8"/>
    <w:rsid w:val="00221DA0"/>
    <w:rsid w:val="00221F0A"/>
    <w:rsid w:val="00222014"/>
    <w:rsid w:val="0022272D"/>
    <w:rsid w:val="0022313A"/>
    <w:rsid w:val="002231C0"/>
    <w:rsid w:val="002231C9"/>
    <w:rsid w:val="0022363E"/>
    <w:rsid w:val="00223815"/>
    <w:rsid w:val="002238CE"/>
    <w:rsid w:val="00223B8A"/>
    <w:rsid w:val="00223D08"/>
    <w:rsid w:val="00224AC1"/>
    <w:rsid w:val="00224C8A"/>
    <w:rsid w:val="00224F87"/>
    <w:rsid w:val="00225465"/>
    <w:rsid w:val="002259A8"/>
    <w:rsid w:val="00225CBE"/>
    <w:rsid w:val="002260E5"/>
    <w:rsid w:val="0022661E"/>
    <w:rsid w:val="00226E66"/>
    <w:rsid w:val="00227A62"/>
    <w:rsid w:val="00227E74"/>
    <w:rsid w:val="0023058C"/>
    <w:rsid w:val="00230E5B"/>
    <w:rsid w:val="0023175A"/>
    <w:rsid w:val="00231901"/>
    <w:rsid w:val="00231BE3"/>
    <w:rsid w:val="00231EDC"/>
    <w:rsid w:val="00232860"/>
    <w:rsid w:val="00232947"/>
    <w:rsid w:val="0023349A"/>
    <w:rsid w:val="00233F4A"/>
    <w:rsid w:val="00233FD4"/>
    <w:rsid w:val="00234462"/>
    <w:rsid w:val="0023490E"/>
    <w:rsid w:val="00234984"/>
    <w:rsid w:val="00234AF3"/>
    <w:rsid w:val="00235012"/>
    <w:rsid w:val="002353F1"/>
    <w:rsid w:val="00235D46"/>
    <w:rsid w:val="00236BF3"/>
    <w:rsid w:val="0023708B"/>
    <w:rsid w:val="00237986"/>
    <w:rsid w:val="00240733"/>
    <w:rsid w:val="00241708"/>
    <w:rsid w:val="00241CFD"/>
    <w:rsid w:val="0024225D"/>
    <w:rsid w:val="00242833"/>
    <w:rsid w:val="00242909"/>
    <w:rsid w:val="00242FF4"/>
    <w:rsid w:val="002434B7"/>
    <w:rsid w:val="0024365F"/>
    <w:rsid w:val="00243CB7"/>
    <w:rsid w:val="00243DB1"/>
    <w:rsid w:val="00243F52"/>
    <w:rsid w:val="00244043"/>
    <w:rsid w:val="00244491"/>
    <w:rsid w:val="0024588A"/>
    <w:rsid w:val="00246379"/>
    <w:rsid w:val="00247640"/>
    <w:rsid w:val="00247E5D"/>
    <w:rsid w:val="00250095"/>
    <w:rsid w:val="002504F0"/>
    <w:rsid w:val="00250D29"/>
    <w:rsid w:val="00250F73"/>
    <w:rsid w:val="0025133C"/>
    <w:rsid w:val="00251487"/>
    <w:rsid w:val="0025159A"/>
    <w:rsid w:val="00251FBC"/>
    <w:rsid w:val="0025344B"/>
    <w:rsid w:val="002542D1"/>
    <w:rsid w:val="002545A3"/>
    <w:rsid w:val="0025561A"/>
    <w:rsid w:val="0025569F"/>
    <w:rsid w:val="00255D05"/>
    <w:rsid w:val="00255EF7"/>
    <w:rsid w:val="002566B2"/>
    <w:rsid w:val="0025698C"/>
    <w:rsid w:val="00257079"/>
    <w:rsid w:val="002570BA"/>
    <w:rsid w:val="00257162"/>
    <w:rsid w:val="0025717B"/>
    <w:rsid w:val="0025750B"/>
    <w:rsid w:val="0025786E"/>
    <w:rsid w:val="002600E6"/>
    <w:rsid w:val="00260B7C"/>
    <w:rsid w:val="00261865"/>
    <w:rsid w:val="00261AB6"/>
    <w:rsid w:val="00261C6E"/>
    <w:rsid w:val="002621B9"/>
    <w:rsid w:val="002623BE"/>
    <w:rsid w:val="00262CFF"/>
    <w:rsid w:val="0026348C"/>
    <w:rsid w:val="00263C79"/>
    <w:rsid w:val="0026426F"/>
    <w:rsid w:val="0026442A"/>
    <w:rsid w:val="00264CF4"/>
    <w:rsid w:val="002650E6"/>
    <w:rsid w:val="002654F3"/>
    <w:rsid w:val="0026578F"/>
    <w:rsid w:val="00266A9D"/>
    <w:rsid w:val="00267014"/>
    <w:rsid w:val="002673F7"/>
    <w:rsid w:val="00267620"/>
    <w:rsid w:val="00267928"/>
    <w:rsid w:val="002701C9"/>
    <w:rsid w:val="002707B4"/>
    <w:rsid w:val="00270E7F"/>
    <w:rsid w:val="00271503"/>
    <w:rsid w:val="002722EA"/>
    <w:rsid w:val="002724A1"/>
    <w:rsid w:val="00272677"/>
    <w:rsid w:val="0027267E"/>
    <w:rsid w:val="00272B44"/>
    <w:rsid w:val="00272DA9"/>
    <w:rsid w:val="00273CC1"/>
    <w:rsid w:val="002741D8"/>
    <w:rsid w:val="00274228"/>
    <w:rsid w:val="0027460D"/>
    <w:rsid w:val="00274A8A"/>
    <w:rsid w:val="00274F54"/>
    <w:rsid w:val="002751C0"/>
    <w:rsid w:val="0027528D"/>
    <w:rsid w:val="002754BB"/>
    <w:rsid w:val="00276188"/>
    <w:rsid w:val="0027671D"/>
    <w:rsid w:val="002771B6"/>
    <w:rsid w:val="0027796B"/>
    <w:rsid w:val="00277C33"/>
    <w:rsid w:val="00277CD9"/>
    <w:rsid w:val="00282DDF"/>
    <w:rsid w:val="00283367"/>
    <w:rsid w:val="0028428B"/>
    <w:rsid w:val="002864FA"/>
    <w:rsid w:val="00286587"/>
    <w:rsid w:val="00286C62"/>
    <w:rsid w:val="00286D7B"/>
    <w:rsid w:val="002871FD"/>
    <w:rsid w:val="00287670"/>
    <w:rsid w:val="00287D29"/>
    <w:rsid w:val="00290956"/>
    <w:rsid w:val="00290B4A"/>
    <w:rsid w:val="00291A02"/>
    <w:rsid w:val="00291C1E"/>
    <w:rsid w:val="00291C75"/>
    <w:rsid w:val="00292D4E"/>
    <w:rsid w:val="00293699"/>
    <w:rsid w:val="0029386A"/>
    <w:rsid w:val="00293A6E"/>
    <w:rsid w:val="00293C33"/>
    <w:rsid w:val="002941DA"/>
    <w:rsid w:val="00294289"/>
    <w:rsid w:val="00294384"/>
    <w:rsid w:val="002943FC"/>
    <w:rsid w:val="00294E55"/>
    <w:rsid w:val="00295A1A"/>
    <w:rsid w:val="00295AE7"/>
    <w:rsid w:val="00295E44"/>
    <w:rsid w:val="0029628B"/>
    <w:rsid w:val="00296DA6"/>
    <w:rsid w:val="00296F74"/>
    <w:rsid w:val="00297371"/>
    <w:rsid w:val="00297393"/>
    <w:rsid w:val="00297A50"/>
    <w:rsid w:val="002A0B4F"/>
    <w:rsid w:val="002A1F80"/>
    <w:rsid w:val="002A215E"/>
    <w:rsid w:val="002A319C"/>
    <w:rsid w:val="002A36E4"/>
    <w:rsid w:val="002A405E"/>
    <w:rsid w:val="002A434F"/>
    <w:rsid w:val="002A45F2"/>
    <w:rsid w:val="002A4901"/>
    <w:rsid w:val="002A4B15"/>
    <w:rsid w:val="002A5D2B"/>
    <w:rsid w:val="002A5E4C"/>
    <w:rsid w:val="002A672E"/>
    <w:rsid w:val="002A67AD"/>
    <w:rsid w:val="002A67ED"/>
    <w:rsid w:val="002A69CF"/>
    <w:rsid w:val="002A6A2D"/>
    <w:rsid w:val="002A6C6F"/>
    <w:rsid w:val="002B0FF8"/>
    <w:rsid w:val="002B23E7"/>
    <w:rsid w:val="002B284E"/>
    <w:rsid w:val="002B2CFB"/>
    <w:rsid w:val="002B2DB5"/>
    <w:rsid w:val="002B5208"/>
    <w:rsid w:val="002B577F"/>
    <w:rsid w:val="002B5D66"/>
    <w:rsid w:val="002B5F54"/>
    <w:rsid w:val="002B6407"/>
    <w:rsid w:val="002B6877"/>
    <w:rsid w:val="002B697F"/>
    <w:rsid w:val="002B69FB"/>
    <w:rsid w:val="002B6BAF"/>
    <w:rsid w:val="002B70B3"/>
    <w:rsid w:val="002B72FD"/>
    <w:rsid w:val="002B75B5"/>
    <w:rsid w:val="002B789A"/>
    <w:rsid w:val="002C07CD"/>
    <w:rsid w:val="002C0B64"/>
    <w:rsid w:val="002C0CB2"/>
    <w:rsid w:val="002C0D07"/>
    <w:rsid w:val="002C2F75"/>
    <w:rsid w:val="002C3040"/>
    <w:rsid w:val="002C318A"/>
    <w:rsid w:val="002C35F3"/>
    <w:rsid w:val="002C3CE3"/>
    <w:rsid w:val="002C415F"/>
    <w:rsid w:val="002C5352"/>
    <w:rsid w:val="002C5E3D"/>
    <w:rsid w:val="002C5EAF"/>
    <w:rsid w:val="002C60B3"/>
    <w:rsid w:val="002C6CD2"/>
    <w:rsid w:val="002C7019"/>
    <w:rsid w:val="002C7662"/>
    <w:rsid w:val="002C7789"/>
    <w:rsid w:val="002C7E35"/>
    <w:rsid w:val="002D0998"/>
    <w:rsid w:val="002D16D0"/>
    <w:rsid w:val="002D1AE1"/>
    <w:rsid w:val="002D1C51"/>
    <w:rsid w:val="002D1D51"/>
    <w:rsid w:val="002D1FBF"/>
    <w:rsid w:val="002D208C"/>
    <w:rsid w:val="002D250D"/>
    <w:rsid w:val="002D2841"/>
    <w:rsid w:val="002D2DAA"/>
    <w:rsid w:val="002D3188"/>
    <w:rsid w:val="002D31A0"/>
    <w:rsid w:val="002D322A"/>
    <w:rsid w:val="002D382D"/>
    <w:rsid w:val="002D3896"/>
    <w:rsid w:val="002D492E"/>
    <w:rsid w:val="002D4C66"/>
    <w:rsid w:val="002D5BF1"/>
    <w:rsid w:val="002D5D51"/>
    <w:rsid w:val="002D602F"/>
    <w:rsid w:val="002D6856"/>
    <w:rsid w:val="002D7934"/>
    <w:rsid w:val="002E0285"/>
    <w:rsid w:val="002E050C"/>
    <w:rsid w:val="002E0A70"/>
    <w:rsid w:val="002E0B95"/>
    <w:rsid w:val="002E1265"/>
    <w:rsid w:val="002E1693"/>
    <w:rsid w:val="002E1C97"/>
    <w:rsid w:val="002E1CEA"/>
    <w:rsid w:val="002E22BB"/>
    <w:rsid w:val="002E24C0"/>
    <w:rsid w:val="002E25B5"/>
    <w:rsid w:val="002E2793"/>
    <w:rsid w:val="002E27F6"/>
    <w:rsid w:val="002E2E26"/>
    <w:rsid w:val="002E3324"/>
    <w:rsid w:val="002E374D"/>
    <w:rsid w:val="002E4227"/>
    <w:rsid w:val="002E45E8"/>
    <w:rsid w:val="002E482A"/>
    <w:rsid w:val="002E4FF7"/>
    <w:rsid w:val="002E5C67"/>
    <w:rsid w:val="002E5E05"/>
    <w:rsid w:val="002E6E61"/>
    <w:rsid w:val="002E7569"/>
    <w:rsid w:val="002F0697"/>
    <w:rsid w:val="002F1718"/>
    <w:rsid w:val="002F1D3C"/>
    <w:rsid w:val="002F2427"/>
    <w:rsid w:val="002F374C"/>
    <w:rsid w:val="002F38FF"/>
    <w:rsid w:val="002F411D"/>
    <w:rsid w:val="002F427C"/>
    <w:rsid w:val="002F48A8"/>
    <w:rsid w:val="002F48E7"/>
    <w:rsid w:val="002F4A04"/>
    <w:rsid w:val="002F4A08"/>
    <w:rsid w:val="002F588B"/>
    <w:rsid w:val="002F6919"/>
    <w:rsid w:val="002F6B9C"/>
    <w:rsid w:val="002F6E7C"/>
    <w:rsid w:val="00300300"/>
    <w:rsid w:val="0030040E"/>
    <w:rsid w:val="0030079E"/>
    <w:rsid w:val="0030086D"/>
    <w:rsid w:val="00300886"/>
    <w:rsid w:val="00300A10"/>
    <w:rsid w:val="00300A9D"/>
    <w:rsid w:val="00300BF4"/>
    <w:rsid w:val="00301774"/>
    <w:rsid w:val="0030187D"/>
    <w:rsid w:val="00301AC4"/>
    <w:rsid w:val="00301B50"/>
    <w:rsid w:val="00302751"/>
    <w:rsid w:val="0030315F"/>
    <w:rsid w:val="00303449"/>
    <w:rsid w:val="003037A5"/>
    <w:rsid w:val="00304A64"/>
    <w:rsid w:val="003055E7"/>
    <w:rsid w:val="003057D6"/>
    <w:rsid w:val="00305B11"/>
    <w:rsid w:val="00305E9A"/>
    <w:rsid w:val="00306D34"/>
    <w:rsid w:val="003071BC"/>
    <w:rsid w:val="0030738E"/>
    <w:rsid w:val="00307486"/>
    <w:rsid w:val="0030750C"/>
    <w:rsid w:val="003075B5"/>
    <w:rsid w:val="0031092A"/>
    <w:rsid w:val="003110C9"/>
    <w:rsid w:val="003111D6"/>
    <w:rsid w:val="0031124F"/>
    <w:rsid w:val="0031293D"/>
    <w:rsid w:val="00312A8D"/>
    <w:rsid w:val="00312D69"/>
    <w:rsid w:val="00312D8B"/>
    <w:rsid w:val="00313548"/>
    <w:rsid w:val="00313B8D"/>
    <w:rsid w:val="00314500"/>
    <w:rsid w:val="003160AA"/>
    <w:rsid w:val="00316291"/>
    <w:rsid w:val="003167A3"/>
    <w:rsid w:val="0031716D"/>
    <w:rsid w:val="00317BC7"/>
    <w:rsid w:val="00317BFA"/>
    <w:rsid w:val="00317ED5"/>
    <w:rsid w:val="00317F38"/>
    <w:rsid w:val="00317F88"/>
    <w:rsid w:val="00320376"/>
    <w:rsid w:val="0032042B"/>
    <w:rsid w:val="00320898"/>
    <w:rsid w:val="003210DA"/>
    <w:rsid w:val="003214AA"/>
    <w:rsid w:val="00321531"/>
    <w:rsid w:val="00321FCA"/>
    <w:rsid w:val="003223D0"/>
    <w:rsid w:val="00322FEC"/>
    <w:rsid w:val="0032346C"/>
    <w:rsid w:val="0032355B"/>
    <w:rsid w:val="0032438E"/>
    <w:rsid w:val="003264CE"/>
    <w:rsid w:val="0032698A"/>
    <w:rsid w:val="003271DA"/>
    <w:rsid w:val="0032725A"/>
    <w:rsid w:val="0032729E"/>
    <w:rsid w:val="00327F79"/>
    <w:rsid w:val="00330054"/>
    <w:rsid w:val="00330F2A"/>
    <w:rsid w:val="00331AF1"/>
    <w:rsid w:val="00331D91"/>
    <w:rsid w:val="00331FAB"/>
    <w:rsid w:val="00332564"/>
    <w:rsid w:val="00333458"/>
    <w:rsid w:val="003351CE"/>
    <w:rsid w:val="00335B04"/>
    <w:rsid w:val="00335B4D"/>
    <w:rsid w:val="0033667E"/>
    <w:rsid w:val="00336798"/>
    <w:rsid w:val="0033688D"/>
    <w:rsid w:val="003368D4"/>
    <w:rsid w:val="0033734A"/>
    <w:rsid w:val="003379C0"/>
    <w:rsid w:val="003379E3"/>
    <w:rsid w:val="00337A6F"/>
    <w:rsid w:val="00337C1C"/>
    <w:rsid w:val="00337D2F"/>
    <w:rsid w:val="00341445"/>
    <w:rsid w:val="00341DE5"/>
    <w:rsid w:val="003423D6"/>
    <w:rsid w:val="00342438"/>
    <w:rsid w:val="00342507"/>
    <w:rsid w:val="0034258A"/>
    <w:rsid w:val="00342701"/>
    <w:rsid w:val="003448DD"/>
    <w:rsid w:val="003455BB"/>
    <w:rsid w:val="00345E6A"/>
    <w:rsid w:val="00345FED"/>
    <w:rsid w:val="003464EF"/>
    <w:rsid w:val="00346FED"/>
    <w:rsid w:val="00347092"/>
    <w:rsid w:val="00347C2C"/>
    <w:rsid w:val="00347C57"/>
    <w:rsid w:val="00350264"/>
    <w:rsid w:val="00350A43"/>
    <w:rsid w:val="0035170E"/>
    <w:rsid w:val="00351823"/>
    <w:rsid w:val="00351B3A"/>
    <w:rsid w:val="00351B42"/>
    <w:rsid w:val="0035265E"/>
    <w:rsid w:val="00352A77"/>
    <w:rsid w:val="00353541"/>
    <w:rsid w:val="00353861"/>
    <w:rsid w:val="00353E13"/>
    <w:rsid w:val="00354737"/>
    <w:rsid w:val="00354922"/>
    <w:rsid w:val="00354F92"/>
    <w:rsid w:val="00355096"/>
    <w:rsid w:val="003553C2"/>
    <w:rsid w:val="003557BE"/>
    <w:rsid w:val="00356884"/>
    <w:rsid w:val="00357B28"/>
    <w:rsid w:val="00360133"/>
    <w:rsid w:val="0036064F"/>
    <w:rsid w:val="00360877"/>
    <w:rsid w:val="00360950"/>
    <w:rsid w:val="00360AC7"/>
    <w:rsid w:val="00360F96"/>
    <w:rsid w:val="003610DD"/>
    <w:rsid w:val="00361205"/>
    <w:rsid w:val="003614E4"/>
    <w:rsid w:val="003614FB"/>
    <w:rsid w:val="003623C0"/>
    <w:rsid w:val="0036266B"/>
    <w:rsid w:val="00362CF3"/>
    <w:rsid w:val="00363071"/>
    <w:rsid w:val="00363316"/>
    <w:rsid w:val="0036340A"/>
    <w:rsid w:val="00363D02"/>
    <w:rsid w:val="0036442E"/>
    <w:rsid w:val="00364947"/>
    <w:rsid w:val="00364B1F"/>
    <w:rsid w:val="00364E7C"/>
    <w:rsid w:val="00364EBF"/>
    <w:rsid w:val="003653A5"/>
    <w:rsid w:val="00366B9B"/>
    <w:rsid w:val="003671DB"/>
    <w:rsid w:val="003678CE"/>
    <w:rsid w:val="00367910"/>
    <w:rsid w:val="00371E3F"/>
    <w:rsid w:val="00372665"/>
    <w:rsid w:val="00372B73"/>
    <w:rsid w:val="00372FBC"/>
    <w:rsid w:val="00373382"/>
    <w:rsid w:val="0037387D"/>
    <w:rsid w:val="00374027"/>
    <w:rsid w:val="0037417F"/>
    <w:rsid w:val="003746E6"/>
    <w:rsid w:val="00374A7B"/>
    <w:rsid w:val="00376868"/>
    <w:rsid w:val="00376DDA"/>
    <w:rsid w:val="00376F02"/>
    <w:rsid w:val="00377057"/>
    <w:rsid w:val="00377327"/>
    <w:rsid w:val="0037793B"/>
    <w:rsid w:val="00377E05"/>
    <w:rsid w:val="00377E2E"/>
    <w:rsid w:val="00380037"/>
    <w:rsid w:val="003802E6"/>
    <w:rsid w:val="00380D47"/>
    <w:rsid w:val="00381507"/>
    <w:rsid w:val="0038185B"/>
    <w:rsid w:val="00382339"/>
    <w:rsid w:val="00382580"/>
    <w:rsid w:val="00382670"/>
    <w:rsid w:val="003829D6"/>
    <w:rsid w:val="00382ECC"/>
    <w:rsid w:val="00383060"/>
    <w:rsid w:val="0038319C"/>
    <w:rsid w:val="003833ED"/>
    <w:rsid w:val="003836EC"/>
    <w:rsid w:val="00383804"/>
    <w:rsid w:val="00384C41"/>
    <w:rsid w:val="003856C3"/>
    <w:rsid w:val="00386030"/>
    <w:rsid w:val="00386339"/>
    <w:rsid w:val="00386BFC"/>
    <w:rsid w:val="00386E3E"/>
    <w:rsid w:val="00390CB2"/>
    <w:rsid w:val="00391555"/>
    <w:rsid w:val="003919E1"/>
    <w:rsid w:val="0039222C"/>
    <w:rsid w:val="003922BC"/>
    <w:rsid w:val="00393A4F"/>
    <w:rsid w:val="00393ADF"/>
    <w:rsid w:val="00393DF8"/>
    <w:rsid w:val="00393ED2"/>
    <w:rsid w:val="00393F90"/>
    <w:rsid w:val="0039419B"/>
    <w:rsid w:val="003948FE"/>
    <w:rsid w:val="00395506"/>
    <w:rsid w:val="003955CE"/>
    <w:rsid w:val="00395D75"/>
    <w:rsid w:val="003967E3"/>
    <w:rsid w:val="003967EC"/>
    <w:rsid w:val="00396A05"/>
    <w:rsid w:val="00396EFA"/>
    <w:rsid w:val="0039709B"/>
    <w:rsid w:val="0039738C"/>
    <w:rsid w:val="00397D3D"/>
    <w:rsid w:val="003A0576"/>
    <w:rsid w:val="003A0BE5"/>
    <w:rsid w:val="003A1132"/>
    <w:rsid w:val="003A1BD2"/>
    <w:rsid w:val="003A1E3E"/>
    <w:rsid w:val="003A26B8"/>
    <w:rsid w:val="003A2C3C"/>
    <w:rsid w:val="003A2DF0"/>
    <w:rsid w:val="003A2ED0"/>
    <w:rsid w:val="003A36BD"/>
    <w:rsid w:val="003A3C3F"/>
    <w:rsid w:val="003A3EFB"/>
    <w:rsid w:val="003A4D18"/>
    <w:rsid w:val="003A51E7"/>
    <w:rsid w:val="003A53B6"/>
    <w:rsid w:val="003A5DFD"/>
    <w:rsid w:val="003A6453"/>
    <w:rsid w:val="003A694E"/>
    <w:rsid w:val="003A6ABF"/>
    <w:rsid w:val="003A6CDF"/>
    <w:rsid w:val="003A7980"/>
    <w:rsid w:val="003A79AE"/>
    <w:rsid w:val="003A7E99"/>
    <w:rsid w:val="003A7F7A"/>
    <w:rsid w:val="003B0182"/>
    <w:rsid w:val="003B0E7A"/>
    <w:rsid w:val="003B3D90"/>
    <w:rsid w:val="003B41C4"/>
    <w:rsid w:val="003B44DF"/>
    <w:rsid w:val="003B4969"/>
    <w:rsid w:val="003B4F35"/>
    <w:rsid w:val="003B546B"/>
    <w:rsid w:val="003B5A54"/>
    <w:rsid w:val="003B5A81"/>
    <w:rsid w:val="003B63B4"/>
    <w:rsid w:val="003B747A"/>
    <w:rsid w:val="003B753C"/>
    <w:rsid w:val="003B7E59"/>
    <w:rsid w:val="003C0760"/>
    <w:rsid w:val="003C08FA"/>
    <w:rsid w:val="003C187C"/>
    <w:rsid w:val="003C23D1"/>
    <w:rsid w:val="003C2831"/>
    <w:rsid w:val="003C29A0"/>
    <w:rsid w:val="003C3776"/>
    <w:rsid w:val="003C44AF"/>
    <w:rsid w:val="003C45CB"/>
    <w:rsid w:val="003C5316"/>
    <w:rsid w:val="003C534C"/>
    <w:rsid w:val="003C57A3"/>
    <w:rsid w:val="003C57E5"/>
    <w:rsid w:val="003C6081"/>
    <w:rsid w:val="003C627F"/>
    <w:rsid w:val="003C6515"/>
    <w:rsid w:val="003C67EB"/>
    <w:rsid w:val="003C6B7A"/>
    <w:rsid w:val="003C71A3"/>
    <w:rsid w:val="003C71E5"/>
    <w:rsid w:val="003C72B1"/>
    <w:rsid w:val="003C732A"/>
    <w:rsid w:val="003C7456"/>
    <w:rsid w:val="003C783F"/>
    <w:rsid w:val="003C7A2E"/>
    <w:rsid w:val="003C7B2A"/>
    <w:rsid w:val="003C7D45"/>
    <w:rsid w:val="003C7EF6"/>
    <w:rsid w:val="003D0183"/>
    <w:rsid w:val="003D04E4"/>
    <w:rsid w:val="003D0F14"/>
    <w:rsid w:val="003D12B2"/>
    <w:rsid w:val="003D2156"/>
    <w:rsid w:val="003D2EDB"/>
    <w:rsid w:val="003D335E"/>
    <w:rsid w:val="003D3655"/>
    <w:rsid w:val="003D3D79"/>
    <w:rsid w:val="003D3EFE"/>
    <w:rsid w:val="003D5130"/>
    <w:rsid w:val="003D5182"/>
    <w:rsid w:val="003D595F"/>
    <w:rsid w:val="003D5A7C"/>
    <w:rsid w:val="003D5AAA"/>
    <w:rsid w:val="003D5CF3"/>
    <w:rsid w:val="003D5D09"/>
    <w:rsid w:val="003D6237"/>
    <w:rsid w:val="003D67DE"/>
    <w:rsid w:val="003D6A52"/>
    <w:rsid w:val="003D707F"/>
    <w:rsid w:val="003D7477"/>
    <w:rsid w:val="003D793B"/>
    <w:rsid w:val="003D7A59"/>
    <w:rsid w:val="003D7AF0"/>
    <w:rsid w:val="003E0241"/>
    <w:rsid w:val="003E0F7E"/>
    <w:rsid w:val="003E1483"/>
    <w:rsid w:val="003E1D14"/>
    <w:rsid w:val="003E237C"/>
    <w:rsid w:val="003E2461"/>
    <w:rsid w:val="003E24E3"/>
    <w:rsid w:val="003E2C6F"/>
    <w:rsid w:val="003E2D15"/>
    <w:rsid w:val="003E3121"/>
    <w:rsid w:val="003E32BF"/>
    <w:rsid w:val="003E3515"/>
    <w:rsid w:val="003E3A96"/>
    <w:rsid w:val="003E3F76"/>
    <w:rsid w:val="003E3FB7"/>
    <w:rsid w:val="003E4255"/>
    <w:rsid w:val="003E4307"/>
    <w:rsid w:val="003E4959"/>
    <w:rsid w:val="003E5B1C"/>
    <w:rsid w:val="003E621B"/>
    <w:rsid w:val="003E699A"/>
    <w:rsid w:val="003E6B03"/>
    <w:rsid w:val="003E7AE4"/>
    <w:rsid w:val="003E7B39"/>
    <w:rsid w:val="003F06F8"/>
    <w:rsid w:val="003F0A23"/>
    <w:rsid w:val="003F0E9E"/>
    <w:rsid w:val="003F126D"/>
    <w:rsid w:val="003F1C7E"/>
    <w:rsid w:val="003F224A"/>
    <w:rsid w:val="003F23DA"/>
    <w:rsid w:val="003F2870"/>
    <w:rsid w:val="003F3EE2"/>
    <w:rsid w:val="003F4177"/>
    <w:rsid w:val="003F47B4"/>
    <w:rsid w:val="003F4B20"/>
    <w:rsid w:val="003F6551"/>
    <w:rsid w:val="003F6962"/>
    <w:rsid w:val="003F71E4"/>
    <w:rsid w:val="003F7421"/>
    <w:rsid w:val="003F7569"/>
    <w:rsid w:val="003F7C13"/>
    <w:rsid w:val="004000C8"/>
    <w:rsid w:val="00400148"/>
    <w:rsid w:val="00401057"/>
    <w:rsid w:val="0040177F"/>
    <w:rsid w:val="004017C6"/>
    <w:rsid w:val="00401F40"/>
    <w:rsid w:val="00402131"/>
    <w:rsid w:val="0040225D"/>
    <w:rsid w:val="004022A4"/>
    <w:rsid w:val="00402F69"/>
    <w:rsid w:val="00402F6C"/>
    <w:rsid w:val="00404470"/>
    <w:rsid w:val="00404480"/>
    <w:rsid w:val="00404765"/>
    <w:rsid w:val="0040486D"/>
    <w:rsid w:val="0040493B"/>
    <w:rsid w:val="00404E7B"/>
    <w:rsid w:val="0040510A"/>
    <w:rsid w:val="004055F7"/>
    <w:rsid w:val="0040599E"/>
    <w:rsid w:val="004063F0"/>
    <w:rsid w:val="0040689B"/>
    <w:rsid w:val="00406DC4"/>
    <w:rsid w:val="004072C1"/>
    <w:rsid w:val="00407D86"/>
    <w:rsid w:val="004106E2"/>
    <w:rsid w:val="00410971"/>
    <w:rsid w:val="00410A30"/>
    <w:rsid w:val="00410BEE"/>
    <w:rsid w:val="0041147B"/>
    <w:rsid w:val="00411B07"/>
    <w:rsid w:val="004121CD"/>
    <w:rsid w:val="00412553"/>
    <w:rsid w:val="0041290F"/>
    <w:rsid w:val="004137FD"/>
    <w:rsid w:val="0041420E"/>
    <w:rsid w:val="0041460C"/>
    <w:rsid w:val="00414D04"/>
    <w:rsid w:val="00414E12"/>
    <w:rsid w:val="004151FF"/>
    <w:rsid w:val="00415405"/>
    <w:rsid w:val="004155C4"/>
    <w:rsid w:val="00415864"/>
    <w:rsid w:val="004161E0"/>
    <w:rsid w:val="004164DB"/>
    <w:rsid w:val="00416CF2"/>
    <w:rsid w:val="00417028"/>
    <w:rsid w:val="00417D75"/>
    <w:rsid w:val="00417E82"/>
    <w:rsid w:val="00420298"/>
    <w:rsid w:val="004203DD"/>
    <w:rsid w:val="004204EB"/>
    <w:rsid w:val="00420641"/>
    <w:rsid w:val="004209BF"/>
    <w:rsid w:val="00420EEB"/>
    <w:rsid w:val="00421A5B"/>
    <w:rsid w:val="00421DCE"/>
    <w:rsid w:val="0042271F"/>
    <w:rsid w:val="0042333B"/>
    <w:rsid w:val="00423B37"/>
    <w:rsid w:val="00423ED8"/>
    <w:rsid w:val="00424BF1"/>
    <w:rsid w:val="00425967"/>
    <w:rsid w:val="00425BD7"/>
    <w:rsid w:val="00425D85"/>
    <w:rsid w:val="00425E47"/>
    <w:rsid w:val="004260EE"/>
    <w:rsid w:val="0042661F"/>
    <w:rsid w:val="0042778C"/>
    <w:rsid w:val="00427B5B"/>
    <w:rsid w:val="00427B80"/>
    <w:rsid w:val="00427E6F"/>
    <w:rsid w:val="004300EE"/>
    <w:rsid w:val="004302EE"/>
    <w:rsid w:val="004318ED"/>
    <w:rsid w:val="0043200F"/>
    <w:rsid w:val="004333B5"/>
    <w:rsid w:val="0043354F"/>
    <w:rsid w:val="004340BC"/>
    <w:rsid w:val="004342EC"/>
    <w:rsid w:val="00435595"/>
    <w:rsid w:val="0043593F"/>
    <w:rsid w:val="00435F59"/>
    <w:rsid w:val="004363AD"/>
    <w:rsid w:val="00436F10"/>
    <w:rsid w:val="004371DA"/>
    <w:rsid w:val="00437F3D"/>
    <w:rsid w:val="00440CF4"/>
    <w:rsid w:val="00441032"/>
    <w:rsid w:val="00441781"/>
    <w:rsid w:val="00441FD8"/>
    <w:rsid w:val="0044233D"/>
    <w:rsid w:val="00442E02"/>
    <w:rsid w:val="004430C3"/>
    <w:rsid w:val="004430C8"/>
    <w:rsid w:val="0044365E"/>
    <w:rsid w:val="00444A25"/>
    <w:rsid w:val="00444DBB"/>
    <w:rsid w:val="00445448"/>
    <w:rsid w:val="00447A5A"/>
    <w:rsid w:val="00447B2B"/>
    <w:rsid w:val="00450223"/>
    <w:rsid w:val="0045035D"/>
    <w:rsid w:val="0045057D"/>
    <w:rsid w:val="00450887"/>
    <w:rsid w:val="0045199D"/>
    <w:rsid w:val="00451BAA"/>
    <w:rsid w:val="004526A9"/>
    <w:rsid w:val="0045272F"/>
    <w:rsid w:val="00452D51"/>
    <w:rsid w:val="00452EAB"/>
    <w:rsid w:val="00453727"/>
    <w:rsid w:val="00454483"/>
    <w:rsid w:val="00454647"/>
    <w:rsid w:val="004546B3"/>
    <w:rsid w:val="00454933"/>
    <w:rsid w:val="00454E03"/>
    <w:rsid w:val="004552FD"/>
    <w:rsid w:val="00455607"/>
    <w:rsid w:val="0045603F"/>
    <w:rsid w:val="004565E2"/>
    <w:rsid w:val="004566F0"/>
    <w:rsid w:val="0045677E"/>
    <w:rsid w:val="00456A9E"/>
    <w:rsid w:val="00456BEC"/>
    <w:rsid w:val="00456D2D"/>
    <w:rsid w:val="0045724B"/>
    <w:rsid w:val="004573BE"/>
    <w:rsid w:val="00457E6D"/>
    <w:rsid w:val="004604EA"/>
    <w:rsid w:val="00460659"/>
    <w:rsid w:val="0046066D"/>
    <w:rsid w:val="004607AA"/>
    <w:rsid w:val="00461588"/>
    <w:rsid w:val="00461875"/>
    <w:rsid w:val="004618B1"/>
    <w:rsid w:val="004625DA"/>
    <w:rsid w:val="00462B79"/>
    <w:rsid w:val="004633B6"/>
    <w:rsid w:val="0046341A"/>
    <w:rsid w:val="00463847"/>
    <w:rsid w:val="00463E9D"/>
    <w:rsid w:val="0046415D"/>
    <w:rsid w:val="00464C4D"/>
    <w:rsid w:val="004651B2"/>
    <w:rsid w:val="004653EC"/>
    <w:rsid w:val="00465A4D"/>
    <w:rsid w:val="00466455"/>
    <w:rsid w:val="004664C6"/>
    <w:rsid w:val="00466AFB"/>
    <w:rsid w:val="00467C04"/>
    <w:rsid w:val="00470F14"/>
    <w:rsid w:val="0047140B"/>
    <w:rsid w:val="004716DA"/>
    <w:rsid w:val="00471848"/>
    <w:rsid w:val="00471943"/>
    <w:rsid w:val="00471BA1"/>
    <w:rsid w:val="004723FF"/>
    <w:rsid w:val="004727B1"/>
    <w:rsid w:val="00472C4F"/>
    <w:rsid w:val="004730B6"/>
    <w:rsid w:val="004731A4"/>
    <w:rsid w:val="00474EB2"/>
    <w:rsid w:val="00474EEC"/>
    <w:rsid w:val="004757B3"/>
    <w:rsid w:val="00476416"/>
    <w:rsid w:val="00476BBF"/>
    <w:rsid w:val="00476FF0"/>
    <w:rsid w:val="004808F8"/>
    <w:rsid w:val="00480E12"/>
    <w:rsid w:val="00480F66"/>
    <w:rsid w:val="00481023"/>
    <w:rsid w:val="004811FB"/>
    <w:rsid w:val="00481C5A"/>
    <w:rsid w:val="00482C63"/>
    <w:rsid w:val="004833B5"/>
    <w:rsid w:val="00483538"/>
    <w:rsid w:val="00483761"/>
    <w:rsid w:val="00484046"/>
    <w:rsid w:val="0048426E"/>
    <w:rsid w:val="00485979"/>
    <w:rsid w:val="00485E98"/>
    <w:rsid w:val="00485FD6"/>
    <w:rsid w:val="004861D7"/>
    <w:rsid w:val="00486FE5"/>
    <w:rsid w:val="004872B1"/>
    <w:rsid w:val="004874B0"/>
    <w:rsid w:val="00487779"/>
    <w:rsid w:val="00490292"/>
    <w:rsid w:val="00490512"/>
    <w:rsid w:val="004907AA"/>
    <w:rsid w:val="00490891"/>
    <w:rsid w:val="00490CE3"/>
    <w:rsid w:val="00491629"/>
    <w:rsid w:val="0049266D"/>
    <w:rsid w:val="004927F4"/>
    <w:rsid w:val="004929A7"/>
    <w:rsid w:val="00492E2B"/>
    <w:rsid w:val="00492FF8"/>
    <w:rsid w:val="00493348"/>
    <w:rsid w:val="004934D9"/>
    <w:rsid w:val="00493636"/>
    <w:rsid w:val="00493B2D"/>
    <w:rsid w:val="00493CF4"/>
    <w:rsid w:val="0049450C"/>
    <w:rsid w:val="004954A3"/>
    <w:rsid w:val="00497037"/>
    <w:rsid w:val="00497E09"/>
    <w:rsid w:val="004A01CB"/>
    <w:rsid w:val="004A0205"/>
    <w:rsid w:val="004A0749"/>
    <w:rsid w:val="004A0BD4"/>
    <w:rsid w:val="004A145B"/>
    <w:rsid w:val="004A1EF7"/>
    <w:rsid w:val="004A2931"/>
    <w:rsid w:val="004A2BF3"/>
    <w:rsid w:val="004A367A"/>
    <w:rsid w:val="004A4010"/>
    <w:rsid w:val="004A48BC"/>
    <w:rsid w:val="004A4B0A"/>
    <w:rsid w:val="004A4DF3"/>
    <w:rsid w:val="004A5E15"/>
    <w:rsid w:val="004A5FC8"/>
    <w:rsid w:val="004A60B0"/>
    <w:rsid w:val="004A66F0"/>
    <w:rsid w:val="004A693A"/>
    <w:rsid w:val="004A6B7A"/>
    <w:rsid w:val="004A6E72"/>
    <w:rsid w:val="004A70EE"/>
    <w:rsid w:val="004A73EC"/>
    <w:rsid w:val="004A7759"/>
    <w:rsid w:val="004A7B04"/>
    <w:rsid w:val="004A7EEE"/>
    <w:rsid w:val="004B06D1"/>
    <w:rsid w:val="004B0DF8"/>
    <w:rsid w:val="004B18E1"/>
    <w:rsid w:val="004B2299"/>
    <w:rsid w:val="004B2371"/>
    <w:rsid w:val="004B2385"/>
    <w:rsid w:val="004B23CD"/>
    <w:rsid w:val="004B2FA3"/>
    <w:rsid w:val="004B3267"/>
    <w:rsid w:val="004B3B3B"/>
    <w:rsid w:val="004B4077"/>
    <w:rsid w:val="004B48C1"/>
    <w:rsid w:val="004B59C9"/>
    <w:rsid w:val="004B5C9D"/>
    <w:rsid w:val="004B66FC"/>
    <w:rsid w:val="004B6DB7"/>
    <w:rsid w:val="004B71A9"/>
    <w:rsid w:val="004B7A66"/>
    <w:rsid w:val="004C0695"/>
    <w:rsid w:val="004C0BBC"/>
    <w:rsid w:val="004C18F2"/>
    <w:rsid w:val="004C1DCB"/>
    <w:rsid w:val="004C216C"/>
    <w:rsid w:val="004C21F9"/>
    <w:rsid w:val="004C229E"/>
    <w:rsid w:val="004C254F"/>
    <w:rsid w:val="004C28DC"/>
    <w:rsid w:val="004C29D3"/>
    <w:rsid w:val="004C341F"/>
    <w:rsid w:val="004C3889"/>
    <w:rsid w:val="004C3CDE"/>
    <w:rsid w:val="004C3EBA"/>
    <w:rsid w:val="004C3FA4"/>
    <w:rsid w:val="004C453D"/>
    <w:rsid w:val="004C4C76"/>
    <w:rsid w:val="004C4D99"/>
    <w:rsid w:val="004C588F"/>
    <w:rsid w:val="004C5BC4"/>
    <w:rsid w:val="004C64F7"/>
    <w:rsid w:val="004C6D1D"/>
    <w:rsid w:val="004C6EB4"/>
    <w:rsid w:val="004C7300"/>
    <w:rsid w:val="004C740C"/>
    <w:rsid w:val="004C772D"/>
    <w:rsid w:val="004C7794"/>
    <w:rsid w:val="004C7B36"/>
    <w:rsid w:val="004C7D30"/>
    <w:rsid w:val="004D066C"/>
    <w:rsid w:val="004D06BA"/>
    <w:rsid w:val="004D07AC"/>
    <w:rsid w:val="004D0BBC"/>
    <w:rsid w:val="004D1132"/>
    <w:rsid w:val="004D2425"/>
    <w:rsid w:val="004D2713"/>
    <w:rsid w:val="004D304B"/>
    <w:rsid w:val="004D3595"/>
    <w:rsid w:val="004D3928"/>
    <w:rsid w:val="004D393F"/>
    <w:rsid w:val="004D3BD3"/>
    <w:rsid w:val="004D4790"/>
    <w:rsid w:val="004D47A0"/>
    <w:rsid w:val="004D4AD6"/>
    <w:rsid w:val="004D4E96"/>
    <w:rsid w:val="004D4F0A"/>
    <w:rsid w:val="004D50A7"/>
    <w:rsid w:val="004D56F5"/>
    <w:rsid w:val="004D633F"/>
    <w:rsid w:val="004D6D2D"/>
    <w:rsid w:val="004D765D"/>
    <w:rsid w:val="004D7CDC"/>
    <w:rsid w:val="004E03DE"/>
    <w:rsid w:val="004E0AD2"/>
    <w:rsid w:val="004E0E49"/>
    <w:rsid w:val="004E0F5B"/>
    <w:rsid w:val="004E13F0"/>
    <w:rsid w:val="004E1947"/>
    <w:rsid w:val="004E1949"/>
    <w:rsid w:val="004E1EB7"/>
    <w:rsid w:val="004E283E"/>
    <w:rsid w:val="004E3BB3"/>
    <w:rsid w:val="004E461D"/>
    <w:rsid w:val="004E46E9"/>
    <w:rsid w:val="004E47C6"/>
    <w:rsid w:val="004E4C13"/>
    <w:rsid w:val="004E54BF"/>
    <w:rsid w:val="004E5D1B"/>
    <w:rsid w:val="004E6D0C"/>
    <w:rsid w:val="004E728C"/>
    <w:rsid w:val="004E74BB"/>
    <w:rsid w:val="004E7F72"/>
    <w:rsid w:val="004E7FE9"/>
    <w:rsid w:val="004F08B1"/>
    <w:rsid w:val="004F172C"/>
    <w:rsid w:val="004F2770"/>
    <w:rsid w:val="004F282F"/>
    <w:rsid w:val="004F2A9A"/>
    <w:rsid w:val="004F2EEF"/>
    <w:rsid w:val="004F304E"/>
    <w:rsid w:val="004F32CC"/>
    <w:rsid w:val="004F3317"/>
    <w:rsid w:val="004F3381"/>
    <w:rsid w:val="004F3797"/>
    <w:rsid w:val="004F388D"/>
    <w:rsid w:val="004F391C"/>
    <w:rsid w:val="004F3EE5"/>
    <w:rsid w:val="004F3F28"/>
    <w:rsid w:val="004F48D6"/>
    <w:rsid w:val="004F49A8"/>
    <w:rsid w:val="004F4B65"/>
    <w:rsid w:val="004F4CCB"/>
    <w:rsid w:val="004F61B3"/>
    <w:rsid w:val="004F6371"/>
    <w:rsid w:val="004F66CD"/>
    <w:rsid w:val="004F6790"/>
    <w:rsid w:val="004F688E"/>
    <w:rsid w:val="004F7970"/>
    <w:rsid w:val="005000F1"/>
    <w:rsid w:val="005003DB"/>
    <w:rsid w:val="00500F46"/>
    <w:rsid w:val="00501362"/>
    <w:rsid w:val="00501680"/>
    <w:rsid w:val="005028F4"/>
    <w:rsid w:val="00503615"/>
    <w:rsid w:val="0050382E"/>
    <w:rsid w:val="00503C2E"/>
    <w:rsid w:val="005053E9"/>
    <w:rsid w:val="005058C7"/>
    <w:rsid w:val="00505B51"/>
    <w:rsid w:val="00505E08"/>
    <w:rsid w:val="00506172"/>
    <w:rsid w:val="0050630E"/>
    <w:rsid w:val="00506810"/>
    <w:rsid w:val="005069AA"/>
    <w:rsid w:val="00507110"/>
    <w:rsid w:val="0050728D"/>
    <w:rsid w:val="00507291"/>
    <w:rsid w:val="00507385"/>
    <w:rsid w:val="00507392"/>
    <w:rsid w:val="00507EFF"/>
    <w:rsid w:val="005100D0"/>
    <w:rsid w:val="005101E5"/>
    <w:rsid w:val="005107EF"/>
    <w:rsid w:val="00510E8D"/>
    <w:rsid w:val="00511762"/>
    <w:rsid w:val="0051334C"/>
    <w:rsid w:val="00514660"/>
    <w:rsid w:val="0051524A"/>
    <w:rsid w:val="00515C38"/>
    <w:rsid w:val="005162E2"/>
    <w:rsid w:val="005167BC"/>
    <w:rsid w:val="00517025"/>
    <w:rsid w:val="00517201"/>
    <w:rsid w:val="00517374"/>
    <w:rsid w:val="00517525"/>
    <w:rsid w:val="00517837"/>
    <w:rsid w:val="00517D49"/>
    <w:rsid w:val="00520074"/>
    <w:rsid w:val="00521093"/>
    <w:rsid w:val="00521F5F"/>
    <w:rsid w:val="00522D53"/>
    <w:rsid w:val="00523E2B"/>
    <w:rsid w:val="00524AA3"/>
    <w:rsid w:val="00524EDC"/>
    <w:rsid w:val="0052541E"/>
    <w:rsid w:val="00525745"/>
    <w:rsid w:val="00525FB3"/>
    <w:rsid w:val="00526B3D"/>
    <w:rsid w:val="00526D03"/>
    <w:rsid w:val="00526EE7"/>
    <w:rsid w:val="00527A5A"/>
    <w:rsid w:val="00527BD6"/>
    <w:rsid w:val="00530272"/>
    <w:rsid w:val="005303D6"/>
    <w:rsid w:val="00530443"/>
    <w:rsid w:val="005305FB"/>
    <w:rsid w:val="00531DF2"/>
    <w:rsid w:val="005323FF"/>
    <w:rsid w:val="0053295D"/>
    <w:rsid w:val="00532C7C"/>
    <w:rsid w:val="0053365E"/>
    <w:rsid w:val="005337FB"/>
    <w:rsid w:val="005339D7"/>
    <w:rsid w:val="00533BB5"/>
    <w:rsid w:val="00535632"/>
    <w:rsid w:val="00535F81"/>
    <w:rsid w:val="00536045"/>
    <w:rsid w:val="005363AA"/>
    <w:rsid w:val="005364AB"/>
    <w:rsid w:val="005365A7"/>
    <w:rsid w:val="00536A6D"/>
    <w:rsid w:val="0053719A"/>
    <w:rsid w:val="00537430"/>
    <w:rsid w:val="00537772"/>
    <w:rsid w:val="00537B9D"/>
    <w:rsid w:val="00537E88"/>
    <w:rsid w:val="00540F0F"/>
    <w:rsid w:val="005410EF"/>
    <w:rsid w:val="005412F4"/>
    <w:rsid w:val="00541A19"/>
    <w:rsid w:val="00543A08"/>
    <w:rsid w:val="00543D66"/>
    <w:rsid w:val="00543E03"/>
    <w:rsid w:val="00543EA4"/>
    <w:rsid w:val="0054479F"/>
    <w:rsid w:val="00544B4B"/>
    <w:rsid w:val="00547282"/>
    <w:rsid w:val="005472DB"/>
    <w:rsid w:val="005473A9"/>
    <w:rsid w:val="005476DF"/>
    <w:rsid w:val="00547E75"/>
    <w:rsid w:val="00550430"/>
    <w:rsid w:val="00550AB6"/>
    <w:rsid w:val="00550D45"/>
    <w:rsid w:val="00550FDC"/>
    <w:rsid w:val="005511E2"/>
    <w:rsid w:val="005514F3"/>
    <w:rsid w:val="00551CB0"/>
    <w:rsid w:val="005527A9"/>
    <w:rsid w:val="0055280E"/>
    <w:rsid w:val="00552A1B"/>
    <w:rsid w:val="005530F7"/>
    <w:rsid w:val="00553DB7"/>
    <w:rsid w:val="00554A3E"/>
    <w:rsid w:val="00554F07"/>
    <w:rsid w:val="00554FFA"/>
    <w:rsid w:val="005556E3"/>
    <w:rsid w:val="00555D86"/>
    <w:rsid w:val="00555E42"/>
    <w:rsid w:val="005565EB"/>
    <w:rsid w:val="005567A1"/>
    <w:rsid w:val="00556BE7"/>
    <w:rsid w:val="00556EB0"/>
    <w:rsid w:val="0055709D"/>
    <w:rsid w:val="005570BF"/>
    <w:rsid w:val="00557D8C"/>
    <w:rsid w:val="00557DD0"/>
    <w:rsid w:val="00560415"/>
    <w:rsid w:val="005605CD"/>
    <w:rsid w:val="00560756"/>
    <w:rsid w:val="005607D8"/>
    <w:rsid w:val="0056085C"/>
    <w:rsid w:val="00560988"/>
    <w:rsid w:val="00560993"/>
    <w:rsid w:val="005609F1"/>
    <w:rsid w:val="00560C10"/>
    <w:rsid w:val="00560CCD"/>
    <w:rsid w:val="0056283D"/>
    <w:rsid w:val="00562E23"/>
    <w:rsid w:val="00563039"/>
    <w:rsid w:val="0056308D"/>
    <w:rsid w:val="00563738"/>
    <w:rsid w:val="0056376C"/>
    <w:rsid w:val="00564457"/>
    <w:rsid w:val="005649DB"/>
    <w:rsid w:val="00564BFE"/>
    <w:rsid w:val="00564FAC"/>
    <w:rsid w:val="005653E8"/>
    <w:rsid w:val="0056549C"/>
    <w:rsid w:val="005659B8"/>
    <w:rsid w:val="00565C28"/>
    <w:rsid w:val="00566965"/>
    <w:rsid w:val="00567712"/>
    <w:rsid w:val="00567985"/>
    <w:rsid w:val="00567A21"/>
    <w:rsid w:val="00567E68"/>
    <w:rsid w:val="00567EA5"/>
    <w:rsid w:val="005704F3"/>
    <w:rsid w:val="00572F38"/>
    <w:rsid w:val="00573E5F"/>
    <w:rsid w:val="00573EF4"/>
    <w:rsid w:val="00573F80"/>
    <w:rsid w:val="00574127"/>
    <w:rsid w:val="00574693"/>
    <w:rsid w:val="005748C9"/>
    <w:rsid w:val="005749CF"/>
    <w:rsid w:val="00574D09"/>
    <w:rsid w:val="0057578D"/>
    <w:rsid w:val="00575C14"/>
    <w:rsid w:val="00575DA4"/>
    <w:rsid w:val="00576531"/>
    <w:rsid w:val="00576596"/>
    <w:rsid w:val="005768C3"/>
    <w:rsid w:val="0057690D"/>
    <w:rsid w:val="00577071"/>
    <w:rsid w:val="00577343"/>
    <w:rsid w:val="00577903"/>
    <w:rsid w:val="00582D0B"/>
    <w:rsid w:val="005837AE"/>
    <w:rsid w:val="00583CF9"/>
    <w:rsid w:val="00583F55"/>
    <w:rsid w:val="0058438D"/>
    <w:rsid w:val="00584534"/>
    <w:rsid w:val="005848DC"/>
    <w:rsid w:val="005848FC"/>
    <w:rsid w:val="0058564A"/>
    <w:rsid w:val="00585A6E"/>
    <w:rsid w:val="00585C56"/>
    <w:rsid w:val="005863AD"/>
    <w:rsid w:val="00586A27"/>
    <w:rsid w:val="00586A95"/>
    <w:rsid w:val="00586BCD"/>
    <w:rsid w:val="00586E76"/>
    <w:rsid w:val="0058710E"/>
    <w:rsid w:val="00587399"/>
    <w:rsid w:val="005879BE"/>
    <w:rsid w:val="00587B3D"/>
    <w:rsid w:val="0059005D"/>
    <w:rsid w:val="0059117F"/>
    <w:rsid w:val="005915B6"/>
    <w:rsid w:val="00591BE0"/>
    <w:rsid w:val="00592115"/>
    <w:rsid w:val="00592442"/>
    <w:rsid w:val="00592AA8"/>
    <w:rsid w:val="0059372C"/>
    <w:rsid w:val="00593FA3"/>
    <w:rsid w:val="00594471"/>
    <w:rsid w:val="00594553"/>
    <w:rsid w:val="00595163"/>
    <w:rsid w:val="00595BA0"/>
    <w:rsid w:val="00595C0C"/>
    <w:rsid w:val="00596280"/>
    <w:rsid w:val="005965DC"/>
    <w:rsid w:val="00596AD8"/>
    <w:rsid w:val="00596E26"/>
    <w:rsid w:val="005972D5"/>
    <w:rsid w:val="005977A5"/>
    <w:rsid w:val="00597977"/>
    <w:rsid w:val="005979A8"/>
    <w:rsid w:val="005A0965"/>
    <w:rsid w:val="005A09AE"/>
    <w:rsid w:val="005A102D"/>
    <w:rsid w:val="005A2120"/>
    <w:rsid w:val="005A259A"/>
    <w:rsid w:val="005A2604"/>
    <w:rsid w:val="005A2FDA"/>
    <w:rsid w:val="005A3932"/>
    <w:rsid w:val="005A3BE1"/>
    <w:rsid w:val="005A3C65"/>
    <w:rsid w:val="005A4888"/>
    <w:rsid w:val="005A514B"/>
    <w:rsid w:val="005A51F9"/>
    <w:rsid w:val="005A6286"/>
    <w:rsid w:val="005A62A6"/>
    <w:rsid w:val="005A7620"/>
    <w:rsid w:val="005A7C46"/>
    <w:rsid w:val="005A7E77"/>
    <w:rsid w:val="005B05EE"/>
    <w:rsid w:val="005B0692"/>
    <w:rsid w:val="005B0AEB"/>
    <w:rsid w:val="005B0C89"/>
    <w:rsid w:val="005B0CFB"/>
    <w:rsid w:val="005B13B0"/>
    <w:rsid w:val="005B1627"/>
    <w:rsid w:val="005B168F"/>
    <w:rsid w:val="005B16C0"/>
    <w:rsid w:val="005B23F5"/>
    <w:rsid w:val="005B2911"/>
    <w:rsid w:val="005B36B6"/>
    <w:rsid w:val="005B41D7"/>
    <w:rsid w:val="005B495C"/>
    <w:rsid w:val="005B4BA4"/>
    <w:rsid w:val="005B56C3"/>
    <w:rsid w:val="005B5ECF"/>
    <w:rsid w:val="005B6986"/>
    <w:rsid w:val="005B6EE2"/>
    <w:rsid w:val="005B7351"/>
    <w:rsid w:val="005B7888"/>
    <w:rsid w:val="005B789C"/>
    <w:rsid w:val="005C0161"/>
    <w:rsid w:val="005C0529"/>
    <w:rsid w:val="005C0D66"/>
    <w:rsid w:val="005C139A"/>
    <w:rsid w:val="005C16C1"/>
    <w:rsid w:val="005C1835"/>
    <w:rsid w:val="005C2BE4"/>
    <w:rsid w:val="005C2D0C"/>
    <w:rsid w:val="005C3204"/>
    <w:rsid w:val="005C32F8"/>
    <w:rsid w:val="005C332C"/>
    <w:rsid w:val="005C437A"/>
    <w:rsid w:val="005C4431"/>
    <w:rsid w:val="005C4C54"/>
    <w:rsid w:val="005C5978"/>
    <w:rsid w:val="005C5B67"/>
    <w:rsid w:val="005C61AC"/>
    <w:rsid w:val="005C6740"/>
    <w:rsid w:val="005C6E7A"/>
    <w:rsid w:val="005C769C"/>
    <w:rsid w:val="005C7A19"/>
    <w:rsid w:val="005D070B"/>
    <w:rsid w:val="005D09F8"/>
    <w:rsid w:val="005D1AD3"/>
    <w:rsid w:val="005D2145"/>
    <w:rsid w:val="005D26B0"/>
    <w:rsid w:val="005D39BB"/>
    <w:rsid w:val="005D3E4B"/>
    <w:rsid w:val="005D4197"/>
    <w:rsid w:val="005D4580"/>
    <w:rsid w:val="005D58E5"/>
    <w:rsid w:val="005D5973"/>
    <w:rsid w:val="005D5A87"/>
    <w:rsid w:val="005D6056"/>
    <w:rsid w:val="005D6152"/>
    <w:rsid w:val="005D6822"/>
    <w:rsid w:val="005D6E12"/>
    <w:rsid w:val="005D6FB3"/>
    <w:rsid w:val="005D6FD7"/>
    <w:rsid w:val="005D7199"/>
    <w:rsid w:val="005D7AEC"/>
    <w:rsid w:val="005E0B7A"/>
    <w:rsid w:val="005E0F6A"/>
    <w:rsid w:val="005E178E"/>
    <w:rsid w:val="005E1845"/>
    <w:rsid w:val="005E1954"/>
    <w:rsid w:val="005E1F64"/>
    <w:rsid w:val="005E227D"/>
    <w:rsid w:val="005E36F4"/>
    <w:rsid w:val="005E3AA6"/>
    <w:rsid w:val="005E3D48"/>
    <w:rsid w:val="005E421B"/>
    <w:rsid w:val="005E4222"/>
    <w:rsid w:val="005E5140"/>
    <w:rsid w:val="005E51B0"/>
    <w:rsid w:val="005E6348"/>
    <w:rsid w:val="005E67BB"/>
    <w:rsid w:val="005E68AA"/>
    <w:rsid w:val="005E74A4"/>
    <w:rsid w:val="005E79E3"/>
    <w:rsid w:val="005E7F10"/>
    <w:rsid w:val="005F0425"/>
    <w:rsid w:val="005F1B2D"/>
    <w:rsid w:val="005F1DCD"/>
    <w:rsid w:val="005F21C1"/>
    <w:rsid w:val="005F264E"/>
    <w:rsid w:val="005F2A32"/>
    <w:rsid w:val="005F3711"/>
    <w:rsid w:val="005F3A4F"/>
    <w:rsid w:val="005F3B87"/>
    <w:rsid w:val="005F3B91"/>
    <w:rsid w:val="005F3E0C"/>
    <w:rsid w:val="005F3F4A"/>
    <w:rsid w:val="005F3FE6"/>
    <w:rsid w:val="005F4956"/>
    <w:rsid w:val="005F4E22"/>
    <w:rsid w:val="005F5090"/>
    <w:rsid w:val="005F53EA"/>
    <w:rsid w:val="005F56EC"/>
    <w:rsid w:val="005F6A2E"/>
    <w:rsid w:val="005F6D06"/>
    <w:rsid w:val="005F73B6"/>
    <w:rsid w:val="005F740C"/>
    <w:rsid w:val="005F76A1"/>
    <w:rsid w:val="005F7CDE"/>
    <w:rsid w:val="00600180"/>
    <w:rsid w:val="006004DF"/>
    <w:rsid w:val="00600732"/>
    <w:rsid w:val="006016C6"/>
    <w:rsid w:val="006018D4"/>
    <w:rsid w:val="00601F2A"/>
    <w:rsid w:val="00602209"/>
    <w:rsid w:val="00602816"/>
    <w:rsid w:val="0060308A"/>
    <w:rsid w:val="006035EA"/>
    <w:rsid w:val="0060414D"/>
    <w:rsid w:val="006058FD"/>
    <w:rsid w:val="00605962"/>
    <w:rsid w:val="00605AA7"/>
    <w:rsid w:val="006065C0"/>
    <w:rsid w:val="0060660D"/>
    <w:rsid w:val="00606D71"/>
    <w:rsid w:val="00606F2D"/>
    <w:rsid w:val="006073BA"/>
    <w:rsid w:val="00607DFF"/>
    <w:rsid w:val="0061088A"/>
    <w:rsid w:val="00610ACA"/>
    <w:rsid w:val="00610DC8"/>
    <w:rsid w:val="0061124B"/>
    <w:rsid w:val="006113F8"/>
    <w:rsid w:val="00612176"/>
    <w:rsid w:val="0061290E"/>
    <w:rsid w:val="00612986"/>
    <w:rsid w:val="00612E7A"/>
    <w:rsid w:val="006130A2"/>
    <w:rsid w:val="006136D4"/>
    <w:rsid w:val="00613867"/>
    <w:rsid w:val="00613DC8"/>
    <w:rsid w:val="006140D1"/>
    <w:rsid w:val="00614532"/>
    <w:rsid w:val="0061467B"/>
    <w:rsid w:val="0061506F"/>
    <w:rsid w:val="00615448"/>
    <w:rsid w:val="00615647"/>
    <w:rsid w:val="00615756"/>
    <w:rsid w:val="00616129"/>
    <w:rsid w:val="00616DEB"/>
    <w:rsid w:val="00616F61"/>
    <w:rsid w:val="006170F0"/>
    <w:rsid w:val="0061772C"/>
    <w:rsid w:val="0062098E"/>
    <w:rsid w:val="00620D0F"/>
    <w:rsid w:val="0062160A"/>
    <w:rsid w:val="00621E24"/>
    <w:rsid w:val="0062232A"/>
    <w:rsid w:val="006225F3"/>
    <w:rsid w:val="00622891"/>
    <w:rsid w:val="00623122"/>
    <w:rsid w:val="006234F5"/>
    <w:rsid w:val="00623697"/>
    <w:rsid w:val="00623C1C"/>
    <w:rsid w:val="00623CE1"/>
    <w:rsid w:val="00624018"/>
    <w:rsid w:val="00624384"/>
    <w:rsid w:val="00624503"/>
    <w:rsid w:val="00624517"/>
    <w:rsid w:val="00624A3F"/>
    <w:rsid w:val="00625B9A"/>
    <w:rsid w:val="00625E95"/>
    <w:rsid w:val="006262FB"/>
    <w:rsid w:val="00626428"/>
    <w:rsid w:val="00626BCC"/>
    <w:rsid w:val="00630404"/>
    <w:rsid w:val="00630567"/>
    <w:rsid w:val="00630ABF"/>
    <w:rsid w:val="00630B79"/>
    <w:rsid w:val="00631E15"/>
    <w:rsid w:val="00631EC2"/>
    <w:rsid w:val="00632077"/>
    <w:rsid w:val="006326CB"/>
    <w:rsid w:val="0063361A"/>
    <w:rsid w:val="00633B5C"/>
    <w:rsid w:val="006344E1"/>
    <w:rsid w:val="00634932"/>
    <w:rsid w:val="00634C4B"/>
    <w:rsid w:val="006356FA"/>
    <w:rsid w:val="00635912"/>
    <w:rsid w:val="00636A44"/>
    <w:rsid w:val="00636BAD"/>
    <w:rsid w:val="00637ACA"/>
    <w:rsid w:val="00640877"/>
    <w:rsid w:val="00641CAC"/>
    <w:rsid w:val="006432D0"/>
    <w:rsid w:val="00643511"/>
    <w:rsid w:val="006438AE"/>
    <w:rsid w:val="00644295"/>
    <w:rsid w:val="00644819"/>
    <w:rsid w:val="0064483D"/>
    <w:rsid w:val="00645A5E"/>
    <w:rsid w:val="00645A80"/>
    <w:rsid w:val="00645DD2"/>
    <w:rsid w:val="0064607B"/>
    <w:rsid w:val="00646584"/>
    <w:rsid w:val="0064661F"/>
    <w:rsid w:val="006478DD"/>
    <w:rsid w:val="006479C3"/>
    <w:rsid w:val="00647D48"/>
    <w:rsid w:val="0065030E"/>
    <w:rsid w:val="006514AB"/>
    <w:rsid w:val="00651F00"/>
    <w:rsid w:val="00652222"/>
    <w:rsid w:val="006523C7"/>
    <w:rsid w:val="00652C26"/>
    <w:rsid w:val="00653134"/>
    <w:rsid w:val="00653C8E"/>
    <w:rsid w:val="00654040"/>
    <w:rsid w:val="006542AF"/>
    <w:rsid w:val="006543F4"/>
    <w:rsid w:val="006549BB"/>
    <w:rsid w:val="00654DA9"/>
    <w:rsid w:val="00654EB8"/>
    <w:rsid w:val="006550D7"/>
    <w:rsid w:val="006552F4"/>
    <w:rsid w:val="00655CD3"/>
    <w:rsid w:val="006561BE"/>
    <w:rsid w:val="00656284"/>
    <w:rsid w:val="00656A2D"/>
    <w:rsid w:val="00656D65"/>
    <w:rsid w:val="00656F67"/>
    <w:rsid w:val="00660083"/>
    <w:rsid w:val="00660812"/>
    <w:rsid w:val="00661638"/>
    <w:rsid w:val="00661A7B"/>
    <w:rsid w:val="00661B95"/>
    <w:rsid w:val="0066345B"/>
    <w:rsid w:val="00664281"/>
    <w:rsid w:val="00664D59"/>
    <w:rsid w:val="006659B8"/>
    <w:rsid w:val="00665C93"/>
    <w:rsid w:val="0066630E"/>
    <w:rsid w:val="00666647"/>
    <w:rsid w:val="00667195"/>
    <w:rsid w:val="00667E1D"/>
    <w:rsid w:val="00667FEA"/>
    <w:rsid w:val="00670322"/>
    <w:rsid w:val="00670A0A"/>
    <w:rsid w:val="00670AB5"/>
    <w:rsid w:val="00671A41"/>
    <w:rsid w:val="00671B4F"/>
    <w:rsid w:val="00671CF8"/>
    <w:rsid w:val="00672D5A"/>
    <w:rsid w:val="0067313A"/>
    <w:rsid w:val="006732AA"/>
    <w:rsid w:val="00673608"/>
    <w:rsid w:val="00673949"/>
    <w:rsid w:val="006739F3"/>
    <w:rsid w:val="00673A6A"/>
    <w:rsid w:val="0067464B"/>
    <w:rsid w:val="00675040"/>
    <w:rsid w:val="006753DD"/>
    <w:rsid w:val="0067544B"/>
    <w:rsid w:val="00675869"/>
    <w:rsid w:val="006762F1"/>
    <w:rsid w:val="006769B4"/>
    <w:rsid w:val="006771DF"/>
    <w:rsid w:val="00677344"/>
    <w:rsid w:val="00677938"/>
    <w:rsid w:val="00680570"/>
    <w:rsid w:val="006810F3"/>
    <w:rsid w:val="0068301C"/>
    <w:rsid w:val="0068330F"/>
    <w:rsid w:val="006834FE"/>
    <w:rsid w:val="0068372F"/>
    <w:rsid w:val="00683749"/>
    <w:rsid w:val="00683C88"/>
    <w:rsid w:val="00683E56"/>
    <w:rsid w:val="006840E3"/>
    <w:rsid w:val="00684842"/>
    <w:rsid w:val="006853DA"/>
    <w:rsid w:val="006856A7"/>
    <w:rsid w:val="00685F15"/>
    <w:rsid w:val="006863B6"/>
    <w:rsid w:val="00686DA1"/>
    <w:rsid w:val="00686FDF"/>
    <w:rsid w:val="006873D1"/>
    <w:rsid w:val="00687544"/>
    <w:rsid w:val="00687BFF"/>
    <w:rsid w:val="0069037F"/>
    <w:rsid w:val="006907F0"/>
    <w:rsid w:val="00690B2B"/>
    <w:rsid w:val="00690EF3"/>
    <w:rsid w:val="00690F66"/>
    <w:rsid w:val="0069139F"/>
    <w:rsid w:val="00691759"/>
    <w:rsid w:val="0069193F"/>
    <w:rsid w:val="00691E35"/>
    <w:rsid w:val="006927D9"/>
    <w:rsid w:val="0069281D"/>
    <w:rsid w:val="00692DD8"/>
    <w:rsid w:val="006930F3"/>
    <w:rsid w:val="00693536"/>
    <w:rsid w:val="006936D4"/>
    <w:rsid w:val="00693789"/>
    <w:rsid w:val="00693AC1"/>
    <w:rsid w:val="00693B6A"/>
    <w:rsid w:val="0069431C"/>
    <w:rsid w:val="006945E9"/>
    <w:rsid w:val="006947CC"/>
    <w:rsid w:val="006947FF"/>
    <w:rsid w:val="00695556"/>
    <w:rsid w:val="006963BC"/>
    <w:rsid w:val="00697404"/>
    <w:rsid w:val="006A03B2"/>
    <w:rsid w:val="006A0706"/>
    <w:rsid w:val="006A15CC"/>
    <w:rsid w:val="006A23E9"/>
    <w:rsid w:val="006A243A"/>
    <w:rsid w:val="006A2EFA"/>
    <w:rsid w:val="006A3336"/>
    <w:rsid w:val="006A3739"/>
    <w:rsid w:val="006A4532"/>
    <w:rsid w:val="006A5A18"/>
    <w:rsid w:val="006A5D2F"/>
    <w:rsid w:val="006A5E18"/>
    <w:rsid w:val="006A5F93"/>
    <w:rsid w:val="006A64A8"/>
    <w:rsid w:val="006A6857"/>
    <w:rsid w:val="006A6C2D"/>
    <w:rsid w:val="006A73EE"/>
    <w:rsid w:val="006A74B0"/>
    <w:rsid w:val="006A7AE8"/>
    <w:rsid w:val="006A7C1C"/>
    <w:rsid w:val="006A7FE2"/>
    <w:rsid w:val="006B105A"/>
    <w:rsid w:val="006B1560"/>
    <w:rsid w:val="006B166F"/>
    <w:rsid w:val="006B1940"/>
    <w:rsid w:val="006B2086"/>
    <w:rsid w:val="006B263E"/>
    <w:rsid w:val="006B2672"/>
    <w:rsid w:val="006B30DD"/>
    <w:rsid w:val="006B3933"/>
    <w:rsid w:val="006B3B3E"/>
    <w:rsid w:val="006B3C86"/>
    <w:rsid w:val="006B3F83"/>
    <w:rsid w:val="006B4094"/>
    <w:rsid w:val="006B43E5"/>
    <w:rsid w:val="006B4942"/>
    <w:rsid w:val="006B4B83"/>
    <w:rsid w:val="006B53D0"/>
    <w:rsid w:val="006B583B"/>
    <w:rsid w:val="006B5958"/>
    <w:rsid w:val="006B5AF4"/>
    <w:rsid w:val="006B5DB8"/>
    <w:rsid w:val="006B686B"/>
    <w:rsid w:val="006B69DE"/>
    <w:rsid w:val="006B6BBE"/>
    <w:rsid w:val="006B74AD"/>
    <w:rsid w:val="006B79E2"/>
    <w:rsid w:val="006B7C22"/>
    <w:rsid w:val="006B7D3F"/>
    <w:rsid w:val="006C0181"/>
    <w:rsid w:val="006C0356"/>
    <w:rsid w:val="006C0FA2"/>
    <w:rsid w:val="006C16DF"/>
    <w:rsid w:val="006C2456"/>
    <w:rsid w:val="006C2474"/>
    <w:rsid w:val="006C2867"/>
    <w:rsid w:val="006C2D59"/>
    <w:rsid w:val="006C3EA0"/>
    <w:rsid w:val="006C4621"/>
    <w:rsid w:val="006C48DA"/>
    <w:rsid w:val="006C4B4E"/>
    <w:rsid w:val="006C534F"/>
    <w:rsid w:val="006C5584"/>
    <w:rsid w:val="006C569E"/>
    <w:rsid w:val="006C62C9"/>
    <w:rsid w:val="006C62FF"/>
    <w:rsid w:val="006C661F"/>
    <w:rsid w:val="006C6BA3"/>
    <w:rsid w:val="006C75CA"/>
    <w:rsid w:val="006C7AAF"/>
    <w:rsid w:val="006C7F00"/>
    <w:rsid w:val="006D010E"/>
    <w:rsid w:val="006D0133"/>
    <w:rsid w:val="006D05E4"/>
    <w:rsid w:val="006D160C"/>
    <w:rsid w:val="006D1661"/>
    <w:rsid w:val="006D3821"/>
    <w:rsid w:val="006D3B3D"/>
    <w:rsid w:val="006D3E92"/>
    <w:rsid w:val="006D4037"/>
    <w:rsid w:val="006D567D"/>
    <w:rsid w:val="006D6893"/>
    <w:rsid w:val="006D68C6"/>
    <w:rsid w:val="006D7057"/>
    <w:rsid w:val="006D78A1"/>
    <w:rsid w:val="006D7D3C"/>
    <w:rsid w:val="006D7E3F"/>
    <w:rsid w:val="006E09E3"/>
    <w:rsid w:val="006E0D91"/>
    <w:rsid w:val="006E1634"/>
    <w:rsid w:val="006E1F6F"/>
    <w:rsid w:val="006E2298"/>
    <w:rsid w:val="006E2A16"/>
    <w:rsid w:val="006E2DB3"/>
    <w:rsid w:val="006E30A3"/>
    <w:rsid w:val="006E331A"/>
    <w:rsid w:val="006E394B"/>
    <w:rsid w:val="006E4120"/>
    <w:rsid w:val="006E427B"/>
    <w:rsid w:val="006E5125"/>
    <w:rsid w:val="006E5547"/>
    <w:rsid w:val="006E5E69"/>
    <w:rsid w:val="006E60B2"/>
    <w:rsid w:val="006E6EF9"/>
    <w:rsid w:val="006E76DA"/>
    <w:rsid w:val="006E7888"/>
    <w:rsid w:val="006F0AB7"/>
    <w:rsid w:val="006F0BB5"/>
    <w:rsid w:val="006F23A4"/>
    <w:rsid w:val="006F25CB"/>
    <w:rsid w:val="006F277F"/>
    <w:rsid w:val="006F27CE"/>
    <w:rsid w:val="006F2F46"/>
    <w:rsid w:val="006F33B1"/>
    <w:rsid w:val="006F3667"/>
    <w:rsid w:val="006F42A7"/>
    <w:rsid w:val="006F461B"/>
    <w:rsid w:val="006F52CB"/>
    <w:rsid w:val="006F537B"/>
    <w:rsid w:val="006F5417"/>
    <w:rsid w:val="006F54A2"/>
    <w:rsid w:val="006F54AD"/>
    <w:rsid w:val="006F55D4"/>
    <w:rsid w:val="006F56A2"/>
    <w:rsid w:val="006F610A"/>
    <w:rsid w:val="006F6284"/>
    <w:rsid w:val="006F6435"/>
    <w:rsid w:val="006F6A89"/>
    <w:rsid w:val="006F760B"/>
    <w:rsid w:val="007000B9"/>
    <w:rsid w:val="007007F4"/>
    <w:rsid w:val="00700EBC"/>
    <w:rsid w:val="00702724"/>
    <w:rsid w:val="0070278F"/>
    <w:rsid w:val="00702906"/>
    <w:rsid w:val="0070292C"/>
    <w:rsid w:val="00704A01"/>
    <w:rsid w:val="00704D9C"/>
    <w:rsid w:val="00705038"/>
    <w:rsid w:val="007052D1"/>
    <w:rsid w:val="00705388"/>
    <w:rsid w:val="007053BA"/>
    <w:rsid w:val="00706085"/>
    <w:rsid w:val="0070633E"/>
    <w:rsid w:val="00706598"/>
    <w:rsid w:val="007068A9"/>
    <w:rsid w:val="00707145"/>
    <w:rsid w:val="007077FA"/>
    <w:rsid w:val="007078B6"/>
    <w:rsid w:val="00707B38"/>
    <w:rsid w:val="007106F5"/>
    <w:rsid w:val="00711007"/>
    <w:rsid w:val="007111E3"/>
    <w:rsid w:val="007122C1"/>
    <w:rsid w:val="00712649"/>
    <w:rsid w:val="0071386A"/>
    <w:rsid w:val="007139EA"/>
    <w:rsid w:val="00713A75"/>
    <w:rsid w:val="00715542"/>
    <w:rsid w:val="0071580F"/>
    <w:rsid w:val="00715873"/>
    <w:rsid w:val="00715C32"/>
    <w:rsid w:val="0071683D"/>
    <w:rsid w:val="00716B5B"/>
    <w:rsid w:val="007171C1"/>
    <w:rsid w:val="00717586"/>
    <w:rsid w:val="007176FB"/>
    <w:rsid w:val="00720544"/>
    <w:rsid w:val="0072080D"/>
    <w:rsid w:val="0072089F"/>
    <w:rsid w:val="0072157F"/>
    <w:rsid w:val="0072200F"/>
    <w:rsid w:val="00722699"/>
    <w:rsid w:val="00722813"/>
    <w:rsid w:val="007228AD"/>
    <w:rsid w:val="007232E9"/>
    <w:rsid w:val="007236BE"/>
    <w:rsid w:val="00723AA8"/>
    <w:rsid w:val="0072419B"/>
    <w:rsid w:val="0072431E"/>
    <w:rsid w:val="0072499D"/>
    <w:rsid w:val="00724ADD"/>
    <w:rsid w:val="00724E7D"/>
    <w:rsid w:val="0072561C"/>
    <w:rsid w:val="0072597A"/>
    <w:rsid w:val="00726222"/>
    <w:rsid w:val="007265C3"/>
    <w:rsid w:val="007268DB"/>
    <w:rsid w:val="0072722D"/>
    <w:rsid w:val="007274FA"/>
    <w:rsid w:val="00731393"/>
    <w:rsid w:val="007318DC"/>
    <w:rsid w:val="007318F9"/>
    <w:rsid w:val="00731EFD"/>
    <w:rsid w:val="00732140"/>
    <w:rsid w:val="0073219E"/>
    <w:rsid w:val="0073251D"/>
    <w:rsid w:val="00732A29"/>
    <w:rsid w:val="00732DC3"/>
    <w:rsid w:val="0073345B"/>
    <w:rsid w:val="0073440C"/>
    <w:rsid w:val="007345AD"/>
    <w:rsid w:val="00734976"/>
    <w:rsid w:val="00734EE0"/>
    <w:rsid w:val="00735090"/>
    <w:rsid w:val="00735A6F"/>
    <w:rsid w:val="00735E54"/>
    <w:rsid w:val="0073634A"/>
    <w:rsid w:val="00736525"/>
    <w:rsid w:val="007365D1"/>
    <w:rsid w:val="00736B24"/>
    <w:rsid w:val="00736E6B"/>
    <w:rsid w:val="00736F52"/>
    <w:rsid w:val="007371FD"/>
    <w:rsid w:val="0073776A"/>
    <w:rsid w:val="00737B06"/>
    <w:rsid w:val="00737F5B"/>
    <w:rsid w:val="007403A5"/>
    <w:rsid w:val="007406CD"/>
    <w:rsid w:val="00740848"/>
    <w:rsid w:val="00740B91"/>
    <w:rsid w:val="00740BAA"/>
    <w:rsid w:val="00740FE4"/>
    <w:rsid w:val="0074121C"/>
    <w:rsid w:val="00741BE5"/>
    <w:rsid w:val="007420BD"/>
    <w:rsid w:val="007422C1"/>
    <w:rsid w:val="0074247B"/>
    <w:rsid w:val="007424C9"/>
    <w:rsid w:val="00742618"/>
    <w:rsid w:val="007432E2"/>
    <w:rsid w:val="007434E4"/>
    <w:rsid w:val="007434FC"/>
    <w:rsid w:val="007436B4"/>
    <w:rsid w:val="007447F7"/>
    <w:rsid w:val="0074501F"/>
    <w:rsid w:val="00745DE8"/>
    <w:rsid w:val="00745FE0"/>
    <w:rsid w:val="00746452"/>
    <w:rsid w:val="007469A6"/>
    <w:rsid w:val="00746A79"/>
    <w:rsid w:val="00746DBF"/>
    <w:rsid w:val="007472EB"/>
    <w:rsid w:val="00747ABF"/>
    <w:rsid w:val="00747C1F"/>
    <w:rsid w:val="007507A8"/>
    <w:rsid w:val="00750901"/>
    <w:rsid w:val="00751A33"/>
    <w:rsid w:val="00751D20"/>
    <w:rsid w:val="00751EE9"/>
    <w:rsid w:val="0075234A"/>
    <w:rsid w:val="007524E3"/>
    <w:rsid w:val="0075282E"/>
    <w:rsid w:val="0075299B"/>
    <w:rsid w:val="00752C0D"/>
    <w:rsid w:val="00752C54"/>
    <w:rsid w:val="00752F45"/>
    <w:rsid w:val="0075309B"/>
    <w:rsid w:val="0075396A"/>
    <w:rsid w:val="007539B8"/>
    <w:rsid w:val="00753A1F"/>
    <w:rsid w:val="00753B3A"/>
    <w:rsid w:val="00753E4E"/>
    <w:rsid w:val="00753ED3"/>
    <w:rsid w:val="00753EE2"/>
    <w:rsid w:val="007542FF"/>
    <w:rsid w:val="007544A3"/>
    <w:rsid w:val="00754599"/>
    <w:rsid w:val="00754A49"/>
    <w:rsid w:val="00754EC7"/>
    <w:rsid w:val="007553FA"/>
    <w:rsid w:val="00756785"/>
    <w:rsid w:val="00756A32"/>
    <w:rsid w:val="00756CB2"/>
    <w:rsid w:val="00757588"/>
    <w:rsid w:val="0076037A"/>
    <w:rsid w:val="00760ADE"/>
    <w:rsid w:val="00760E32"/>
    <w:rsid w:val="00760FB8"/>
    <w:rsid w:val="007612A0"/>
    <w:rsid w:val="00761EB3"/>
    <w:rsid w:val="00762ECC"/>
    <w:rsid w:val="00763411"/>
    <w:rsid w:val="0076354C"/>
    <w:rsid w:val="00763D85"/>
    <w:rsid w:val="00763E61"/>
    <w:rsid w:val="00763F31"/>
    <w:rsid w:val="007640ED"/>
    <w:rsid w:val="007643DB"/>
    <w:rsid w:val="00765132"/>
    <w:rsid w:val="00765ACB"/>
    <w:rsid w:val="00765D50"/>
    <w:rsid w:val="00765DA7"/>
    <w:rsid w:val="0076605F"/>
    <w:rsid w:val="0076612D"/>
    <w:rsid w:val="00766C1D"/>
    <w:rsid w:val="00766D9B"/>
    <w:rsid w:val="00766FE2"/>
    <w:rsid w:val="00767128"/>
    <w:rsid w:val="007674A5"/>
    <w:rsid w:val="00767B15"/>
    <w:rsid w:val="00767CFE"/>
    <w:rsid w:val="0077047E"/>
    <w:rsid w:val="0077055A"/>
    <w:rsid w:val="00770A20"/>
    <w:rsid w:val="00771107"/>
    <w:rsid w:val="007723C3"/>
    <w:rsid w:val="00772B49"/>
    <w:rsid w:val="00772F9B"/>
    <w:rsid w:val="00773241"/>
    <w:rsid w:val="007735F2"/>
    <w:rsid w:val="00773E8A"/>
    <w:rsid w:val="00774294"/>
    <w:rsid w:val="007747C0"/>
    <w:rsid w:val="007749B1"/>
    <w:rsid w:val="00774A1B"/>
    <w:rsid w:val="00774E0F"/>
    <w:rsid w:val="00777B37"/>
    <w:rsid w:val="00780B72"/>
    <w:rsid w:val="00781221"/>
    <w:rsid w:val="007820F4"/>
    <w:rsid w:val="00782490"/>
    <w:rsid w:val="007824FF"/>
    <w:rsid w:val="00782541"/>
    <w:rsid w:val="007838E9"/>
    <w:rsid w:val="00784084"/>
    <w:rsid w:val="007849DF"/>
    <w:rsid w:val="00784CA9"/>
    <w:rsid w:val="0078535C"/>
    <w:rsid w:val="007853AB"/>
    <w:rsid w:val="007859B1"/>
    <w:rsid w:val="00785F52"/>
    <w:rsid w:val="00786146"/>
    <w:rsid w:val="00786A01"/>
    <w:rsid w:val="00787230"/>
    <w:rsid w:val="00790A8E"/>
    <w:rsid w:val="00791242"/>
    <w:rsid w:val="0079146F"/>
    <w:rsid w:val="00791662"/>
    <w:rsid w:val="007928D3"/>
    <w:rsid w:val="00792900"/>
    <w:rsid w:val="00792AF0"/>
    <w:rsid w:val="00792EB7"/>
    <w:rsid w:val="0079378A"/>
    <w:rsid w:val="00794A15"/>
    <w:rsid w:val="00794B49"/>
    <w:rsid w:val="007953B7"/>
    <w:rsid w:val="007963BE"/>
    <w:rsid w:val="00796424"/>
    <w:rsid w:val="00796546"/>
    <w:rsid w:val="00796D38"/>
    <w:rsid w:val="00796F65"/>
    <w:rsid w:val="0079730C"/>
    <w:rsid w:val="00797442"/>
    <w:rsid w:val="00797D5A"/>
    <w:rsid w:val="007A03DA"/>
    <w:rsid w:val="007A05BE"/>
    <w:rsid w:val="007A0A9C"/>
    <w:rsid w:val="007A0BBF"/>
    <w:rsid w:val="007A11EE"/>
    <w:rsid w:val="007A1377"/>
    <w:rsid w:val="007A1DCA"/>
    <w:rsid w:val="007A2309"/>
    <w:rsid w:val="007A26DD"/>
    <w:rsid w:val="007A29EA"/>
    <w:rsid w:val="007A2A7E"/>
    <w:rsid w:val="007A2BDE"/>
    <w:rsid w:val="007A2DF1"/>
    <w:rsid w:val="007A3673"/>
    <w:rsid w:val="007A391B"/>
    <w:rsid w:val="007A3E0C"/>
    <w:rsid w:val="007A414E"/>
    <w:rsid w:val="007A4AE6"/>
    <w:rsid w:val="007A55B2"/>
    <w:rsid w:val="007A56C3"/>
    <w:rsid w:val="007A6ED9"/>
    <w:rsid w:val="007A7979"/>
    <w:rsid w:val="007A7ABC"/>
    <w:rsid w:val="007A7D82"/>
    <w:rsid w:val="007B04B7"/>
    <w:rsid w:val="007B0950"/>
    <w:rsid w:val="007B0D96"/>
    <w:rsid w:val="007B0FF6"/>
    <w:rsid w:val="007B1FCD"/>
    <w:rsid w:val="007B2160"/>
    <w:rsid w:val="007B21BD"/>
    <w:rsid w:val="007B2FD8"/>
    <w:rsid w:val="007B3840"/>
    <w:rsid w:val="007B3858"/>
    <w:rsid w:val="007B39A2"/>
    <w:rsid w:val="007B3D73"/>
    <w:rsid w:val="007B4306"/>
    <w:rsid w:val="007B4ACF"/>
    <w:rsid w:val="007B5046"/>
    <w:rsid w:val="007B565E"/>
    <w:rsid w:val="007B56BE"/>
    <w:rsid w:val="007B56DE"/>
    <w:rsid w:val="007B5E4A"/>
    <w:rsid w:val="007B6858"/>
    <w:rsid w:val="007B6F41"/>
    <w:rsid w:val="007B7455"/>
    <w:rsid w:val="007B7478"/>
    <w:rsid w:val="007B7B7B"/>
    <w:rsid w:val="007B7C86"/>
    <w:rsid w:val="007C059A"/>
    <w:rsid w:val="007C140C"/>
    <w:rsid w:val="007C1AFA"/>
    <w:rsid w:val="007C1BE8"/>
    <w:rsid w:val="007C1E27"/>
    <w:rsid w:val="007C27DE"/>
    <w:rsid w:val="007C2A1D"/>
    <w:rsid w:val="007C2B60"/>
    <w:rsid w:val="007C2B75"/>
    <w:rsid w:val="007C2EF3"/>
    <w:rsid w:val="007C2F03"/>
    <w:rsid w:val="007C42E2"/>
    <w:rsid w:val="007C4EA1"/>
    <w:rsid w:val="007C5313"/>
    <w:rsid w:val="007C593A"/>
    <w:rsid w:val="007C6440"/>
    <w:rsid w:val="007C6700"/>
    <w:rsid w:val="007C6C21"/>
    <w:rsid w:val="007C6D1A"/>
    <w:rsid w:val="007C75C2"/>
    <w:rsid w:val="007C78D7"/>
    <w:rsid w:val="007C7BE6"/>
    <w:rsid w:val="007C7F74"/>
    <w:rsid w:val="007D04FE"/>
    <w:rsid w:val="007D0761"/>
    <w:rsid w:val="007D09D7"/>
    <w:rsid w:val="007D1BF4"/>
    <w:rsid w:val="007D39E3"/>
    <w:rsid w:val="007D407A"/>
    <w:rsid w:val="007D442E"/>
    <w:rsid w:val="007D53A9"/>
    <w:rsid w:val="007D56A6"/>
    <w:rsid w:val="007D5F5E"/>
    <w:rsid w:val="007D5FFD"/>
    <w:rsid w:val="007D6004"/>
    <w:rsid w:val="007D6435"/>
    <w:rsid w:val="007D6844"/>
    <w:rsid w:val="007D6A88"/>
    <w:rsid w:val="007D6D2B"/>
    <w:rsid w:val="007D702E"/>
    <w:rsid w:val="007D75E9"/>
    <w:rsid w:val="007E02F5"/>
    <w:rsid w:val="007E05A4"/>
    <w:rsid w:val="007E068C"/>
    <w:rsid w:val="007E06DA"/>
    <w:rsid w:val="007E0DB3"/>
    <w:rsid w:val="007E0E39"/>
    <w:rsid w:val="007E0F69"/>
    <w:rsid w:val="007E1428"/>
    <w:rsid w:val="007E142A"/>
    <w:rsid w:val="007E192E"/>
    <w:rsid w:val="007E1BAB"/>
    <w:rsid w:val="007E23DC"/>
    <w:rsid w:val="007E25F8"/>
    <w:rsid w:val="007E2ADB"/>
    <w:rsid w:val="007E3255"/>
    <w:rsid w:val="007E3691"/>
    <w:rsid w:val="007E3A1B"/>
    <w:rsid w:val="007E3C37"/>
    <w:rsid w:val="007E4160"/>
    <w:rsid w:val="007E447F"/>
    <w:rsid w:val="007E4526"/>
    <w:rsid w:val="007E45B9"/>
    <w:rsid w:val="007E472B"/>
    <w:rsid w:val="007E4C42"/>
    <w:rsid w:val="007E50CD"/>
    <w:rsid w:val="007E5592"/>
    <w:rsid w:val="007E58C5"/>
    <w:rsid w:val="007E63B8"/>
    <w:rsid w:val="007E6D24"/>
    <w:rsid w:val="007E7281"/>
    <w:rsid w:val="007E77C0"/>
    <w:rsid w:val="007E7BEE"/>
    <w:rsid w:val="007F0482"/>
    <w:rsid w:val="007F08BD"/>
    <w:rsid w:val="007F158D"/>
    <w:rsid w:val="007F15A3"/>
    <w:rsid w:val="007F1CD4"/>
    <w:rsid w:val="007F3124"/>
    <w:rsid w:val="007F32EB"/>
    <w:rsid w:val="007F3405"/>
    <w:rsid w:val="007F3604"/>
    <w:rsid w:val="007F3811"/>
    <w:rsid w:val="007F3D5A"/>
    <w:rsid w:val="007F43BD"/>
    <w:rsid w:val="007F44FC"/>
    <w:rsid w:val="007F46BE"/>
    <w:rsid w:val="007F5EA6"/>
    <w:rsid w:val="007F6005"/>
    <w:rsid w:val="007F6102"/>
    <w:rsid w:val="007F6287"/>
    <w:rsid w:val="007F64B8"/>
    <w:rsid w:val="007F743B"/>
    <w:rsid w:val="007F7B2A"/>
    <w:rsid w:val="007F7D9B"/>
    <w:rsid w:val="00800126"/>
    <w:rsid w:val="00801925"/>
    <w:rsid w:val="008019F0"/>
    <w:rsid w:val="00801D9E"/>
    <w:rsid w:val="00801DD5"/>
    <w:rsid w:val="00802331"/>
    <w:rsid w:val="0080277B"/>
    <w:rsid w:val="00803855"/>
    <w:rsid w:val="0080398C"/>
    <w:rsid w:val="008041AE"/>
    <w:rsid w:val="008043DC"/>
    <w:rsid w:val="00804723"/>
    <w:rsid w:val="00804DD4"/>
    <w:rsid w:val="0080537E"/>
    <w:rsid w:val="008053F1"/>
    <w:rsid w:val="00805807"/>
    <w:rsid w:val="00805D2B"/>
    <w:rsid w:val="0080631B"/>
    <w:rsid w:val="008069CF"/>
    <w:rsid w:val="00806A13"/>
    <w:rsid w:val="00806DAD"/>
    <w:rsid w:val="0080740B"/>
    <w:rsid w:val="0080774C"/>
    <w:rsid w:val="0080788B"/>
    <w:rsid w:val="00810034"/>
    <w:rsid w:val="0081082C"/>
    <w:rsid w:val="00810D98"/>
    <w:rsid w:val="00811074"/>
    <w:rsid w:val="00811A1E"/>
    <w:rsid w:val="00812F6B"/>
    <w:rsid w:val="0081302A"/>
    <w:rsid w:val="00813233"/>
    <w:rsid w:val="00813265"/>
    <w:rsid w:val="00813380"/>
    <w:rsid w:val="00813A29"/>
    <w:rsid w:val="008142F4"/>
    <w:rsid w:val="008143BA"/>
    <w:rsid w:val="008147BC"/>
    <w:rsid w:val="0081480C"/>
    <w:rsid w:val="0081627C"/>
    <w:rsid w:val="00816505"/>
    <w:rsid w:val="00816593"/>
    <w:rsid w:val="00816BD2"/>
    <w:rsid w:val="00817DCF"/>
    <w:rsid w:val="008203BC"/>
    <w:rsid w:val="008203CD"/>
    <w:rsid w:val="0082086F"/>
    <w:rsid w:val="00820BFC"/>
    <w:rsid w:val="00821611"/>
    <w:rsid w:val="00821691"/>
    <w:rsid w:val="0082170E"/>
    <w:rsid w:val="00821D2A"/>
    <w:rsid w:val="00822261"/>
    <w:rsid w:val="008230E8"/>
    <w:rsid w:val="00823112"/>
    <w:rsid w:val="00823459"/>
    <w:rsid w:val="00823C14"/>
    <w:rsid w:val="00823D9E"/>
    <w:rsid w:val="00823F30"/>
    <w:rsid w:val="00824375"/>
    <w:rsid w:val="008249C6"/>
    <w:rsid w:val="00824BDA"/>
    <w:rsid w:val="00824DD3"/>
    <w:rsid w:val="008250A2"/>
    <w:rsid w:val="00825129"/>
    <w:rsid w:val="00825374"/>
    <w:rsid w:val="00825CAC"/>
    <w:rsid w:val="00826EB6"/>
    <w:rsid w:val="00826EE5"/>
    <w:rsid w:val="00830480"/>
    <w:rsid w:val="0083086F"/>
    <w:rsid w:val="00831551"/>
    <w:rsid w:val="00831661"/>
    <w:rsid w:val="00831679"/>
    <w:rsid w:val="00831EF2"/>
    <w:rsid w:val="008332C6"/>
    <w:rsid w:val="00833C06"/>
    <w:rsid w:val="0083401E"/>
    <w:rsid w:val="0083445C"/>
    <w:rsid w:val="00834775"/>
    <w:rsid w:val="00834B6F"/>
    <w:rsid w:val="00834E59"/>
    <w:rsid w:val="00834FFA"/>
    <w:rsid w:val="008355C0"/>
    <w:rsid w:val="00835841"/>
    <w:rsid w:val="00835B79"/>
    <w:rsid w:val="008363CA"/>
    <w:rsid w:val="00836A1B"/>
    <w:rsid w:val="00836CD4"/>
    <w:rsid w:val="00836F57"/>
    <w:rsid w:val="00836FD9"/>
    <w:rsid w:val="00837115"/>
    <w:rsid w:val="00837A3E"/>
    <w:rsid w:val="008401BC"/>
    <w:rsid w:val="008407D6"/>
    <w:rsid w:val="00840A94"/>
    <w:rsid w:val="008411A2"/>
    <w:rsid w:val="00842779"/>
    <w:rsid w:val="008444CD"/>
    <w:rsid w:val="008448B0"/>
    <w:rsid w:val="00845537"/>
    <w:rsid w:val="00846D1C"/>
    <w:rsid w:val="008472FF"/>
    <w:rsid w:val="00847C21"/>
    <w:rsid w:val="00850344"/>
    <w:rsid w:val="0085085B"/>
    <w:rsid w:val="0085141F"/>
    <w:rsid w:val="00851ED6"/>
    <w:rsid w:val="00852342"/>
    <w:rsid w:val="00852EE3"/>
    <w:rsid w:val="008534AE"/>
    <w:rsid w:val="008541DC"/>
    <w:rsid w:val="0085440A"/>
    <w:rsid w:val="008544BE"/>
    <w:rsid w:val="00854D8A"/>
    <w:rsid w:val="00855180"/>
    <w:rsid w:val="00855FA7"/>
    <w:rsid w:val="008561D5"/>
    <w:rsid w:val="00856E21"/>
    <w:rsid w:val="008574B2"/>
    <w:rsid w:val="0085787D"/>
    <w:rsid w:val="00860705"/>
    <w:rsid w:val="00860A7D"/>
    <w:rsid w:val="00861195"/>
    <w:rsid w:val="008618AC"/>
    <w:rsid w:val="00861BAA"/>
    <w:rsid w:val="00861E95"/>
    <w:rsid w:val="00861EA8"/>
    <w:rsid w:val="00862101"/>
    <w:rsid w:val="0086219B"/>
    <w:rsid w:val="00862ADF"/>
    <w:rsid w:val="008638CD"/>
    <w:rsid w:val="00863D46"/>
    <w:rsid w:val="008641F3"/>
    <w:rsid w:val="0086508C"/>
    <w:rsid w:val="008652EF"/>
    <w:rsid w:val="00865CFA"/>
    <w:rsid w:val="008662A6"/>
    <w:rsid w:val="008663BB"/>
    <w:rsid w:val="00866462"/>
    <w:rsid w:val="008669EE"/>
    <w:rsid w:val="00866BA4"/>
    <w:rsid w:val="008672EF"/>
    <w:rsid w:val="00867CE2"/>
    <w:rsid w:val="00867E67"/>
    <w:rsid w:val="00867E82"/>
    <w:rsid w:val="008706A6"/>
    <w:rsid w:val="00870E4C"/>
    <w:rsid w:val="00872429"/>
    <w:rsid w:val="0087246D"/>
    <w:rsid w:val="008724B9"/>
    <w:rsid w:val="008731A7"/>
    <w:rsid w:val="00873872"/>
    <w:rsid w:val="00873D75"/>
    <w:rsid w:val="00873F29"/>
    <w:rsid w:val="008744D4"/>
    <w:rsid w:val="0087545A"/>
    <w:rsid w:val="00875501"/>
    <w:rsid w:val="00875C80"/>
    <w:rsid w:val="00876925"/>
    <w:rsid w:val="00876D05"/>
    <w:rsid w:val="00876D91"/>
    <w:rsid w:val="0087717A"/>
    <w:rsid w:val="008772C6"/>
    <w:rsid w:val="008776A5"/>
    <w:rsid w:val="008778CC"/>
    <w:rsid w:val="00877BCC"/>
    <w:rsid w:val="00877F55"/>
    <w:rsid w:val="00881BE8"/>
    <w:rsid w:val="00881FB0"/>
    <w:rsid w:val="0088232A"/>
    <w:rsid w:val="00882758"/>
    <w:rsid w:val="0088318E"/>
    <w:rsid w:val="00883394"/>
    <w:rsid w:val="008834CE"/>
    <w:rsid w:val="00883993"/>
    <w:rsid w:val="00883D7A"/>
    <w:rsid w:val="008851C6"/>
    <w:rsid w:val="00885254"/>
    <w:rsid w:val="008858F8"/>
    <w:rsid w:val="00885A3E"/>
    <w:rsid w:val="0088605D"/>
    <w:rsid w:val="00886C9C"/>
    <w:rsid w:val="0088747E"/>
    <w:rsid w:val="008876B7"/>
    <w:rsid w:val="00890EA8"/>
    <w:rsid w:val="008911CD"/>
    <w:rsid w:val="00891B05"/>
    <w:rsid w:val="00891BD9"/>
    <w:rsid w:val="00891E51"/>
    <w:rsid w:val="0089300F"/>
    <w:rsid w:val="00893388"/>
    <w:rsid w:val="00893F1F"/>
    <w:rsid w:val="008941AF"/>
    <w:rsid w:val="00894D4D"/>
    <w:rsid w:val="00894F5F"/>
    <w:rsid w:val="008956FA"/>
    <w:rsid w:val="00895712"/>
    <w:rsid w:val="008958F0"/>
    <w:rsid w:val="00895C93"/>
    <w:rsid w:val="00896675"/>
    <w:rsid w:val="00896959"/>
    <w:rsid w:val="00896DB3"/>
    <w:rsid w:val="00896E31"/>
    <w:rsid w:val="00897042"/>
    <w:rsid w:val="008A0D94"/>
    <w:rsid w:val="008A158E"/>
    <w:rsid w:val="008A17A5"/>
    <w:rsid w:val="008A18CE"/>
    <w:rsid w:val="008A1B1B"/>
    <w:rsid w:val="008A210B"/>
    <w:rsid w:val="008A2377"/>
    <w:rsid w:val="008A257C"/>
    <w:rsid w:val="008A29E9"/>
    <w:rsid w:val="008A316F"/>
    <w:rsid w:val="008A43BC"/>
    <w:rsid w:val="008A4B0B"/>
    <w:rsid w:val="008A5AA7"/>
    <w:rsid w:val="008A5BD3"/>
    <w:rsid w:val="008A5EE6"/>
    <w:rsid w:val="008A788F"/>
    <w:rsid w:val="008A7E95"/>
    <w:rsid w:val="008B0421"/>
    <w:rsid w:val="008B0D41"/>
    <w:rsid w:val="008B0D7C"/>
    <w:rsid w:val="008B12B6"/>
    <w:rsid w:val="008B1541"/>
    <w:rsid w:val="008B1627"/>
    <w:rsid w:val="008B1C0B"/>
    <w:rsid w:val="008B227B"/>
    <w:rsid w:val="008B228E"/>
    <w:rsid w:val="008B2DC5"/>
    <w:rsid w:val="008B336E"/>
    <w:rsid w:val="008B34F8"/>
    <w:rsid w:val="008B3754"/>
    <w:rsid w:val="008B3EE5"/>
    <w:rsid w:val="008B426A"/>
    <w:rsid w:val="008B4472"/>
    <w:rsid w:val="008B4660"/>
    <w:rsid w:val="008B47AA"/>
    <w:rsid w:val="008B4AB0"/>
    <w:rsid w:val="008B5233"/>
    <w:rsid w:val="008B5B78"/>
    <w:rsid w:val="008B5D4D"/>
    <w:rsid w:val="008B647E"/>
    <w:rsid w:val="008B65F9"/>
    <w:rsid w:val="008B6BAD"/>
    <w:rsid w:val="008B74EA"/>
    <w:rsid w:val="008B7733"/>
    <w:rsid w:val="008B7753"/>
    <w:rsid w:val="008B7A2B"/>
    <w:rsid w:val="008B7BB2"/>
    <w:rsid w:val="008C0573"/>
    <w:rsid w:val="008C0917"/>
    <w:rsid w:val="008C15FD"/>
    <w:rsid w:val="008C17A8"/>
    <w:rsid w:val="008C192D"/>
    <w:rsid w:val="008C2174"/>
    <w:rsid w:val="008C285E"/>
    <w:rsid w:val="008C2975"/>
    <w:rsid w:val="008C2F3F"/>
    <w:rsid w:val="008C3062"/>
    <w:rsid w:val="008C3738"/>
    <w:rsid w:val="008C39E6"/>
    <w:rsid w:val="008C3CB3"/>
    <w:rsid w:val="008C3DDC"/>
    <w:rsid w:val="008C3E7F"/>
    <w:rsid w:val="008C3FA2"/>
    <w:rsid w:val="008C40F9"/>
    <w:rsid w:val="008C4189"/>
    <w:rsid w:val="008C61DB"/>
    <w:rsid w:val="008C6C9D"/>
    <w:rsid w:val="008C78F9"/>
    <w:rsid w:val="008D052B"/>
    <w:rsid w:val="008D0729"/>
    <w:rsid w:val="008D0E23"/>
    <w:rsid w:val="008D146B"/>
    <w:rsid w:val="008D19C5"/>
    <w:rsid w:val="008D291D"/>
    <w:rsid w:val="008D2E87"/>
    <w:rsid w:val="008D2E89"/>
    <w:rsid w:val="008D31F7"/>
    <w:rsid w:val="008D368B"/>
    <w:rsid w:val="008D3D47"/>
    <w:rsid w:val="008D43CD"/>
    <w:rsid w:val="008D44FF"/>
    <w:rsid w:val="008D4DFE"/>
    <w:rsid w:val="008D51F6"/>
    <w:rsid w:val="008D5BE6"/>
    <w:rsid w:val="008D70AA"/>
    <w:rsid w:val="008D7C1D"/>
    <w:rsid w:val="008D7E62"/>
    <w:rsid w:val="008E0159"/>
    <w:rsid w:val="008E11DA"/>
    <w:rsid w:val="008E124C"/>
    <w:rsid w:val="008E15CC"/>
    <w:rsid w:val="008E2955"/>
    <w:rsid w:val="008E29BE"/>
    <w:rsid w:val="008E29CC"/>
    <w:rsid w:val="008E2CBF"/>
    <w:rsid w:val="008E3D5F"/>
    <w:rsid w:val="008E41DA"/>
    <w:rsid w:val="008E445E"/>
    <w:rsid w:val="008E4AB6"/>
    <w:rsid w:val="008E5570"/>
    <w:rsid w:val="008E5AB0"/>
    <w:rsid w:val="008E64C8"/>
    <w:rsid w:val="008E6700"/>
    <w:rsid w:val="008E7961"/>
    <w:rsid w:val="008E7D50"/>
    <w:rsid w:val="008F01B8"/>
    <w:rsid w:val="008F02AE"/>
    <w:rsid w:val="008F0506"/>
    <w:rsid w:val="008F0A77"/>
    <w:rsid w:val="008F1B17"/>
    <w:rsid w:val="008F208E"/>
    <w:rsid w:val="008F212B"/>
    <w:rsid w:val="008F2446"/>
    <w:rsid w:val="008F2DE9"/>
    <w:rsid w:val="008F32FD"/>
    <w:rsid w:val="008F3361"/>
    <w:rsid w:val="008F35AD"/>
    <w:rsid w:val="008F3A7A"/>
    <w:rsid w:val="008F4D43"/>
    <w:rsid w:val="008F4DC5"/>
    <w:rsid w:val="008F567B"/>
    <w:rsid w:val="008F5724"/>
    <w:rsid w:val="008F58F2"/>
    <w:rsid w:val="008F5DEC"/>
    <w:rsid w:val="008F5EFF"/>
    <w:rsid w:val="008F6964"/>
    <w:rsid w:val="008F7A8A"/>
    <w:rsid w:val="008F7CF3"/>
    <w:rsid w:val="008F7F0A"/>
    <w:rsid w:val="0090088B"/>
    <w:rsid w:val="00900BF6"/>
    <w:rsid w:val="009017AC"/>
    <w:rsid w:val="009022AB"/>
    <w:rsid w:val="00902695"/>
    <w:rsid w:val="00903687"/>
    <w:rsid w:val="00903BC8"/>
    <w:rsid w:val="009042AA"/>
    <w:rsid w:val="00905337"/>
    <w:rsid w:val="009055A3"/>
    <w:rsid w:val="0090567D"/>
    <w:rsid w:val="009056FF"/>
    <w:rsid w:val="00906009"/>
    <w:rsid w:val="009064A8"/>
    <w:rsid w:val="00906669"/>
    <w:rsid w:val="00906788"/>
    <w:rsid w:val="009070F3"/>
    <w:rsid w:val="00907158"/>
    <w:rsid w:val="0090742F"/>
    <w:rsid w:val="00907BDB"/>
    <w:rsid w:val="0091069C"/>
    <w:rsid w:val="00910A9C"/>
    <w:rsid w:val="00910DD3"/>
    <w:rsid w:val="00911158"/>
    <w:rsid w:val="00911F07"/>
    <w:rsid w:val="00911FDD"/>
    <w:rsid w:val="00912C5F"/>
    <w:rsid w:val="0091313C"/>
    <w:rsid w:val="009132AF"/>
    <w:rsid w:val="00913668"/>
    <w:rsid w:val="00913E2A"/>
    <w:rsid w:val="00915214"/>
    <w:rsid w:val="00915AA4"/>
    <w:rsid w:val="0091629D"/>
    <w:rsid w:val="009165DF"/>
    <w:rsid w:val="00916708"/>
    <w:rsid w:val="00916763"/>
    <w:rsid w:val="00916C4E"/>
    <w:rsid w:val="00917101"/>
    <w:rsid w:val="00917683"/>
    <w:rsid w:val="009177D6"/>
    <w:rsid w:val="0091785C"/>
    <w:rsid w:val="00920AB8"/>
    <w:rsid w:val="00920D40"/>
    <w:rsid w:val="00921662"/>
    <w:rsid w:val="00921BA4"/>
    <w:rsid w:val="0092219E"/>
    <w:rsid w:val="00922742"/>
    <w:rsid w:val="00923B3D"/>
    <w:rsid w:val="00923CAF"/>
    <w:rsid w:val="00923D01"/>
    <w:rsid w:val="00924298"/>
    <w:rsid w:val="0092567D"/>
    <w:rsid w:val="009265CA"/>
    <w:rsid w:val="0092665E"/>
    <w:rsid w:val="00926C43"/>
    <w:rsid w:val="00926E1D"/>
    <w:rsid w:val="00927206"/>
    <w:rsid w:val="0092765F"/>
    <w:rsid w:val="00930E45"/>
    <w:rsid w:val="0093210E"/>
    <w:rsid w:val="009322C6"/>
    <w:rsid w:val="00932745"/>
    <w:rsid w:val="00933129"/>
    <w:rsid w:val="009332E7"/>
    <w:rsid w:val="00933429"/>
    <w:rsid w:val="00933D3F"/>
    <w:rsid w:val="00933F4E"/>
    <w:rsid w:val="00933FFC"/>
    <w:rsid w:val="00934883"/>
    <w:rsid w:val="00934C1A"/>
    <w:rsid w:val="0093501E"/>
    <w:rsid w:val="00935127"/>
    <w:rsid w:val="00935206"/>
    <w:rsid w:val="009355C6"/>
    <w:rsid w:val="00935882"/>
    <w:rsid w:val="00935BA8"/>
    <w:rsid w:val="00935C8E"/>
    <w:rsid w:val="00935E25"/>
    <w:rsid w:val="00935F1C"/>
    <w:rsid w:val="009367E7"/>
    <w:rsid w:val="0093688F"/>
    <w:rsid w:val="00936EEB"/>
    <w:rsid w:val="00937557"/>
    <w:rsid w:val="00937844"/>
    <w:rsid w:val="00937A47"/>
    <w:rsid w:val="00937F84"/>
    <w:rsid w:val="00940318"/>
    <w:rsid w:val="00940342"/>
    <w:rsid w:val="00940FE4"/>
    <w:rsid w:val="0094124E"/>
    <w:rsid w:val="009417CF"/>
    <w:rsid w:val="00941C22"/>
    <w:rsid w:val="00941EF8"/>
    <w:rsid w:val="0094252C"/>
    <w:rsid w:val="00942591"/>
    <w:rsid w:val="009432C7"/>
    <w:rsid w:val="00943F38"/>
    <w:rsid w:val="00944202"/>
    <w:rsid w:val="00945946"/>
    <w:rsid w:val="00945EFF"/>
    <w:rsid w:val="00945F6F"/>
    <w:rsid w:val="009461A5"/>
    <w:rsid w:val="0094648D"/>
    <w:rsid w:val="0094718D"/>
    <w:rsid w:val="00947C90"/>
    <w:rsid w:val="009500AB"/>
    <w:rsid w:val="00950299"/>
    <w:rsid w:val="009506FF"/>
    <w:rsid w:val="0095071A"/>
    <w:rsid w:val="009513ED"/>
    <w:rsid w:val="00951E29"/>
    <w:rsid w:val="0095226A"/>
    <w:rsid w:val="0095233C"/>
    <w:rsid w:val="00952BD9"/>
    <w:rsid w:val="009534BA"/>
    <w:rsid w:val="00953607"/>
    <w:rsid w:val="00953880"/>
    <w:rsid w:val="00953C16"/>
    <w:rsid w:val="00954AD3"/>
    <w:rsid w:val="00955273"/>
    <w:rsid w:val="009556B5"/>
    <w:rsid w:val="0095576A"/>
    <w:rsid w:val="009557F8"/>
    <w:rsid w:val="00955856"/>
    <w:rsid w:val="0095587A"/>
    <w:rsid w:val="00955C5E"/>
    <w:rsid w:val="00956F0F"/>
    <w:rsid w:val="009575DF"/>
    <w:rsid w:val="00957BDD"/>
    <w:rsid w:val="00957C39"/>
    <w:rsid w:val="00960269"/>
    <w:rsid w:val="0096087B"/>
    <w:rsid w:val="00961BE9"/>
    <w:rsid w:val="00962203"/>
    <w:rsid w:val="0096260A"/>
    <w:rsid w:val="00962897"/>
    <w:rsid w:val="00962A78"/>
    <w:rsid w:val="0096352C"/>
    <w:rsid w:val="00963B3E"/>
    <w:rsid w:val="00963BA6"/>
    <w:rsid w:val="009645D7"/>
    <w:rsid w:val="0096460A"/>
    <w:rsid w:val="00965B8E"/>
    <w:rsid w:val="0096644A"/>
    <w:rsid w:val="00966514"/>
    <w:rsid w:val="009667A8"/>
    <w:rsid w:val="00966D99"/>
    <w:rsid w:val="00966DAF"/>
    <w:rsid w:val="00967115"/>
    <w:rsid w:val="0096723C"/>
    <w:rsid w:val="009672D0"/>
    <w:rsid w:val="00967599"/>
    <w:rsid w:val="00967BEE"/>
    <w:rsid w:val="0097000B"/>
    <w:rsid w:val="009705A0"/>
    <w:rsid w:val="009705C4"/>
    <w:rsid w:val="009706FE"/>
    <w:rsid w:val="0097099A"/>
    <w:rsid w:val="00970A45"/>
    <w:rsid w:val="00970FBF"/>
    <w:rsid w:val="00971008"/>
    <w:rsid w:val="00971392"/>
    <w:rsid w:val="00971492"/>
    <w:rsid w:val="009720D4"/>
    <w:rsid w:val="009732C7"/>
    <w:rsid w:val="0097372F"/>
    <w:rsid w:val="00973787"/>
    <w:rsid w:val="0097379E"/>
    <w:rsid w:val="009737A0"/>
    <w:rsid w:val="00974099"/>
    <w:rsid w:val="009740CF"/>
    <w:rsid w:val="00974514"/>
    <w:rsid w:val="009757AE"/>
    <w:rsid w:val="00975EF5"/>
    <w:rsid w:val="00975F37"/>
    <w:rsid w:val="00976CC8"/>
    <w:rsid w:val="00976E3C"/>
    <w:rsid w:val="00976F60"/>
    <w:rsid w:val="009776EC"/>
    <w:rsid w:val="00977927"/>
    <w:rsid w:val="00977B57"/>
    <w:rsid w:val="00980136"/>
    <w:rsid w:val="00980A19"/>
    <w:rsid w:val="00980C06"/>
    <w:rsid w:val="00980D93"/>
    <w:rsid w:val="009819E4"/>
    <w:rsid w:val="00982A01"/>
    <w:rsid w:val="00982D05"/>
    <w:rsid w:val="00983811"/>
    <w:rsid w:val="00984FFE"/>
    <w:rsid w:val="00985320"/>
    <w:rsid w:val="00985444"/>
    <w:rsid w:val="0098555F"/>
    <w:rsid w:val="00985701"/>
    <w:rsid w:val="00985F06"/>
    <w:rsid w:val="00986020"/>
    <w:rsid w:val="00986737"/>
    <w:rsid w:val="00986838"/>
    <w:rsid w:val="00986A9C"/>
    <w:rsid w:val="00987ACD"/>
    <w:rsid w:val="00987CA5"/>
    <w:rsid w:val="00987D58"/>
    <w:rsid w:val="0099011C"/>
    <w:rsid w:val="00990207"/>
    <w:rsid w:val="009902AE"/>
    <w:rsid w:val="009905A2"/>
    <w:rsid w:val="00990E07"/>
    <w:rsid w:val="00991677"/>
    <w:rsid w:val="009917A4"/>
    <w:rsid w:val="00991EAB"/>
    <w:rsid w:val="0099230E"/>
    <w:rsid w:val="0099231D"/>
    <w:rsid w:val="009927E3"/>
    <w:rsid w:val="00992995"/>
    <w:rsid w:val="0099361A"/>
    <w:rsid w:val="009938BD"/>
    <w:rsid w:val="00993A1C"/>
    <w:rsid w:val="0099411B"/>
    <w:rsid w:val="00994A1E"/>
    <w:rsid w:val="00994C67"/>
    <w:rsid w:val="0099511F"/>
    <w:rsid w:val="009957B2"/>
    <w:rsid w:val="00995CC8"/>
    <w:rsid w:val="00995DA0"/>
    <w:rsid w:val="009963C8"/>
    <w:rsid w:val="00996564"/>
    <w:rsid w:val="00996AAE"/>
    <w:rsid w:val="00996BD3"/>
    <w:rsid w:val="00996C23"/>
    <w:rsid w:val="009973C7"/>
    <w:rsid w:val="0099790B"/>
    <w:rsid w:val="0099794C"/>
    <w:rsid w:val="00997C9B"/>
    <w:rsid w:val="00997F50"/>
    <w:rsid w:val="009A16CC"/>
    <w:rsid w:val="009A1797"/>
    <w:rsid w:val="009A18E4"/>
    <w:rsid w:val="009A192E"/>
    <w:rsid w:val="009A21F6"/>
    <w:rsid w:val="009A2C00"/>
    <w:rsid w:val="009A494F"/>
    <w:rsid w:val="009A53C0"/>
    <w:rsid w:val="009A5C03"/>
    <w:rsid w:val="009A5F88"/>
    <w:rsid w:val="009A6902"/>
    <w:rsid w:val="009A7854"/>
    <w:rsid w:val="009B0727"/>
    <w:rsid w:val="009B0A7A"/>
    <w:rsid w:val="009B104E"/>
    <w:rsid w:val="009B134C"/>
    <w:rsid w:val="009B19D0"/>
    <w:rsid w:val="009B298C"/>
    <w:rsid w:val="009B2C97"/>
    <w:rsid w:val="009B39C1"/>
    <w:rsid w:val="009B3C34"/>
    <w:rsid w:val="009B3E35"/>
    <w:rsid w:val="009B3F25"/>
    <w:rsid w:val="009B45F5"/>
    <w:rsid w:val="009B4B45"/>
    <w:rsid w:val="009B4BCB"/>
    <w:rsid w:val="009B4DDC"/>
    <w:rsid w:val="009B4E0C"/>
    <w:rsid w:val="009B50CB"/>
    <w:rsid w:val="009B5FE7"/>
    <w:rsid w:val="009B6179"/>
    <w:rsid w:val="009B6D51"/>
    <w:rsid w:val="009B7876"/>
    <w:rsid w:val="009B7929"/>
    <w:rsid w:val="009B79E4"/>
    <w:rsid w:val="009B7A8F"/>
    <w:rsid w:val="009B7C83"/>
    <w:rsid w:val="009C0091"/>
    <w:rsid w:val="009C0166"/>
    <w:rsid w:val="009C10C4"/>
    <w:rsid w:val="009C174A"/>
    <w:rsid w:val="009C1994"/>
    <w:rsid w:val="009C19D9"/>
    <w:rsid w:val="009C2FE9"/>
    <w:rsid w:val="009C31E4"/>
    <w:rsid w:val="009C4097"/>
    <w:rsid w:val="009C5E5A"/>
    <w:rsid w:val="009C5F82"/>
    <w:rsid w:val="009C67AA"/>
    <w:rsid w:val="009C7910"/>
    <w:rsid w:val="009C7E72"/>
    <w:rsid w:val="009D0525"/>
    <w:rsid w:val="009D0564"/>
    <w:rsid w:val="009D064E"/>
    <w:rsid w:val="009D0DF0"/>
    <w:rsid w:val="009D1885"/>
    <w:rsid w:val="009D1898"/>
    <w:rsid w:val="009D1E2C"/>
    <w:rsid w:val="009D247A"/>
    <w:rsid w:val="009D2550"/>
    <w:rsid w:val="009D317D"/>
    <w:rsid w:val="009D360B"/>
    <w:rsid w:val="009D3903"/>
    <w:rsid w:val="009D477C"/>
    <w:rsid w:val="009D497D"/>
    <w:rsid w:val="009D5B20"/>
    <w:rsid w:val="009D635C"/>
    <w:rsid w:val="009D644C"/>
    <w:rsid w:val="009D69D8"/>
    <w:rsid w:val="009D7663"/>
    <w:rsid w:val="009D7CBF"/>
    <w:rsid w:val="009E010F"/>
    <w:rsid w:val="009E02F8"/>
    <w:rsid w:val="009E06B1"/>
    <w:rsid w:val="009E12F0"/>
    <w:rsid w:val="009E2513"/>
    <w:rsid w:val="009E2989"/>
    <w:rsid w:val="009E2D94"/>
    <w:rsid w:val="009E39A4"/>
    <w:rsid w:val="009E3A9A"/>
    <w:rsid w:val="009E3E47"/>
    <w:rsid w:val="009E41EC"/>
    <w:rsid w:val="009E481A"/>
    <w:rsid w:val="009E49F9"/>
    <w:rsid w:val="009E4A98"/>
    <w:rsid w:val="009E4C2A"/>
    <w:rsid w:val="009E61DE"/>
    <w:rsid w:val="009E69F1"/>
    <w:rsid w:val="009E6ECD"/>
    <w:rsid w:val="009E70A1"/>
    <w:rsid w:val="009E7173"/>
    <w:rsid w:val="009E71FA"/>
    <w:rsid w:val="009E7419"/>
    <w:rsid w:val="009E743C"/>
    <w:rsid w:val="009E772D"/>
    <w:rsid w:val="009E7BC6"/>
    <w:rsid w:val="009F04B7"/>
    <w:rsid w:val="009F063F"/>
    <w:rsid w:val="009F0C57"/>
    <w:rsid w:val="009F0C65"/>
    <w:rsid w:val="009F0CC6"/>
    <w:rsid w:val="009F1873"/>
    <w:rsid w:val="009F1C76"/>
    <w:rsid w:val="009F1D81"/>
    <w:rsid w:val="009F27B3"/>
    <w:rsid w:val="009F2B4C"/>
    <w:rsid w:val="009F314D"/>
    <w:rsid w:val="009F3876"/>
    <w:rsid w:val="009F3BB0"/>
    <w:rsid w:val="009F3DEA"/>
    <w:rsid w:val="009F411F"/>
    <w:rsid w:val="009F4224"/>
    <w:rsid w:val="009F4434"/>
    <w:rsid w:val="009F4501"/>
    <w:rsid w:val="009F4598"/>
    <w:rsid w:val="009F459A"/>
    <w:rsid w:val="009F518E"/>
    <w:rsid w:val="009F5537"/>
    <w:rsid w:val="009F5D2B"/>
    <w:rsid w:val="009F61A9"/>
    <w:rsid w:val="009F7055"/>
    <w:rsid w:val="00A0087E"/>
    <w:rsid w:val="00A0118E"/>
    <w:rsid w:val="00A0136E"/>
    <w:rsid w:val="00A01E46"/>
    <w:rsid w:val="00A0206E"/>
    <w:rsid w:val="00A02141"/>
    <w:rsid w:val="00A02E15"/>
    <w:rsid w:val="00A0300F"/>
    <w:rsid w:val="00A03186"/>
    <w:rsid w:val="00A035A9"/>
    <w:rsid w:val="00A03A12"/>
    <w:rsid w:val="00A0526C"/>
    <w:rsid w:val="00A055D8"/>
    <w:rsid w:val="00A0620F"/>
    <w:rsid w:val="00A068A4"/>
    <w:rsid w:val="00A06F3B"/>
    <w:rsid w:val="00A07FE9"/>
    <w:rsid w:val="00A104DD"/>
    <w:rsid w:val="00A108E6"/>
    <w:rsid w:val="00A112EF"/>
    <w:rsid w:val="00A11BFA"/>
    <w:rsid w:val="00A11EBF"/>
    <w:rsid w:val="00A1259E"/>
    <w:rsid w:val="00A14774"/>
    <w:rsid w:val="00A14B81"/>
    <w:rsid w:val="00A14D44"/>
    <w:rsid w:val="00A165F7"/>
    <w:rsid w:val="00A16655"/>
    <w:rsid w:val="00A16FB2"/>
    <w:rsid w:val="00A1781F"/>
    <w:rsid w:val="00A178BE"/>
    <w:rsid w:val="00A17D8D"/>
    <w:rsid w:val="00A17E67"/>
    <w:rsid w:val="00A2064A"/>
    <w:rsid w:val="00A208E9"/>
    <w:rsid w:val="00A20EE6"/>
    <w:rsid w:val="00A21B31"/>
    <w:rsid w:val="00A21C43"/>
    <w:rsid w:val="00A21E01"/>
    <w:rsid w:val="00A21E3B"/>
    <w:rsid w:val="00A22348"/>
    <w:rsid w:val="00A226C5"/>
    <w:rsid w:val="00A227C4"/>
    <w:rsid w:val="00A22D63"/>
    <w:rsid w:val="00A23429"/>
    <w:rsid w:val="00A2397E"/>
    <w:rsid w:val="00A23BCE"/>
    <w:rsid w:val="00A24038"/>
    <w:rsid w:val="00A2455C"/>
    <w:rsid w:val="00A25026"/>
    <w:rsid w:val="00A25542"/>
    <w:rsid w:val="00A25753"/>
    <w:rsid w:val="00A25AB9"/>
    <w:rsid w:val="00A25B96"/>
    <w:rsid w:val="00A25C09"/>
    <w:rsid w:val="00A25DA7"/>
    <w:rsid w:val="00A25E01"/>
    <w:rsid w:val="00A25ED9"/>
    <w:rsid w:val="00A2659F"/>
    <w:rsid w:val="00A265C9"/>
    <w:rsid w:val="00A26BAD"/>
    <w:rsid w:val="00A26F61"/>
    <w:rsid w:val="00A27810"/>
    <w:rsid w:val="00A31AEB"/>
    <w:rsid w:val="00A323A9"/>
    <w:rsid w:val="00A32584"/>
    <w:rsid w:val="00A33277"/>
    <w:rsid w:val="00A33372"/>
    <w:rsid w:val="00A34169"/>
    <w:rsid w:val="00A34836"/>
    <w:rsid w:val="00A349FF"/>
    <w:rsid w:val="00A34EF4"/>
    <w:rsid w:val="00A34F01"/>
    <w:rsid w:val="00A34F36"/>
    <w:rsid w:val="00A350D8"/>
    <w:rsid w:val="00A354CA"/>
    <w:rsid w:val="00A35DDD"/>
    <w:rsid w:val="00A36CD1"/>
    <w:rsid w:val="00A36E8B"/>
    <w:rsid w:val="00A372DF"/>
    <w:rsid w:val="00A3757A"/>
    <w:rsid w:val="00A40273"/>
    <w:rsid w:val="00A402A3"/>
    <w:rsid w:val="00A40664"/>
    <w:rsid w:val="00A4096B"/>
    <w:rsid w:val="00A41087"/>
    <w:rsid w:val="00A41CD8"/>
    <w:rsid w:val="00A41E39"/>
    <w:rsid w:val="00A42463"/>
    <w:rsid w:val="00A42828"/>
    <w:rsid w:val="00A42B5F"/>
    <w:rsid w:val="00A43766"/>
    <w:rsid w:val="00A4392E"/>
    <w:rsid w:val="00A44EB6"/>
    <w:rsid w:val="00A450F0"/>
    <w:rsid w:val="00A45270"/>
    <w:rsid w:val="00A45432"/>
    <w:rsid w:val="00A454ED"/>
    <w:rsid w:val="00A45B23"/>
    <w:rsid w:val="00A46789"/>
    <w:rsid w:val="00A47BAB"/>
    <w:rsid w:val="00A50029"/>
    <w:rsid w:val="00A50063"/>
    <w:rsid w:val="00A5022C"/>
    <w:rsid w:val="00A509B3"/>
    <w:rsid w:val="00A50AFF"/>
    <w:rsid w:val="00A50B24"/>
    <w:rsid w:val="00A51631"/>
    <w:rsid w:val="00A517F1"/>
    <w:rsid w:val="00A52AC7"/>
    <w:rsid w:val="00A534E5"/>
    <w:rsid w:val="00A53551"/>
    <w:rsid w:val="00A53A24"/>
    <w:rsid w:val="00A53AA7"/>
    <w:rsid w:val="00A53BFB"/>
    <w:rsid w:val="00A540F7"/>
    <w:rsid w:val="00A544F1"/>
    <w:rsid w:val="00A545A0"/>
    <w:rsid w:val="00A54E64"/>
    <w:rsid w:val="00A5589C"/>
    <w:rsid w:val="00A559D0"/>
    <w:rsid w:val="00A55FFA"/>
    <w:rsid w:val="00A563F8"/>
    <w:rsid w:val="00A56AC4"/>
    <w:rsid w:val="00A5721A"/>
    <w:rsid w:val="00A57D09"/>
    <w:rsid w:val="00A57DF5"/>
    <w:rsid w:val="00A606E0"/>
    <w:rsid w:val="00A6078A"/>
    <w:rsid w:val="00A61963"/>
    <w:rsid w:val="00A61B58"/>
    <w:rsid w:val="00A61C68"/>
    <w:rsid w:val="00A61CA2"/>
    <w:rsid w:val="00A620CE"/>
    <w:rsid w:val="00A62287"/>
    <w:rsid w:val="00A6280F"/>
    <w:rsid w:val="00A6295C"/>
    <w:rsid w:val="00A62E14"/>
    <w:rsid w:val="00A634FA"/>
    <w:rsid w:val="00A6418A"/>
    <w:rsid w:val="00A643CA"/>
    <w:rsid w:val="00A64599"/>
    <w:rsid w:val="00A64772"/>
    <w:rsid w:val="00A64D03"/>
    <w:rsid w:val="00A653FD"/>
    <w:rsid w:val="00A66005"/>
    <w:rsid w:val="00A66049"/>
    <w:rsid w:val="00A66575"/>
    <w:rsid w:val="00A67529"/>
    <w:rsid w:val="00A71588"/>
    <w:rsid w:val="00A7163D"/>
    <w:rsid w:val="00A716AD"/>
    <w:rsid w:val="00A7188C"/>
    <w:rsid w:val="00A71902"/>
    <w:rsid w:val="00A71A14"/>
    <w:rsid w:val="00A72DB8"/>
    <w:rsid w:val="00A73CF0"/>
    <w:rsid w:val="00A73F8D"/>
    <w:rsid w:val="00A744F5"/>
    <w:rsid w:val="00A7485F"/>
    <w:rsid w:val="00A75094"/>
    <w:rsid w:val="00A7522F"/>
    <w:rsid w:val="00A75539"/>
    <w:rsid w:val="00A76408"/>
    <w:rsid w:val="00A765AA"/>
    <w:rsid w:val="00A7681F"/>
    <w:rsid w:val="00A76A3A"/>
    <w:rsid w:val="00A7750B"/>
    <w:rsid w:val="00A77947"/>
    <w:rsid w:val="00A805F0"/>
    <w:rsid w:val="00A8067C"/>
    <w:rsid w:val="00A80AB2"/>
    <w:rsid w:val="00A80E1E"/>
    <w:rsid w:val="00A81EDA"/>
    <w:rsid w:val="00A82010"/>
    <w:rsid w:val="00A822CF"/>
    <w:rsid w:val="00A8251C"/>
    <w:rsid w:val="00A82604"/>
    <w:rsid w:val="00A836B8"/>
    <w:rsid w:val="00A83924"/>
    <w:rsid w:val="00A83B30"/>
    <w:rsid w:val="00A83EE1"/>
    <w:rsid w:val="00A8411F"/>
    <w:rsid w:val="00A845CB"/>
    <w:rsid w:val="00A8485A"/>
    <w:rsid w:val="00A84B75"/>
    <w:rsid w:val="00A84E7C"/>
    <w:rsid w:val="00A8567C"/>
    <w:rsid w:val="00A8576A"/>
    <w:rsid w:val="00A85E8C"/>
    <w:rsid w:val="00A86A3E"/>
    <w:rsid w:val="00A87F19"/>
    <w:rsid w:val="00A9036D"/>
    <w:rsid w:val="00A90B72"/>
    <w:rsid w:val="00A9187C"/>
    <w:rsid w:val="00A924A6"/>
    <w:rsid w:val="00A9258C"/>
    <w:rsid w:val="00A927D2"/>
    <w:rsid w:val="00A9289B"/>
    <w:rsid w:val="00A9299C"/>
    <w:rsid w:val="00A92B7F"/>
    <w:rsid w:val="00A94210"/>
    <w:rsid w:val="00A94261"/>
    <w:rsid w:val="00A9444F"/>
    <w:rsid w:val="00A944C9"/>
    <w:rsid w:val="00A94C9D"/>
    <w:rsid w:val="00A95100"/>
    <w:rsid w:val="00A95D5A"/>
    <w:rsid w:val="00A96051"/>
    <w:rsid w:val="00A962FE"/>
    <w:rsid w:val="00A96D39"/>
    <w:rsid w:val="00A96DF6"/>
    <w:rsid w:val="00A973D8"/>
    <w:rsid w:val="00A976A0"/>
    <w:rsid w:val="00A976ED"/>
    <w:rsid w:val="00A977EA"/>
    <w:rsid w:val="00A97A34"/>
    <w:rsid w:val="00AA0524"/>
    <w:rsid w:val="00AA0593"/>
    <w:rsid w:val="00AA06CD"/>
    <w:rsid w:val="00AA0D40"/>
    <w:rsid w:val="00AA12D8"/>
    <w:rsid w:val="00AA1A72"/>
    <w:rsid w:val="00AA281C"/>
    <w:rsid w:val="00AA2FFD"/>
    <w:rsid w:val="00AA32A0"/>
    <w:rsid w:val="00AA4327"/>
    <w:rsid w:val="00AA4F4F"/>
    <w:rsid w:val="00AA5071"/>
    <w:rsid w:val="00AA5280"/>
    <w:rsid w:val="00AA7AAA"/>
    <w:rsid w:val="00AB0B98"/>
    <w:rsid w:val="00AB0DBE"/>
    <w:rsid w:val="00AB113F"/>
    <w:rsid w:val="00AB11B1"/>
    <w:rsid w:val="00AB1272"/>
    <w:rsid w:val="00AB192C"/>
    <w:rsid w:val="00AB19BB"/>
    <w:rsid w:val="00AB19DA"/>
    <w:rsid w:val="00AB1E53"/>
    <w:rsid w:val="00AB2123"/>
    <w:rsid w:val="00AB3001"/>
    <w:rsid w:val="00AB30B7"/>
    <w:rsid w:val="00AB313F"/>
    <w:rsid w:val="00AB394B"/>
    <w:rsid w:val="00AB4715"/>
    <w:rsid w:val="00AB5563"/>
    <w:rsid w:val="00AB5D6E"/>
    <w:rsid w:val="00AB5E2E"/>
    <w:rsid w:val="00AB6889"/>
    <w:rsid w:val="00AB6C46"/>
    <w:rsid w:val="00AB7988"/>
    <w:rsid w:val="00AB7D5F"/>
    <w:rsid w:val="00AC00A8"/>
    <w:rsid w:val="00AC052F"/>
    <w:rsid w:val="00AC10BB"/>
    <w:rsid w:val="00AC1542"/>
    <w:rsid w:val="00AC171F"/>
    <w:rsid w:val="00AC1B0A"/>
    <w:rsid w:val="00AC240C"/>
    <w:rsid w:val="00AC280A"/>
    <w:rsid w:val="00AC2B4E"/>
    <w:rsid w:val="00AC2DE0"/>
    <w:rsid w:val="00AC3028"/>
    <w:rsid w:val="00AC3660"/>
    <w:rsid w:val="00AC4619"/>
    <w:rsid w:val="00AC514E"/>
    <w:rsid w:val="00AC5B5E"/>
    <w:rsid w:val="00AC5DFF"/>
    <w:rsid w:val="00AC6B64"/>
    <w:rsid w:val="00AC6C5F"/>
    <w:rsid w:val="00AC7251"/>
    <w:rsid w:val="00AC7505"/>
    <w:rsid w:val="00AC77B6"/>
    <w:rsid w:val="00AD018E"/>
    <w:rsid w:val="00AD028D"/>
    <w:rsid w:val="00AD05AE"/>
    <w:rsid w:val="00AD0A65"/>
    <w:rsid w:val="00AD0D8D"/>
    <w:rsid w:val="00AD12DB"/>
    <w:rsid w:val="00AD1402"/>
    <w:rsid w:val="00AD16EB"/>
    <w:rsid w:val="00AD27DD"/>
    <w:rsid w:val="00AD2CC5"/>
    <w:rsid w:val="00AD353F"/>
    <w:rsid w:val="00AD55BA"/>
    <w:rsid w:val="00AD67F3"/>
    <w:rsid w:val="00AD6C52"/>
    <w:rsid w:val="00AD746E"/>
    <w:rsid w:val="00AD7791"/>
    <w:rsid w:val="00AD7842"/>
    <w:rsid w:val="00AE016D"/>
    <w:rsid w:val="00AE0C5A"/>
    <w:rsid w:val="00AE1411"/>
    <w:rsid w:val="00AE196C"/>
    <w:rsid w:val="00AE19C6"/>
    <w:rsid w:val="00AE1BAC"/>
    <w:rsid w:val="00AE1E65"/>
    <w:rsid w:val="00AE33BF"/>
    <w:rsid w:val="00AE3A62"/>
    <w:rsid w:val="00AE483B"/>
    <w:rsid w:val="00AE5CC0"/>
    <w:rsid w:val="00AE61CA"/>
    <w:rsid w:val="00AF05FC"/>
    <w:rsid w:val="00AF2191"/>
    <w:rsid w:val="00AF2634"/>
    <w:rsid w:val="00AF27C1"/>
    <w:rsid w:val="00AF2CB6"/>
    <w:rsid w:val="00AF3563"/>
    <w:rsid w:val="00AF3D0F"/>
    <w:rsid w:val="00AF507E"/>
    <w:rsid w:val="00AF50BB"/>
    <w:rsid w:val="00AF5378"/>
    <w:rsid w:val="00AF58C5"/>
    <w:rsid w:val="00AF5933"/>
    <w:rsid w:val="00AF5A67"/>
    <w:rsid w:val="00AF5FE6"/>
    <w:rsid w:val="00AF6225"/>
    <w:rsid w:val="00AF647A"/>
    <w:rsid w:val="00AF6657"/>
    <w:rsid w:val="00AF6B1B"/>
    <w:rsid w:val="00AF6DCD"/>
    <w:rsid w:val="00AF7B75"/>
    <w:rsid w:val="00B0047C"/>
    <w:rsid w:val="00B00628"/>
    <w:rsid w:val="00B01283"/>
    <w:rsid w:val="00B015B8"/>
    <w:rsid w:val="00B01663"/>
    <w:rsid w:val="00B018F4"/>
    <w:rsid w:val="00B01A5B"/>
    <w:rsid w:val="00B02165"/>
    <w:rsid w:val="00B02ABE"/>
    <w:rsid w:val="00B02EA6"/>
    <w:rsid w:val="00B03CB1"/>
    <w:rsid w:val="00B043FE"/>
    <w:rsid w:val="00B04787"/>
    <w:rsid w:val="00B04B07"/>
    <w:rsid w:val="00B05128"/>
    <w:rsid w:val="00B05569"/>
    <w:rsid w:val="00B059FF"/>
    <w:rsid w:val="00B05AF0"/>
    <w:rsid w:val="00B06076"/>
    <w:rsid w:val="00B064CD"/>
    <w:rsid w:val="00B06BA9"/>
    <w:rsid w:val="00B06F4F"/>
    <w:rsid w:val="00B071F3"/>
    <w:rsid w:val="00B07C6D"/>
    <w:rsid w:val="00B10A2C"/>
    <w:rsid w:val="00B11742"/>
    <w:rsid w:val="00B11C3A"/>
    <w:rsid w:val="00B11CDA"/>
    <w:rsid w:val="00B11E17"/>
    <w:rsid w:val="00B11ECF"/>
    <w:rsid w:val="00B12DCB"/>
    <w:rsid w:val="00B12E51"/>
    <w:rsid w:val="00B1320A"/>
    <w:rsid w:val="00B13440"/>
    <w:rsid w:val="00B15542"/>
    <w:rsid w:val="00B159A0"/>
    <w:rsid w:val="00B160C0"/>
    <w:rsid w:val="00B16A5D"/>
    <w:rsid w:val="00B16C89"/>
    <w:rsid w:val="00B16FCC"/>
    <w:rsid w:val="00B172A9"/>
    <w:rsid w:val="00B174A3"/>
    <w:rsid w:val="00B17730"/>
    <w:rsid w:val="00B178AF"/>
    <w:rsid w:val="00B17CDC"/>
    <w:rsid w:val="00B202F3"/>
    <w:rsid w:val="00B205CD"/>
    <w:rsid w:val="00B20C8D"/>
    <w:rsid w:val="00B20CA3"/>
    <w:rsid w:val="00B224CE"/>
    <w:rsid w:val="00B22675"/>
    <w:rsid w:val="00B22A79"/>
    <w:rsid w:val="00B231A8"/>
    <w:rsid w:val="00B2349E"/>
    <w:rsid w:val="00B2401E"/>
    <w:rsid w:val="00B24218"/>
    <w:rsid w:val="00B25B64"/>
    <w:rsid w:val="00B26F3F"/>
    <w:rsid w:val="00B27434"/>
    <w:rsid w:val="00B27A3E"/>
    <w:rsid w:val="00B30D9B"/>
    <w:rsid w:val="00B3128D"/>
    <w:rsid w:val="00B315D8"/>
    <w:rsid w:val="00B3162B"/>
    <w:rsid w:val="00B31F5F"/>
    <w:rsid w:val="00B3215A"/>
    <w:rsid w:val="00B32481"/>
    <w:rsid w:val="00B32CD3"/>
    <w:rsid w:val="00B33144"/>
    <w:rsid w:val="00B33181"/>
    <w:rsid w:val="00B338FC"/>
    <w:rsid w:val="00B350F0"/>
    <w:rsid w:val="00B351A2"/>
    <w:rsid w:val="00B353E5"/>
    <w:rsid w:val="00B354D2"/>
    <w:rsid w:val="00B35B43"/>
    <w:rsid w:val="00B35DA5"/>
    <w:rsid w:val="00B35EE6"/>
    <w:rsid w:val="00B36082"/>
    <w:rsid w:val="00B3608B"/>
    <w:rsid w:val="00B36130"/>
    <w:rsid w:val="00B368A3"/>
    <w:rsid w:val="00B3767D"/>
    <w:rsid w:val="00B37BFE"/>
    <w:rsid w:val="00B37C57"/>
    <w:rsid w:val="00B4137B"/>
    <w:rsid w:val="00B41696"/>
    <w:rsid w:val="00B41A12"/>
    <w:rsid w:val="00B41A9E"/>
    <w:rsid w:val="00B42123"/>
    <w:rsid w:val="00B4273C"/>
    <w:rsid w:val="00B42A1B"/>
    <w:rsid w:val="00B42C58"/>
    <w:rsid w:val="00B438AF"/>
    <w:rsid w:val="00B43E58"/>
    <w:rsid w:val="00B45090"/>
    <w:rsid w:val="00B45170"/>
    <w:rsid w:val="00B4593B"/>
    <w:rsid w:val="00B45E8E"/>
    <w:rsid w:val="00B46C1F"/>
    <w:rsid w:val="00B50139"/>
    <w:rsid w:val="00B50B32"/>
    <w:rsid w:val="00B5100E"/>
    <w:rsid w:val="00B5111D"/>
    <w:rsid w:val="00B51BDC"/>
    <w:rsid w:val="00B52035"/>
    <w:rsid w:val="00B524C9"/>
    <w:rsid w:val="00B52735"/>
    <w:rsid w:val="00B527CD"/>
    <w:rsid w:val="00B52F50"/>
    <w:rsid w:val="00B539D8"/>
    <w:rsid w:val="00B541EE"/>
    <w:rsid w:val="00B54CA5"/>
    <w:rsid w:val="00B54D6F"/>
    <w:rsid w:val="00B551D5"/>
    <w:rsid w:val="00B55FB6"/>
    <w:rsid w:val="00B56217"/>
    <w:rsid w:val="00B56DB0"/>
    <w:rsid w:val="00B578F1"/>
    <w:rsid w:val="00B57B41"/>
    <w:rsid w:val="00B60EBC"/>
    <w:rsid w:val="00B6135E"/>
    <w:rsid w:val="00B6178C"/>
    <w:rsid w:val="00B618F0"/>
    <w:rsid w:val="00B61D9A"/>
    <w:rsid w:val="00B62488"/>
    <w:rsid w:val="00B62EF2"/>
    <w:rsid w:val="00B62F09"/>
    <w:rsid w:val="00B635EA"/>
    <w:rsid w:val="00B63727"/>
    <w:rsid w:val="00B63EE9"/>
    <w:rsid w:val="00B640A0"/>
    <w:rsid w:val="00B64572"/>
    <w:rsid w:val="00B6475A"/>
    <w:rsid w:val="00B64806"/>
    <w:rsid w:val="00B64B09"/>
    <w:rsid w:val="00B64C1B"/>
    <w:rsid w:val="00B64EE0"/>
    <w:rsid w:val="00B65DB2"/>
    <w:rsid w:val="00B669BE"/>
    <w:rsid w:val="00B66B6A"/>
    <w:rsid w:val="00B66FA6"/>
    <w:rsid w:val="00B674C0"/>
    <w:rsid w:val="00B679AA"/>
    <w:rsid w:val="00B7026A"/>
    <w:rsid w:val="00B70BC5"/>
    <w:rsid w:val="00B70C08"/>
    <w:rsid w:val="00B71187"/>
    <w:rsid w:val="00B7155C"/>
    <w:rsid w:val="00B7156F"/>
    <w:rsid w:val="00B71A7D"/>
    <w:rsid w:val="00B723DB"/>
    <w:rsid w:val="00B725C3"/>
    <w:rsid w:val="00B7273F"/>
    <w:rsid w:val="00B72F7D"/>
    <w:rsid w:val="00B73BE5"/>
    <w:rsid w:val="00B7455F"/>
    <w:rsid w:val="00B75124"/>
    <w:rsid w:val="00B75369"/>
    <w:rsid w:val="00B75618"/>
    <w:rsid w:val="00B75B4C"/>
    <w:rsid w:val="00B76CC6"/>
    <w:rsid w:val="00B76E5E"/>
    <w:rsid w:val="00B7734B"/>
    <w:rsid w:val="00B775A1"/>
    <w:rsid w:val="00B77873"/>
    <w:rsid w:val="00B77A5B"/>
    <w:rsid w:val="00B8026A"/>
    <w:rsid w:val="00B80E8F"/>
    <w:rsid w:val="00B82030"/>
    <w:rsid w:val="00B82CE7"/>
    <w:rsid w:val="00B83BF1"/>
    <w:rsid w:val="00B84437"/>
    <w:rsid w:val="00B84B7A"/>
    <w:rsid w:val="00B84DE9"/>
    <w:rsid w:val="00B84F6E"/>
    <w:rsid w:val="00B85447"/>
    <w:rsid w:val="00B85EFF"/>
    <w:rsid w:val="00B86794"/>
    <w:rsid w:val="00B86B8F"/>
    <w:rsid w:val="00B86D55"/>
    <w:rsid w:val="00B87486"/>
    <w:rsid w:val="00B87E28"/>
    <w:rsid w:val="00B87E3C"/>
    <w:rsid w:val="00B87FEB"/>
    <w:rsid w:val="00B9020E"/>
    <w:rsid w:val="00B90410"/>
    <w:rsid w:val="00B908D8"/>
    <w:rsid w:val="00B911E0"/>
    <w:rsid w:val="00B916B7"/>
    <w:rsid w:val="00B91AD4"/>
    <w:rsid w:val="00B91F6C"/>
    <w:rsid w:val="00B923BB"/>
    <w:rsid w:val="00B92AE3"/>
    <w:rsid w:val="00B9318A"/>
    <w:rsid w:val="00B939E0"/>
    <w:rsid w:val="00B93F38"/>
    <w:rsid w:val="00B943AD"/>
    <w:rsid w:val="00B9476F"/>
    <w:rsid w:val="00B947F1"/>
    <w:rsid w:val="00B94AD8"/>
    <w:rsid w:val="00B94E58"/>
    <w:rsid w:val="00B95520"/>
    <w:rsid w:val="00B958AC"/>
    <w:rsid w:val="00B95D76"/>
    <w:rsid w:val="00B96675"/>
    <w:rsid w:val="00B968E3"/>
    <w:rsid w:val="00B96A20"/>
    <w:rsid w:val="00B96FE0"/>
    <w:rsid w:val="00B97289"/>
    <w:rsid w:val="00BA07FA"/>
    <w:rsid w:val="00BA0981"/>
    <w:rsid w:val="00BA1503"/>
    <w:rsid w:val="00BA1A8B"/>
    <w:rsid w:val="00BA219E"/>
    <w:rsid w:val="00BA2244"/>
    <w:rsid w:val="00BA2720"/>
    <w:rsid w:val="00BA2855"/>
    <w:rsid w:val="00BA491B"/>
    <w:rsid w:val="00BA4F5E"/>
    <w:rsid w:val="00BA5008"/>
    <w:rsid w:val="00BA56B9"/>
    <w:rsid w:val="00BA584C"/>
    <w:rsid w:val="00BA5E85"/>
    <w:rsid w:val="00BA5F69"/>
    <w:rsid w:val="00BA77C3"/>
    <w:rsid w:val="00BA7939"/>
    <w:rsid w:val="00BA7BD1"/>
    <w:rsid w:val="00BA7ED3"/>
    <w:rsid w:val="00BB0669"/>
    <w:rsid w:val="00BB0BB9"/>
    <w:rsid w:val="00BB0D18"/>
    <w:rsid w:val="00BB1480"/>
    <w:rsid w:val="00BB1770"/>
    <w:rsid w:val="00BB2418"/>
    <w:rsid w:val="00BB24A7"/>
    <w:rsid w:val="00BB24AF"/>
    <w:rsid w:val="00BB2546"/>
    <w:rsid w:val="00BB25B2"/>
    <w:rsid w:val="00BB284F"/>
    <w:rsid w:val="00BB29C5"/>
    <w:rsid w:val="00BB2BE1"/>
    <w:rsid w:val="00BB39BA"/>
    <w:rsid w:val="00BB3D1F"/>
    <w:rsid w:val="00BB41D0"/>
    <w:rsid w:val="00BB428F"/>
    <w:rsid w:val="00BB4371"/>
    <w:rsid w:val="00BB5AD7"/>
    <w:rsid w:val="00BB6127"/>
    <w:rsid w:val="00BB614E"/>
    <w:rsid w:val="00BB70A9"/>
    <w:rsid w:val="00BB755A"/>
    <w:rsid w:val="00BB79BB"/>
    <w:rsid w:val="00BB7E98"/>
    <w:rsid w:val="00BC00B2"/>
    <w:rsid w:val="00BC05A2"/>
    <w:rsid w:val="00BC0B69"/>
    <w:rsid w:val="00BC0D15"/>
    <w:rsid w:val="00BC1482"/>
    <w:rsid w:val="00BC1712"/>
    <w:rsid w:val="00BC2BFE"/>
    <w:rsid w:val="00BC2EEB"/>
    <w:rsid w:val="00BC3065"/>
    <w:rsid w:val="00BC32B2"/>
    <w:rsid w:val="00BC3AD8"/>
    <w:rsid w:val="00BC4538"/>
    <w:rsid w:val="00BC4840"/>
    <w:rsid w:val="00BC49CF"/>
    <w:rsid w:val="00BC51D4"/>
    <w:rsid w:val="00BC51F5"/>
    <w:rsid w:val="00BC55E0"/>
    <w:rsid w:val="00BC639C"/>
    <w:rsid w:val="00BC6CC0"/>
    <w:rsid w:val="00BD00C7"/>
    <w:rsid w:val="00BD0492"/>
    <w:rsid w:val="00BD0952"/>
    <w:rsid w:val="00BD0C3F"/>
    <w:rsid w:val="00BD16FC"/>
    <w:rsid w:val="00BD1AAD"/>
    <w:rsid w:val="00BD1EB2"/>
    <w:rsid w:val="00BD2495"/>
    <w:rsid w:val="00BD27E4"/>
    <w:rsid w:val="00BD2A8B"/>
    <w:rsid w:val="00BD2E9A"/>
    <w:rsid w:val="00BD40D5"/>
    <w:rsid w:val="00BD464B"/>
    <w:rsid w:val="00BD514B"/>
    <w:rsid w:val="00BD5B79"/>
    <w:rsid w:val="00BD5C28"/>
    <w:rsid w:val="00BD6E4E"/>
    <w:rsid w:val="00BD7788"/>
    <w:rsid w:val="00BE0068"/>
    <w:rsid w:val="00BE0B4F"/>
    <w:rsid w:val="00BE0B73"/>
    <w:rsid w:val="00BE0E04"/>
    <w:rsid w:val="00BE1368"/>
    <w:rsid w:val="00BE1ABB"/>
    <w:rsid w:val="00BE1F22"/>
    <w:rsid w:val="00BE2121"/>
    <w:rsid w:val="00BE2429"/>
    <w:rsid w:val="00BE2ECD"/>
    <w:rsid w:val="00BE3D9D"/>
    <w:rsid w:val="00BE3FD7"/>
    <w:rsid w:val="00BE49EB"/>
    <w:rsid w:val="00BE4C83"/>
    <w:rsid w:val="00BE5210"/>
    <w:rsid w:val="00BE5403"/>
    <w:rsid w:val="00BE5D23"/>
    <w:rsid w:val="00BE63EC"/>
    <w:rsid w:val="00BE70DC"/>
    <w:rsid w:val="00BE7A63"/>
    <w:rsid w:val="00BF0116"/>
    <w:rsid w:val="00BF079D"/>
    <w:rsid w:val="00BF0AA0"/>
    <w:rsid w:val="00BF10D4"/>
    <w:rsid w:val="00BF117D"/>
    <w:rsid w:val="00BF1437"/>
    <w:rsid w:val="00BF210F"/>
    <w:rsid w:val="00BF2D91"/>
    <w:rsid w:val="00BF300F"/>
    <w:rsid w:val="00BF370A"/>
    <w:rsid w:val="00BF38B2"/>
    <w:rsid w:val="00BF3BDB"/>
    <w:rsid w:val="00BF42B6"/>
    <w:rsid w:val="00BF42F2"/>
    <w:rsid w:val="00BF4563"/>
    <w:rsid w:val="00BF50E9"/>
    <w:rsid w:val="00BF514D"/>
    <w:rsid w:val="00BF58B2"/>
    <w:rsid w:val="00BF5C78"/>
    <w:rsid w:val="00BF63E2"/>
    <w:rsid w:val="00BF77A4"/>
    <w:rsid w:val="00C0008D"/>
    <w:rsid w:val="00C002D5"/>
    <w:rsid w:val="00C00348"/>
    <w:rsid w:val="00C00BC0"/>
    <w:rsid w:val="00C00D73"/>
    <w:rsid w:val="00C01A63"/>
    <w:rsid w:val="00C01ED8"/>
    <w:rsid w:val="00C0234F"/>
    <w:rsid w:val="00C02B48"/>
    <w:rsid w:val="00C032B4"/>
    <w:rsid w:val="00C035EB"/>
    <w:rsid w:val="00C0405B"/>
    <w:rsid w:val="00C04285"/>
    <w:rsid w:val="00C04324"/>
    <w:rsid w:val="00C04746"/>
    <w:rsid w:val="00C04BBD"/>
    <w:rsid w:val="00C055FE"/>
    <w:rsid w:val="00C05D19"/>
    <w:rsid w:val="00C064BF"/>
    <w:rsid w:val="00C064DD"/>
    <w:rsid w:val="00C0687A"/>
    <w:rsid w:val="00C108E5"/>
    <w:rsid w:val="00C109B9"/>
    <w:rsid w:val="00C10BCC"/>
    <w:rsid w:val="00C10CA5"/>
    <w:rsid w:val="00C10D9E"/>
    <w:rsid w:val="00C10E09"/>
    <w:rsid w:val="00C115E5"/>
    <w:rsid w:val="00C11B65"/>
    <w:rsid w:val="00C11BB3"/>
    <w:rsid w:val="00C12D0E"/>
    <w:rsid w:val="00C13410"/>
    <w:rsid w:val="00C13D63"/>
    <w:rsid w:val="00C13FEF"/>
    <w:rsid w:val="00C143A4"/>
    <w:rsid w:val="00C1449D"/>
    <w:rsid w:val="00C146B7"/>
    <w:rsid w:val="00C14BEC"/>
    <w:rsid w:val="00C14C81"/>
    <w:rsid w:val="00C14DDA"/>
    <w:rsid w:val="00C1551C"/>
    <w:rsid w:val="00C171E7"/>
    <w:rsid w:val="00C17726"/>
    <w:rsid w:val="00C1782A"/>
    <w:rsid w:val="00C205FE"/>
    <w:rsid w:val="00C22164"/>
    <w:rsid w:val="00C22228"/>
    <w:rsid w:val="00C22352"/>
    <w:rsid w:val="00C22B61"/>
    <w:rsid w:val="00C22CC9"/>
    <w:rsid w:val="00C23261"/>
    <w:rsid w:val="00C23686"/>
    <w:rsid w:val="00C24337"/>
    <w:rsid w:val="00C2459A"/>
    <w:rsid w:val="00C25B17"/>
    <w:rsid w:val="00C25B8D"/>
    <w:rsid w:val="00C266CC"/>
    <w:rsid w:val="00C26B36"/>
    <w:rsid w:val="00C2721B"/>
    <w:rsid w:val="00C27577"/>
    <w:rsid w:val="00C31715"/>
    <w:rsid w:val="00C32303"/>
    <w:rsid w:val="00C32437"/>
    <w:rsid w:val="00C325DE"/>
    <w:rsid w:val="00C32AA9"/>
    <w:rsid w:val="00C32F7B"/>
    <w:rsid w:val="00C33A52"/>
    <w:rsid w:val="00C33EE1"/>
    <w:rsid w:val="00C3435F"/>
    <w:rsid w:val="00C34483"/>
    <w:rsid w:val="00C347FE"/>
    <w:rsid w:val="00C34E1F"/>
    <w:rsid w:val="00C3647F"/>
    <w:rsid w:val="00C36E37"/>
    <w:rsid w:val="00C3796B"/>
    <w:rsid w:val="00C37FB9"/>
    <w:rsid w:val="00C40B99"/>
    <w:rsid w:val="00C41C40"/>
    <w:rsid w:val="00C4335F"/>
    <w:rsid w:val="00C4400D"/>
    <w:rsid w:val="00C443C7"/>
    <w:rsid w:val="00C44DAF"/>
    <w:rsid w:val="00C452FD"/>
    <w:rsid w:val="00C45CE0"/>
    <w:rsid w:val="00C462BA"/>
    <w:rsid w:val="00C46456"/>
    <w:rsid w:val="00C46ABD"/>
    <w:rsid w:val="00C46D26"/>
    <w:rsid w:val="00C46D3A"/>
    <w:rsid w:val="00C46DDB"/>
    <w:rsid w:val="00C46EB3"/>
    <w:rsid w:val="00C47BB1"/>
    <w:rsid w:val="00C50027"/>
    <w:rsid w:val="00C50A03"/>
    <w:rsid w:val="00C5104C"/>
    <w:rsid w:val="00C51823"/>
    <w:rsid w:val="00C518FB"/>
    <w:rsid w:val="00C51ADF"/>
    <w:rsid w:val="00C5306D"/>
    <w:rsid w:val="00C5421A"/>
    <w:rsid w:val="00C54429"/>
    <w:rsid w:val="00C54B60"/>
    <w:rsid w:val="00C54D7F"/>
    <w:rsid w:val="00C54F21"/>
    <w:rsid w:val="00C55150"/>
    <w:rsid w:val="00C55364"/>
    <w:rsid w:val="00C55DFA"/>
    <w:rsid w:val="00C55F54"/>
    <w:rsid w:val="00C56175"/>
    <w:rsid w:val="00C56944"/>
    <w:rsid w:val="00C571A9"/>
    <w:rsid w:val="00C57E52"/>
    <w:rsid w:val="00C600D1"/>
    <w:rsid w:val="00C6059B"/>
    <w:rsid w:val="00C60681"/>
    <w:rsid w:val="00C60917"/>
    <w:rsid w:val="00C6095D"/>
    <w:rsid w:val="00C60DAD"/>
    <w:rsid w:val="00C61342"/>
    <w:rsid w:val="00C622FD"/>
    <w:rsid w:val="00C62582"/>
    <w:rsid w:val="00C62B89"/>
    <w:rsid w:val="00C62C4B"/>
    <w:rsid w:val="00C62FA3"/>
    <w:rsid w:val="00C63300"/>
    <w:rsid w:val="00C635A8"/>
    <w:rsid w:val="00C639F3"/>
    <w:rsid w:val="00C63F60"/>
    <w:rsid w:val="00C64282"/>
    <w:rsid w:val="00C65EAA"/>
    <w:rsid w:val="00C661B5"/>
    <w:rsid w:val="00C66881"/>
    <w:rsid w:val="00C6695C"/>
    <w:rsid w:val="00C70031"/>
    <w:rsid w:val="00C7027E"/>
    <w:rsid w:val="00C706F5"/>
    <w:rsid w:val="00C71328"/>
    <w:rsid w:val="00C71906"/>
    <w:rsid w:val="00C71F7A"/>
    <w:rsid w:val="00C72BFB"/>
    <w:rsid w:val="00C733E3"/>
    <w:rsid w:val="00C737F2"/>
    <w:rsid w:val="00C73CC3"/>
    <w:rsid w:val="00C73CF2"/>
    <w:rsid w:val="00C73E82"/>
    <w:rsid w:val="00C7535C"/>
    <w:rsid w:val="00C76248"/>
    <w:rsid w:val="00C765DA"/>
    <w:rsid w:val="00C76EBF"/>
    <w:rsid w:val="00C76F99"/>
    <w:rsid w:val="00C77921"/>
    <w:rsid w:val="00C77B52"/>
    <w:rsid w:val="00C77CBD"/>
    <w:rsid w:val="00C77E76"/>
    <w:rsid w:val="00C80A8B"/>
    <w:rsid w:val="00C80F66"/>
    <w:rsid w:val="00C818C3"/>
    <w:rsid w:val="00C81AB9"/>
    <w:rsid w:val="00C820C2"/>
    <w:rsid w:val="00C8224A"/>
    <w:rsid w:val="00C8270A"/>
    <w:rsid w:val="00C82BDE"/>
    <w:rsid w:val="00C83F04"/>
    <w:rsid w:val="00C841DB"/>
    <w:rsid w:val="00C851CD"/>
    <w:rsid w:val="00C858D2"/>
    <w:rsid w:val="00C85950"/>
    <w:rsid w:val="00C85D50"/>
    <w:rsid w:val="00C86A50"/>
    <w:rsid w:val="00C86C18"/>
    <w:rsid w:val="00C86CDC"/>
    <w:rsid w:val="00C875B8"/>
    <w:rsid w:val="00C87ED2"/>
    <w:rsid w:val="00C90061"/>
    <w:rsid w:val="00C92491"/>
    <w:rsid w:val="00C929BF"/>
    <w:rsid w:val="00C92DA3"/>
    <w:rsid w:val="00C92F08"/>
    <w:rsid w:val="00C9319D"/>
    <w:rsid w:val="00C933E6"/>
    <w:rsid w:val="00C9351F"/>
    <w:rsid w:val="00C937C6"/>
    <w:rsid w:val="00C946A7"/>
    <w:rsid w:val="00C9484C"/>
    <w:rsid w:val="00C94C29"/>
    <w:rsid w:val="00C9567E"/>
    <w:rsid w:val="00C95897"/>
    <w:rsid w:val="00C95DF7"/>
    <w:rsid w:val="00C96A32"/>
    <w:rsid w:val="00C971F1"/>
    <w:rsid w:val="00C97EF2"/>
    <w:rsid w:val="00CA0761"/>
    <w:rsid w:val="00CA0904"/>
    <w:rsid w:val="00CA0E4F"/>
    <w:rsid w:val="00CA1260"/>
    <w:rsid w:val="00CA142D"/>
    <w:rsid w:val="00CA1E19"/>
    <w:rsid w:val="00CA240A"/>
    <w:rsid w:val="00CA2609"/>
    <w:rsid w:val="00CA2723"/>
    <w:rsid w:val="00CA2914"/>
    <w:rsid w:val="00CA29C0"/>
    <w:rsid w:val="00CA32CF"/>
    <w:rsid w:val="00CA350D"/>
    <w:rsid w:val="00CA3819"/>
    <w:rsid w:val="00CA5851"/>
    <w:rsid w:val="00CA5EAA"/>
    <w:rsid w:val="00CA63E3"/>
    <w:rsid w:val="00CA689A"/>
    <w:rsid w:val="00CA702F"/>
    <w:rsid w:val="00CA70B9"/>
    <w:rsid w:val="00CA7708"/>
    <w:rsid w:val="00CA7F1F"/>
    <w:rsid w:val="00CB025E"/>
    <w:rsid w:val="00CB03FC"/>
    <w:rsid w:val="00CB091F"/>
    <w:rsid w:val="00CB0DB6"/>
    <w:rsid w:val="00CB1573"/>
    <w:rsid w:val="00CB1859"/>
    <w:rsid w:val="00CB1CD6"/>
    <w:rsid w:val="00CB1E49"/>
    <w:rsid w:val="00CB1EAE"/>
    <w:rsid w:val="00CB2561"/>
    <w:rsid w:val="00CB291B"/>
    <w:rsid w:val="00CB2C70"/>
    <w:rsid w:val="00CB30BF"/>
    <w:rsid w:val="00CB3112"/>
    <w:rsid w:val="00CB3150"/>
    <w:rsid w:val="00CB3289"/>
    <w:rsid w:val="00CB34D3"/>
    <w:rsid w:val="00CB3DE2"/>
    <w:rsid w:val="00CB428C"/>
    <w:rsid w:val="00CB4BAA"/>
    <w:rsid w:val="00CB5117"/>
    <w:rsid w:val="00CB53E0"/>
    <w:rsid w:val="00CB5498"/>
    <w:rsid w:val="00CB571A"/>
    <w:rsid w:val="00CB5970"/>
    <w:rsid w:val="00CB64BF"/>
    <w:rsid w:val="00CB68EC"/>
    <w:rsid w:val="00CB6DB9"/>
    <w:rsid w:val="00CB71DA"/>
    <w:rsid w:val="00CB72B7"/>
    <w:rsid w:val="00CB77CA"/>
    <w:rsid w:val="00CB7B66"/>
    <w:rsid w:val="00CC0A51"/>
    <w:rsid w:val="00CC0B1B"/>
    <w:rsid w:val="00CC0E34"/>
    <w:rsid w:val="00CC1811"/>
    <w:rsid w:val="00CC1DE3"/>
    <w:rsid w:val="00CC35D0"/>
    <w:rsid w:val="00CC3766"/>
    <w:rsid w:val="00CC454F"/>
    <w:rsid w:val="00CC48B9"/>
    <w:rsid w:val="00CC4D18"/>
    <w:rsid w:val="00CC5011"/>
    <w:rsid w:val="00CC506A"/>
    <w:rsid w:val="00CC512E"/>
    <w:rsid w:val="00CC531D"/>
    <w:rsid w:val="00CC5844"/>
    <w:rsid w:val="00CC58A5"/>
    <w:rsid w:val="00CC5B3D"/>
    <w:rsid w:val="00CC60DB"/>
    <w:rsid w:val="00CC62E5"/>
    <w:rsid w:val="00CC680E"/>
    <w:rsid w:val="00CC68E6"/>
    <w:rsid w:val="00CD00A5"/>
    <w:rsid w:val="00CD04D0"/>
    <w:rsid w:val="00CD052E"/>
    <w:rsid w:val="00CD07DC"/>
    <w:rsid w:val="00CD0838"/>
    <w:rsid w:val="00CD0F81"/>
    <w:rsid w:val="00CD17C2"/>
    <w:rsid w:val="00CD1B4A"/>
    <w:rsid w:val="00CD2063"/>
    <w:rsid w:val="00CD25F0"/>
    <w:rsid w:val="00CD29D6"/>
    <w:rsid w:val="00CD2B22"/>
    <w:rsid w:val="00CD2B43"/>
    <w:rsid w:val="00CD2E41"/>
    <w:rsid w:val="00CD3ECD"/>
    <w:rsid w:val="00CD4072"/>
    <w:rsid w:val="00CD4593"/>
    <w:rsid w:val="00CD49FA"/>
    <w:rsid w:val="00CD5750"/>
    <w:rsid w:val="00CD5D48"/>
    <w:rsid w:val="00CD6A16"/>
    <w:rsid w:val="00CD7548"/>
    <w:rsid w:val="00CD7CA6"/>
    <w:rsid w:val="00CE04D7"/>
    <w:rsid w:val="00CE04EC"/>
    <w:rsid w:val="00CE0543"/>
    <w:rsid w:val="00CE0905"/>
    <w:rsid w:val="00CE0BCD"/>
    <w:rsid w:val="00CE0D64"/>
    <w:rsid w:val="00CE1168"/>
    <w:rsid w:val="00CE1243"/>
    <w:rsid w:val="00CE2B5F"/>
    <w:rsid w:val="00CE3096"/>
    <w:rsid w:val="00CE3186"/>
    <w:rsid w:val="00CE3E88"/>
    <w:rsid w:val="00CE56DD"/>
    <w:rsid w:val="00CE6BDA"/>
    <w:rsid w:val="00CE6D39"/>
    <w:rsid w:val="00CE7007"/>
    <w:rsid w:val="00CE748D"/>
    <w:rsid w:val="00CE7C3D"/>
    <w:rsid w:val="00CF008C"/>
    <w:rsid w:val="00CF0096"/>
    <w:rsid w:val="00CF020F"/>
    <w:rsid w:val="00CF02A4"/>
    <w:rsid w:val="00CF05C2"/>
    <w:rsid w:val="00CF0689"/>
    <w:rsid w:val="00CF1815"/>
    <w:rsid w:val="00CF1AE4"/>
    <w:rsid w:val="00CF312F"/>
    <w:rsid w:val="00CF337A"/>
    <w:rsid w:val="00CF349B"/>
    <w:rsid w:val="00CF3CA7"/>
    <w:rsid w:val="00CF47A1"/>
    <w:rsid w:val="00CF485A"/>
    <w:rsid w:val="00CF4973"/>
    <w:rsid w:val="00CF49C2"/>
    <w:rsid w:val="00CF52EE"/>
    <w:rsid w:val="00CF576F"/>
    <w:rsid w:val="00CF58FF"/>
    <w:rsid w:val="00CF6580"/>
    <w:rsid w:val="00D00080"/>
    <w:rsid w:val="00D00BAB"/>
    <w:rsid w:val="00D00DA7"/>
    <w:rsid w:val="00D00EA3"/>
    <w:rsid w:val="00D0114F"/>
    <w:rsid w:val="00D019BC"/>
    <w:rsid w:val="00D02169"/>
    <w:rsid w:val="00D025A0"/>
    <w:rsid w:val="00D0280A"/>
    <w:rsid w:val="00D03180"/>
    <w:rsid w:val="00D03216"/>
    <w:rsid w:val="00D033DA"/>
    <w:rsid w:val="00D03568"/>
    <w:rsid w:val="00D0386D"/>
    <w:rsid w:val="00D04073"/>
    <w:rsid w:val="00D0431A"/>
    <w:rsid w:val="00D043F2"/>
    <w:rsid w:val="00D0492A"/>
    <w:rsid w:val="00D04BA4"/>
    <w:rsid w:val="00D05512"/>
    <w:rsid w:val="00D05559"/>
    <w:rsid w:val="00D07BBB"/>
    <w:rsid w:val="00D1008E"/>
    <w:rsid w:val="00D10175"/>
    <w:rsid w:val="00D119C6"/>
    <w:rsid w:val="00D12128"/>
    <w:rsid w:val="00D129E5"/>
    <w:rsid w:val="00D12FB9"/>
    <w:rsid w:val="00D13521"/>
    <w:rsid w:val="00D14330"/>
    <w:rsid w:val="00D14627"/>
    <w:rsid w:val="00D1490A"/>
    <w:rsid w:val="00D15262"/>
    <w:rsid w:val="00D15B6C"/>
    <w:rsid w:val="00D16457"/>
    <w:rsid w:val="00D164EC"/>
    <w:rsid w:val="00D16C20"/>
    <w:rsid w:val="00D17137"/>
    <w:rsid w:val="00D17652"/>
    <w:rsid w:val="00D17AE7"/>
    <w:rsid w:val="00D17B06"/>
    <w:rsid w:val="00D17F8F"/>
    <w:rsid w:val="00D20253"/>
    <w:rsid w:val="00D20E5A"/>
    <w:rsid w:val="00D21926"/>
    <w:rsid w:val="00D21B62"/>
    <w:rsid w:val="00D2217A"/>
    <w:rsid w:val="00D224BA"/>
    <w:rsid w:val="00D22E52"/>
    <w:rsid w:val="00D2309D"/>
    <w:rsid w:val="00D23989"/>
    <w:rsid w:val="00D23F6C"/>
    <w:rsid w:val="00D24558"/>
    <w:rsid w:val="00D24C56"/>
    <w:rsid w:val="00D24DAE"/>
    <w:rsid w:val="00D25E5F"/>
    <w:rsid w:val="00D26266"/>
    <w:rsid w:val="00D263AF"/>
    <w:rsid w:val="00D2643C"/>
    <w:rsid w:val="00D2731A"/>
    <w:rsid w:val="00D27B00"/>
    <w:rsid w:val="00D27E06"/>
    <w:rsid w:val="00D302B7"/>
    <w:rsid w:val="00D30FAF"/>
    <w:rsid w:val="00D3163C"/>
    <w:rsid w:val="00D316D2"/>
    <w:rsid w:val="00D31834"/>
    <w:rsid w:val="00D31F6C"/>
    <w:rsid w:val="00D3246D"/>
    <w:rsid w:val="00D32901"/>
    <w:rsid w:val="00D32EB4"/>
    <w:rsid w:val="00D330AB"/>
    <w:rsid w:val="00D33178"/>
    <w:rsid w:val="00D3487F"/>
    <w:rsid w:val="00D3565B"/>
    <w:rsid w:val="00D35BF5"/>
    <w:rsid w:val="00D36B43"/>
    <w:rsid w:val="00D36C07"/>
    <w:rsid w:val="00D36F0F"/>
    <w:rsid w:val="00D372C9"/>
    <w:rsid w:val="00D375D6"/>
    <w:rsid w:val="00D37C38"/>
    <w:rsid w:val="00D40E65"/>
    <w:rsid w:val="00D41362"/>
    <w:rsid w:val="00D414C1"/>
    <w:rsid w:val="00D423D9"/>
    <w:rsid w:val="00D43137"/>
    <w:rsid w:val="00D4376B"/>
    <w:rsid w:val="00D43824"/>
    <w:rsid w:val="00D44ACD"/>
    <w:rsid w:val="00D45257"/>
    <w:rsid w:val="00D45635"/>
    <w:rsid w:val="00D4612E"/>
    <w:rsid w:val="00D46AAA"/>
    <w:rsid w:val="00D46AAE"/>
    <w:rsid w:val="00D472DF"/>
    <w:rsid w:val="00D472EF"/>
    <w:rsid w:val="00D47643"/>
    <w:rsid w:val="00D47EA5"/>
    <w:rsid w:val="00D5025C"/>
    <w:rsid w:val="00D502B1"/>
    <w:rsid w:val="00D50507"/>
    <w:rsid w:val="00D5207D"/>
    <w:rsid w:val="00D52799"/>
    <w:rsid w:val="00D53423"/>
    <w:rsid w:val="00D54091"/>
    <w:rsid w:val="00D541C8"/>
    <w:rsid w:val="00D54456"/>
    <w:rsid w:val="00D547D0"/>
    <w:rsid w:val="00D54886"/>
    <w:rsid w:val="00D54E95"/>
    <w:rsid w:val="00D56093"/>
    <w:rsid w:val="00D56121"/>
    <w:rsid w:val="00D5625D"/>
    <w:rsid w:val="00D565E9"/>
    <w:rsid w:val="00D56B47"/>
    <w:rsid w:val="00D57049"/>
    <w:rsid w:val="00D57B27"/>
    <w:rsid w:val="00D57CF2"/>
    <w:rsid w:val="00D57FD3"/>
    <w:rsid w:val="00D620F5"/>
    <w:rsid w:val="00D62A09"/>
    <w:rsid w:val="00D63414"/>
    <w:rsid w:val="00D63554"/>
    <w:rsid w:val="00D636C7"/>
    <w:rsid w:val="00D6386A"/>
    <w:rsid w:val="00D63B92"/>
    <w:rsid w:val="00D63F86"/>
    <w:rsid w:val="00D64256"/>
    <w:rsid w:val="00D64301"/>
    <w:rsid w:val="00D65124"/>
    <w:rsid w:val="00D6671C"/>
    <w:rsid w:val="00D670FA"/>
    <w:rsid w:val="00D7054C"/>
    <w:rsid w:val="00D709E4"/>
    <w:rsid w:val="00D70C92"/>
    <w:rsid w:val="00D71223"/>
    <w:rsid w:val="00D719DA"/>
    <w:rsid w:val="00D71AF8"/>
    <w:rsid w:val="00D72028"/>
    <w:rsid w:val="00D72036"/>
    <w:rsid w:val="00D72597"/>
    <w:rsid w:val="00D73511"/>
    <w:rsid w:val="00D736EE"/>
    <w:rsid w:val="00D73FB4"/>
    <w:rsid w:val="00D746CC"/>
    <w:rsid w:val="00D7578B"/>
    <w:rsid w:val="00D75B36"/>
    <w:rsid w:val="00D763BB"/>
    <w:rsid w:val="00D766A3"/>
    <w:rsid w:val="00D76EE8"/>
    <w:rsid w:val="00D77785"/>
    <w:rsid w:val="00D77AB3"/>
    <w:rsid w:val="00D81D27"/>
    <w:rsid w:val="00D82359"/>
    <w:rsid w:val="00D8260C"/>
    <w:rsid w:val="00D82836"/>
    <w:rsid w:val="00D8330D"/>
    <w:rsid w:val="00D834CC"/>
    <w:rsid w:val="00D83D67"/>
    <w:rsid w:val="00D83DC6"/>
    <w:rsid w:val="00D8452C"/>
    <w:rsid w:val="00D84CB1"/>
    <w:rsid w:val="00D853CD"/>
    <w:rsid w:val="00D85A3E"/>
    <w:rsid w:val="00D85A7C"/>
    <w:rsid w:val="00D85F98"/>
    <w:rsid w:val="00D861A9"/>
    <w:rsid w:val="00D86BC1"/>
    <w:rsid w:val="00D86C48"/>
    <w:rsid w:val="00D86E02"/>
    <w:rsid w:val="00D87449"/>
    <w:rsid w:val="00D874AD"/>
    <w:rsid w:val="00D87A45"/>
    <w:rsid w:val="00D87C87"/>
    <w:rsid w:val="00D87CAA"/>
    <w:rsid w:val="00D901C7"/>
    <w:rsid w:val="00D92AEB"/>
    <w:rsid w:val="00D9376A"/>
    <w:rsid w:val="00D93EC1"/>
    <w:rsid w:val="00D944D3"/>
    <w:rsid w:val="00D949EC"/>
    <w:rsid w:val="00D94A89"/>
    <w:rsid w:val="00D94F9C"/>
    <w:rsid w:val="00D95536"/>
    <w:rsid w:val="00D96BE4"/>
    <w:rsid w:val="00D97DD9"/>
    <w:rsid w:val="00D97F47"/>
    <w:rsid w:val="00DA0C2D"/>
    <w:rsid w:val="00DA1729"/>
    <w:rsid w:val="00DA1CE7"/>
    <w:rsid w:val="00DA1EF1"/>
    <w:rsid w:val="00DA2692"/>
    <w:rsid w:val="00DA2BCB"/>
    <w:rsid w:val="00DA3292"/>
    <w:rsid w:val="00DA37A1"/>
    <w:rsid w:val="00DA3BFD"/>
    <w:rsid w:val="00DA4281"/>
    <w:rsid w:val="00DA42E4"/>
    <w:rsid w:val="00DA4C3A"/>
    <w:rsid w:val="00DA4DCE"/>
    <w:rsid w:val="00DA5907"/>
    <w:rsid w:val="00DA5B99"/>
    <w:rsid w:val="00DA5C1A"/>
    <w:rsid w:val="00DA626C"/>
    <w:rsid w:val="00DA64EA"/>
    <w:rsid w:val="00DA6538"/>
    <w:rsid w:val="00DA70CA"/>
    <w:rsid w:val="00DA7285"/>
    <w:rsid w:val="00DA7BA0"/>
    <w:rsid w:val="00DA7C7D"/>
    <w:rsid w:val="00DA7E1C"/>
    <w:rsid w:val="00DB009F"/>
    <w:rsid w:val="00DB0573"/>
    <w:rsid w:val="00DB05F1"/>
    <w:rsid w:val="00DB09C4"/>
    <w:rsid w:val="00DB108A"/>
    <w:rsid w:val="00DB10BA"/>
    <w:rsid w:val="00DB1A50"/>
    <w:rsid w:val="00DB1C34"/>
    <w:rsid w:val="00DB2077"/>
    <w:rsid w:val="00DB2AED"/>
    <w:rsid w:val="00DB2B2A"/>
    <w:rsid w:val="00DB30EB"/>
    <w:rsid w:val="00DB3475"/>
    <w:rsid w:val="00DB37DA"/>
    <w:rsid w:val="00DB458C"/>
    <w:rsid w:val="00DB521B"/>
    <w:rsid w:val="00DB582D"/>
    <w:rsid w:val="00DB650E"/>
    <w:rsid w:val="00DB6535"/>
    <w:rsid w:val="00DB68B9"/>
    <w:rsid w:val="00DB784C"/>
    <w:rsid w:val="00DB7907"/>
    <w:rsid w:val="00DB7983"/>
    <w:rsid w:val="00DC0703"/>
    <w:rsid w:val="00DC2099"/>
    <w:rsid w:val="00DC21BC"/>
    <w:rsid w:val="00DC24F6"/>
    <w:rsid w:val="00DC265F"/>
    <w:rsid w:val="00DC2841"/>
    <w:rsid w:val="00DC297A"/>
    <w:rsid w:val="00DC2A1B"/>
    <w:rsid w:val="00DC2D8B"/>
    <w:rsid w:val="00DC33C9"/>
    <w:rsid w:val="00DC383D"/>
    <w:rsid w:val="00DC39D3"/>
    <w:rsid w:val="00DC3B40"/>
    <w:rsid w:val="00DC3C1E"/>
    <w:rsid w:val="00DC3F3C"/>
    <w:rsid w:val="00DC3F90"/>
    <w:rsid w:val="00DC419C"/>
    <w:rsid w:val="00DC442A"/>
    <w:rsid w:val="00DC4D83"/>
    <w:rsid w:val="00DC564E"/>
    <w:rsid w:val="00DC5C75"/>
    <w:rsid w:val="00DC6F1C"/>
    <w:rsid w:val="00DC71C1"/>
    <w:rsid w:val="00DC76A1"/>
    <w:rsid w:val="00DC7795"/>
    <w:rsid w:val="00DC77E0"/>
    <w:rsid w:val="00DC7D2C"/>
    <w:rsid w:val="00DC7E4B"/>
    <w:rsid w:val="00DD0765"/>
    <w:rsid w:val="00DD0B46"/>
    <w:rsid w:val="00DD0C62"/>
    <w:rsid w:val="00DD14BE"/>
    <w:rsid w:val="00DD21EA"/>
    <w:rsid w:val="00DD2597"/>
    <w:rsid w:val="00DD2793"/>
    <w:rsid w:val="00DD27A0"/>
    <w:rsid w:val="00DD3270"/>
    <w:rsid w:val="00DD3A7A"/>
    <w:rsid w:val="00DD3BA1"/>
    <w:rsid w:val="00DD3DDC"/>
    <w:rsid w:val="00DD3DFA"/>
    <w:rsid w:val="00DD4CD5"/>
    <w:rsid w:val="00DD4FDA"/>
    <w:rsid w:val="00DD5111"/>
    <w:rsid w:val="00DD51E1"/>
    <w:rsid w:val="00DD58BF"/>
    <w:rsid w:val="00DD5C27"/>
    <w:rsid w:val="00DD61AA"/>
    <w:rsid w:val="00DD61FB"/>
    <w:rsid w:val="00DD6537"/>
    <w:rsid w:val="00DD65B7"/>
    <w:rsid w:val="00DD69AC"/>
    <w:rsid w:val="00DD6A40"/>
    <w:rsid w:val="00DD71B8"/>
    <w:rsid w:val="00DE03B5"/>
    <w:rsid w:val="00DE0892"/>
    <w:rsid w:val="00DE0895"/>
    <w:rsid w:val="00DE0ED8"/>
    <w:rsid w:val="00DE12B1"/>
    <w:rsid w:val="00DE1A32"/>
    <w:rsid w:val="00DE1DFB"/>
    <w:rsid w:val="00DE1E0A"/>
    <w:rsid w:val="00DE2091"/>
    <w:rsid w:val="00DE35F6"/>
    <w:rsid w:val="00DE3710"/>
    <w:rsid w:val="00DE3DD5"/>
    <w:rsid w:val="00DE43D4"/>
    <w:rsid w:val="00DE498A"/>
    <w:rsid w:val="00DE4CE8"/>
    <w:rsid w:val="00DE5098"/>
    <w:rsid w:val="00DE54DE"/>
    <w:rsid w:val="00DE5EF8"/>
    <w:rsid w:val="00DE66D7"/>
    <w:rsid w:val="00DE69DF"/>
    <w:rsid w:val="00DE737F"/>
    <w:rsid w:val="00DE745A"/>
    <w:rsid w:val="00DE75D0"/>
    <w:rsid w:val="00DE79D1"/>
    <w:rsid w:val="00DE7B27"/>
    <w:rsid w:val="00DE7C05"/>
    <w:rsid w:val="00DE7C08"/>
    <w:rsid w:val="00DE7F07"/>
    <w:rsid w:val="00DE7F5C"/>
    <w:rsid w:val="00DF02DD"/>
    <w:rsid w:val="00DF0693"/>
    <w:rsid w:val="00DF0896"/>
    <w:rsid w:val="00DF0D4D"/>
    <w:rsid w:val="00DF12F8"/>
    <w:rsid w:val="00DF1451"/>
    <w:rsid w:val="00DF1629"/>
    <w:rsid w:val="00DF2ADF"/>
    <w:rsid w:val="00DF3FA0"/>
    <w:rsid w:val="00DF4038"/>
    <w:rsid w:val="00DF4555"/>
    <w:rsid w:val="00DF56F2"/>
    <w:rsid w:val="00DF5DC0"/>
    <w:rsid w:val="00DF5E69"/>
    <w:rsid w:val="00DF5EFF"/>
    <w:rsid w:val="00DF6C5E"/>
    <w:rsid w:val="00DF757C"/>
    <w:rsid w:val="00E00B3F"/>
    <w:rsid w:val="00E01B5A"/>
    <w:rsid w:val="00E01D2C"/>
    <w:rsid w:val="00E01F40"/>
    <w:rsid w:val="00E0295B"/>
    <w:rsid w:val="00E02FCE"/>
    <w:rsid w:val="00E036E3"/>
    <w:rsid w:val="00E03A38"/>
    <w:rsid w:val="00E03A76"/>
    <w:rsid w:val="00E046FD"/>
    <w:rsid w:val="00E0488F"/>
    <w:rsid w:val="00E04A5B"/>
    <w:rsid w:val="00E05190"/>
    <w:rsid w:val="00E05382"/>
    <w:rsid w:val="00E057F7"/>
    <w:rsid w:val="00E061FF"/>
    <w:rsid w:val="00E079EA"/>
    <w:rsid w:val="00E101AB"/>
    <w:rsid w:val="00E10444"/>
    <w:rsid w:val="00E11416"/>
    <w:rsid w:val="00E11752"/>
    <w:rsid w:val="00E11DD7"/>
    <w:rsid w:val="00E12078"/>
    <w:rsid w:val="00E12845"/>
    <w:rsid w:val="00E1293A"/>
    <w:rsid w:val="00E12B2A"/>
    <w:rsid w:val="00E13137"/>
    <w:rsid w:val="00E1369A"/>
    <w:rsid w:val="00E1374A"/>
    <w:rsid w:val="00E13B6B"/>
    <w:rsid w:val="00E13DA5"/>
    <w:rsid w:val="00E14166"/>
    <w:rsid w:val="00E143E1"/>
    <w:rsid w:val="00E1442B"/>
    <w:rsid w:val="00E14BCD"/>
    <w:rsid w:val="00E14CF6"/>
    <w:rsid w:val="00E157A7"/>
    <w:rsid w:val="00E15944"/>
    <w:rsid w:val="00E1594D"/>
    <w:rsid w:val="00E15E93"/>
    <w:rsid w:val="00E16483"/>
    <w:rsid w:val="00E1649D"/>
    <w:rsid w:val="00E16AC8"/>
    <w:rsid w:val="00E175CB"/>
    <w:rsid w:val="00E1778B"/>
    <w:rsid w:val="00E1791B"/>
    <w:rsid w:val="00E17A59"/>
    <w:rsid w:val="00E20560"/>
    <w:rsid w:val="00E20C68"/>
    <w:rsid w:val="00E20DBC"/>
    <w:rsid w:val="00E215B1"/>
    <w:rsid w:val="00E21B0A"/>
    <w:rsid w:val="00E2225F"/>
    <w:rsid w:val="00E22734"/>
    <w:rsid w:val="00E22BFA"/>
    <w:rsid w:val="00E23362"/>
    <w:rsid w:val="00E23F33"/>
    <w:rsid w:val="00E23F44"/>
    <w:rsid w:val="00E241F4"/>
    <w:rsid w:val="00E242E5"/>
    <w:rsid w:val="00E25335"/>
    <w:rsid w:val="00E2666B"/>
    <w:rsid w:val="00E269BA"/>
    <w:rsid w:val="00E27435"/>
    <w:rsid w:val="00E27E3D"/>
    <w:rsid w:val="00E27E82"/>
    <w:rsid w:val="00E3050A"/>
    <w:rsid w:val="00E31332"/>
    <w:rsid w:val="00E3137F"/>
    <w:rsid w:val="00E327C5"/>
    <w:rsid w:val="00E32D10"/>
    <w:rsid w:val="00E32DE2"/>
    <w:rsid w:val="00E33100"/>
    <w:rsid w:val="00E33565"/>
    <w:rsid w:val="00E339BC"/>
    <w:rsid w:val="00E33F91"/>
    <w:rsid w:val="00E3445F"/>
    <w:rsid w:val="00E35BC0"/>
    <w:rsid w:val="00E35CA0"/>
    <w:rsid w:val="00E35D92"/>
    <w:rsid w:val="00E36503"/>
    <w:rsid w:val="00E367C3"/>
    <w:rsid w:val="00E36CE0"/>
    <w:rsid w:val="00E37ACA"/>
    <w:rsid w:val="00E37FB6"/>
    <w:rsid w:val="00E40638"/>
    <w:rsid w:val="00E40645"/>
    <w:rsid w:val="00E40BBA"/>
    <w:rsid w:val="00E40C4A"/>
    <w:rsid w:val="00E424CF"/>
    <w:rsid w:val="00E44613"/>
    <w:rsid w:val="00E450A8"/>
    <w:rsid w:val="00E455DE"/>
    <w:rsid w:val="00E45BB4"/>
    <w:rsid w:val="00E46BEE"/>
    <w:rsid w:val="00E471FB"/>
    <w:rsid w:val="00E472AC"/>
    <w:rsid w:val="00E47774"/>
    <w:rsid w:val="00E47C9A"/>
    <w:rsid w:val="00E47CDE"/>
    <w:rsid w:val="00E50208"/>
    <w:rsid w:val="00E50C13"/>
    <w:rsid w:val="00E51185"/>
    <w:rsid w:val="00E515A2"/>
    <w:rsid w:val="00E516A6"/>
    <w:rsid w:val="00E51B42"/>
    <w:rsid w:val="00E51C1D"/>
    <w:rsid w:val="00E52335"/>
    <w:rsid w:val="00E5263A"/>
    <w:rsid w:val="00E52DBE"/>
    <w:rsid w:val="00E53E79"/>
    <w:rsid w:val="00E54414"/>
    <w:rsid w:val="00E546BF"/>
    <w:rsid w:val="00E54F91"/>
    <w:rsid w:val="00E55249"/>
    <w:rsid w:val="00E554CF"/>
    <w:rsid w:val="00E55E67"/>
    <w:rsid w:val="00E5621C"/>
    <w:rsid w:val="00E565D6"/>
    <w:rsid w:val="00E5745D"/>
    <w:rsid w:val="00E57765"/>
    <w:rsid w:val="00E57A89"/>
    <w:rsid w:val="00E604A7"/>
    <w:rsid w:val="00E605C2"/>
    <w:rsid w:val="00E6072B"/>
    <w:rsid w:val="00E608E8"/>
    <w:rsid w:val="00E60C78"/>
    <w:rsid w:val="00E6142D"/>
    <w:rsid w:val="00E62C19"/>
    <w:rsid w:val="00E63413"/>
    <w:rsid w:val="00E63650"/>
    <w:rsid w:val="00E637A6"/>
    <w:rsid w:val="00E637BE"/>
    <w:rsid w:val="00E639D7"/>
    <w:rsid w:val="00E643E1"/>
    <w:rsid w:val="00E645AD"/>
    <w:rsid w:val="00E64744"/>
    <w:rsid w:val="00E647FF"/>
    <w:rsid w:val="00E64802"/>
    <w:rsid w:val="00E64C6A"/>
    <w:rsid w:val="00E64FD4"/>
    <w:rsid w:val="00E6607A"/>
    <w:rsid w:val="00E665DD"/>
    <w:rsid w:val="00E66D1A"/>
    <w:rsid w:val="00E70052"/>
    <w:rsid w:val="00E7039E"/>
    <w:rsid w:val="00E70455"/>
    <w:rsid w:val="00E7049C"/>
    <w:rsid w:val="00E708DF"/>
    <w:rsid w:val="00E71238"/>
    <w:rsid w:val="00E721E3"/>
    <w:rsid w:val="00E72D57"/>
    <w:rsid w:val="00E734F9"/>
    <w:rsid w:val="00E736BE"/>
    <w:rsid w:val="00E73903"/>
    <w:rsid w:val="00E73B05"/>
    <w:rsid w:val="00E73DF3"/>
    <w:rsid w:val="00E7412E"/>
    <w:rsid w:val="00E7477C"/>
    <w:rsid w:val="00E74EF0"/>
    <w:rsid w:val="00E75287"/>
    <w:rsid w:val="00E7590F"/>
    <w:rsid w:val="00E75E86"/>
    <w:rsid w:val="00E7719B"/>
    <w:rsid w:val="00E77381"/>
    <w:rsid w:val="00E80501"/>
    <w:rsid w:val="00E807FD"/>
    <w:rsid w:val="00E815BB"/>
    <w:rsid w:val="00E816F1"/>
    <w:rsid w:val="00E8197C"/>
    <w:rsid w:val="00E81B88"/>
    <w:rsid w:val="00E836A6"/>
    <w:rsid w:val="00E83C76"/>
    <w:rsid w:val="00E83ED7"/>
    <w:rsid w:val="00E844B5"/>
    <w:rsid w:val="00E84698"/>
    <w:rsid w:val="00E84718"/>
    <w:rsid w:val="00E85328"/>
    <w:rsid w:val="00E85651"/>
    <w:rsid w:val="00E858C6"/>
    <w:rsid w:val="00E859A6"/>
    <w:rsid w:val="00E859EC"/>
    <w:rsid w:val="00E8629C"/>
    <w:rsid w:val="00E864F4"/>
    <w:rsid w:val="00E86673"/>
    <w:rsid w:val="00E86E6A"/>
    <w:rsid w:val="00E873DC"/>
    <w:rsid w:val="00E878A2"/>
    <w:rsid w:val="00E87905"/>
    <w:rsid w:val="00E87CFA"/>
    <w:rsid w:val="00E90B32"/>
    <w:rsid w:val="00E91464"/>
    <w:rsid w:val="00E929A6"/>
    <w:rsid w:val="00E92D8E"/>
    <w:rsid w:val="00E93180"/>
    <w:rsid w:val="00E93F09"/>
    <w:rsid w:val="00E9498B"/>
    <w:rsid w:val="00E94F93"/>
    <w:rsid w:val="00E95027"/>
    <w:rsid w:val="00E95477"/>
    <w:rsid w:val="00E955B3"/>
    <w:rsid w:val="00E95D8C"/>
    <w:rsid w:val="00E96240"/>
    <w:rsid w:val="00E97955"/>
    <w:rsid w:val="00E97EA3"/>
    <w:rsid w:val="00EA0B74"/>
    <w:rsid w:val="00EA1232"/>
    <w:rsid w:val="00EA19E4"/>
    <w:rsid w:val="00EA1B13"/>
    <w:rsid w:val="00EA2163"/>
    <w:rsid w:val="00EA2559"/>
    <w:rsid w:val="00EA2AC6"/>
    <w:rsid w:val="00EA2D44"/>
    <w:rsid w:val="00EA35DE"/>
    <w:rsid w:val="00EA474C"/>
    <w:rsid w:val="00EA4773"/>
    <w:rsid w:val="00EA4CC3"/>
    <w:rsid w:val="00EA5080"/>
    <w:rsid w:val="00EA548D"/>
    <w:rsid w:val="00EA667C"/>
    <w:rsid w:val="00EA6C8D"/>
    <w:rsid w:val="00EA6F93"/>
    <w:rsid w:val="00EA7446"/>
    <w:rsid w:val="00EA754E"/>
    <w:rsid w:val="00EA7952"/>
    <w:rsid w:val="00EB0628"/>
    <w:rsid w:val="00EB0F99"/>
    <w:rsid w:val="00EB149F"/>
    <w:rsid w:val="00EB29B1"/>
    <w:rsid w:val="00EB2BD9"/>
    <w:rsid w:val="00EB30D1"/>
    <w:rsid w:val="00EB3CD5"/>
    <w:rsid w:val="00EB42F1"/>
    <w:rsid w:val="00EB440C"/>
    <w:rsid w:val="00EB4486"/>
    <w:rsid w:val="00EB454F"/>
    <w:rsid w:val="00EB4A7B"/>
    <w:rsid w:val="00EB4D72"/>
    <w:rsid w:val="00EB4EFF"/>
    <w:rsid w:val="00EB5036"/>
    <w:rsid w:val="00EB5CAB"/>
    <w:rsid w:val="00EB5DF7"/>
    <w:rsid w:val="00EB6025"/>
    <w:rsid w:val="00EB6F14"/>
    <w:rsid w:val="00EC0147"/>
    <w:rsid w:val="00EC05C4"/>
    <w:rsid w:val="00EC0A9E"/>
    <w:rsid w:val="00EC18B4"/>
    <w:rsid w:val="00EC23D4"/>
    <w:rsid w:val="00EC24AC"/>
    <w:rsid w:val="00EC2C28"/>
    <w:rsid w:val="00EC2D43"/>
    <w:rsid w:val="00EC31FC"/>
    <w:rsid w:val="00EC33E0"/>
    <w:rsid w:val="00EC377F"/>
    <w:rsid w:val="00EC38AA"/>
    <w:rsid w:val="00EC3B05"/>
    <w:rsid w:val="00EC401E"/>
    <w:rsid w:val="00EC541F"/>
    <w:rsid w:val="00EC55E7"/>
    <w:rsid w:val="00EC6573"/>
    <w:rsid w:val="00EC7E33"/>
    <w:rsid w:val="00ED09D9"/>
    <w:rsid w:val="00ED0CC7"/>
    <w:rsid w:val="00ED1541"/>
    <w:rsid w:val="00ED1EA4"/>
    <w:rsid w:val="00ED2213"/>
    <w:rsid w:val="00ED3279"/>
    <w:rsid w:val="00ED3575"/>
    <w:rsid w:val="00ED477F"/>
    <w:rsid w:val="00ED4CF0"/>
    <w:rsid w:val="00ED4D0A"/>
    <w:rsid w:val="00ED4FDF"/>
    <w:rsid w:val="00ED51A6"/>
    <w:rsid w:val="00ED5728"/>
    <w:rsid w:val="00ED57A3"/>
    <w:rsid w:val="00ED5D9F"/>
    <w:rsid w:val="00ED5F88"/>
    <w:rsid w:val="00ED60E0"/>
    <w:rsid w:val="00ED6C6C"/>
    <w:rsid w:val="00ED79A9"/>
    <w:rsid w:val="00EE0776"/>
    <w:rsid w:val="00EE0A35"/>
    <w:rsid w:val="00EE0AD7"/>
    <w:rsid w:val="00EE2077"/>
    <w:rsid w:val="00EE2322"/>
    <w:rsid w:val="00EE2A32"/>
    <w:rsid w:val="00EE2A9A"/>
    <w:rsid w:val="00EE328F"/>
    <w:rsid w:val="00EE3DF2"/>
    <w:rsid w:val="00EE42F1"/>
    <w:rsid w:val="00EE4512"/>
    <w:rsid w:val="00EE4734"/>
    <w:rsid w:val="00EE4A85"/>
    <w:rsid w:val="00EE4EDC"/>
    <w:rsid w:val="00EE50F6"/>
    <w:rsid w:val="00EE523A"/>
    <w:rsid w:val="00EE58B6"/>
    <w:rsid w:val="00EE7008"/>
    <w:rsid w:val="00EE718A"/>
    <w:rsid w:val="00EE746B"/>
    <w:rsid w:val="00EE771A"/>
    <w:rsid w:val="00EE77A3"/>
    <w:rsid w:val="00EE7864"/>
    <w:rsid w:val="00EE7A91"/>
    <w:rsid w:val="00EF06A3"/>
    <w:rsid w:val="00EF119C"/>
    <w:rsid w:val="00EF16B6"/>
    <w:rsid w:val="00EF1845"/>
    <w:rsid w:val="00EF18B0"/>
    <w:rsid w:val="00EF18FC"/>
    <w:rsid w:val="00EF19F3"/>
    <w:rsid w:val="00EF251B"/>
    <w:rsid w:val="00EF29E4"/>
    <w:rsid w:val="00EF2C86"/>
    <w:rsid w:val="00EF2CF3"/>
    <w:rsid w:val="00EF4FA6"/>
    <w:rsid w:val="00EF5105"/>
    <w:rsid w:val="00EF539A"/>
    <w:rsid w:val="00EF5792"/>
    <w:rsid w:val="00EF698A"/>
    <w:rsid w:val="00F00876"/>
    <w:rsid w:val="00F00BA6"/>
    <w:rsid w:val="00F01148"/>
    <w:rsid w:val="00F02159"/>
    <w:rsid w:val="00F02A8B"/>
    <w:rsid w:val="00F03807"/>
    <w:rsid w:val="00F0383C"/>
    <w:rsid w:val="00F0384B"/>
    <w:rsid w:val="00F03B53"/>
    <w:rsid w:val="00F04126"/>
    <w:rsid w:val="00F0512B"/>
    <w:rsid w:val="00F053A8"/>
    <w:rsid w:val="00F05CAA"/>
    <w:rsid w:val="00F05E88"/>
    <w:rsid w:val="00F06383"/>
    <w:rsid w:val="00F0663A"/>
    <w:rsid w:val="00F06D20"/>
    <w:rsid w:val="00F071C5"/>
    <w:rsid w:val="00F072D0"/>
    <w:rsid w:val="00F075E9"/>
    <w:rsid w:val="00F10307"/>
    <w:rsid w:val="00F1030E"/>
    <w:rsid w:val="00F10D73"/>
    <w:rsid w:val="00F10DF2"/>
    <w:rsid w:val="00F1139B"/>
    <w:rsid w:val="00F11D2C"/>
    <w:rsid w:val="00F1200B"/>
    <w:rsid w:val="00F1287F"/>
    <w:rsid w:val="00F12A07"/>
    <w:rsid w:val="00F12DAB"/>
    <w:rsid w:val="00F12F65"/>
    <w:rsid w:val="00F13291"/>
    <w:rsid w:val="00F13533"/>
    <w:rsid w:val="00F1386E"/>
    <w:rsid w:val="00F14079"/>
    <w:rsid w:val="00F145C9"/>
    <w:rsid w:val="00F1472C"/>
    <w:rsid w:val="00F1481F"/>
    <w:rsid w:val="00F14DE2"/>
    <w:rsid w:val="00F14F42"/>
    <w:rsid w:val="00F15583"/>
    <w:rsid w:val="00F159BD"/>
    <w:rsid w:val="00F161B7"/>
    <w:rsid w:val="00F16C93"/>
    <w:rsid w:val="00F16F4F"/>
    <w:rsid w:val="00F1739B"/>
    <w:rsid w:val="00F176D9"/>
    <w:rsid w:val="00F17822"/>
    <w:rsid w:val="00F17C13"/>
    <w:rsid w:val="00F203BE"/>
    <w:rsid w:val="00F2043B"/>
    <w:rsid w:val="00F205A7"/>
    <w:rsid w:val="00F20B6D"/>
    <w:rsid w:val="00F212A8"/>
    <w:rsid w:val="00F21393"/>
    <w:rsid w:val="00F215DB"/>
    <w:rsid w:val="00F220AC"/>
    <w:rsid w:val="00F22268"/>
    <w:rsid w:val="00F22271"/>
    <w:rsid w:val="00F224C9"/>
    <w:rsid w:val="00F229BC"/>
    <w:rsid w:val="00F22D24"/>
    <w:rsid w:val="00F233E0"/>
    <w:rsid w:val="00F23710"/>
    <w:rsid w:val="00F23D08"/>
    <w:rsid w:val="00F2413B"/>
    <w:rsid w:val="00F2459A"/>
    <w:rsid w:val="00F246F7"/>
    <w:rsid w:val="00F248DA"/>
    <w:rsid w:val="00F25316"/>
    <w:rsid w:val="00F25923"/>
    <w:rsid w:val="00F2597C"/>
    <w:rsid w:val="00F266FF"/>
    <w:rsid w:val="00F26D02"/>
    <w:rsid w:val="00F273E0"/>
    <w:rsid w:val="00F27CDD"/>
    <w:rsid w:val="00F309B3"/>
    <w:rsid w:val="00F31C08"/>
    <w:rsid w:val="00F32452"/>
    <w:rsid w:val="00F325EC"/>
    <w:rsid w:val="00F32DCF"/>
    <w:rsid w:val="00F33148"/>
    <w:rsid w:val="00F33B4C"/>
    <w:rsid w:val="00F33EAE"/>
    <w:rsid w:val="00F34F49"/>
    <w:rsid w:val="00F35045"/>
    <w:rsid w:val="00F35A45"/>
    <w:rsid w:val="00F35C88"/>
    <w:rsid w:val="00F36267"/>
    <w:rsid w:val="00F366BA"/>
    <w:rsid w:val="00F36C5A"/>
    <w:rsid w:val="00F3712A"/>
    <w:rsid w:val="00F371F9"/>
    <w:rsid w:val="00F376A9"/>
    <w:rsid w:val="00F378D4"/>
    <w:rsid w:val="00F40110"/>
    <w:rsid w:val="00F413AF"/>
    <w:rsid w:val="00F41CBA"/>
    <w:rsid w:val="00F425FD"/>
    <w:rsid w:val="00F43697"/>
    <w:rsid w:val="00F43767"/>
    <w:rsid w:val="00F43BE8"/>
    <w:rsid w:val="00F43F99"/>
    <w:rsid w:val="00F441DE"/>
    <w:rsid w:val="00F442BA"/>
    <w:rsid w:val="00F444E5"/>
    <w:rsid w:val="00F449FD"/>
    <w:rsid w:val="00F45659"/>
    <w:rsid w:val="00F465A5"/>
    <w:rsid w:val="00F474B5"/>
    <w:rsid w:val="00F478C9"/>
    <w:rsid w:val="00F47DF5"/>
    <w:rsid w:val="00F5062E"/>
    <w:rsid w:val="00F510C2"/>
    <w:rsid w:val="00F51637"/>
    <w:rsid w:val="00F51717"/>
    <w:rsid w:val="00F51E63"/>
    <w:rsid w:val="00F52636"/>
    <w:rsid w:val="00F52745"/>
    <w:rsid w:val="00F52847"/>
    <w:rsid w:val="00F5345E"/>
    <w:rsid w:val="00F53701"/>
    <w:rsid w:val="00F53834"/>
    <w:rsid w:val="00F53E27"/>
    <w:rsid w:val="00F541C3"/>
    <w:rsid w:val="00F54CE4"/>
    <w:rsid w:val="00F54D53"/>
    <w:rsid w:val="00F55626"/>
    <w:rsid w:val="00F55883"/>
    <w:rsid w:val="00F55C19"/>
    <w:rsid w:val="00F55DAD"/>
    <w:rsid w:val="00F5781F"/>
    <w:rsid w:val="00F57CB1"/>
    <w:rsid w:val="00F57EC4"/>
    <w:rsid w:val="00F606AD"/>
    <w:rsid w:val="00F606C1"/>
    <w:rsid w:val="00F615EE"/>
    <w:rsid w:val="00F61E12"/>
    <w:rsid w:val="00F620FC"/>
    <w:rsid w:val="00F629ED"/>
    <w:rsid w:val="00F633A2"/>
    <w:rsid w:val="00F63469"/>
    <w:rsid w:val="00F63A4D"/>
    <w:rsid w:val="00F63D1C"/>
    <w:rsid w:val="00F63DA1"/>
    <w:rsid w:val="00F63FC1"/>
    <w:rsid w:val="00F645AC"/>
    <w:rsid w:val="00F647B2"/>
    <w:rsid w:val="00F65490"/>
    <w:rsid w:val="00F65C3C"/>
    <w:rsid w:val="00F65C69"/>
    <w:rsid w:val="00F66398"/>
    <w:rsid w:val="00F66730"/>
    <w:rsid w:val="00F66B7E"/>
    <w:rsid w:val="00F67232"/>
    <w:rsid w:val="00F67959"/>
    <w:rsid w:val="00F67A5C"/>
    <w:rsid w:val="00F701F4"/>
    <w:rsid w:val="00F7088B"/>
    <w:rsid w:val="00F70AC0"/>
    <w:rsid w:val="00F7168E"/>
    <w:rsid w:val="00F7213B"/>
    <w:rsid w:val="00F7253B"/>
    <w:rsid w:val="00F725AA"/>
    <w:rsid w:val="00F735A5"/>
    <w:rsid w:val="00F73972"/>
    <w:rsid w:val="00F73E19"/>
    <w:rsid w:val="00F7440B"/>
    <w:rsid w:val="00F749BB"/>
    <w:rsid w:val="00F749ED"/>
    <w:rsid w:val="00F74A79"/>
    <w:rsid w:val="00F7672A"/>
    <w:rsid w:val="00F76C7E"/>
    <w:rsid w:val="00F77B2F"/>
    <w:rsid w:val="00F80928"/>
    <w:rsid w:val="00F8172A"/>
    <w:rsid w:val="00F821CD"/>
    <w:rsid w:val="00F822B7"/>
    <w:rsid w:val="00F8252B"/>
    <w:rsid w:val="00F82AB5"/>
    <w:rsid w:val="00F82B3B"/>
    <w:rsid w:val="00F82C15"/>
    <w:rsid w:val="00F83148"/>
    <w:rsid w:val="00F83431"/>
    <w:rsid w:val="00F83CE7"/>
    <w:rsid w:val="00F83F8F"/>
    <w:rsid w:val="00F84168"/>
    <w:rsid w:val="00F84347"/>
    <w:rsid w:val="00F8547D"/>
    <w:rsid w:val="00F855D2"/>
    <w:rsid w:val="00F8587D"/>
    <w:rsid w:val="00F8650A"/>
    <w:rsid w:val="00F86717"/>
    <w:rsid w:val="00F86FB4"/>
    <w:rsid w:val="00F8704A"/>
    <w:rsid w:val="00F8734B"/>
    <w:rsid w:val="00F874EC"/>
    <w:rsid w:val="00F878C1"/>
    <w:rsid w:val="00F87B29"/>
    <w:rsid w:val="00F900CE"/>
    <w:rsid w:val="00F90349"/>
    <w:rsid w:val="00F9034F"/>
    <w:rsid w:val="00F9048E"/>
    <w:rsid w:val="00F906E0"/>
    <w:rsid w:val="00F909F8"/>
    <w:rsid w:val="00F9159E"/>
    <w:rsid w:val="00F91657"/>
    <w:rsid w:val="00F9188B"/>
    <w:rsid w:val="00F91C2A"/>
    <w:rsid w:val="00F922C5"/>
    <w:rsid w:val="00F924B2"/>
    <w:rsid w:val="00F9266C"/>
    <w:rsid w:val="00F927A5"/>
    <w:rsid w:val="00F927AF"/>
    <w:rsid w:val="00F92841"/>
    <w:rsid w:val="00F928AB"/>
    <w:rsid w:val="00F92A04"/>
    <w:rsid w:val="00F93308"/>
    <w:rsid w:val="00F934D4"/>
    <w:rsid w:val="00F93E05"/>
    <w:rsid w:val="00F93E3F"/>
    <w:rsid w:val="00F9436C"/>
    <w:rsid w:val="00F9442B"/>
    <w:rsid w:val="00F94663"/>
    <w:rsid w:val="00F95398"/>
    <w:rsid w:val="00F9567B"/>
    <w:rsid w:val="00F95A37"/>
    <w:rsid w:val="00F95E76"/>
    <w:rsid w:val="00F9628F"/>
    <w:rsid w:val="00F96431"/>
    <w:rsid w:val="00F9674A"/>
    <w:rsid w:val="00F96F7A"/>
    <w:rsid w:val="00F9703C"/>
    <w:rsid w:val="00F97166"/>
    <w:rsid w:val="00F97A80"/>
    <w:rsid w:val="00FA088F"/>
    <w:rsid w:val="00FA1607"/>
    <w:rsid w:val="00FA275F"/>
    <w:rsid w:val="00FA3852"/>
    <w:rsid w:val="00FA3AA9"/>
    <w:rsid w:val="00FA3E46"/>
    <w:rsid w:val="00FA4E12"/>
    <w:rsid w:val="00FA52D3"/>
    <w:rsid w:val="00FA54CA"/>
    <w:rsid w:val="00FA55F1"/>
    <w:rsid w:val="00FA5727"/>
    <w:rsid w:val="00FA577A"/>
    <w:rsid w:val="00FA57BE"/>
    <w:rsid w:val="00FA616F"/>
    <w:rsid w:val="00FA6350"/>
    <w:rsid w:val="00FA6697"/>
    <w:rsid w:val="00FA6F75"/>
    <w:rsid w:val="00FA718E"/>
    <w:rsid w:val="00FA7CD9"/>
    <w:rsid w:val="00FB01F4"/>
    <w:rsid w:val="00FB095F"/>
    <w:rsid w:val="00FB0E21"/>
    <w:rsid w:val="00FB164E"/>
    <w:rsid w:val="00FB18FF"/>
    <w:rsid w:val="00FB2749"/>
    <w:rsid w:val="00FB2855"/>
    <w:rsid w:val="00FB2B9C"/>
    <w:rsid w:val="00FB3E6C"/>
    <w:rsid w:val="00FB3E74"/>
    <w:rsid w:val="00FB444E"/>
    <w:rsid w:val="00FB4568"/>
    <w:rsid w:val="00FB4AF7"/>
    <w:rsid w:val="00FB5758"/>
    <w:rsid w:val="00FB5C4D"/>
    <w:rsid w:val="00FB605B"/>
    <w:rsid w:val="00FB621F"/>
    <w:rsid w:val="00FB65B9"/>
    <w:rsid w:val="00FB6B67"/>
    <w:rsid w:val="00FB6F8B"/>
    <w:rsid w:val="00FB76CB"/>
    <w:rsid w:val="00FB7BD9"/>
    <w:rsid w:val="00FC017F"/>
    <w:rsid w:val="00FC02E1"/>
    <w:rsid w:val="00FC0311"/>
    <w:rsid w:val="00FC2779"/>
    <w:rsid w:val="00FC4050"/>
    <w:rsid w:val="00FC4CD8"/>
    <w:rsid w:val="00FC5140"/>
    <w:rsid w:val="00FC5628"/>
    <w:rsid w:val="00FC5CD7"/>
    <w:rsid w:val="00FC5EE0"/>
    <w:rsid w:val="00FC6F74"/>
    <w:rsid w:val="00FC75E6"/>
    <w:rsid w:val="00FC789E"/>
    <w:rsid w:val="00FC7D33"/>
    <w:rsid w:val="00FC7FFD"/>
    <w:rsid w:val="00FD0708"/>
    <w:rsid w:val="00FD07D8"/>
    <w:rsid w:val="00FD0913"/>
    <w:rsid w:val="00FD0AB6"/>
    <w:rsid w:val="00FD0D60"/>
    <w:rsid w:val="00FD2221"/>
    <w:rsid w:val="00FD26C5"/>
    <w:rsid w:val="00FD30C3"/>
    <w:rsid w:val="00FD3820"/>
    <w:rsid w:val="00FD4DD1"/>
    <w:rsid w:val="00FD5CFC"/>
    <w:rsid w:val="00FD62AC"/>
    <w:rsid w:val="00FD6408"/>
    <w:rsid w:val="00FD64DF"/>
    <w:rsid w:val="00FD686A"/>
    <w:rsid w:val="00FD6B46"/>
    <w:rsid w:val="00FE01B1"/>
    <w:rsid w:val="00FE12DD"/>
    <w:rsid w:val="00FE23AC"/>
    <w:rsid w:val="00FE2683"/>
    <w:rsid w:val="00FE2C65"/>
    <w:rsid w:val="00FE305B"/>
    <w:rsid w:val="00FE315A"/>
    <w:rsid w:val="00FE33D7"/>
    <w:rsid w:val="00FE3493"/>
    <w:rsid w:val="00FE3B97"/>
    <w:rsid w:val="00FE3D5F"/>
    <w:rsid w:val="00FE4427"/>
    <w:rsid w:val="00FE447B"/>
    <w:rsid w:val="00FE4979"/>
    <w:rsid w:val="00FE49C0"/>
    <w:rsid w:val="00FE5349"/>
    <w:rsid w:val="00FE5595"/>
    <w:rsid w:val="00FE5FAD"/>
    <w:rsid w:val="00FE671A"/>
    <w:rsid w:val="00FE6F3C"/>
    <w:rsid w:val="00FF17A8"/>
    <w:rsid w:val="00FF1B73"/>
    <w:rsid w:val="00FF1C5D"/>
    <w:rsid w:val="00FF2352"/>
    <w:rsid w:val="00FF2938"/>
    <w:rsid w:val="00FF29FF"/>
    <w:rsid w:val="00FF31D8"/>
    <w:rsid w:val="00FF35AE"/>
    <w:rsid w:val="00FF37BD"/>
    <w:rsid w:val="00FF39DE"/>
    <w:rsid w:val="00FF3BFE"/>
    <w:rsid w:val="00FF3D47"/>
    <w:rsid w:val="00FF4865"/>
    <w:rsid w:val="00FF570E"/>
    <w:rsid w:val="00FF5AFE"/>
    <w:rsid w:val="00FF63FD"/>
    <w:rsid w:val="00FF6451"/>
    <w:rsid w:val="0EF58121"/>
    <w:rsid w:val="0FE752E9"/>
    <w:rsid w:val="1F5FB1A7"/>
    <w:rsid w:val="21FF56AF"/>
    <w:rsid w:val="2FAAEF28"/>
    <w:rsid w:val="35E82401"/>
    <w:rsid w:val="373F76CB"/>
    <w:rsid w:val="377AAD40"/>
    <w:rsid w:val="37BE31A6"/>
    <w:rsid w:val="3B8FA753"/>
    <w:rsid w:val="3BFBDB03"/>
    <w:rsid w:val="3BFC0112"/>
    <w:rsid w:val="3C2E7960"/>
    <w:rsid w:val="3DFBA494"/>
    <w:rsid w:val="3FF758D8"/>
    <w:rsid w:val="3FFA1368"/>
    <w:rsid w:val="4A7627FB"/>
    <w:rsid w:val="4BDFFA02"/>
    <w:rsid w:val="4BEFC94B"/>
    <w:rsid w:val="4C7FE0D0"/>
    <w:rsid w:val="4FFB17DB"/>
    <w:rsid w:val="4FFF1A31"/>
    <w:rsid w:val="51CB981C"/>
    <w:rsid w:val="577EE7CD"/>
    <w:rsid w:val="579F6201"/>
    <w:rsid w:val="5AD1FB5A"/>
    <w:rsid w:val="5B9B4E97"/>
    <w:rsid w:val="5B9F239E"/>
    <w:rsid w:val="5BBF16B1"/>
    <w:rsid w:val="5E4DB769"/>
    <w:rsid w:val="5FCCD574"/>
    <w:rsid w:val="672EE446"/>
    <w:rsid w:val="67E4041D"/>
    <w:rsid w:val="69FD3042"/>
    <w:rsid w:val="6AD65557"/>
    <w:rsid w:val="6CED4A4C"/>
    <w:rsid w:val="6CF5AE10"/>
    <w:rsid w:val="6E5BA66A"/>
    <w:rsid w:val="6EFD34B8"/>
    <w:rsid w:val="6F3D9D3A"/>
    <w:rsid w:val="6FE73D30"/>
    <w:rsid w:val="6FFFD5EE"/>
    <w:rsid w:val="723F3B3F"/>
    <w:rsid w:val="75CF3613"/>
    <w:rsid w:val="767D9970"/>
    <w:rsid w:val="77BEC0CB"/>
    <w:rsid w:val="77FFBF19"/>
    <w:rsid w:val="78DF2EC7"/>
    <w:rsid w:val="78FD5645"/>
    <w:rsid w:val="7BDE819F"/>
    <w:rsid w:val="7BEF8C20"/>
    <w:rsid w:val="7BFF0F87"/>
    <w:rsid w:val="7BFFC79A"/>
    <w:rsid w:val="7C3A422A"/>
    <w:rsid w:val="7CEF3CB4"/>
    <w:rsid w:val="7CF78262"/>
    <w:rsid w:val="7D6F35AA"/>
    <w:rsid w:val="7DB241B2"/>
    <w:rsid w:val="7DBFF041"/>
    <w:rsid w:val="7DDE4BED"/>
    <w:rsid w:val="7DF55B00"/>
    <w:rsid w:val="7EDF8C52"/>
    <w:rsid w:val="7F23AC35"/>
    <w:rsid w:val="7F7D3A7A"/>
    <w:rsid w:val="7F7F3643"/>
    <w:rsid w:val="7FB70A7A"/>
    <w:rsid w:val="7FB92B12"/>
    <w:rsid w:val="7FDFDD44"/>
    <w:rsid w:val="7FE7CDB0"/>
    <w:rsid w:val="7FEEE190"/>
    <w:rsid w:val="7FF27CD3"/>
    <w:rsid w:val="7FF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547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iPriority="0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0"/>
    <w:qFormat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0"/>
    <w:qFormat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0"/>
    <w:qFormat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0"/>
    <w:qFormat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7">
    <w:name w:val="toc 7"/>
    <w:basedOn w:val="a"/>
    <w:next w:val="a"/>
    <w:uiPriority w:val="39"/>
    <w:unhideWhenUsed/>
    <w:qFormat/>
    <w:pPr>
      <w:spacing w:line="240" w:lineRule="auto"/>
      <w:ind w:leftChars="1200" w:left="2520"/>
    </w:pPr>
  </w:style>
  <w:style w:type="paragraph" w:styleId="a5">
    <w:name w:val="Normal Indent"/>
    <w:basedOn w:val="a"/>
    <w:semiHidden/>
    <w:pPr>
      <w:ind w:firstLineChars="200" w:firstLine="420"/>
    </w:pPr>
    <w:rPr>
      <w:rFonts w:ascii="Arial" w:hAnsi="Arial"/>
      <w:szCs w:val="20"/>
    </w:rPr>
  </w:style>
  <w:style w:type="paragraph" w:styleId="a6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18"/>
      <w:szCs w:val="18"/>
    </w:rPr>
  </w:style>
  <w:style w:type="paragraph" w:styleId="52">
    <w:name w:val="toc 5"/>
    <w:basedOn w:val="a"/>
    <w:next w:val="a"/>
    <w:uiPriority w:val="39"/>
    <w:unhideWhenUsed/>
    <w:pPr>
      <w:spacing w:line="240" w:lineRule="auto"/>
      <w:ind w:leftChars="800" w:left="1680"/>
    </w:pPr>
  </w:style>
  <w:style w:type="paragraph" w:styleId="32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line="240" w:lineRule="auto"/>
      <w:ind w:leftChars="1400" w:left="2940"/>
    </w:p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</w:style>
  <w:style w:type="paragraph" w:styleId="42">
    <w:name w:val="toc 4"/>
    <w:basedOn w:val="a"/>
    <w:next w:val="a"/>
    <w:uiPriority w:val="39"/>
    <w:unhideWhenUsed/>
    <w:pPr>
      <w:spacing w:line="240" w:lineRule="auto"/>
      <w:ind w:leftChars="600" w:left="1260"/>
    </w:pPr>
  </w:style>
  <w:style w:type="paragraph" w:styleId="af">
    <w:name w:val="footnote text"/>
    <w:basedOn w:val="a"/>
    <w:link w:val="af0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1">
    <w:name w:val="toc 6"/>
    <w:basedOn w:val="a"/>
    <w:next w:val="a"/>
    <w:uiPriority w:val="39"/>
    <w:unhideWhenUsed/>
    <w:qFormat/>
    <w:pPr>
      <w:spacing w:line="240" w:lineRule="auto"/>
      <w:ind w:leftChars="1000" w:left="2100"/>
    </w:p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spacing w:line="240" w:lineRule="auto"/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2">
    <w:name w:val="Strong"/>
    <w:basedOn w:val="a1"/>
    <w:uiPriority w:val="22"/>
    <w:qFormat/>
    <w:rPr>
      <w:b/>
      <w:bCs/>
    </w:rPr>
  </w:style>
  <w:style w:type="character" w:styleId="af3">
    <w:name w:val="Emphasis"/>
    <w:basedOn w:val="a1"/>
    <w:uiPriority w:val="20"/>
    <w:qFormat/>
    <w:rPr>
      <w:i/>
      <w:iCs/>
    </w:rPr>
  </w:style>
  <w:style w:type="character" w:styleId="af4">
    <w:name w:val="Hyperlink"/>
    <w:basedOn w:val="a1"/>
    <w:uiPriority w:val="99"/>
    <w:unhideWhenUsed/>
    <w:qFormat/>
    <w:rPr>
      <w:color w:val="0000FF"/>
      <w:u w:val="single"/>
    </w:rPr>
  </w:style>
  <w:style w:type="character" w:styleId="HTML1">
    <w:name w:val="HTML Code"/>
    <w:basedOn w:val="a1"/>
    <w:uiPriority w:val="99"/>
    <w:unhideWhenUsed/>
    <w:rPr>
      <w:rFonts w:ascii="宋体" w:eastAsia="宋体" w:hAnsi="宋体" w:cs="宋体"/>
      <w:sz w:val="24"/>
      <w:szCs w:val="24"/>
    </w:rPr>
  </w:style>
  <w:style w:type="character" w:styleId="af5">
    <w:name w:val="footnote reference"/>
    <w:basedOn w:val="a1"/>
    <w:uiPriority w:val="99"/>
    <w:unhideWhenUsed/>
    <w:qFormat/>
    <w:rPr>
      <w:vertAlign w:val="superscript"/>
    </w:rPr>
  </w:style>
  <w:style w:type="table" w:styleId="af6">
    <w:name w:val="Table Grid"/>
    <w:basedOn w:val="a2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2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0">
    <w:name w:val="标题 1字符"/>
    <w:basedOn w:val="a1"/>
    <w:link w:val="1"/>
    <w:rPr>
      <w:rFonts w:ascii="幼圆" w:eastAsia="幼圆" w:hAnsi="Times New Roman"/>
      <w:b/>
      <w:snapToGrid w:val="0"/>
      <w:sz w:val="36"/>
      <w:szCs w:val="28"/>
    </w:rPr>
  </w:style>
  <w:style w:type="character" w:customStyle="1" w:styleId="20">
    <w:name w:val="标题 2字符"/>
    <w:basedOn w:val="a1"/>
    <w:link w:val="2"/>
    <w:qFormat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0">
    <w:name w:val="标题 3字符"/>
    <w:basedOn w:val="a1"/>
    <w:link w:val="3"/>
    <w:qFormat/>
    <w:rPr>
      <w:rFonts w:ascii="宋体" w:eastAsia="幼圆" w:hAnsi="Times New Roman"/>
      <w:b/>
      <w:snapToGrid w:val="0"/>
      <w:sz w:val="30"/>
      <w:szCs w:val="24"/>
    </w:rPr>
  </w:style>
  <w:style w:type="character" w:customStyle="1" w:styleId="50">
    <w:name w:val="标题 5字符"/>
    <w:basedOn w:val="a1"/>
    <w:link w:val="5"/>
    <w:qFormat/>
    <w:rPr>
      <w:rFonts w:ascii="宋体" w:eastAsia="幼圆" w:hAnsi="Times New Roman"/>
      <w:b/>
      <w:snapToGrid w:val="0"/>
      <w:color w:val="000000"/>
      <w:sz w:val="24"/>
    </w:rPr>
  </w:style>
  <w:style w:type="character" w:customStyle="1" w:styleId="a4">
    <w:name w:val="标题字符"/>
    <w:basedOn w:val="a1"/>
    <w:link w:val="a0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basedOn w:val="a1"/>
    <w:link w:val="4"/>
    <w:qFormat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0">
    <w:name w:val="标题 6字符"/>
    <w:basedOn w:val="a1"/>
    <w:link w:val="6"/>
    <w:qFormat/>
    <w:rPr>
      <w:rFonts w:ascii="宋体" w:hAnsi="Times New Roman"/>
      <w:b/>
      <w:snapToGrid w:val="0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1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字符"/>
    <w:basedOn w:val="a1"/>
    <w:link w:val="ab"/>
    <w:uiPriority w:val="99"/>
    <w:qFormat/>
    <w:rPr>
      <w:kern w:val="2"/>
      <w:sz w:val="18"/>
      <w:szCs w:val="18"/>
    </w:rPr>
  </w:style>
  <w:style w:type="paragraph" w:customStyle="1" w:styleId="af7">
    <w:name w:val="封面标题"/>
    <w:basedOn w:val="a"/>
    <w:link w:val="Char"/>
    <w:qFormat/>
    <w:pPr>
      <w:spacing w:beforeLines="1000" w:afterLines="2000"/>
      <w:jc w:val="center"/>
    </w:pPr>
    <w:rPr>
      <w:rFonts w:ascii="黑体" w:eastAsia="黑体"/>
      <w:b/>
      <w:sz w:val="84"/>
      <w:szCs w:val="84"/>
    </w:rPr>
  </w:style>
  <w:style w:type="character" w:customStyle="1" w:styleId="Char">
    <w:name w:val="封面标题 Char"/>
    <w:basedOn w:val="a1"/>
    <w:link w:val="af7"/>
    <w:rPr>
      <w:rFonts w:ascii="黑体" w:eastAsia="黑体"/>
      <w:b/>
      <w:kern w:val="2"/>
      <w:sz w:val="84"/>
      <w:szCs w:val="84"/>
    </w:rPr>
  </w:style>
  <w:style w:type="character" w:customStyle="1" w:styleId="a8">
    <w:name w:val="文档结构图字符"/>
    <w:basedOn w:val="a1"/>
    <w:link w:val="a7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14">
    <w:name w:val="目录标题1"/>
    <w:basedOn w:val="1"/>
    <w:next w:val="a"/>
    <w:uiPriority w:val="39"/>
    <w:unhideWhenUsed/>
    <w:qFormat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character" w:customStyle="1" w:styleId="aa">
    <w:name w:val="批注框文本字符"/>
    <w:basedOn w:val="a1"/>
    <w:link w:val="a9"/>
    <w:uiPriority w:val="99"/>
    <w:semiHidden/>
    <w:qFormat/>
    <w:rPr>
      <w:kern w:val="2"/>
      <w:sz w:val="18"/>
      <w:szCs w:val="18"/>
    </w:rPr>
  </w:style>
  <w:style w:type="character" w:customStyle="1" w:styleId="af0">
    <w:name w:val="脚注文本字符"/>
    <w:basedOn w:val="a1"/>
    <w:link w:val="af"/>
    <w:uiPriority w:val="99"/>
    <w:semiHidden/>
    <w:rPr>
      <w:kern w:val="2"/>
      <w:sz w:val="18"/>
      <w:szCs w:val="18"/>
    </w:rPr>
  </w:style>
  <w:style w:type="table" w:customStyle="1" w:styleId="-11">
    <w:name w:val="浅色底纹 - 强调文字颜色 11"/>
    <w:basedOn w:val="a2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MMTopic1">
    <w:name w:val="MM Topic 1"/>
    <w:basedOn w:val="1"/>
    <w:link w:val="MMTopic1Char"/>
    <w:qFormat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basedOn w:val="10"/>
    <w:link w:val="MMTopic1"/>
    <w:rPr>
      <w:rFonts w:ascii="幼圆" w:eastAsia="幼圆" w:hAnsi="Times New Roman"/>
      <w:b/>
      <w:bCs/>
      <w:snapToGrid w:val="0"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basedOn w:val="20"/>
    <w:link w:val="MMTopic2"/>
    <w:rPr>
      <w:rFonts w:ascii="Cambria" w:eastAsia="幼圆" w:hAnsi="Cambria"/>
      <w:b/>
      <w:bCs/>
      <w:snapToGrid w:val="0"/>
      <w:color w:val="000000"/>
      <w:kern w:val="2"/>
      <w:sz w:val="32"/>
      <w:szCs w:val="32"/>
    </w:rPr>
  </w:style>
  <w:style w:type="paragraph" w:customStyle="1" w:styleId="MMTopic3">
    <w:name w:val="MM Topic 3"/>
    <w:basedOn w:val="3"/>
    <w:link w:val="MMTopic3Char"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basedOn w:val="30"/>
    <w:link w:val="MMTopic3"/>
    <w:qFormat/>
    <w:rPr>
      <w:rFonts w:ascii="宋体" w:eastAsia="幼圆" w:hAnsi="Times New Roman"/>
      <w:b/>
      <w:bCs/>
      <w:snapToGrid w:val="0"/>
      <w:kern w:val="2"/>
      <w:sz w:val="30"/>
      <w:szCs w:val="32"/>
    </w:rPr>
  </w:style>
  <w:style w:type="paragraph" w:customStyle="1" w:styleId="MMTopic4">
    <w:name w:val="MM Topic 4"/>
    <w:basedOn w:val="4"/>
    <w:link w:val="MMTopic4Char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snapToGrid/>
      <w:color w:val="auto"/>
      <w:kern w:val="2"/>
      <w:szCs w:val="28"/>
    </w:rPr>
  </w:style>
  <w:style w:type="character" w:customStyle="1" w:styleId="MMTopic4Char">
    <w:name w:val="MM Topic 4 Char"/>
    <w:basedOn w:val="40"/>
    <w:link w:val="MMTopic4"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snapToGrid/>
      <w:color w:val="auto"/>
      <w:kern w:val="2"/>
      <w:sz w:val="28"/>
      <w:szCs w:val="28"/>
    </w:rPr>
  </w:style>
  <w:style w:type="character" w:customStyle="1" w:styleId="MMTopic5Char">
    <w:name w:val="MM Topic 5 Char"/>
    <w:basedOn w:val="50"/>
    <w:link w:val="MMTopic5"/>
    <w:qFormat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snapToGrid/>
      <w:kern w:val="2"/>
      <w:sz w:val="24"/>
      <w:szCs w:val="24"/>
    </w:rPr>
  </w:style>
  <w:style w:type="character" w:customStyle="1" w:styleId="MMTopic6Char">
    <w:name w:val="MM Topic 6 Char"/>
    <w:basedOn w:val="60"/>
    <w:link w:val="MMTopic6"/>
    <w:qFormat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table" w:customStyle="1" w:styleId="15">
    <w:name w:val="浅色底纹1"/>
    <w:basedOn w:val="a2"/>
    <w:uiPriority w:val="60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style-span">
    <w:name w:val="apple-style-span"/>
    <w:basedOn w:val="a1"/>
    <w:qFormat/>
  </w:style>
  <w:style w:type="table" w:customStyle="1" w:styleId="-12">
    <w:name w:val="浅色列表 - 强调文字颜色 12"/>
    <w:basedOn w:val="a2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3">
    <w:name w:val="浅色底纹2"/>
    <w:basedOn w:val="a2"/>
    <w:uiPriority w:val="60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6">
    <w:name w:val="无间隔1"/>
    <w:link w:val="Char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1"/>
    <w:link w:val="16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table" w:customStyle="1" w:styleId="17">
    <w:name w:val="浅色列表1"/>
    <w:basedOn w:val="a2"/>
    <w:uiPriority w:val="6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210">
    <w:name w:val="中等深浅列表 21"/>
    <w:basedOn w:val="a2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8">
    <w:name w:val="浅色网格1"/>
    <w:basedOn w:val="a2"/>
    <w:uiPriority w:val="62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标题 11"/>
    <w:basedOn w:val="a"/>
    <w:qFormat/>
    <w:pPr>
      <w:numPr>
        <w:numId w:val="3"/>
      </w:numPr>
      <w:spacing w:before="120" w:after="60"/>
      <w:jc w:val="left"/>
      <w:outlineLvl w:val="0"/>
    </w:pPr>
    <w:rPr>
      <w:rFonts w:ascii="幼圆" w:eastAsia="幼圆" w:hAnsi="幼圆"/>
      <w:b/>
      <w:color w:val="00000A"/>
      <w:kern w:val="0"/>
      <w:sz w:val="36"/>
      <w:szCs w:val="28"/>
    </w:rPr>
  </w:style>
  <w:style w:type="paragraph" w:customStyle="1" w:styleId="21">
    <w:name w:val="标题 21"/>
    <w:basedOn w:val="a0"/>
    <w:pPr>
      <w:numPr>
        <w:ilvl w:val="1"/>
        <w:numId w:val="3"/>
      </w:numPr>
      <w:spacing w:before="0" w:after="0"/>
      <w:jc w:val="left"/>
      <w:outlineLvl w:val="1"/>
    </w:pPr>
    <w:rPr>
      <w:rFonts w:ascii="幼圆" w:eastAsia="幼圆" w:hAnsi="幼圆"/>
      <w:bCs w:val="0"/>
      <w:color w:val="000000"/>
      <w:kern w:val="0"/>
      <w:szCs w:val="24"/>
    </w:rPr>
  </w:style>
  <w:style w:type="paragraph" w:customStyle="1" w:styleId="31">
    <w:name w:val="标题 31"/>
    <w:basedOn w:val="21"/>
    <w:pPr>
      <w:numPr>
        <w:ilvl w:val="2"/>
      </w:numPr>
      <w:outlineLvl w:val="2"/>
    </w:pPr>
    <w:rPr>
      <w:rFonts w:ascii="宋体" w:hAnsi="宋体"/>
      <w:color w:val="00000A"/>
      <w:sz w:val="30"/>
    </w:rPr>
  </w:style>
  <w:style w:type="paragraph" w:customStyle="1" w:styleId="41">
    <w:name w:val="标题 41"/>
    <w:basedOn w:val="21"/>
    <w:pPr>
      <w:numPr>
        <w:ilvl w:val="3"/>
      </w:numPr>
      <w:outlineLvl w:val="3"/>
    </w:pPr>
    <w:rPr>
      <w:sz w:val="28"/>
    </w:rPr>
  </w:style>
  <w:style w:type="paragraph" w:customStyle="1" w:styleId="51">
    <w:name w:val="标题 51"/>
    <w:basedOn w:val="21"/>
    <w:pPr>
      <w:numPr>
        <w:ilvl w:val="4"/>
      </w:numPr>
      <w:spacing w:before="240" w:after="60"/>
      <w:outlineLvl w:val="4"/>
    </w:pPr>
    <w:rPr>
      <w:rFonts w:ascii="宋体" w:hAnsi="宋体"/>
      <w:sz w:val="24"/>
      <w:szCs w:val="20"/>
    </w:rPr>
  </w:style>
  <w:style w:type="character" w:customStyle="1" w:styleId="HTML0">
    <w:name w:val="HTML 预设格式字符"/>
    <w:basedOn w:val="a1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home/jiaxin/D:/&#24037;&#20316;&#30446;&#24405;/&#39033;&#30446;&#31649;&#29702;&#25991;&#20214;/&#27169;&#26495;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模板2.dotx</Template>
  <TotalTime>4</TotalTime>
  <Pages>5</Pages>
  <Words>255</Words>
  <Characters>1457</Characters>
  <Application>Microsoft Macintosh Word</Application>
  <DocSecurity>0</DocSecurity>
  <Lines>12</Lines>
  <Paragraphs>3</Paragraphs>
  <ScaleCrop>false</ScaleCrop>
  <Company>Toshiba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Ender Chen</cp:lastModifiedBy>
  <cp:revision>91</cp:revision>
  <dcterms:created xsi:type="dcterms:W3CDTF">2016-11-07T21:57:00Z</dcterms:created>
  <dcterms:modified xsi:type="dcterms:W3CDTF">2017-01-04T17:42:00Z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