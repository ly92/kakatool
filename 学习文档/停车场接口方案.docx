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7D" w:rsidRDefault="00B0159E" w:rsidP="00D82577">
      <w:pPr>
        <w:widowControl/>
        <w:tabs>
          <w:tab w:val="left" w:pos="1897"/>
        </w:tabs>
        <w:ind w:left="566" w:firstLine="545"/>
        <w:jc w:val="left"/>
      </w:pPr>
      <w:bookmarkStart w:id="0" w:name="_Toc327194592"/>
      <w:r>
        <w:tab/>
      </w:r>
    </w:p>
    <w:sdt>
      <w:sdtPr>
        <w:id w:val="588213970"/>
      </w:sdtPr>
      <w:sdtEndPr>
        <w:rPr>
          <w:rFonts w:ascii="Rockwell" w:eastAsia="黑体" w:hAnsi="Rockwell" w:hint="eastAsia"/>
          <w:sz w:val="28"/>
          <w:szCs w:val="28"/>
        </w:rPr>
      </w:sdtEndPr>
      <w:sdtContent>
        <w:p w:rsidR="0040697D" w:rsidRDefault="00A93B93">
          <w:pPr>
            <w:widowControl/>
            <w:spacing w:beforeLines="700" w:before="2184"/>
            <w:jc w:val="center"/>
            <w:rPr>
              <w:rFonts w:ascii="幼圆" w:eastAsia="幼圆"/>
              <w:sz w:val="72"/>
              <w:szCs w:val="72"/>
            </w:rPr>
          </w:pPr>
          <w:r>
            <w:rPr>
              <w:rFonts w:ascii="幼圆" w:eastAsia="幼圆" w:hint="eastAsia"/>
              <w:sz w:val="72"/>
              <w:szCs w:val="72"/>
            </w:rPr>
            <w:t>停车场接入方案</w:t>
          </w:r>
        </w:p>
        <w:p w:rsidR="0040697D" w:rsidRDefault="0040697D">
          <w:pPr>
            <w:widowControl/>
            <w:ind w:leftChars="98" w:left="206" w:firstLineChars="500" w:firstLine="3600"/>
            <w:jc w:val="left"/>
            <w:rPr>
              <w:rFonts w:ascii="幼圆" w:eastAsia="幼圆" w:hAnsi="Rockwell"/>
              <w:sz w:val="72"/>
              <w:szCs w:val="72"/>
            </w:rPr>
          </w:pPr>
        </w:p>
        <w:p w:rsidR="0040697D" w:rsidRDefault="0040697D">
          <w:pPr>
            <w:widowControl/>
            <w:spacing w:beforeLines="2100" w:before="6552"/>
            <w:ind w:leftChars="98" w:left="206" w:firstLineChars="31" w:firstLine="112"/>
            <w:jc w:val="left"/>
            <w:rPr>
              <w:rFonts w:ascii="Rockwell" w:eastAsia="黑体" w:hAnsi="Rockwell"/>
              <w:sz w:val="36"/>
              <w:szCs w:val="36"/>
            </w:rPr>
          </w:pPr>
        </w:p>
        <w:tbl>
          <w:tblPr>
            <w:tblStyle w:val="af9"/>
            <w:tblW w:w="3969" w:type="dxa"/>
            <w:tblInd w:w="5920" w:type="dxa"/>
            <w:tblLayout w:type="fixed"/>
            <w:tblLook w:val="04A0" w:firstRow="1" w:lastRow="0" w:firstColumn="1" w:lastColumn="0" w:noHBand="0" w:noVBand="1"/>
          </w:tblPr>
          <w:tblGrid>
            <w:gridCol w:w="3969"/>
          </w:tblGrid>
          <w:tr w:rsidR="0040697D">
            <w:tc>
              <w:tcPr>
                <w:tcW w:w="3969" w:type="dxa"/>
                <w:shd w:val="clear" w:color="auto" w:fill="EEECE1" w:themeFill="background2"/>
              </w:tcPr>
              <w:p w:rsidR="0040697D" w:rsidRDefault="00A93B93">
                <w:pPr>
                  <w:widowControl/>
                  <w:jc w:val="left"/>
                  <w:rPr>
                    <w:rFonts w:ascii="Rockwell" w:eastAsia="黑体" w:hAnsi="Rockwell"/>
                    <w:sz w:val="28"/>
                    <w:szCs w:val="28"/>
                  </w:rPr>
                </w:pPr>
                <w:r>
                  <w:rPr>
                    <w:rFonts w:ascii="Rockwell" w:eastAsia="黑体" w:hAnsi="Rockwell" w:hint="eastAsia"/>
                    <w:sz w:val="28"/>
                    <w:szCs w:val="28"/>
                  </w:rPr>
                  <w:t>文档编号：</w:t>
                </w:r>
              </w:p>
            </w:tc>
          </w:tr>
          <w:tr w:rsidR="0040697D">
            <w:tc>
              <w:tcPr>
                <w:tcW w:w="3969" w:type="dxa"/>
                <w:shd w:val="clear" w:color="auto" w:fill="EEECE1" w:themeFill="background2"/>
              </w:tcPr>
              <w:p w:rsidR="0040697D" w:rsidRDefault="00A93B93">
                <w:pPr>
                  <w:widowControl/>
                  <w:jc w:val="left"/>
                  <w:rPr>
                    <w:rFonts w:ascii="Rockwell" w:eastAsia="黑体" w:hAnsi="Rockwell"/>
                    <w:sz w:val="28"/>
                    <w:szCs w:val="28"/>
                  </w:rPr>
                </w:pPr>
                <w:r>
                  <w:rPr>
                    <w:rFonts w:ascii="Rockwell" w:eastAsia="黑体" w:hAnsi="Rockwell" w:hint="eastAsia"/>
                    <w:sz w:val="28"/>
                    <w:szCs w:val="28"/>
                  </w:rPr>
                  <w:t>撰写人：郭铃</w:t>
                </w:r>
              </w:p>
            </w:tc>
          </w:tr>
          <w:tr w:rsidR="0040697D">
            <w:tc>
              <w:tcPr>
                <w:tcW w:w="3969" w:type="dxa"/>
                <w:shd w:val="clear" w:color="auto" w:fill="EEECE1" w:themeFill="background2"/>
              </w:tcPr>
              <w:p w:rsidR="0040697D" w:rsidRDefault="00A93B93">
                <w:pPr>
                  <w:widowControl/>
                  <w:jc w:val="left"/>
                  <w:rPr>
                    <w:rFonts w:ascii="Rockwell" w:eastAsia="黑体" w:hAnsi="Rockwell"/>
                    <w:sz w:val="28"/>
                    <w:szCs w:val="28"/>
                  </w:rPr>
                </w:pPr>
                <w:r>
                  <w:rPr>
                    <w:rFonts w:ascii="Rockwell" w:eastAsia="黑体" w:hAnsi="Rockwell" w:hint="eastAsia"/>
                    <w:sz w:val="28"/>
                    <w:szCs w:val="28"/>
                  </w:rPr>
                  <w:t>日期：</w:t>
                </w:r>
                <w:r>
                  <w:rPr>
                    <w:rFonts w:ascii="Rockwell" w:eastAsia="黑体" w:hAnsi="Rockwell" w:hint="eastAsia"/>
                    <w:sz w:val="28"/>
                    <w:szCs w:val="28"/>
                  </w:rPr>
                  <w:t>2015-06-23</w:t>
                </w:r>
              </w:p>
            </w:tc>
          </w:tr>
        </w:tbl>
      </w:sdtContent>
    </w:sdt>
    <w:p w:rsidR="0040697D" w:rsidRDefault="0040697D">
      <w:pPr>
        <w:pStyle w:val="1"/>
        <w:sectPr w:rsidR="0040697D">
          <w:headerReference w:type="default" r:id="rId9"/>
          <w:footerReference w:type="default" r:id="rId10"/>
          <w:pgSz w:w="11906" w:h="16838"/>
          <w:pgMar w:top="1440" w:right="1797" w:bottom="907" w:left="1797" w:header="851" w:footer="0" w:gutter="0"/>
          <w:pgNumType w:fmt="upperRoman" w:start="1"/>
          <w:cols w:space="425"/>
          <w:docGrid w:type="lines" w:linePitch="312"/>
        </w:sectPr>
      </w:pPr>
      <w:bookmarkStart w:id="1" w:name="_Toc330290267"/>
    </w:p>
    <w:bookmarkEnd w:id="1" w:displacedByCustomXml="next"/>
    <w:bookmarkEnd w:id="0" w:displacedByCustomXml="next"/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207889747"/>
      </w:sdtPr>
      <w:sdtEndPr>
        <w:rPr>
          <w:lang w:val="en-US"/>
        </w:rPr>
      </w:sdtEndPr>
      <w:sdtContent>
        <w:p w:rsidR="0040697D" w:rsidRDefault="00A93B93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553110" w:rsidRDefault="00A93B9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53444" w:history="1">
            <w:r w:rsidR="00553110" w:rsidRPr="0010777B">
              <w:rPr>
                <w:rStyle w:val="af6"/>
                <w:noProof/>
              </w:rPr>
              <w:t>1.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总体功能概述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_Toc465153444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45" w:history="1">
            <w:r w:rsidR="00553110" w:rsidRPr="0010777B">
              <w:rPr>
                <w:rStyle w:val="af6"/>
                <w:noProof/>
              </w:rPr>
              <w:t>1.1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总体功能需求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_Toc465153445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46" w:history="1">
            <w:r w:rsidR="00553110" w:rsidRPr="0010777B">
              <w:rPr>
                <w:rStyle w:val="af6"/>
                <w:noProof/>
              </w:rPr>
              <w:t>1.2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需求场景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_Toc465153446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47" w:history="1">
            <w:r w:rsidR="00553110" w:rsidRPr="0010777B">
              <w:rPr>
                <w:rStyle w:val="af6"/>
                <w:noProof/>
              </w:rPr>
              <w:t>1.2.1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停车场云服务器直连服务器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_Toc465153447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48" w:history="1">
            <w:r w:rsidR="00553110" w:rsidRPr="0010777B">
              <w:rPr>
                <w:rStyle w:val="af6"/>
                <w:noProof/>
              </w:rPr>
              <w:t>2.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停车场接入流程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_Toc465153448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49" w:history="1">
            <w:r w:rsidR="00553110" w:rsidRPr="0010777B">
              <w:rPr>
                <w:rStyle w:val="af6"/>
                <w:noProof/>
              </w:rPr>
              <w:t>2.1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停车场接入流程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_Toc465153449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0" w:history="1">
            <w:r w:rsidR="00553110" w:rsidRPr="0010777B">
              <w:rPr>
                <w:rStyle w:val="af6"/>
                <w:noProof/>
              </w:rPr>
              <w:t>2.1.1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停车场申请接入信息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_Toc465153450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1" w:history="1">
            <w:r w:rsidR="00553110" w:rsidRPr="0010777B">
              <w:rPr>
                <w:rStyle w:val="af6"/>
                <w:noProof/>
              </w:rPr>
              <w:t>2.1.2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停车场厂商开发通信协议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_Toc465153451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2" w:history="1">
            <w:r w:rsidR="00553110" w:rsidRPr="0010777B">
              <w:rPr>
                <w:rStyle w:val="af6"/>
                <w:noProof/>
              </w:rPr>
              <w:t>2.1.3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停车场厂商接入测试服务器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_Toc465153452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3" w:history="1">
            <w:r w:rsidR="00553110" w:rsidRPr="0010777B">
              <w:rPr>
                <w:rStyle w:val="af6"/>
                <w:noProof/>
              </w:rPr>
              <w:t>2.1.4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停车场厂商接入正式服务器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_Toc465153453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4" w:history="1">
            <w:r w:rsidR="00553110" w:rsidRPr="0010777B">
              <w:rPr>
                <w:rStyle w:val="af6"/>
                <w:noProof/>
              </w:rPr>
              <w:t>3.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第三方停车场接入规范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_Toc465153454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5" w:history="1">
            <w:r w:rsidR="00553110" w:rsidRPr="0010777B">
              <w:rPr>
                <w:rStyle w:val="af6"/>
                <w:noProof/>
              </w:rPr>
              <w:t>3.1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默认请求参数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_Toc465153455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6" w:history="1">
            <w:r w:rsidR="00553110" w:rsidRPr="0010777B">
              <w:rPr>
                <w:rStyle w:val="af6"/>
                <w:noProof/>
              </w:rPr>
              <w:t>3.2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签名算法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_Toc465153456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7" w:history="1">
            <w:r w:rsidR="00553110" w:rsidRPr="0010777B">
              <w:rPr>
                <w:rStyle w:val="af6"/>
                <w:noProof/>
              </w:rPr>
              <w:t>3.2.1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例子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_Toc465153457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8" w:history="1">
            <w:r w:rsidR="00553110" w:rsidRPr="0010777B">
              <w:rPr>
                <w:rStyle w:val="af6"/>
                <w:noProof/>
              </w:rPr>
              <w:t>3.3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停车场厂商云服务接入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_Toc465153458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59" w:history="1">
            <w:r w:rsidR="00553110" w:rsidRPr="0010777B">
              <w:rPr>
                <w:rStyle w:val="af6"/>
                <w:noProof/>
              </w:rPr>
              <w:t>3.3.1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接入说明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_Toc465153459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0" w:history="1">
            <w:r w:rsidR="00553110" w:rsidRPr="0010777B">
              <w:rPr>
                <w:rStyle w:val="af6"/>
                <w:noProof/>
              </w:rPr>
              <w:t>3.4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接口使用场景说明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_Toc465153460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9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1" w:history="1">
            <w:r w:rsidR="00553110" w:rsidRPr="0010777B">
              <w:rPr>
                <w:rStyle w:val="af6"/>
                <w:noProof/>
              </w:rPr>
              <w:t>3.5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原有云平台及本地平台修改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_Toc465153461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9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2" w:history="1">
            <w:r w:rsidR="00553110" w:rsidRPr="0010777B">
              <w:rPr>
                <w:rStyle w:val="af6"/>
                <w:noProof/>
              </w:rPr>
              <w:t>3.6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接入细节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_Toc465153462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9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3" w:history="1">
            <w:r w:rsidR="00553110" w:rsidRPr="0010777B">
              <w:rPr>
                <w:rStyle w:val="af6"/>
                <w:noProof/>
              </w:rPr>
              <w:t>3.6.1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编码（高优先级）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_Toc465153463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10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4" w:history="1">
            <w:r w:rsidR="00553110" w:rsidRPr="0010777B">
              <w:rPr>
                <w:rStyle w:val="af6"/>
                <w:noProof/>
              </w:rPr>
              <w:t>3.6.2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颜色（高优先级）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_Toc465153464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11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5" w:history="1">
            <w:r w:rsidR="00553110" w:rsidRPr="0010777B">
              <w:rPr>
                <w:rStyle w:val="af6"/>
                <w:noProof/>
              </w:rPr>
              <w:t>3.6.3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数据格式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_Toc465153465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11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6" w:history="1">
            <w:r w:rsidR="00553110" w:rsidRPr="0010777B">
              <w:rPr>
                <w:rStyle w:val="af6"/>
                <w:noProof/>
              </w:rPr>
              <w:t>3.6.4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错误代码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_Toc465153466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12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7" w:history="1">
            <w:r w:rsidR="00553110" w:rsidRPr="0010777B">
              <w:rPr>
                <w:rStyle w:val="af6"/>
                <w:noProof/>
              </w:rPr>
              <w:t>3.6.5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收费员登录接口（高优先级）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_Toc465153467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13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8" w:history="1">
            <w:r w:rsidR="00553110" w:rsidRPr="0010777B">
              <w:rPr>
                <w:rStyle w:val="af6"/>
                <w:noProof/>
              </w:rPr>
              <w:t>3.6.6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月卡缴费下发（高优先级）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_Toc465153468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13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69" w:history="1">
            <w:r w:rsidR="00553110" w:rsidRPr="0010777B">
              <w:rPr>
                <w:rStyle w:val="af6"/>
                <w:noProof/>
              </w:rPr>
              <w:t>3.6.7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月卡缴费上报（高优先级）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_Toc465153469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14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0" w:history="1">
            <w:r w:rsidR="00553110" w:rsidRPr="0010777B">
              <w:rPr>
                <w:rStyle w:val="af6"/>
                <w:noProof/>
              </w:rPr>
              <w:t>3.6.8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清除月卡（低优先级）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_Toc465153470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15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1" w:history="1">
            <w:r w:rsidR="00553110" w:rsidRPr="0010777B">
              <w:rPr>
                <w:rStyle w:val="af6"/>
                <w:noProof/>
              </w:rPr>
              <w:t>3.6.9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清除所有月卡（低优先级）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_Toc465153471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15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2" w:history="1">
            <w:r w:rsidR="00553110" w:rsidRPr="0010777B">
              <w:rPr>
                <w:rStyle w:val="af6"/>
                <w:noProof/>
              </w:rPr>
              <w:t>3.6.10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获取月卡总数（中优先级）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_Toc465153472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3" w:history="1">
            <w:r w:rsidR="00553110" w:rsidRPr="0010777B">
              <w:rPr>
                <w:rStyle w:val="af6"/>
                <w:noProof/>
              </w:rPr>
              <w:t>3.6.11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获取月卡信息（低优先级）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_Toc465153473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4" w:history="1">
            <w:r w:rsidR="00553110" w:rsidRPr="0010777B">
              <w:rPr>
                <w:rStyle w:val="af6"/>
                <w:noProof/>
              </w:rPr>
              <w:t>3.6.12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获取某个月卡信息（中优先级）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_Toc465153474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5" w:history="1">
            <w:r w:rsidR="00553110" w:rsidRPr="0010777B">
              <w:rPr>
                <w:rStyle w:val="af6"/>
                <w:noProof/>
              </w:rPr>
              <w:t>3.6.13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暂停</w:t>
            </w:r>
            <w:r w:rsidR="00553110" w:rsidRPr="0010777B">
              <w:rPr>
                <w:rStyle w:val="af6"/>
                <w:noProof/>
              </w:rPr>
              <w:t>/</w:t>
            </w:r>
            <w:r w:rsidR="00553110" w:rsidRPr="0010777B">
              <w:rPr>
                <w:rStyle w:val="af6"/>
                <w:noProof/>
              </w:rPr>
              <w:t>恢复某个月卡（高优先级）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_Toc465153475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6" w:history="1">
            <w:r w:rsidR="00553110" w:rsidRPr="0010777B">
              <w:rPr>
                <w:rStyle w:val="af6"/>
                <w:noProof/>
              </w:rPr>
              <w:t>3.6.14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下发月卡规则（高优先级）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_Toc465153476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7" w:history="1">
            <w:r w:rsidR="00553110" w:rsidRPr="0010777B">
              <w:rPr>
                <w:rStyle w:val="af6"/>
                <w:noProof/>
              </w:rPr>
              <w:t>3.6.15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清除月卡规则（高优先级）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_Toc465153477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19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8" w:history="1">
            <w:r w:rsidR="00553110" w:rsidRPr="0010777B">
              <w:rPr>
                <w:rStyle w:val="af6"/>
                <w:noProof/>
              </w:rPr>
              <w:t>3.6.16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临停规则下发（高优先级）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_Toc465153478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19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79" w:history="1">
            <w:r w:rsidR="00553110" w:rsidRPr="0010777B">
              <w:rPr>
                <w:rStyle w:val="af6"/>
                <w:noProof/>
              </w:rPr>
              <w:t>3.6.17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清除临停规则（高优先级）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_Toc465153479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21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0" w:history="1">
            <w:r w:rsidR="00553110" w:rsidRPr="0010777B">
              <w:rPr>
                <w:rStyle w:val="af6"/>
                <w:noProof/>
              </w:rPr>
              <w:t>3.6.18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密码下发（中优先级）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_Toc465153480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21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1" w:history="1">
            <w:r w:rsidR="00553110" w:rsidRPr="0010777B">
              <w:rPr>
                <w:rStyle w:val="af6"/>
                <w:noProof/>
              </w:rPr>
              <w:t>3.6.19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临停缴费查询（高优先级）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_Toc465153481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22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2" w:history="1">
            <w:r w:rsidR="00553110" w:rsidRPr="0010777B">
              <w:rPr>
                <w:rStyle w:val="af6"/>
                <w:noProof/>
              </w:rPr>
              <w:t>3.6.20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临停缴费成功（高优先级）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_Toc465153482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22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3" w:history="1">
            <w:r w:rsidR="00553110" w:rsidRPr="0010777B">
              <w:rPr>
                <w:rStyle w:val="af6"/>
                <w:noProof/>
              </w:rPr>
              <w:t>3.6.21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进场同步</w:t>
            </w:r>
            <w:r w:rsidR="00553110" w:rsidRPr="0010777B">
              <w:rPr>
                <w:rStyle w:val="af6"/>
                <w:noProof/>
              </w:rPr>
              <w:t xml:space="preserve"> </w:t>
            </w:r>
            <w:r w:rsidR="00553110" w:rsidRPr="0010777B">
              <w:rPr>
                <w:rStyle w:val="af6"/>
                <w:noProof/>
              </w:rPr>
              <w:t>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_Toc465153483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23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4" w:history="1">
            <w:r w:rsidR="00553110" w:rsidRPr="0010777B">
              <w:rPr>
                <w:rStyle w:val="af6"/>
                <w:noProof/>
              </w:rPr>
              <w:t>3.6.22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出场同步</w:t>
            </w:r>
            <w:r w:rsidR="00553110" w:rsidRPr="0010777B">
              <w:rPr>
                <w:rStyle w:val="af6"/>
                <w:noProof/>
              </w:rPr>
              <w:t xml:space="preserve"> </w:t>
            </w:r>
            <w:r w:rsidR="00553110" w:rsidRPr="0010777B">
              <w:rPr>
                <w:rStyle w:val="af6"/>
                <w:noProof/>
              </w:rPr>
              <w:t>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_Toc465153484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24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5" w:history="1">
            <w:r w:rsidR="00553110" w:rsidRPr="0010777B">
              <w:rPr>
                <w:rStyle w:val="af6"/>
                <w:noProof/>
              </w:rPr>
              <w:t>3.6.23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预进场同步</w:t>
            </w:r>
            <w:r w:rsidR="00553110" w:rsidRPr="0010777B">
              <w:rPr>
                <w:rStyle w:val="af6"/>
                <w:noProof/>
              </w:rPr>
              <w:t xml:space="preserve"> </w:t>
            </w:r>
            <w:r w:rsidR="00553110" w:rsidRPr="0010777B">
              <w:rPr>
                <w:rStyle w:val="af6"/>
                <w:noProof/>
              </w:rPr>
              <w:t>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_Toc465153485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6" w:history="1">
            <w:r w:rsidR="00553110" w:rsidRPr="0010777B">
              <w:rPr>
                <w:rStyle w:val="af6"/>
                <w:noProof/>
              </w:rPr>
              <w:t>3.6.24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预出场同步</w:t>
            </w:r>
            <w:r w:rsidR="00553110" w:rsidRPr="0010777B">
              <w:rPr>
                <w:rStyle w:val="af6"/>
                <w:noProof/>
              </w:rPr>
              <w:t xml:space="preserve"> </w:t>
            </w:r>
            <w:r w:rsidR="00553110" w:rsidRPr="0010777B">
              <w:rPr>
                <w:rStyle w:val="af6"/>
                <w:noProof/>
              </w:rPr>
              <w:t>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_Toc465153486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7" w:history="1">
            <w:r w:rsidR="00553110" w:rsidRPr="0010777B">
              <w:rPr>
                <w:rStyle w:val="af6"/>
                <w:noProof/>
              </w:rPr>
              <w:t>3.6.25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开</w:t>
            </w:r>
            <w:r w:rsidR="00553110" w:rsidRPr="0010777B">
              <w:rPr>
                <w:rStyle w:val="af6"/>
                <w:noProof/>
              </w:rPr>
              <w:t>/</w:t>
            </w:r>
            <w:r w:rsidR="00553110" w:rsidRPr="0010777B">
              <w:rPr>
                <w:rStyle w:val="af6"/>
                <w:noProof/>
              </w:rPr>
              <w:t>关闸命令（中优先级）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_Toc465153487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29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8" w:history="1">
            <w:r w:rsidR="00553110" w:rsidRPr="0010777B">
              <w:rPr>
                <w:rStyle w:val="af6"/>
                <w:noProof/>
              </w:rPr>
              <w:t>3.6.26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下发显示数据（低优先级）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_Toc465153488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30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89" w:history="1">
            <w:r w:rsidR="00553110" w:rsidRPr="0010777B">
              <w:rPr>
                <w:rStyle w:val="af6"/>
                <w:noProof/>
              </w:rPr>
              <w:t>3.6.27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锁车</w:t>
            </w:r>
            <w:r w:rsidR="00553110" w:rsidRPr="0010777B">
              <w:rPr>
                <w:rStyle w:val="af6"/>
                <w:noProof/>
              </w:rPr>
              <w:t>/</w:t>
            </w:r>
            <w:r w:rsidR="00553110" w:rsidRPr="0010777B">
              <w:rPr>
                <w:rStyle w:val="af6"/>
                <w:noProof/>
              </w:rPr>
              <w:t>解锁命令（中优先级）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_Toc465153489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30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0" w:history="1">
            <w:r w:rsidR="00553110" w:rsidRPr="0010777B">
              <w:rPr>
                <w:rStyle w:val="af6"/>
                <w:noProof/>
              </w:rPr>
              <w:t>3.6.28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授权</w:t>
            </w:r>
            <w:r w:rsidR="00553110" w:rsidRPr="0010777B">
              <w:rPr>
                <w:rStyle w:val="af6"/>
                <w:noProof/>
              </w:rPr>
              <w:t>/</w:t>
            </w:r>
            <w:r w:rsidR="00553110" w:rsidRPr="0010777B">
              <w:rPr>
                <w:rStyle w:val="af6"/>
                <w:noProof/>
              </w:rPr>
              <w:t>黑名单命令（低优先级）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_Toc465153490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31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1" w:history="1">
            <w:r w:rsidR="00553110" w:rsidRPr="0010777B">
              <w:rPr>
                <w:rStyle w:val="af6"/>
                <w:noProof/>
              </w:rPr>
              <w:t>3.6.29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心跳命令（高优先级）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_Toc465153491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31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2" w:history="1">
            <w:r w:rsidR="00553110" w:rsidRPr="0010777B">
              <w:rPr>
                <w:rStyle w:val="af6"/>
                <w:noProof/>
              </w:rPr>
              <w:t>3.6.30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告警命令（高优先级）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_Toc465153492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32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3" w:history="1">
            <w:r w:rsidR="00553110" w:rsidRPr="0010777B">
              <w:rPr>
                <w:rStyle w:val="af6"/>
                <w:noProof/>
              </w:rPr>
              <w:t>3.6.31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遥控器开闸上报命令（高优先级）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_Toc465153493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32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4" w:history="1">
            <w:r w:rsidR="00553110" w:rsidRPr="0010777B">
              <w:rPr>
                <w:rStyle w:val="af6"/>
                <w:noProof/>
              </w:rPr>
              <w:t>3.6.32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停车场临停确认放行（高优先级）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_Toc465153494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33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5" w:history="1">
            <w:r w:rsidR="00553110" w:rsidRPr="0010777B">
              <w:rPr>
                <w:rStyle w:val="af6"/>
                <w:noProof/>
              </w:rPr>
              <w:t>3.6.33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停车场每日数据汇总（最高优先级）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_Toc465153495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34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6" w:history="1">
            <w:r w:rsidR="00553110" w:rsidRPr="0010777B">
              <w:rPr>
                <w:rStyle w:val="af6"/>
                <w:noProof/>
              </w:rPr>
              <w:t>3.6.34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停车场每日数据查询（最高优先级）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_Toc465153496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35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7" w:history="1">
            <w:r w:rsidR="00553110" w:rsidRPr="0010777B">
              <w:rPr>
                <w:rStyle w:val="af6"/>
                <w:noProof/>
              </w:rPr>
              <w:t>3.6.35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查询指定日期停车场数据（最高优先级）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_Toc465153497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36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8" w:history="1">
            <w:r w:rsidR="00553110" w:rsidRPr="0010777B">
              <w:rPr>
                <w:rStyle w:val="af6"/>
                <w:noProof/>
              </w:rPr>
              <w:t>4.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停车场直连协议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_Toc465153498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499" w:history="1">
            <w:r w:rsidR="00553110" w:rsidRPr="0010777B">
              <w:rPr>
                <w:rStyle w:val="af6"/>
                <w:noProof/>
              </w:rPr>
              <w:t>4.1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接入说明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_Toc465153499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0" w:history="1">
            <w:r w:rsidR="00553110" w:rsidRPr="0010777B">
              <w:rPr>
                <w:rStyle w:val="af6"/>
                <w:noProof/>
              </w:rPr>
              <w:t>4.2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接入细节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_Toc465153500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1" w:history="1">
            <w:r w:rsidR="00553110" w:rsidRPr="0010777B">
              <w:rPr>
                <w:rStyle w:val="af6"/>
                <w:noProof/>
              </w:rPr>
              <w:t>4.2.1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指令下发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_Toc465153501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2" w:history="1">
            <w:r w:rsidR="00553110" w:rsidRPr="0010777B">
              <w:rPr>
                <w:rStyle w:val="af6"/>
                <w:noProof/>
              </w:rPr>
              <w:t>4.2.2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数据上报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_Toc465153502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3" w:history="1">
            <w:r w:rsidR="00553110" w:rsidRPr="0010777B">
              <w:rPr>
                <w:rStyle w:val="af6"/>
                <w:noProof/>
              </w:rPr>
              <w:t>4.3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代码示例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_Toc465153503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4" w:history="1">
            <w:r w:rsidR="00553110" w:rsidRPr="0010777B">
              <w:rPr>
                <w:rStyle w:val="af6"/>
                <w:noProof/>
              </w:rPr>
              <w:t>4.3.1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Java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_Toc465153504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37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5" w:history="1">
            <w:r w:rsidR="00553110" w:rsidRPr="0010777B">
              <w:rPr>
                <w:rStyle w:val="af6"/>
                <w:noProof/>
              </w:rPr>
              <w:t>4.3.2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PHP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_Toc465153505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6" w:history="1">
            <w:r w:rsidR="00553110" w:rsidRPr="0010777B">
              <w:rPr>
                <w:rStyle w:val="af6"/>
                <w:noProof/>
              </w:rPr>
              <w:t>4.3.3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C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_Toc465153506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7" w:history="1">
            <w:r w:rsidR="00553110" w:rsidRPr="0010777B">
              <w:rPr>
                <w:rStyle w:val="af6"/>
                <w:noProof/>
              </w:rPr>
              <w:t>5.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APP</w:t>
            </w:r>
            <w:r w:rsidR="00553110" w:rsidRPr="0010777B">
              <w:rPr>
                <w:rStyle w:val="af6"/>
                <w:noProof/>
              </w:rPr>
              <w:t>接入细节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_Toc465153507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8" w:history="1">
            <w:r w:rsidR="00553110" w:rsidRPr="0010777B">
              <w:rPr>
                <w:rStyle w:val="af6"/>
                <w:noProof/>
              </w:rPr>
              <w:t>5.1.1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临停缴费查询（高优先级）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_Toc465153508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38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09" w:history="1">
            <w:r w:rsidR="00553110" w:rsidRPr="0010777B">
              <w:rPr>
                <w:rStyle w:val="af6"/>
                <w:noProof/>
              </w:rPr>
              <w:t>5.1.2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月卡缴费查询（高优先级）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_Toc465153509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39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10" w:history="1">
            <w:r w:rsidR="00553110" w:rsidRPr="0010777B">
              <w:rPr>
                <w:rStyle w:val="af6"/>
                <w:noProof/>
              </w:rPr>
              <w:t>5.1.3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停车场代码查询（高优先级）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_Toc465153510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40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11" w:history="1">
            <w:r w:rsidR="00553110" w:rsidRPr="0010777B">
              <w:rPr>
                <w:rStyle w:val="af6"/>
                <w:noProof/>
              </w:rPr>
              <w:t>5.1.4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月卡订单创建（高优先级）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_Toc465153511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40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12" w:history="1">
            <w:r w:rsidR="00553110" w:rsidRPr="0010777B">
              <w:rPr>
                <w:rStyle w:val="af6"/>
                <w:noProof/>
              </w:rPr>
              <w:t>5.1.5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订单完成（高优先级）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_Toc465153512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41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13" w:history="1">
            <w:r w:rsidR="00553110" w:rsidRPr="0010777B">
              <w:rPr>
                <w:rStyle w:val="af6"/>
                <w:noProof/>
              </w:rPr>
              <w:t>5.1.6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空余车位数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_Toc465153513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42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553110" w:rsidRDefault="005578EF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153514" w:history="1">
            <w:r w:rsidR="00553110" w:rsidRPr="0010777B">
              <w:rPr>
                <w:rStyle w:val="af6"/>
                <w:noProof/>
              </w:rPr>
              <w:t>5.1.7</w:t>
            </w:r>
            <w:r w:rsidR="0055311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3110" w:rsidRPr="0010777B">
              <w:rPr>
                <w:rStyle w:val="af6"/>
                <w:noProof/>
              </w:rPr>
              <w:t>车辆所在位置</w:t>
            </w:r>
            <w:r w:rsidR="00553110">
              <w:rPr>
                <w:noProof/>
                <w:webHidden/>
              </w:rPr>
              <w:tab/>
            </w:r>
            <w:r w:rsidR="00553110">
              <w:rPr>
                <w:noProof/>
                <w:webHidden/>
              </w:rPr>
              <w:fldChar w:fldCharType="begin"/>
            </w:r>
            <w:r w:rsidR="00553110">
              <w:rPr>
                <w:noProof/>
                <w:webHidden/>
              </w:rPr>
              <w:instrText xml:space="preserve"> PAGEREF _Toc465153514 \h </w:instrText>
            </w:r>
            <w:r w:rsidR="00553110">
              <w:rPr>
                <w:noProof/>
                <w:webHidden/>
              </w:rPr>
            </w:r>
            <w:r w:rsidR="00553110">
              <w:rPr>
                <w:noProof/>
                <w:webHidden/>
              </w:rPr>
              <w:fldChar w:fldCharType="separate"/>
            </w:r>
            <w:r w:rsidR="00553110">
              <w:rPr>
                <w:noProof/>
                <w:webHidden/>
              </w:rPr>
              <w:t>42</w:t>
            </w:r>
            <w:r w:rsidR="00553110">
              <w:rPr>
                <w:noProof/>
                <w:webHidden/>
              </w:rPr>
              <w:fldChar w:fldCharType="end"/>
            </w:r>
          </w:hyperlink>
        </w:p>
        <w:p w:rsidR="0040697D" w:rsidRDefault="00A93B93">
          <w:pPr>
            <w:pStyle w:val="31"/>
            <w:tabs>
              <w:tab w:val="left" w:pos="1680"/>
              <w:tab w:val="right" w:leader="dot" w:pos="8302"/>
            </w:tabs>
          </w:pPr>
          <w:r>
            <w:fldChar w:fldCharType="end"/>
          </w:r>
        </w:p>
      </w:sdtContent>
    </w:sdt>
    <w:p w:rsidR="0040697D" w:rsidRDefault="0040697D"/>
    <w:p w:rsidR="0040697D" w:rsidRDefault="0040697D"/>
    <w:p w:rsidR="0040697D" w:rsidRDefault="00A93B93">
      <w:pPr>
        <w:widowControl/>
        <w:spacing w:line="240" w:lineRule="auto"/>
        <w:jc w:val="left"/>
      </w:pPr>
      <w:r>
        <w:br w:type="page"/>
      </w:r>
    </w:p>
    <w:p w:rsidR="0040697D" w:rsidRDefault="0040697D">
      <w:pPr>
        <w:jc w:val="right"/>
      </w:pPr>
    </w:p>
    <w:tbl>
      <w:tblPr>
        <w:tblStyle w:val="af9"/>
        <w:tblW w:w="8302" w:type="dxa"/>
        <w:tblLayout w:type="fixed"/>
        <w:tblLook w:val="04A0" w:firstRow="1" w:lastRow="0" w:firstColumn="1" w:lastColumn="0" w:noHBand="0" w:noVBand="1"/>
      </w:tblPr>
      <w:tblGrid>
        <w:gridCol w:w="1413"/>
        <w:gridCol w:w="6889"/>
      </w:tblGrid>
      <w:tr w:rsidR="0040697D">
        <w:tc>
          <w:tcPr>
            <w:tcW w:w="1413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变动</w:t>
            </w:r>
          </w:p>
        </w:tc>
      </w:tr>
      <w:tr w:rsidR="00583E23" w:rsidTr="00583E23">
        <w:tc>
          <w:tcPr>
            <w:tcW w:w="1413" w:type="dxa"/>
          </w:tcPr>
          <w:p w:rsidR="00583E23" w:rsidRDefault="00583E23" w:rsidP="00583E23">
            <w:pPr>
              <w:jc w:val="right"/>
            </w:pPr>
            <w:r>
              <w:rPr>
                <w:rFonts w:hint="eastAsia"/>
              </w:rPr>
              <w:t>1.</w:t>
            </w:r>
            <w:r>
              <w:t>42</w:t>
            </w:r>
          </w:p>
        </w:tc>
        <w:tc>
          <w:tcPr>
            <w:tcW w:w="6889" w:type="dxa"/>
          </w:tcPr>
          <w:p w:rsidR="00583E23" w:rsidRDefault="00583E23" w:rsidP="00583E23">
            <w:pPr>
              <w:jc w:val="left"/>
            </w:pPr>
            <w:r>
              <w:rPr>
                <w:rFonts w:hint="eastAsia"/>
                <w:color w:val="FF0000"/>
              </w:rPr>
              <w:t>增加规则查询接口</w:t>
            </w:r>
          </w:p>
        </w:tc>
      </w:tr>
      <w:tr w:rsidR="00A044D9" w:rsidTr="00583E23">
        <w:tc>
          <w:tcPr>
            <w:tcW w:w="1413" w:type="dxa"/>
          </w:tcPr>
          <w:p w:rsidR="00A044D9" w:rsidRDefault="00A044D9" w:rsidP="00A044D9">
            <w:pPr>
              <w:jc w:val="right"/>
            </w:pPr>
            <w:r>
              <w:rPr>
                <w:rFonts w:hint="eastAsia"/>
              </w:rPr>
              <w:t>1.</w:t>
            </w:r>
            <w:r>
              <w:t>41</w:t>
            </w:r>
          </w:p>
        </w:tc>
        <w:tc>
          <w:tcPr>
            <w:tcW w:w="6889" w:type="dxa"/>
          </w:tcPr>
          <w:p w:rsidR="00A044D9" w:rsidRDefault="00A044D9" w:rsidP="00583E23">
            <w:pPr>
              <w:jc w:val="left"/>
            </w:pP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rabbitmq</w:t>
            </w:r>
            <w:r>
              <w:rPr>
                <w:rFonts w:hint="eastAsia"/>
                <w:color w:val="FF0000"/>
              </w:rPr>
              <w:t>数据传输样例</w:t>
            </w:r>
          </w:p>
        </w:tc>
      </w:tr>
      <w:tr w:rsidR="004003EE" w:rsidTr="00880826">
        <w:tc>
          <w:tcPr>
            <w:tcW w:w="1413" w:type="dxa"/>
          </w:tcPr>
          <w:p w:rsidR="004003EE" w:rsidRDefault="004003EE">
            <w:pPr>
              <w:jc w:val="right"/>
            </w:pPr>
            <w:r>
              <w:rPr>
                <w:rFonts w:hint="eastAsia"/>
              </w:rPr>
              <w:t>1.</w:t>
            </w:r>
            <w:r w:rsidR="00A044D9">
              <w:t>40</w:t>
            </w:r>
          </w:p>
        </w:tc>
        <w:tc>
          <w:tcPr>
            <w:tcW w:w="6889" w:type="dxa"/>
          </w:tcPr>
          <w:p w:rsidR="004003EE" w:rsidRDefault="00A044D9" w:rsidP="00880826">
            <w:pPr>
              <w:jc w:val="left"/>
            </w:pPr>
            <w:r>
              <w:rPr>
                <w:rFonts w:hint="eastAsia"/>
                <w:color w:val="FF0000"/>
              </w:rPr>
              <w:t>增加停车场</w:t>
            </w:r>
            <w:r>
              <w:rPr>
                <w:rFonts w:hint="eastAsia"/>
                <w:color w:val="FF0000"/>
              </w:rPr>
              <w:t>rabbitmq</w:t>
            </w:r>
            <w:r>
              <w:rPr>
                <w:rFonts w:hint="eastAsia"/>
                <w:color w:val="FF0000"/>
              </w:rPr>
              <w:t>直连协议</w:t>
            </w:r>
          </w:p>
        </w:tc>
      </w:tr>
      <w:tr w:rsidR="00012C53" w:rsidTr="00012C53">
        <w:tc>
          <w:tcPr>
            <w:tcW w:w="1413" w:type="dxa"/>
          </w:tcPr>
          <w:p w:rsidR="00012C53" w:rsidRDefault="00012C53" w:rsidP="00012C53">
            <w:pPr>
              <w:jc w:val="right"/>
            </w:pPr>
            <w:r>
              <w:rPr>
                <w:rFonts w:hint="eastAsia"/>
              </w:rPr>
              <w:t>1.3</w:t>
            </w:r>
            <w:r>
              <w:t>8</w:t>
            </w:r>
          </w:p>
        </w:tc>
        <w:tc>
          <w:tcPr>
            <w:tcW w:w="6889" w:type="dxa"/>
          </w:tcPr>
          <w:p w:rsidR="00012C53" w:rsidRDefault="00012C53" w:rsidP="00012C53">
            <w:pPr>
              <w:jc w:val="left"/>
            </w:pPr>
            <w:r>
              <w:rPr>
                <w:rFonts w:hint="eastAsia"/>
              </w:rPr>
              <w:t>增加数据查询接口</w:t>
            </w:r>
          </w:p>
        </w:tc>
      </w:tr>
      <w:tr w:rsidR="00F911C8" w:rsidTr="00012C53">
        <w:tc>
          <w:tcPr>
            <w:tcW w:w="1413" w:type="dxa"/>
          </w:tcPr>
          <w:p w:rsidR="00F911C8" w:rsidRDefault="00F911C8">
            <w:pPr>
              <w:jc w:val="right"/>
            </w:pPr>
            <w:r>
              <w:rPr>
                <w:rFonts w:hint="eastAsia"/>
              </w:rPr>
              <w:t>1.3</w:t>
            </w:r>
            <w:r>
              <w:t>7</w:t>
            </w:r>
          </w:p>
        </w:tc>
        <w:tc>
          <w:tcPr>
            <w:tcW w:w="6889" w:type="dxa"/>
          </w:tcPr>
          <w:p w:rsidR="00F911C8" w:rsidRDefault="00F911C8" w:rsidP="00012C53">
            <w:pPr>
              <w:jc w:val="left"/>
            </w:pPr>
            <w:r>
              <w:rPr>
                <w:rFonts w:hint="eastAsia"/>
              </w:rPr>
              <w:t>新增每日收入接口</w:t>
            </w:r>
          </w:p>
        </w:tc>
      </w:tr>
      <w:tr w:rsidR="00AB4758" w:rsidTr="00CF547E">
        <w:tc>
          <w:tcPr>
            <w:tcW w:w="1413" w:type="dxa"/>
          </w:tcPr>
          <w:p w:rsidR="00AB4758" w:rsidRDefault="00AB4758" w:rsidP="00614BBC">
            <w:pPr>
              <w:jc w:val="right"/>
            </w:pPr>
            <w:r>
              <w:rPr>
                <w:rFonts w:hint="eastAsia"/>
              </w:rPr>
              <w:t>1.36</w:t>
            </w:r>
          </w:p>
        </w:tc>
        <w:tc>
          <w:tcPr>
            <w:tcW w:w="6889" w:type="dxa"/>
          </w:tcPr>
          <w:p w:rsidR="00AB4758" w:rsidRDefault="00AB4758" w:rsidP="00CF547E">
            <w:pPr>
              <w:jc w:val="left"/>
            </w:pPr>
            <w:r>
              <w:rPr>
                <w:rFonts w:hint="eastAsia"/>
              </w:rPr>
              <w:t>修改测试服务器域名</w:t>
            </w:r>
          </w:p>
          <w:p w:rsidR="00AB4758" w:rsidRDefault="00AB4758" w:rsidP="00CF547E">
            <w:pPr>
              <w:jc w:val="left"/>
            </w:pPr>
            <w:r>
              <w:rPr>
                <w:rFonts w:hint="eastAsia"/>
              </w:rPr>
              <w:t>3.6.22</w:t>
            </w:r>
            <w:r>
              <w:rPr>
                <w:rFonts w:hint="eastAsia"/>
              </w:rPr>
              <w:t>修改出场接口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增加是否找到进场记录标志</w:t>
            </w:r>
          </w:p>
        </w:tc>
      </w:tr>
      <w:tr w:rsidR="00614BBC" w:rsidTr="00CF547E">
        <w:tc>
          <w:tcPr>
            <w:tcW w:w="1413" w:type="dxa"/>
          </w:tcPr>
          <w:p w:rsidR="00614BBC" w:rsidRDefault="00614BBC" w:rsidP="00614BBC">
            <w:pPr>
              <w:jc w:val="right"/>
            </w:pPr>
            <w:r>
              <w:rPr>
                <w:rFonts w:hint="eastAsia"/>
              </w:rPr>
              <w:t>1.</w:t>
            </w:r>
            <w:r>
              <w:t>35</w:t>
            </w:r>
          </w:p>
        </w:tc>
        <w:tc>
          <w:tcPr>
            <w:tcW w:w="6889" w:type="dxa"/>
          </w:tcPr>
          <w:p w:rsidR="00614BBC" w:rsidRDefault="00614BBC" w:rsidP="00CF547E">
            <w:pPr>
              <w:jc w:val="left"/>
            </w:pPr>
            <w:r>
              <w:rPr>
                <w:rFonts w:hint="eastAsia"/>
              </w:rPr>
              <w:t>修改预入场离场接口</w:t>
            </w:r>
          </w:p>
          <w:p w:rsidR="007A48AA" w:rsidRDefault="007A48AA" w:rsidP="00CF547E">
            <w:pPr>
              <w:jc w:val="left"/>
            </w:pPr>
            <w:r>
              <w:rPr>
                <w:rFonts w:hint="eastAsia"/>
              </w:rPr>
              <w:t>出场接口增加是否手动修正车牌号标志</w:t>
            </w:r>
          </w:p>
          <w:p w:rsidR="007A48AA" w:rsidRDefault="007A48AA" w:rsidP="00CF547E">
            <w:pPr>
              <w:jc w:val="left"/>
            </w:pPr>
            <w:r>
              <w:rPr>
                <w:rFonts w:hint="eastAsia"/>
              </w:rPr>
              <w:t>进场出场相关接口增加车型标志</w:t>
            </w:r>
          </w:p>
          <w:p w:rsidR="007A48AA" w:rsidRDefault="007A48AA" w:rsidP="00CF547E">
            <w:pPr>
              <w:jc w:val="left"/>
            </w:pPr>
            <w:r>
              <w:rPr>
                <w:rFonts w:hint="eastAsia"/>
              </w:rPr>
              <w:t>增加车型代码库</w:t>
            </w:r>
          </w:p>
          <w:p w:rsidR="006228DB" w:rsidRDefault="00140AC9" w:rsidP="00CF547E">
            <w:pPr>
              <w:jc w:val="left"/>
            </w:pPr>
            <w:r>
              <w:rPr>
                <w:rFonts w:hint="eastAsia"/>
              </w:rPr>
              <w:t>增加接口停车场基础数据</w:t>
            </w:r>
            <w:r>
              <w:rPr>
                <w:rFonts w:hint="eastAsia"/>
              </w:rPr>
              <w:t>:</w:t>
            </w:r>
            <w:r w:rsidR="008E7A20">
              <w:t xml:space="preserve"> </w:t>
            </w:r>
            <w:r w:rsidR="008E7A20">
              <w:rPr>
                <w:rFonts w:hint="eastAsia"/>
              </w:rPr>
              <w:t>最大车位数</w:t>
            </w:r>
            <w:r w:rsidR="008E7A20">
              <w:rPr>
                <w:rFonts w:hint="eastAsia"/>
              </w:rPr>
              <w:t>,</w:t>
            </w:r>
            <w:r w:rsidR="006228DB">
              <w:rPr>
                <w:rFonts w:hint="eastAsia"/>
              </w:rPr>
              <w:t>临停确认放行</w:t>
            </w:r>
          </w:p>
        </w:tc>
      </w:tr>
      <w:tr w:rsidR="00A16E74" w:rsidTr="00CF547E">
        <w:tc>
          <w:tcPr>
            <w:tcW w:w="1413" w:type="dxa"/>
          </w:tcPr>
          <w:p w:rsidR="00A16E74" w:rsidRDefault="00A16E74" w:rsidP="00A16E74">
            <w:pPr>
              <w:jc w:val="right"/>
            </w:pPr>
            <w:r>
              <w:rPr>
                <w:rFonts w:hint="eastAsia"/>
              </w:rPr>
              <w:t>1.</w:t>
            </w:r>
            <w:r>
              <w:t>34</w:t>
            </w:r>
          </w:p>
        </w:tc>
        <w:tc>
          <w:tcPr>
            <w:tcW w:w="6889" w:type="dxa"/>
          </w:tcPr>
          <w:p w:rsidR="00A16E74" w:rsidRDefault="00A16E74">
            <w:pPr>
              <w:jc w:val="left"/>
            </w:pPr>
            <w:r>
              <w:rPr>
                <w:rFonts w:hint="eastAsia"/>
              </w:rPr>
              <w:t>3.6.</w:t>
            </w:r>
            <w:r>
              <w:t>13</w:t>
            </w:r>
            <w:r>
              <w:rPr>
                <w:rFonts w:hint="eastAsia"/>
              </w:rPr>
              <w:t>增加暂停恢复月卡</w:t>
            </w:r>
            <w:r w:rsidR="00A162CB">
              <w:rPr>
                <w:rFonts w:hint="eastAsia"/>
              </w:rPr>
              <w:t>功能</w:t>
            </w:r>
          </w:p>
          <w:p w:rsidR="00A16E74" w:rsidRDefault="00A16E74">
            <w:pPr>
              <w:jc w:val="left"/>
            </w:pPr>
            <w:r>
              <w:rPr>
                <w:rFonts w:hint="eastAsia"/>
              </w:rPr>
              <w:t>3.6.31</w:t>
            </w:r>
            <w:r>
              <w:rPr>
                <w:rFonts w:hint="eastAsia"/>
              </w:rPr>
              <w:t>心跳命令增加时间参数</w:t>
            </w:r>
          </w:p>
        </w:tc>
      </w:tr>
      <w:tr w:rsidR="00E53CF6" w:rsidTr="00CF547E">
        <w:tc>
          <w:tcPr>
            <w:tcW w:w="1413" w:type="dxa"/>
          </w:tcPr>
          <w:p w:rsidR="00E53CF6" w:rsidRDefault="00E53CF6" w:rsidP="00E53CF6">
            <w:pPr>
              <w:jc w:val="right"/>
            </w:pPr>
            <w:r>
              <w:rPr>
                <w:rFonts w:hint="eastAsia"/>
              </w:rPr>
              <w:t>1.</w:t>
            </w:r>
            <w:r>
              <w:t>33</w:t>
            </w:r>
          </w:p>
        </w:tc>
        <w:tc>
          <w:tcPr>
            <w:tcW w:w="6889" w:type="dxa"/>
          </w:tcPr>
          <w:p w:rsidR="00E53CF6" w:rsidRDefault="000D6B33" w:rsidP="00CF547E">
            <w:pPr>
              <w:jc w:val="left"/>
            </w:pPr>
            <w:r>
              <w:rPr>
                <w:rFonts w:hint="eastAsia"/>
              </w:rPr>
              <w:t>3.6.6 3.6.7</w:t>
            </w:r>
            <w:r w:rsidR="00E53CF6">
              <w:rPr>
                <w:rFonts w:hint="eastAsia"/>
              </w:rPr>
              <w:t>增加一卡多车</w:t>
            </w:r>
          </w:p>
          <w:p w:rsidR="00E53CF6" w:rsidRDefault="005F44BF" w:rsidP="00CF547E">
            <w:pPr>
              <w:jc w:val="left"/>
            </w:pPr>
            <w:r>
              <w:rPr>
                <w:rFonts w:hint="eastAsia"/>
              </w:rPr>
              <w:t>新增加</w:t>
            </w:r>
            <w:r>
              <w:rPr>
                <w:rFonts w:hint="eastAsia"/>
              </w:rPr>
              <w:t>3.6.22 3.6.23</w:t>
            </w:r>
            <w:r w:rsidR="00E53CF6">
              <w:rPr>
                <w:rFonts w:hint="eastAsia"/>
              </w:rPr>
              <w:t>增加预入场</w:t>
            </w:r>
            <w:r w:rsidR="00E53CF6">
              <w:rPr>
                <w:rFonts w:hint="eastAsia"/>
              </w:rPr>
              <w:t>/</w:t>
            </w:r>
            <w:r w:rsidR="00E53CF6">
              <w:rPr>
                <w:rFonts w:hint="eastAsia"/>
              </w:rPr>
              <w:t>离场接口</w:t>
            </w:r>
          </w:p>
          <w:p w:rsidR="00427904" w:rsidRDefault="00427904" w:rsidP="00CF547E">
            <w:pPr>
              <w:jc w:val="left"/>
            </w:pPr>
            <w:r>
              <w:rPr>
                <w:rFonts w:hint="eastAsia"/>
              </w:rPr>
              <w:t>增加本地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服务要求</w:t>
            </w:r>
          </w:p>
        </w:tc>
      </w:tr>
      <w:tr w:rsidR="00E53CF6" w:rsidTr="00CF547E">
        <w:tc>
          <w:tcPr>
            <w:tcW w:w="1413" w:type="dxa"/>
          </w:tcPr>
          <w:p w:rsidR="00E53CF6" w:rsidRDefault="00E53CF6" w:rsidP="00CF547E">
            <w:pPr>
              <w:jc w:val="right"/>
            </w:pPr>
            <w:r>
              <w:rPr>
                <w:rFonts w:hint="eastAsia"/>
              </w:rPr>
              <w:t>1.</w:t>
            </w:r>
            <w:r>
              <w:t>32</w:t>
            </w:r>
          </w:p>
        </w:tc>
        <w:tc>
          <w:tcPr>
            <w:tcW w:w="6889" w:type="dxa"/>
          </w:tcPr>
          <w:p w:rsidR="00E53CF6" w:rsidRDefault="00E53CF6" w:rsidP="00CF547E">
            <w:pPr>
              <w:jc w:val="left"/>
            </w:pPr>
            <w:r>
              <w:rPr>
                <w:rFonts w:hint="eastAsia"/>
              </w:rPr>
              <w:t>修改图片上传机制到又拍云</w:t>
            </w:r>
          </w:p>
          <w:p w:rsidR="00E53CF6" w:rsidRDefault="00E53CF6" w:rsidP="00CF547E">
            <w:pPr>
              <w:jc w:val="left"/>
            </w:pPr>
            <w:r>
              <w:t xml:space="preserve">3.6.11  </w:t>
            </w:r>
            <w:r>
              <w:rPr>
                <w:rFonts w:hint="eastAsia"/>
              </w:rPr>
              <w:t>3.6.12</w:t>
            </w:r>
            <w:r>
              <w:rPr>
                <w:rFonts w:hint="eastAsia"/>
              </w:rPr>
              <w:t>增加月卡详情</w:t>
            </w:r>
          </w:p>
        </w:tc>
      </w:tr>
      <w:tr w:rsidR="00CF7BBC" w:rsidTr="00CF547E">
        <w:tc>
          <w:tcPr>
            <w:tcW w:w="1413" w:type="dxa"/>
          </w:tcPr>
          <w:p w:rsidR="00CF7BBC" w:rsidRDefault="00CF7BBC" w:rsidP="00CF547E">
            <w:pPr>
              <w:jc w:val="right"/>
            </w:pPr>
            <w:r>
              <w:rPr>
                <w:rFonts w:hint="eastAsia"/>
              </w:rPr>
              <w:t>1.</w:t>
            </w:r>
            <w:r>
              <w:t>32</w:t>
            </w:r>
          </w:p>
        </w:tc>
        <w:tc>
          <w:tcPr>
            <w:tcW w:w="6889" w:type="dxa"/>
          </w:tcPr>
          <w:p w:rsidR="00CF7BBC" w:rsidRDefault="00CF7BBC" w:rsidP="00CF547E">
            <w:pPr>
              <w:jc w:val="left"/>
            </w:pPr>
            <w:r>
              <w:rPr>
                <w:rFonts w:hint="eastAsia"/>
              </w:rPr>
              <w:t>修改图片上传机制到又拍云</w:t>
            </w:r>
          </w:p>
          <w:p w:rsidR="00CF7BBC" w:rsidRDefault="00667C9C" w:rsidP="00CF547E">
            <w:pPr>
              <w:jc w:val="left"/>
            </w:pPr>
            <w:r>
              <w:t xml:space="preserve">3.6.11 </w:t>
            </w:r>
            <w:r w:rsidR="00A70B70">
              <w:t xml:space="preserve"> </w:t>
            </w:r>
            <w:r w:rsidR="003D50BF">
              <w:rPr>
                <w:rFonts w:hint="eastAsia"/>
              </w:rPr>
              <w:t>3.6.12</w:t>
            </w:r>
            <w:r w:rsidR="003D50BF">
              <w:rPr>
                <w:rFonts w:hint="eastAsia"/>
              </w:rPr>
              <w:t>增加月卡详情</w:t>
            </w:r>
          </w:p>
        </w:tc>
      </w:tr>
      <w:tr w:rsidR="002E5D3F" w:rsidTr="00CF547E">
        <w:tc>
          <w:tcPr>
            <w:tcW w:w="1413" w:type="dxa"/>
          </w:tcPr>
          <w:p w:rsidR="002E5D3F" w:rsidRDefault="002E5D3F" w:rsidP="002E5D3F">
            <w:pPr>
              <w:jc w:val="right"/>
            </w:pPr>
            <w:r>
              <w:rPr>
                <w:rFonts w:hint="eastAsia"/>
              </w:rPr>
              <w:t>1.</w:t>
            </w:r>
            <w:r>
              <w:t>31</w:t>
            </w:r>
          </w:p>
        </w:tc>
        <w:tc>
          <w:tcPr>
            <w:tcW w:w="6889" w:type="dxa"/>
          </w:tcPr>
          <w:p w:rsidR="002E5D3F" w:rsidRDefault="002E5D3F" w:rsidP="00CF547E">
            <w:pPr>
              <w:jc w:val="left"/>
            </w:pPr>
            <w:r>
              <w:rPr>
                <w:rFonts w:hint="eastAsia"/>
              </w:rPr>
              <w:t>增加月卡详情</w:t>
            </w:r>
          </w:p>
          <w:p w:rsidR="002E5D3F" w:rsidRDefault="002E5D3F" w:rsidP="00CF547E">
            <w:pPr>
              <w:jc w:val="left"/>
            </w:pPr>
          </w:p>
        </w:tc>
      </w:tr>
      <w:tr w:rsidR="00D82577" w:rsidTr="00CF547E">
        <w:tc>
          <w:tcPr>
            <w:tcW w:w="1413" w:type="dxa"/>
          </w:tcPr>
          <w:p w:rsidR="00D82577" w:rsidRDefault="00D82577" w:rsidP="00D82577">
            <w:pPr>
              <w:jc w:val="right"/>
            </w:pPr>
            <w:r>
              <w:rPr>
                <w:rFonts w:hint="eastAsia"/>
              </w:rPr>
              <w:t>1.</w:t>
            </w:r>
            <w:r>
              <w:t>30</w:t>
            </w:r>
          </w:p>
        </w:tc>
        <w:tc>
          <w:tcPr>
            <w:tcW w:w="6889" w:type="dxa"/>
          </w:tcPr>
          <w:p w:rsidR="00D82577" w:rsidRDefault="00D82577" w:rsidP="00CF547E">
            <w:pPr>
              <w:jc w:val="left"/>
            </w:pPr>
            <w:r>
              <w:rPr>
                <w:rFonts w:hint="eastAsia"/>
              </w:rPr>
              <w:t>3.6.20 3.6.21 3.6.28</w:t>
            </w:r>
            <w:r>
              <w:rPr>
                <w:rFonts w:hint="eastAsia"/>
              </w:rPr>
              <w:t>增加图片上传机制</w:t>
            </w:r>
          </w:p>
          <w:p w:rsidR="00D82577" w:rsidRDefault="00D82577" w:rsidP="00CF547E">
            <w:pPr>
              <w:jc w:val="left"/>
            </w:pPr>
          </w:p>
        </w:tc>
      </w:tr>
      <w:tr w:rsidR="00D360EC">
        <w:tc>
          <w:tcPr>
            <w:tcW w:w="1413" w:type="dxa"/>
          </w:tcPr>
          <w:p w:rsidR="00D360EC" w:rsidRDefault="00D360EC" w:rsidP="00D82577">
            <w:pPr>
              <w:jc w:val="right"/>
            </w:pPr>
            <w:r>
              <w:rPr>
                <w:rFonts w:hint="eastAsia"/>
              </w:rPr>
              <w:t>1.29</w:t>
            </w:r>
          </w:p>
        </w:tc>
        <w:tc>
          <w:tcPr>
            <w:tcW w:w="6889" w:type="dxa"/>
          </w:tcPr>
          <w:p w:rsidR="00D360EC" w:rsidRDefault="00D360EC">
            <w:pPr>
              <w:jc w:val="left"/>
            </w:pPr>
            <w:r>
              <w:rPr>
                <w:rFonts w:hint="eastAsia"/>
              </w:rPr>
              <w:t>遥控器开闸命令加入可能识别到的车牌</w:t>
            </w:r>
            <w:r w:rsidR="00D032BC">
              <w:rPr>
                <w:rFonts w:hint="eastAsia"/>
              </w:rPr>
              <w:t>，车场出入接口增加月卡临停车标志</w:t>
            </w:r>
            <w:r w:rsidR="002A7BD8">
              <w:rPr>
                <w:rFonts w:hint="eastAsia"/>
              </w:rPr>
              <w:t>，对应规则号记录</w:t>
            </w:r>
          </w:p>
        </w:tc>
      </w:tr>
      <w:tr w:rsidR="00305BD9" w:rsidTr="00CF547E">
        <w:tc>
          <w:tcPr>
            <w:tcW w:w="1413" w:type="dxa"/>
          </w:tcPr>
          <w:p w:rsidR="00305BD9" w:rsidRDefault="00305BD9">
            <w:pPr>
              <w:jc w:val="right"/>
            </w:pPr>
            <w:r>
              <w:rPr>
                <w:rFonts w:hint="eastAsia"/>
              </w:rPr>
              <w:t>1.2</w:t>
            </w:r>
            <w:r>
              <w:t>8</w:t>
            </w:r>
          </w:p>
        </w:tc>
        <w:tc>
          <w:tcPr>
            <w:tcW w:w="6889" w:type="dxa"/>
          </w:tcPr>
          <w:p w:rsidR="00305BD9" w:rsidRDefault="00305BD9" w:rsidP="00CF547E">
            <w:pPr>
              <w:jc w:val="left"/>
            </w:pPr>
            <w:r>
              <w:rPr>
                <w:rFonts w:hint="eastAsia"/>
              </w:rPr>
              <w:t>修改</w:t>
            </w:r>
            <w:r w:rsidR="0017654E">
              <w:rPr>
                <w:rFonts w:hint="eastAsia"/>
              </w:rPr>
              <w:t>APP</w:t>
            </w:r>
            <w:r>
              <w:rPr>
                <w:rFonts w:hint="eastAsia"/>
              </w:rPr>
              <w:t>接入接口</w:t>
            </w:r>
            <w:r w:rsidR="00444EFA">
              <w:rPr>
                <w:rFonts w:hint="eastAsia"/>
              </w:rPr>
              <w:t>，修改</w:t>
            </w:r>
            <w:r w:rsidR="005C58A0">
              <w:rPr>
                <w:rFonts w:hint="eastAsia"/>
              </w:rPr>
              <w:t>3.6.22</w:t>
            </w:r>
            <w:r w:rsidR="00444EFA">
              <w:rPr>
                <w:rFonts w:hint="eastAsia"/>
              </w:rPr>
              <w:t>开关闸接口</w:t>
            </w:r>
          </w:p>
        </w:tc>
      </w:tr>
      <w:tr w:rsidR="005D06F0" w:rsidTr="00CF547E">
        <w:tc>
          <w:tcPr>
            <w:tcW w:w="1413" w:type="dxa"/>
          </w:tcPr>
          <w:p w:rsidR="005D06F0" w:rsidRDefault="005D06F0">
            <w:pPr>
              <w:jc w:val="right"/>
            </w:pPr>
            <w:r>
              <w:rPr>
                <w:rFonts w:hint="eastAsia"/>
              </w:rPr>
              <w:lastRenderedPageBreak/>
              <w:t>1.2</w:t>
            </w:r>
            <w:r>
              <w:t>7</w:t>
            </w:r>
          </w:p>
        </w:tc>
        <w:tc>
          <w:tcPr>
            <w:tcW w:w="6889" w:type="dxa"/>
          </w:tcPr>
          <w:p w:rsidR="005D06F0" w:rsidRDefault="005D06F0" w:rsidP="00CF547E">
            <w:pPr>
              <w:jc w:val="left"/>
            </w:pPr>
            <w:r>
              <w:rPr>
                <w:rFonts w:hint="eastAsia"/>
              </w:rPr>
              <w:t>增加月卡数据上报接口</w:t>
            </w:r>
          </w:p>
        </w:tc>
      </w:tr>
      <w:tr w:rsidR="00165D9E" w:rsidTr="00CF547E">
        <w:tc>
          <w:tcPr>
            <w:tcW w:w="1413" w:type="dxa"/>
          </w:tcPr>
          <w:p w:rsidR="00165D9E" w:rsidRDefault="00165D9E">
            <w:pPr>
              <w:jc w:val="right"/>
            </w:pPr>
            <w:r>
              <w:rPr>
                <w:rFonts w:hint="eastAsia"/>
              </w:rPr>
              <w:t>1.2</w:t>
            </w:r>
            <w:r>
              <w:t>6</w:t>
            </w:r>
          </w:p>
        </w:tc>
        <w:tc>
          <w:tcPr>
            <w:tcW w:w="6889" w:type="dxa"/>
          </w:tcPr>
          <w:p w:rsidR="00165D9E" w:rsidRDefault="00165D9E" w:rsidP="00CF547E">
            <w:pPr>
              <w:jc w:val="left"/>
            </w:pPr>
            <w:r>
              <w:rPr>
                <w:rFonts w:hint="eastAsia"/>
              </w:rPr>
              <w:t>增加</w:t>
            </w:r>
            <w:r w:rsidR="00D1654D">
              <w:rPr>
                <w:rFonts w:hint="eastAsia"/>
              </w:rPr>
              <w:t>APP</w:t>
            </w:r>
            <w:r w:rsidR="00D1654D">
              <w:rPr>
                <w:rFonts w:hint="eastAsia"/>
              </w:rPr>
              <w:t>接入细节</w:t>
            </w:r>
            <w:r w:rsidR="00285A91">
              <w:rPr>
                <w:rFonts w:hint="eastAsia"/>
              </w:rPr>
              <w:t>，数据打通接口</w:t>
            </w:r>
          </w:p>
        </w:tc>
      </w:tr>
      <w:tr w:rsidR="00ED1D34">
        <w:tc>
          <w:tcPr>
            <w:tcW w:w="1413" w:type="dxa"/>
          </w:tcPr>
          <w:p w:rsidR="00ED1D34" w:rsidRDefault="00ED1D34">
            <w:pPr>
              <w:jc w:val="right"/>
            </w:pPr>
            <w:r>
              <w:rPr>
                <w:rFonts w:hint="eastAsia"/>
              </w:rPr>
              <w:t>1.25</w:t>
            </w:r>
          </w:p>
        </w:tc>
        <w:tc>
          <w:tcPr>
            <w:tcW w:w="6889" w:type="dxa"/>
          </w:tcPr>
          <w:p w:rsidR="00ED1D34" w:rsidRDefault="00ED1D34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3.6.25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3.6.27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1.24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增加下发显示数据接口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1.23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修改时间数据格式，增加厂商编码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1.22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修改缴费成功接口</w:t>
            </w:r>
          </w:p>
        </w:tc>
      </w:tr>
      <w:tr w:rsidR="0040697D">
        <w:tc>
          <w:tcPr>
            <w:tcW w:w="1413" w:type="dxa"/>
          </w:tcPr>
          <w:p w:rsidR="0040697D" w:rsidRDefault="00A93B93" w:rsidP="00D82577">
            <w:pPr>
              <w:jc w:val="right"/>
            </w:pPr>
            <w:r>
              <w:rPr>
                <w:rFonts w:hint="eastAsia"/>
              </w:rPr>
              <w:t>1.21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修改进场接口，修改出场接口，修改临停算法接口，增加遥控器开闸接口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1.20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修改缴费查询和缴费成功接口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1.19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修改了月卡获取接口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1.18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增加告警恢复命令，定义开闸类型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1.17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增加异常开闸接口，增加图片访问功能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1.16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修改出场同步接口，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autoreason</w:t>
            </w:r>
            <w:r>
              <w:rPr>
                <w:rFonts w:hint="eastAsia"/>
              </w:rPr>
              <w:t>，如果自动开闸，不需要填写</w:t>
            </w:r>
            <w:r>
              <w:rPr>
                <w:rFonts w:hint="eastAsia"/>
              </w:rPr>
              <w:t>autoreason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1.15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增加临停规则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、黑名单时间限制、收费员登陆接口说明，修改停车时长格式、支付方式格式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</w:t>
            </w:r>
            <w:r>
              <w:t>4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修改月卡种类为月卡规则编号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1.13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定义了各数据类型，调整了设备类型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1.12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修改文档错误，增加登录接口，增加数据格式和错误代码，修改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格式为大写开头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1.11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使用新的校验例子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1.10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修正一些接口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增加上传操作员</w:t>
            </w:r>
            <w:r>
              <w:rPr>
                <w:rFonts w:hint="eastAsia"/>
              </w:rPr>
              <w:t>ID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添加新的接口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接口方案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1.06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增加厂商原有平台修改要求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1.0</w:t>
            </w:r>
            <w:r>
              <w:t>5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增加控制接口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1.01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加入基本交互接口</w:t>
            </w:r>
          </w:p>
        </w:tc>
      </w:tr>
      <w:tr w:rsidR="0040697D">
        <w:tc>
          <w:tcPr>
            <w:tcW w:w="1413" w:type="dxa"/>
          </w:tcPr>
          <w:p w:rsidR="0040697D" w:rsidRDefault="00A93B93">
            <w:pPr>
              <w:jc w:val="right"/>
            </w:pPr>
            <w:r>
              <w:rPr>
                <w:rFonts w:hint="eastAsia"/>
              </w:rPr>
              <w:t>1.00</w:t>
            </w:r>
          </w:p>
        </w:tc>
        <w:tc>
          <w:tcPr>
            <w:tcW w:w="6889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初始化文档，停车场接入协议基础内容</w:t>
            </w:r>
          </w:p>
        </w:tc>
      </w:tr>
    </w:tbl>
    <w:p w:rsidR="0040697D" w:rsidRDefault="0040697D">
      <w:pPr>
        <w:jc w:val="right"/>
      </w:pPr>
    </w:p>
    <w:p w:rsidR="0040697D" w:rsidRDefault="00A93B93">
      <w:pPr>
        <w:pStyle w:val="1"/>
        <w:pageBreakBefore/>
      </w:pPr>
      <w:bookmarkStart w:id="2" w:name="_Toc465153444"/>
      <w:r>
        <w:rPr>
          <w:rFonts w:hint="eastAsia"/>
        </w:rPr>
        <w:lastRenderedPageBreak/>
        <w:t>总体功能概述</w:t>
      </w:r>
      <w:bookmarkEnd w:id="2"/>
    </w:p>
    <w:p w:rsidR="0040697D" w:rsidRDefault="00A93B93">
      <w:pPr>
        <w:pStyle w:val="2"/>
      </w:pPr>
      <w:bookmarkStart w:id="3" w:name="_Toc465153445"/>
      <w:r>
        <w:rPr>
          <w:rFonts w:hint="eastAsia"/>
        </w:rPr>
        <w:t>总体功能需求</w:t>
      </w:r>
      <w:bookmarkEnd w:id="3"/>
    </w:p>
    <w:p w:rsidR="0040697D" w:rsidRDefault="00A93B93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停车场付费，提高用户出入的便捷性</w:t>
      </w:r>
    </w:p>
    <w:p w:rsidR="0040697D" w:rsidRDefault="00A93B93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智能自动化减少物业业务，节约运营成本</w:t>
      </w:r>
    </w:p>
    <w:p w:rsidR="0040697D" w:rsidRDefault="00A93B93">
      <w:pPr>
        <w:pStyle w:val="2"/>
      </w:pPr>
      <w:bookmarkStart w:id="4" w:name="_Toc465153446"/>
      <w:r>
        <w:rPr>
          <w:rFonts w:hint="eastAsia"/>
        </w:rPr>
        <w:t>需求场景</w:t>
      </w:r>
      <w:bookmarkEnd w:id="4"/>
    </w:p>
    <w:p w:rsidR="0040697D" w:rsidRDefault="00A93B93">
      <w:pPr>
        <w:pStyle w:val="3"/>
      </w:pPr>
      <w:bookmarkStart w:id="5" w:name="_Toc465153447"/>
      <w:r>
        <w:rPr>
          <w:rFonts w:hint="eastAsia"/>
        </w:rPr>
        <w:t>停车场</w:t>
      </w:r>
      <w:r>
        <w:t>云服务器直连服务器</w:t>
      </w:r>
      <w:bookmarkEnd w:id="5"/>
    </w:p>
    <w:p w:rsidR="0040697D" w:rsidRDefault="00A93B93">
      <w:pPr>
        <w:pStyle w:val="1"/>
      </w:pPr>
      <w:bookmarkStart w:id="6" w:name="_Toc465153448"/>
      <w:r>
        <w:rPr>
          <w:rFonts w:hint="eastAsia"/>
        </w:rPr>
        <w:t>停车场接入流程</w:t>
      </w:r>
      <w:bookmarkEnd w:id="6"/>
    </w:p>
    <w:p w:rsidR="0040697D" w:rsidRDefault="00A93B93">
      <w:pPr>
        <w:pStyle w:val="2"/>
      </w:pPr>
      <w:bookmarkStart w:id="7" w:name="_Toc465153449"/>
      <w:r>
        <w:rPr>
          <w:rFonts w:hint="eastAsia"/>
        </w:rPr>
        <w:t>停车场</w:t>
      </w:r>
      <w:r>
        <w:t>接入流程</w:t>
      </w:r>
      <w:bookmarkEnd w:id="7"/>
    </w:p>
    <w:p w:rsidR="0040697D" w:rsidRDefault="00A93B93">
      <w:pPr>
        <w:pStyle w:val="3"/>
      </w:pPr>
      <w:bookmarkStart w:id="8" w:name="_Toc465153450"/>
      <w:r>
        <w:rPr>
          <w:rFonts w:hint="eastAsia"/>
        </w:rPr>
        <w:t>停车场申请接入信息</w:t>
      </w:r>
      <w:bookmarkEnd w:id="8"/>
    </w:p>
    <w:p w:rsidR="0040697D" w:rsidRDefault="00A93B93">
      <w:pPr>
        <w:tabs>
          <w:tab w:val="center" w:pos="4156"/>
        </w:tabs>
      </w:pPr>
      <w:r>
        <w:rPr>
          <w:rFonts w:hint="eastAsia"/>
        </w:rPr>
        <w:t>停车场</w:t>
      </w:r>
      <w:r>
        <w:t>厂商向我方申请接入账号密码</w:t>
      </w:r>
      <w:r>
        <w:rPr>
          <w:rFonts w:hint="eastAsia"/>
        </w:rPr>
        <w:t>，</w:t>
      </w:r>
      <w:r>
        <w:t>我方将提供以下数据</w:t>
      </w:r>
    </w:p>
    <w:p w:rsidR="0040697D" w:rsidRDefault="00A93B93">
      <w:pPr>
        <w:tabs>
          <w:tab w:val="center" w:pos="4156"/>
        </w:tabs>
      </w:pPr>
      <w:r>
        <w:rPr>
          <w:rFonts w:hint="eastAsia"/>
        </w:rPr>
        <w:t>厂商用户名</w:t>
      </w:r>
    </w:p>
    <w:p w:rsidR="0040697D" w:rsidRDefault="00A93B93">
      <w:pPr>
        <w:tabs>
          <w:tab w:val="center" w:pos="4156"/>
        </w:tabs>
      </w:pPr>
      <w:r>
        <w:t>厂商密码</w:t>
      </w:r>
    </w:p>
    <w:p w:rsidR="0040697D" w:rsidRDefault="00A93B93">
      <w:pPr>
        <w:tabs>
          <w:tab w:val="center" w:pos="4156"/>
        </w:tabs>
      </w:pPr>
      <w:r>
        <w:t>预定义厂商密钥</w:t>
      </w:r>
    </w:p>
    <w:p w:rsidR="0040697D" w:rsidRDefault="00A93B93">
      <w:pPr>
        <w:tabs>
          <w:tab w:val="center" w:pos="4156"/>
        </w:tabs>
      </w:pPr>
      <w:r>
        <w:t>测试服务器</w:t>
      </w:r>
    </w:p>
    <w:p w:rsidR="0040697D" w:rsidRDefault="00A93B93">
      <w:pPr>
        <w:tabs>
          <w:tab w:val="center" w:pos="4156"/>
        </w:tabs>
      </w:pPr>
      <w:r>
        <w:t>正式服务器</w:t>
      </w:r>
    </w:p>
    <w:p w:rsidR="0040697D" w:rsidRDefault="00A93B93">
      <w:pPr>
        <w:pStyle w:val="3"/>
      </w:pPr>
      <w:bookmarkStart w:id="9" w:name="_Toc465153451"/>
      <w:r>
        <w:rPr>
          <w:rFonts w:hint="eastAsia"/>
        </w:rPr>
        <w:t>停车场厂商开发通信协议</w:t>
      </w:r>
      <w:bookmarkEnd w:id="9"/>
    </w:p>
    <w:p w:rsidR="0040697D" w:rsidRDefault="00A93B93">
      <w:pPr>
        <w:pStyle w:val="3"/>
      </w:pPr>
      <w:bookmarkStart w:id="10" w:name="_Toc465153452"/>
      <w:r>
        <w:rPr>
          <w:rFonts w:hint="eastAsia"/>
        </w:rPr>
        <w:t>停车场厂商接入测试服务器</w:t>
      </w:r>
      <w:bookmarkEnd w:id="10"/>
    </w:p>
    <w:p w:rsidR="0040697D" w:rsidRDefault="00A93B93">
      <w:pPr>
        <w:tabs>
          <w:tab w:val="center" w:pos="4156"/>
        </w:tabs>
      </w:pPr>
      <w:r>
        <w:rPr>
          <w:rFonts w:hint="eastAsia"/>
        </w:rPr>
        <w:t>我方</w:t>
      </w:r>
      <w:r>
        <w:t>将提供测试服务器用以进行接入调试</w:t>
      </w:r>
    </w:p>
    <w:p w:rsidR="0040697D" w:rsidRDefault="00A93B93" w:rsidP="00012C53">
      <w:pPr>
        <w:tabs>
          <w:tab w:val="left" w:pos="2475"/>
        </w:tabs>
      </w:pPr>
      <w:r>
        <w:t>接入服务器地址</w:t>
      </w:r>
      <w:r>
        <w:tab/>
      </w:r>
      <w:r w:rsidR="00AB4758">
        <w:rPr>
          <w:rFonts w:hint="eastAsia"/>
        </w:rPr>
        <w:t>test</w:t>
      </w:r>
      <w:r>
        <w:t>.</w:t>
      </w:r>
      <w:r w:rsidR="00AB4758" w:rsidRPr="00AB4758">
        <w:t xml:space="preserve"> </w:t>
      </w:r>
      <w:r w:rsidR="00AB4758">
        <w:t>aparcar</w:t>
      </w:r>
      <w:r>
        <w:t>.cn</w:t>
      </w:r>
    </w:p>
    <w:p w:rsidR="0040697D" w:rsidRDefault="00A93B93">
      <w:pPr>
        <w:tabs>
          <w:tab w:val="left" w:pos="2475"/>
        </w:tabs>
      </w:pPr>
      <w:r>
        <w:t>接入</w:t>
      </w:r>
      <w:r>
        <w:t>app</w:t>
      </w:r>
      <w:r>
        <w:tab/>
      </w:r>
      <w:r>
        <w:rPr>
          <w:rFonts w:hint="eastAsia"/>
        </w:rPr>
        <w:t>ET</w:t>
      </w:r>
      <w:r>
        <w:t>测试版</w:t>
      </w:r>
    </w:p>
    <w:p w:rsidR="0040697D" w:rsidRDefault="00A93B93">
      <w:pPr>
        <w:tabs>
          <w:tab w:val="left" w:pos="2475"/>
        </w:tabs>
      </w:pPr>
      <w:r>
        <w:rPr>
          <w:rFonts w:hint="eastAsia"/>
        </w:rPr>
        <w:t>调用地址</w:t>
      </w:r>
      <w:r>
        <w:rPr>
          <w:rFonts w:hint="eastAsia"/>
        </w:rPr>
        <w:t xml:space="preserve"> </w:t>
      </w:r>
      <w:r>
        <w:t xml:space="preserve">               </w:t>
      </w:r>
      <w:r w:rsidR="00AB4758">
        <w:rPr>
          <w:rFonts w:hint="eastAsia"/>
        </w:rPr>
        <w:t>test</w:t>
      </w:r>
      <w:r>
        <w:rPr>
          <w:rFonts w:hint="eastAsia"/>
        </w:rPr>
        <w:t>.</w:t>
      </w:r>
      <w:r w:rsidR="00AB4758">
        <w:t>aparcar</w:t>
      </w:r>
      <w:r>
        <w:rPr>
          <w:rFonts w:hint="eastAsia"/>
        </w:rPr>
        <w:t>.cn:8099/api_v1</w:t>
      </w:r>
    </w:p>
    <w:p w:rsidR="0040697D" w:rsidRDefault="00A93B93">
      <w:pPr>
        <w:tabs>
          <w:tab w:val="left" w:pos="2475"/>
        </w:tabs>
        <w:rPr>
          <w:b/>
        </w:rPr>
      </w:pPr>
      <w:r>
        <w:rPr>
          <w:rFonts w:hint="eastAsia"/>
        </w:rPr>
        <w:t>示例</w:t>
      </w:r>
      <w:r>
        <w:rPr>
          <w:rFonts w:hint="eastAsia"/>
        </w:rPr>
        <w:t xml:space="preserve"> </w:t>
      </w:r>
      <w:r>
        <w:t xml:space="preserve">                   </w:t>
      </w:r>
      <w:r w:rsidR="00AB4758">
        <w:rPr>
          <w:rFonts w:hint="eastAsia"/>
        </w:rPr>
        <w:t>test</w:t>
      </w:r>
      <w:r>
        <w:rPr>
          <w:rFonts w:hint="eastAsia"/>
        </w:rPr>
        <w:t>.</w:t>
      </w:r>
      <w:r w:rsidR="00AB4758">
        <w:t>aparcar</w:t>
      </w:r>
      <w:r w:rsidR="00AB4758">
        <w:rPr>
          <w:rFonts w:hint="eastAsia"/>
        </w:rPr>
        <w:t>.cn</w:t>
      </w:r>
      <w:r>
        <w:rPr>
          <w:rFonts w:hint="eastAsia"/>
        </w:rPr>
        <w:t>:8099/api_v1/Station</w:t>
      </w:r>
    </w:p>
    <w:p w:rsidR="0040697D" w:rsidRDefault="00A93B93">
      <w:pPr>
        <w:pStyle w:val="3"/>
      </w:pPr>
      <w:bookmarkStart w:id="11" w:name="_Toc465153453"/>
      <w:r>
        <w:rPr>
          <w:rFonts w:hint="eastAsia"/>
        </w:rPr>
        <w:t>停车场厂商接入正式服务器</w:t>
      </w:r>
      <w:bookmarkEnd w:id="11"/>
    </w:p>
    <w:p w:rsidR="0040697D" w:rsidRDefault="00A93B93">
      <w:pPr>
        <w:tabs>
          <w:tab w:val="left" w:pos="2685"/>
        </w:tabs>
      </w:pPr>
      <w:r>
        <w:t>接入服务器地址</w:t>
      </w:r>
      <w:r>
        <w:rPr>
          <w:rFonts w:hint="eastAsia"/>
        </w:rPr>
        <w:t>1</w:t>
      </w:r>
      <w:r>
        <w:tab/>
      </w:r>
    </w:p>
    <w:p w:rsidR="0040697D" w:rsidRDefault="00A93B93">
      <w:pPr>
        <w:tabs>
          <w:tab w:val="left" w:pos="2685"/>
        </w:tabs>
      </w:pPr>
      <w:r>
        <w:t>接入服务器地址</w:t>
      </w:r>
      <w:r>
        <w:rPr>
          <w:rFonts w:hint="eastAsia"/>
        </w:rPr>
        <w:t>2</w:t>
      </w:r>
      <w:r>
        <w:tab/>
      </w:r>
    </w:p>
    <w:p w:rsidR="0040697D" w:rsidRDefault="00A93B93">
      <w:pPr>
        <w:tabs>
          <w:tab w:val="left" w:pos="3270"/>
        </w:tabs>
      </w:pPr>
      <w:r>
        <w:tab/>
      </w:r>
    </w:p>
    <w:p w:rsidR="0040697D" w:rsidRDefault="00A93B93">
      <w:pPr>
        <w:tabs>
          <w:tab w:val="left" w:pos="2475"/>
        </w:tabs>
      </w:pPr>
      <w:r>
        <w:t>接入</w:t>
      </w:r>
      <w:r>
        <w:t>app</w:t>
      </w:r>
      <w:r>
        <w:tab/>
      </w:r>
      <w:r>
        <w:rPr>
          <w:rFonts w:hint="eastAsia"/>
        </w:rPr>
        <w:t>ET</w:t>
      </w:r>
      <w:r>
        <w:rPr>
          <w:rFonts w:hint="eastAsia"/>
        </w:rPr>
        <w:t>正式版</w:t>
      </w:r>
    </w:p>
    <w:p w:rsidR="0040697D" w:rsidRDefault="00A93B93">
      <w:pPr>
        <w:pStyle w:val="1"/>
      </w:pPr>
      <w:bookmarkStart w:id="12" w:name="_Toc465153454"/>
      <w:r>
        <w:rPr>
          <w:rFonts w:hint="eastAsia"/>
        </w:rPr>
        <w:lastRenderedPageBreak/>
        <w:t>第三方停车场接入规范</w:t>
      </w:r>
      <w:bookmarkEnd w:id="12"/>
    </w:p>
    <w:p w:rsidR="0040697D" w:rsidRDefault="00A93B93">
      <w:r>
        <w:rPr>
          <w:rFonts w:hint="eastAsia"/>
        </w:rPr>
        <w:tab/>
      </w:r>
      <w:r>
        <w:rPr>
          <w:rFonts w:hint="eastAsia"/>
        </w:rPr>
        <w:t>第三方应用是指包括但不局限于</w:t>
      </w:r>
      <w:r>
        <w:rPr>
          <w:rFonts w:hint="eastAsia"/>
        </w:rPr>
        <w:t>WebAPP</w:t>
      </w:r>
      <w:r>
        <w:rPr>
          <w:rFonts w:hint="eastAsia"/>
        </w:rPr>
        <w:t>方式开发第三方应用。它们以预先协商的网址为入口集成到彩之云客户端中。彩之云系统负责用户的登录认证，具体业务功能由第三方应用自主实现。</w:t>
      </w:r>
    </w:p>
    <w:p w:rsidR="0040697D" w:rsidRDefault="00A93B93">
      <w:pPr>
        <w:pStyle w:val="2"/>
      </w:pPr>
      <w:bookmarkStart w:id="13" w:name="_Toc465153455"/>
      <w:r>
        <w:rPr>
          <w:rFonts w:hint="eastAsia"/>
        </w:rPr>
        <w:t>默认请求参数</w:t>
      </w:r>
      <w:bookmarkEnd w:id="13"/>
    </w:p>
    <w:p w:rsidR="0040697D" w:rsidRDefault="00A93B93">
      <w:r>
        <w:rPr>
          <w:rFonts w:hint="eastAsia"/>
        </w:rPr>
        <w:tab/>
      </w:r>
      <w:r>
        <w:rPr>
          <w:rFonts w:hint="eastAsia"/>
        </w:rPr>
        <w:t>默认参数是指在所有请求中都必须携带的参数中，</w:t>
      </w:r>
      <w:r>
        <w:rPr>
          <w:rFonts w:hint="eastAsia"/>
          <w:color w:val="FF0000"/>
        </w:rPr>
        <w:t>默认参数以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方式传递</w:t>
      </w:r>
      <w:r>
        <w:rPr>
          <w:rFonts w:hint="eastAsia"/>
        </w:rPr>
        <w:t>。</w:t>
      </w:r>
    </w:p>
    <w:tbl>
      <w:tblPr>
        <w:tblStyle w:val="16"/>
        <w:tblW w:w="8292" w:type="dxa"/>
        <w:tblLayout w:type="fixed"/>
        <w:tblLook w:val="04A0" w:firstRow="1" w:lastRow="0" w:firstColumn="1" w:lastColumn="0" w:noHBand="0" w:noVBand="1"/>
      </w:tblPr>
      <w:tblGrid>
        <w:gridCol w:w="1499"/>
        <w:gridCol w:w="4028"/>
        <w:gridCol w:w="2765"/>
      </w:tblGrid>
      <w:tr w:rsidR="0040697D" w:rsidTr="0040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40697D" w:rsidRDefault="00A93B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028" w:type="dxa"/>
          </w:tcPr>
          <w:p w:rsidR="0040697D" w:rsidRDefault="00A9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5" w:type="dxa"/>
          </w:tcPr>
          <w:p w:rsidR="0040697D" w:rsidRDefault="00A9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40697D" w:rsidTr="0040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40697D" w:rsidRDefault="00A93B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4028" w:type="dxa"/>
          </w:tcPr>
          <w:p w:rsidR="0040697D" w:rsidRDefault="00A9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合作方编号，由合作方统一分配</w:t>
            </w:r>
          </w:p>
        </w:tc>
        <w:tc>
          <w:tcPr>
            <w:tcW w:w="2765" w:type="dxa"/>
          </w:tcPr>
          <w:p w:rsidR="0040697D" w:rsidRDefault="0040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97D" w:rsidTr="0040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40697D" w:rsidRDefault="00A93B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ts</w:t>
            </w:r>
          </w:p>
        </w:tc>
        <w:tc>
          <w:tcPr>
            <w:tcW w:w="4028" w:type="dxa"/>
          </w:tcPr>
          <w:p w:rsidR="0040697D" w:rsidRDefault="00A9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时间戳，单位秒</w:t>
            </w:r>
          </w:p>
        </w:tc>
        <w:tc>
          <w:tcPr>
            <w:tcW w:w="2765" w:type="dxa"/>
          </w:tcPr>
          <w:p w:rsidR="0040697D" w:rsidRDefault="0040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97D" w:rsidTr="0040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40697D" w:rsidRDefault="00A93B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ve</w:t>
            </w:r>
          </w:p>
        </w:tc>
        <w:tc>
          <w:tcPr>
            <w:tcW w:w="4028" w:type="dxa"/>
          </w:tcPr>
          <w:p w:rsidR="0040697D" w:rsidRDefault="00A9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40697D" w:rsidRDefault="00A9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40697D" w:rsidTr="0040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40697D" w:rsidRDefault="00A93B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4028" w:type="dxa"/>
          </w:tcPr>
          <w:p w:rsidR="0040697D" w:rsidRDefault="00A9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密钥，由合作方统一分配</w:t>
            </w:r>
          </w:p>
        </w:tc>
        <w:tc>
          <w:tcPr>
            <w:tcW w:w="2765" w:type="dxa"/>
          </w:tcPr>
          <w:p w:rsidR="0040697D" w:rsidRDefault="00A9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secret</w:t>
            </w:r>
            <w:r>
              <w:rPr>
                <w:rFonts w:hint="eastAsia"/>
              </w:rPr>
              <w:t>不明码传递，只作为参数生成</w:t>
            </w:r>
            <w:r>
              <w:rPr>
                <w:rFonts w:hint="eastAsia"/>
              </w:rPr>
              <w:t>sign</w:t>
            </w:r>
          </w:p>
        </w:tc>
      </w:tr>
      <w:tr w:rsidR="0040697D" w:rsidTr="0040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40697D" w:rsidRDefault="00A93B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4028" w:type="dxa"/>
          </w:tcPr>
          <w:p w:rsidR="0040697D" w:rsidRDefault="00A9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签名，作鉴权之用。详细生成方式见本文下一小节。</w:t>
            </w:r>
          </w:p>
        </w:tc>
        <w:tc>
          <w:tcPr>
            <w:tcW w:w="2765" w:type="dxa"/>
          </w:tcPr>
          <w:p w:rsidR="0040697D" w:rsidRDefault="0040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697D" w:rsidRDefault="00A93B93">
      <w:pPr>
        <w:pStyle w:val="2"/>
      </w:pPr>
      <w:bookmarkStart w:id="14" w:name="_Toc465153456"/>
      <w:r>
        <w:rPr>
          <w:rFonts w:hint="eastAsia"/>
        </w:rPr>
        <w:t>签名算法</w:t>
      </w:r>
      <w:bookmarkEnd w:id="14"/>
    </w:p>
    <w:p w:rsidR="0040697D" w:rsidRDefault="00A93B93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</w:t>
      </w:r>
      <w:r>
        <w:t>ecret</w:t>
      </w:r>
      <w:r>
        <w:rPr>
          <w:rFonts w:hint="eastAsia"/>
        </w:rPr>
        <w:t>与所有参数进行签名的结果。</w:t>
      </w:r>
      <w:r>
        <w:rPr>
          <w:rFonts w:hint="eastAsia"/>
          <w:color w:val="FF0000"/>
        </w:rPr>
        <w:t>注意：参数连接时需按参数名升序排序，输出结果为小写。</w:t>
      </w:r>
    </w:p>
    <w:p w:rsidR="0040697D" w:rsidRDefault="00A93B93">
      <w:pPr>
        <w:pStyle w:val="3"/>
      </w:pPr>
      <w:bookmarkStart w:id="15" w:name="_Toc465153457"/>
      <w:r>
        <w:rPr>
          <w:rFonts w:hint="eastAsia"/>
        </w:rPr>
        <w:t>例子</w:t>
      </w:r>
      <w:bookmarkEnd w:id="15"/>
    </w:p>
    <w:p w:rsidR="0040697D" w:rsidRDefault="00A93B93">
      <w:pPr>
        <w:rPr>
          <w:b/>
        </w:rPr>
      </w:pPr>
      <w:r>
        <w:rPr>
          <w:rFonts w:hint="eastAsia"/>
          <w:b/>
        </w:rPr>
        <w:t>固定参数：</w:t>
      </w:r>
    </w:p>
    <w:p w:rsidR="0040697D" w:rsidRDefault="00A93B93">
      <w:r>
        <w:rPr>
          <w:rFonts w:hint="eastAsia"/>
        </w:rPr>
        <w:tab/>
        <w:t>key=</w:t>
      </w:r>
      <w:r>
        <w:t xml:space="preserve"> Chaith3U</w:t>
      </w:r>
    </w:p>
    <w:p w:rsidR="0040697D" w:rsidRDefault="00A93B93">
      <w:r>
        <w:rPr>
          <w:rFonts w:hint="eastAsia"/>
        </w:rPr>
        <w:tab/>
        <w:t>secret=</w:t>
      </w:r>
      <w:r>
        <w:t xml:space="preserve"> rK95Hlfo2sYJ4n1n</w:t>
      </w:r>
    </w:p>
    <w:p w:rsidR="0040697D" w:rsidRDefault="00A93B93">
      <w:r>
        <w:rPr>
          <w:rFonts w:hint="eastAsia"/>
        </w:rPr>
        <w:tab/>
        <w:t>ts=</w:t>
      </w:r>
      <w:r>
        <w:t xml:space="preserve"> 1458686258</w:t>
      </w:r>
      <w:r>
        <w:rPr>
          <w:rFonts w:hint="eastAsia"/>
        </w:rPr>
        <w:t xml:space="preserve"> (</w:t>
      </w:r>
      <w:r>
        <w:rPr>
          <w:rFonts w:hint="eastAsia"/>
        </w:rPr>
        <w:t>当前时间戳</w:t>
      </w:r>
      <w:r>
        <w:rPr>
          <w:rFonts w:hint="eastAsia"/>
        </w:rPr>
        <w:t>)</w:t>
      </w:r>
    </w:p>
    <w:p w:rsidR="0040697D" w:rsidRDefault="00A93B93">
      <w:r>
        <w:rPr>
          <w:rFonts w:hint="eastAsia"/>
        </w:rPr>
        <w:tab/>
        <w:t>ve=1</w:t>
      </w:r>
      <w:r>
        <w:t>.0</w:t>
      </w:r>
    </w:p>
    <w:p w:rsidR="0040697D" w:rsidRDefault="00A93B93">
      <w:r>
        <w:rPr>
          <w:rFonts w:hint="eastAsia"/>
          <w:b/>
        </w:rPr>
        <w:t>请求参数：</w:t>
      </w:r>
    </w:p>
    <w:p w:rsidR="0040697D" w:rsidRDefault="00A93B93">
      <w:r>
        <w:rPr>
          <w:rFonts w:hint="eastAsia"/>
        </w:rPr>
        <w:tab/>
      </w:r>
      <w:r>
        <w:t>data</w:t>
      </w:r>
      <w:r>
        <w:rPr>
          <w:rFonts w:hint="eastAsia"/>
        </w:rPr>
        <w:t>：</w:t>
      </w:r>
      <w:r>
        <w:t>{"bid":"1", "cmd":"heartbeat", "total":"123"}</w:t>
      </w:r>
    </w:p>
    <w:p w:rsidR="0040697D" w:rsidRDefault="00A93B93">
      <w:pPr>
        <w:rPr>
          <w:b/>
        </w:rPr>
      </w:pPr>
      <w:r>
        <w:rPr>
          <w:rFonts w:hint="eastAsia"/>
          <w:b/>
        </w:rPr>
        <w:t>PHP</w:t>
      </w:r>
      <w:r>
        <w:rPr>
          <w:rFonts w:hint="eastAsia"/>
          <w:b/>
        </w:rPr>
        <w:t>签名生产算法：</w:t>
      </w:r>
    </w:p>
    <w:tbl>
      <w:tblPr>
        <w:tblStyle w:val="af9"/>
        <w:tblW w:w="83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7"/>
      </w:tblGrid>
      <w:tr w:rsidR="0040697D">
        <w:tc>
          <w:tcPr>
            <w:tcW w:w="8307" w:type="dxa"/>
          </w:tcPr>
          <w:p w:rsidR="0040697D" w:rsidRDefault="00A93B93">
            <w:r>
              <w:t>$secret = ' rK95Hlfo2sYJ4n1n ';</w:t>
            </w:r>
          </w:p>
          <w:p w:rsidR="0040697D" w:rsidRDefault="00A93B93">
            <w:r>
              <w:t>$params = array(</w:t>
            </w:r>
          </w:p>
          <w:p w:rsidR="0040697D" w:rsidRDefault="00A93B93">
            <w:r>
              <w:tab/>
              <w:t>'key'=&gt; 'Chaith3U',</w:t>
            </w:r>
          </w:p>
          <w:p w:rsidR="0040697D" w:rsidRDefault="00A93B93">
            <w:r>
              <w:lastRenderedPageBreak/>
              <w:tab/>
              <w:t>'ts'=&gt;'1458686258',</w:t>
            </w:r>
          </w:p>
          <w:p w:rsidR="0040697D" w:rsidRDefault="00A93B93">
            <w:r>
              <w:tab/>
              <w:t>'ve'=&gt;'1.0',</w:t>
            </w:r>
          </w:p>
          <w:p w:rsidR="0040697D" w:rsidRDefault="00A93B93">
            <w:r>
              <w:tab/>
              <w:t>'</w:t>
            </w:r>
            <w:r>
              <w:rPr>
                <w:rFonts w:hint="eastAsia"/>
              </w:rPr>
              <w:t>data</w:t>
            </w:r>
            <w:r>
              <w:t>'=&gt;'{"bid":"1", "cmd":"heartbeat", "total":"123"}'</w:t>
            </w:r>
          </w:p>
          <w:p w:rsidR="0040697D" w:rsidRDefault="00A93B93">
            <w:r>
              <w:t>);</w:t>
            </w:r>
          </w:p>
          <w:p w:rsidR="0040697D" w:rsidRDefault="00A93B93">
            <w:r>
              <w:t>ksort($param);</w:t>
            </w:r>
          </w:p>
          <w:p w:rsidR="0040697D" w:rsidRDefault="00A93B93">
            <w:r>
              <w:t>$params = '';</w:t>
            </w:r>
          </w:p>
          <w:p w:rsidR="0040697D" w:rsidRDefault="00A93B93">
            <w:r>
              <w:t>foreach ($param as $key =&gt; $value) {</w:t>
            </w:r>
          </w:p>
          <w:p w:rsidR="0040697D" w:rsidRDefault="00A93B93">
            <w:r>
              <w:tab/>
              <w:t>$params .= '&amp;' . $key . '=' . rawurlencode($value);</w:t>
            </w:r>
          </w:p>
          <w:p w:rsidR="0040697D" w:rsidRDefault="00A93B93">
            <w:r>
              <w:t>}</w:t>
            </w:r>
          </w:p>
          <w:p w:rsidR="0040697D" w:rsidRDefault="00A93B93">
            <w:r>
              <w:t>$params = substr($params, 1);</w:t>
            </w:r>
          </w:p>
          <w:p w:rsidR="0040697D" w:rsidRDefault="00A93B93">
            <w:r>
              <w:t>$sign = md5($params . "&amp;secret=" . $secret);</w:t>
            </w:r>
          </w:p>
        </w:tc>
      </w:tr>
      <w:tr w:rsidR="0040697D">
        <w:tc>
          <w:tcPr>
            <w:tcW w:w="8307" w:type="dxa"/>
          </w:tcPr>
          <w:p w:rsidR="0040697D" w:rsidRDefault="00A93B93">
            <w:r>
              <w:rPr>
                <w:rFonts w:hint="eastAsia"/>
              </w:rPr>
              <w:lastRenderedPageBreak/>
              <w:t>中间计算值示例</w:t>
            </w:r>
          </w:p>
        </w:tc>
      </w:tr>
      <w:tr w:rsidR="0040697D">
        <w:tc>
          <w:tcPr>
            <w:tcW w:w="8307" w:type="dxa"/>
            <w:tcBorders>
              <w:bottom w:val="single" w:sz="4" w:space="0" w:color="808080" w:themeColor="background1" w:themeShade="80"/>
            </w:tcBorders>
          </w:tcPr>
          <w:p w:rsidR="0040697D" w:rsidRDefault="0040697D"/>
        </w:tc>
      </w:tr>
      <w:tr w:rsidR="0040697D">
        <w:tc>
          <w:tcPr>
            <w:tcW w:w="83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697D" w:rsidRDefault="00A93B93">
            <w:r>
              <w:rPr>
                <w:rFonts w:hint="eastAsia"/>
              </w:rPr>
              <w:t>Sign Data</w:t>
            </w:r>
          </w:p>
        </w:tc>
      </w:tr>
      <w:tr w:rsidR="0040697D">
        <w:tc>
          <w:tcPr>
            <w:tcW w:w="8307" w:type="dxa"/>
            <w:tcBorders>
              <w:top w:val="single" w:sz="4" w:space="0" w:color="808080" w:themeColor="background1" w:themeShade="80"/>
            </w:tcBorders>
          </w:tcPr>
          <w:p w:rsidR="0040697D" w:rsidRDefault="00A93B93">
            <w:r>
              <w:t>data=%7B%22bid%22%3A%221%22%2C%20%22cmd%22%3A%22heartbeat%22%2C%20%22total%22%3A%22123%22%7D&amp;key=Chaith3U&amp;ts=1458686258&amp;ve=1.0&amp;secret=rK95Hlfo2sYJ4n1n</w:t>
            </w:r>
          </w:p>
        </w:tc>
      </w:tr>
      <w:tr w:rsidR="0040697D">
        <w:tc>
          <w:tcPr>
            <w:tcW w:w="8307" w:type="dxa"/>
          </w:tcPr>
          <w:p w:rsidR="0040697D" w:rsidRDefault="00A93B93">
            <w:r>
              <w:rPr>
                <w:rFonts w:hint="eastAsia"/>
              </w:rPr>
              <w:t>Sign Value</w:t>
            </w:r>
          </w:p>
        </w:tc>
      </w:tr>
      <w:tr w:rsidR="0040697D">
        <w:tc>
          <w:tcPr>
            <w:tcW w:w="8307" w:type="dxa"/>
          </w:tcPr>
          <w:p w:rsidR="0040697D" w:rsidRDefault="00A93B93">
            <w:r>
              <w:t>7d592d308940e2c5011bacd7705a36d8</w:t>
            </w:r>
          </w:p>
        </w:tc>
      </w:tr>
      <w:tr w:rsidR="0040697D">
        <w:tc>
          <w:tcPr>
            <w:tcW w:w="8307" w:type="dxa"/>
          </w:tcPr>
          <w:p w:rsidR="0040697D" w:rsidRDefault="00A93B93">
            <w:r>
              <w:rPr>
                <w:rFonts w:hint="eastAsia"/>
              </w:rPr>
              <w:t>最终</w:t>
            </w:r>
            <w:r>
              <w:rPr>
                <w:rFonts w:hint="eastAsia"/>
              </w:rPr>
              <w:t>URL</w:t>
            </w:r>
          </w:p>
        </w:tc>
      </w:tr>
      <w:tr w:rsidR="0040697D">
        <w:tc>
          <w:tcPr>
            <w:tcW w:w="8307" w:type="dxa"/>
          </w:tcPr>
          <w:p w:rsidR="0040697D" w:rsidRDefault="00A93B93">
            <w:r>
              <w:t>ting.kakatool.cn/api_v1/Station?key=Chaith3U&amp;ve=1.0&amp;ts=1458686258&amp;sign=7d592d308940e2c5011bacd7705a36d8</w:t>
            </w:r>
          </w:p>
        </w:tc>
      </w:tr>
      <w:tr w:rsidR="0040697D">
        <w:tc>
          <w:tcPr>
            <w:tcW w:w="8307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t xml:space="preserve"> </w:t>
            </w:r>
            <w:r>
              <w:rPr>
                <w:rFonts w:hint="eastAsia"/>
              </w:rPr>
              <w:t>Data</w:t>
            </w:r>
          </w:p>
        </w:tc>
      </w:tr>
      <w:tr w:rsidR="0040697D">
        <w:tc>
          <w:tcPr>
            <w:tcW w:w="8307" w:type="dxa"/>
          </w:tcPr>
          <w:p w:rsidR="0040697D" w:rsidRDefault="00A93B93">
            <w:r>
              <w:t>data=%7B%22bid%22%3A%221%22%2C%20%22cmd%22%3A%22heartbeat%22%2C%20%22total%22%3A%22123%22%7D</w:t>
            </w:r>
          </w:p>
        </w:tc>
      </w:tr>
      <w:tr w:rsidR="0040697D">
        <w:tc>
          <w:tcPr>
            <w:tcW w:w="8307" w:type="dxa"/>
          </w:tcPr>
          <w:p w:rsidR="0040697D" w:rsidRDefault="0040697D">
            <w:pPr>
              <w:rPr>
                <w:b/>
              </w:rPr>
            </w:pPr>
          </w:p>
        </w:tc>
      </w:tr>
    </w:tbl>
    <w:p w:rsidR="0040697D" w:rsidRDefault="00A93B93">
      <w:pPr>
        <w:pStyle w:val="2"/>
      </w:pPr>
      <w:bookmarkStart w:id="16" w:name="_Toc445749249"/>
      <w:bookmarkStart w:id="17" w:name="_Toc445749248"/>
      <w:bookmarkStart w:id="18" w:name="_Toc465153458"/>
      <w:bookmarkEnd w:id="16"/>
      <w:bookmarkEnd w:id="17"/>
      <w:r>
        <w:rPr>
          <w:rFonts w:hint="eastAsia"/>
        </w:rPr>
        <w:t>停车场</w:t>
      </w:r>
      <w:r>
        <w:t>厂商云服务接入</w:t>
      </w:r>
      <w:bookmarkEnd w:id="18"/>
    </w:p>
    <w:p w:rsidR="0040697D" w:rsidRDefault="00A93B93">
      <w:pPr>
        <w:pStyle w:val="3"/>
      </w:pPr>
      <w:bookmarkStart w:id="19" w:name="_Toc465153459"/>
      <w:r>
        <w:t>接入说明</w:t>
      </w:r>
      <w:bookmarkEnd w:id="19"/>
    </w:p>
    <w:p w:rsidR="0040697D" w:rsidRDefault="00A93B93">
      <w:r>
        <w:rPr>
          <w:rFonts w:hint="eastAsia"/>
        </w:rPr>
        <w:t>我方为停车场厂商预分配服务器接入</w:t>
      </w:r>
      <w:r>
        <w:rPr>
          <w:rFonts w:hint="eastAsia"/>
        </w:rPr>
        <w:t>key</w:t>
      </w:r>
      <w:r>
        <w:rPr>
          <w:rFonts w:hint="eastAsia"/>
        </w:rPr>
        <w:t>和秘钥</w:t>
      </w:r>
      <w:r>
        <w:rPr>
          <w:rFonts w:hint="eastAsia"/>
        </w:rPr>
        <w:t>,</w:t>
      </w:r>
      <w:r>
        <w:rPr>
          <w:rFonts w:hint="eastAsia"/>
        </w:rPr>
        <w:t>厂商平台需要执行和</w:t>
      </w:r>
      <w:r w:rsidR="00F82A00">
        <w:rPr>
          <w:rFonts w:hint="eastAsia"/>
        </w:rPr>
        <w:t>奥科平台</w:t>
      </w:r>
      <w:r>
        <w:rPr>
          <w:rFonts w:hint="eastAsia"/>
        </w:rPr>
        <w:t>一致的校验算法，即：</w:t>
      </w:r>
    </w:p>
    <w:p w:rsidR="0040697D" w:rsidRDefault="00A93B93"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厂商平台使用接入</w:t>
      </w:r>
      <w:r>
        <w:rPr>
          <w:rFonts w:hint="eastAsia"/>
        </w:rPr>
        <w:t>key</w:t>
      </w:r>
      <w:r>
        <w:rPr>
          <w:rFonts w:hint="eastAsia"/>
        </w:rPr>
        <w:t>和秘钥接入</w:t>
      </w:r>
      <w:r w:rsidR="00F82A00">
        <w:rPr>
          <w:rFonts w:hint="eastAsia"/>
        </w:rPr>
        <w:t>奥科平台</w:t>
      </w:r>
    </w:p>
    <w:p w:rsidR="0040697D" w:rsidRDefault="00A93B93">
      <w:r>
        <w:rPr>
          <w:rFonts w:hint="eastAsia"/>
        </w:rPr>
        <w:t xml:space="preserve">2 </w:t>
      </w:r>
      <w:r w:rsidR="00F82A00">
        <w:rPr>
          <w:rFonts w:hint="eastAsia"/>
        </w:rPr>
        <w:t>奥科平台</w:t>
      </w:r>
      <w:r>
        <w:rPr>
          <w:rFonts w:hint="eastAsia"/>
        </w:rPr>
        <w:t>使用同样的</w:t>
      </w:r>
      <w:r>
        <w:rPr>
          <w:rFonts w:hint="eastAsia"/>
        </w:rPr>
        <w:t>key</w:t>
      </w:r>
      <w:r>
        <w:rPr>
          <w:rFonts w:hint="eastAsia"/>
        </w:rPr>
        <w:t>接入厂商平台</w:t>
      </w:r>
    </w:p>
    <w:p w:rsidR="0040697D" w:rsidRDefault="00A93B93">
      <w:r>
        <w:rPr>
          <w:rFonts w:hint="eastAsia"/>
        </w:rPr>
        <w:t xml:space="preserve">3 </w:t>
      </w:r>
      <w:r>
        <w:rPr>
          <w:rFonts w:hint="eastAsia"/>
        </w:rPr>
        <w:t>接入厂商云平台</w:t>
      </w:r>
      <w:r>
        <w:rPr>
          <w:rFonts w:hint="eastAsia"/>
        </w:rPr>
        <w:t>URL</w:t>
      </w:r>
      <w:r>
        <w:rPr>
          <w:rFonts w:hint="eastAsia"/>
        </w:rPr>
        <w:t>应该是固定不变的</w:t>
      </w:r>
    </w:p>
    <w:p w:rsidR="0040697D" w:rsidRDefault="00A93B93">
      <w:r>
        <w:rPr>
          <w:rFonts w:hint="eastAsia"/>
        </w:rPr>
        <w:t>4</w:t>
      </w:r>
      <w:r>
        <w:rPr>
          <w:rFonts w:hint="eastAsia"/>
        </w:rPr>
        <w:t>全程都使用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40697D" w:rsidRDefault="00A93B93">
      <w:pPr>
        <w:pStyle w:val="2"/>
      </w:pPr>
      <w:bookmarkStart w:id="20" w:name="_Toc465153460"/>
      <w:r>
        <w:rPr>
          <w:rFonts w:hint="eastAsia"/>
        </w:rPr>
        <w:t>接口使用场景说明</w:t>
      </w:r>
      <w:bookmarkEnd w:id="20"/>
    </w:p>
    <w:p w:rsidR="0040697D" w:rsidRDefault="00A93B93">
      <w:r>
        <w:rPr>
          <w:rFonts w:hint="eastAsia"/>
        </w:rPr>
        <w:t>注：不是所有接口都需要使用，请根据合作需要实现</w:t>
      </w:r>
    </w:p>
    <w:p w:rsidR="0040697D" w:rsidRDefault="0040697D"/>
    <w:p w:rsidR="0040697D" w:rsidRDefault="00A93B93">
      <w:r>
        <w:rPr>
          <w:rFonts w:hint="eastAsia"/>
        </w:rPr>
        <w:t>场景：顾客开车进出停车场过程</w:t>
      </w:r>
    </w:p>
    <w:p w:rsidR="0040697D" w:rsidRDefault="00F82A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7.25pt">
            <v:imagedata r:id="rId11" o:title=""/>
          </v:shape>
        </w:pict>
      </w:r>
    </w:p>
    <w:p w:rsidR="0040697D" w:rsidRDefault="0040697D"/>
    <w:p w:rsidR="0040697D" w:rsidRDefault="00A93B93">
      <w:pPr>
        <w:pStyle w:val="2"/>
      </w:pPr>
      <w:bookmarkStart w:id="21" w:name="_Toc465153461"/>
      <w:r>
        <w:rPr>
          <w:rFonts w:hint="eastAsia"/>
        </w:rPr>
        <w:t>原有云平台及本地平台修改</w:t>
      </w:r>
      <w:bookmarkEnd w:id="21"/>
    </w:p>
    <w:p w:rsidR="0040697D" w:rsidRDefault="00A93B93">
      <w:r>
        <w:rPr>
          <w:rFonts w:hint="eastAsia"/>
        </w:rPr>
        <w:t xml:space="preserve">1 </w:t>
      </w:r>
      <w:r>
        <w:rPr>
          <w:rFonts w:hint="eastAsia"/>
        </w:rPr>
        <w:t>屏蔽旧平台账号登录体系，改为支持</w:t>
      </w:r>
      <w:r>
        <w:rPr>
          <w:rFonts w:hint="eastAsia"/>
        </w:rPr>
        <w:t>OA</w:t>
      </w:r>
      <w:r>
        <w:rPr>
          <w:rFonts w:hint="eastAsia"/>
        </w:rPr>
        <w:t>登录，本地账号仅保留用于应急处理，账号密码仅告知总部。本地账号密码每天零时下发到车场，每个出口通道一个密码。</w:t>
      </w:r>
    </w:p>
    <w:p w:rsidR="0040697D" w:rsidRDefault="00A93B93">
      <w:r>
        <w:rPr>
          <w:rFonts w:hint="eastAsia"/>
        </w:rPr>
        <w:t xml:space="preserve">2 </w:t>
      </w:r>
      <w:r>
        <w:rPr>
          <w:rFonts w:hint="eastAsia"/>
        </w:rPr>
        <w:t>屏蔽平台上增加删除月卡，车主以及收费规则，云平台和本地平台仅支持显示</w:t>
      </w:r>
    </w:p>
    <w:p w:rsidR="0040697D" w:rsidRDefault="00A93B93">
      <w:r>
        <w:rPr>
          <w:rFonts w:hint="eastAsia"/>
        </w:rPr>
        <w:t xml:space="preserve">3 </w:t>
      </w:r>
      <w:r>
        <w:rPr>
          <w:rFonts w:hint="eastAsia"/>
        </w:rPr>
        <w:t>支持直接跳转到厂商平台入口</w:t>
      </w:r>
      <w:r>
        <w:rPr>
          <w:rFonts w:hint="eastAsia"/>
        </w:rPr>
        <w:t xml:space="preserve"> </w:t>
      </w:r>
      <w:r>
        <w:t xml:space="preserve"> </w:t>
      </w:r>
      <w:hyperlink r:id="rId12" w:history="1">
        <w:r>
          <w:rPr>
            <w:rStyle w:val="af6"/>
          </w:rPr>
          <w:t>http://</w:t>
        </w:r>
        <w:r>
          <w:rPr>
            <w:rStyle w:val="af6"/>
            <w:rFonts w:hint="eastAsia"/>
          </w:rPr>
          <w:t>厂商云平台</w:t>
        </w:r>
        <w:r>
          <w:rPr>
            <w:rStyle w:val="af6"/>
            <w:rFonts w:hint="eastAsia"/>
          </w:rPr>
          <w:t>URL/</w:t>
        </w:r>
        <w:r>
          <w:rPr>
            <w:rStyle w:val="af6"/>
          </w:rPr>
          <w:t>admin/</w:t>
        </w:r>
      </w:hyperlink>
      <w:r>
        <w:rPr>
          <w:rFonts w:hint="eastAsia"/>
        </w:rPr>
        <w:t>停车场</w:t>
      </w:r>
      <w:r>
        <w:rPr>
          <w:rFonts w:hint="eastAsia"/>
        </w:rPr>
        <w:t>ID</w:t>
      </w:r>
      <w:r>
        <w:rPr>
          <w:rFonts w:hint="eastAsia"/>
        </w:rPr>
        <w:t>，校验方式同章节</w:t>
      </w:r>
      <w:r>
        <w:rPr>
          <w:rFonts w:hint="eastAsia"/>
        </w:rPr>
        <w:t>3.2</w:t>
      </w:r>
    </w:p>
    <w:p w:rsidR="0040697D" w:rsidRDefault="00D76D7B">
      <w:r>
        <w:rPr>
          <w:rFonts w:hint="eastAsia"/>
        </w:rPr>
        <w:t xml:space="preserve">4 </w:t>
      </w:r>
      <w:r>
        <w:rPr>
          <w:rFonts w:hint="eastAsia"/>
        </w:rPr>
        <w:t>厂家本地设备必须开放本文档接口</w:t>
      </w:r>
      <w:r w:rsidR="00521497">
        <w:rPr>
          <w:rFonts w:hint="eastAsia"/>
        </w:rPr>
        <w:t>，在项目断开外网情况下，允许本地设备通过</w:t>
      </w:r>
      <w:r w:rsidR="00521497">
        <w:rPr>
          <w:rFonts w:hint="eastAsia"/>
        </w:rPr>
        <w:t>HTTP</w:t>
      </w:r>
      <w:r w:rsidR="00521497">
        <w:rPr>
          <w:rFonts w:hint="eastAsia"/>
        </w:rPr>
        <w:t>接口访问获取数据</w:t>
      </w:r>
      <w:r>
        <w:rPr>
          <w:rFonts w:hint="eastAsia"/>
        </w:rPr>
        <w:t>。</w:t>
      </w:r>
    </w:p>
    <w:p w:rsidR="0040697D" w:rsidRDefault="00A93B93">
      <w:pPr>
        <w:pStyle w:val="2"/>
      </w:pPr>
      <w:bookmarkStart w:id="22" w:name="_Toc465153462"/>
      <w:r>
        <w:t>接入细节</w:t>
      </w:r>
      <w:bookmarkEnd w:id="22"/>
    </w:p>
    <w:p w:rsidR="0040697D" w:rsidRDefault="00A93B93">
      <w:r>
        <w:rPr>
          <w:rFonts w:hint="eastAsia"/>
        </w:rPr>
        <w:lastRenderedPageBreak/>
        <w:t>停车场必须进行</w:t>
      </w:r>
      <w:r>
        <w:rPr>
          <w:rFonts w:hint="eastAsia"/>
        </w:rPr>
        <w:t>NTP</w:t>
      </w:r>
      <w:r>
        <w:rPr>
          <w:rFonts w:hint="eastAsia"/>
        </w:rPr>
        <w:t>时间校准，超过</w:t>
      </w:r>
      <w:r>
        <w:t>1</w:t>
      </w:r>
      <w:r>
        <w:rPr>
          <w:rFonts w:hint="eastAsia"/>
        </w:rPr>
        <w:t>小时不匹配</w:t>
      </w:r>
      <w:r>
        <w:rPr>
          <w:rFonts w:hint="eastAsia"/>
        </w:rPr>
        <w:t xml:space="preserve"> </w:t>
      </w:r>
      <w:r>
        <w:rPr>
          <w:rFonts w:hint="eastAsia"/>
        </w:rPr>
        <w:t>要报警</w:t>
      </w:r>
    </w:p>
    <w:p w:rsidR="0040697D" w:rsidRDefault="00A93B93">
      <w:r>
        <w:t>1</w:t>
      </w:r>
      <w:r>
        <w:rPr>
          <w:rFonts w:hint="eastAsia"/>
        </w:rPr>
        <w:t>．</w:t>
      </w:r>
      <w:r>
        <w:t xml:space="preserve"> 2s</w:t>
      </w:r>
      <w:r>
        <w:rPr>
          <w:rFonts w:hint="eastAsia"/>
        </w:rPr>
        <w:t>内无应答，认为命令失败，告警将产生</w:t>
      </w:r>
    </w:p>
    <w:p w:rsidR="0040697D" w:rsidRDefault="00A93B93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同步数据如发生错误，需重试三次，如果依然错误，则改为每晚</w:t>
      </w:r>
      <w:r>
        <w:rPr>
          <w:rFonts w:hint="eastAsia"/>
        </w:rPr>
        <w:t>12</w:t>
      </w:r>
      <w:r>
        <w:rPr>
          <w:rFonts w:hint="eastAsia"/>
        </w:rPr>
        <w:t>点重新同步，每条记录必须都收到成功返回</w:t>
      </w:r>
      <w:r>
        <w:t>{"result":"0","reason":""}</w:t>
      </w:r>
      <w:r>
        <w:rPr>
          <w:rFonts w:hint="eastAsia"/>
        </w:rPr>
        <w:t>才可以认为是同步成功</w:t>
      </w:r>
    </w:p>
    <w:p w:rsidR="00D76D7B" w:rsidRDefault="00D76D7B"/>
    <w:p w:rsidR="0040697D" w:rsidRDefault="00A93B93">
      <w:pPr>
        <w:pStyle w:val="3"/>
      </w:pPr>
      <w:bookmarkStart w:id="23" w:name="_Toc465153463"/>
      <w:r>
        <w:rPr>
          <w:rFonts w:hint="eastAsia"/>
        </w:rPr>
        <w:t>编码（高优先级）</w:t>
      </w:r>
      <w:bookmarkEnd w:id="23"/>
    </w:p>
    <w:p w:rsidR="0040697D" w:rsidRDefault="00A93B9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停车场编码由</w:t>
      </w:r>
      <w:r w:rsidR="00F82A00">
        <w:rPr>
          <w:rFonts w:hint="eastAsia"/>
        </w:rPr>
        <w:t>奥科</w:t>
      </w:r>
      <w:r>
        <w:rPr>
          <w:rFonts w:hint="eastAsia"/>
        </w:rPr>
        <w:t>云平台统一分配，长度</w:t>
      </w:r>
      <w:r>
        <w:rPr>
          <w:rFonts w:hint="eastAsia"/>
        </w:rPr>
        <w:t xml:space="preserve"> </w:t>
      </w:r>
      <w:r>
        <w:t>11</w:t>
      </w:r>
    </w:p>
    <w:p w:rsidR="0040697D" w:rsidRDefault="00A93B93">
      <w:r>
        <w:rPr>
          <w:rFonts w:hint="eastAsia"/>
        </w:rPr>
        <w:t>厂商云平台上应可以设置关联到</w:t>
      </w:r>
      <w:r w:rsidR="00F82A00">
        <w:rPr>
          <w:rFonts w:hint="eastAsia"/>
        </w:rPr>
        <w:t>奥科</w:t>
      </w:r>
      <w:r>
        <w:rPr>
          <w:rFonts w:hint="eastAsia"/>
        </w:rPr>
        <w:t>停车场</w:t>
      </w:r>
      <w:r>
        <w:rPr>
          <w:rFonts w:hint="eastAsia"/>
        </w:rPr>
        <w:t>ID</w:t>
      </w:r>
    </w:p>
    <w:p w:rsidR="0040697D" w:rsidRDefault="00A93B93">
      <w:r>
        <w:t xml:space="preserve">2 </w:t>
      </w:r>
      <w:r>
        <w:rPr>
          <w:rFonts w:hint="eastAsia"/>
        </w:rPr>
        <w:t>设备（道闸，摄像头，显示屏）编码，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。设备编码应该是唯一的，厂商可以自定义设备编码，平台可以通过设备编码直接操作到设备。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+</w:t>
      </w:r>
      <w:r>
        <w:rPr>
          <w:rFonts w:hint="eastAsia"/>
        </w:rPr>
        <w:t>厂商</w:t>
      </w:r>
      <w:r>
        <w:rPr>
          <w:rFonts w:hint="eastAsia"/>
        </w:rPr>
        <w:t>+</w:t>
      </w:r>
      <w:r>
        <w:rPr>
          <w:rFonts w:hint="eastAsia"/>
        </w:rPr>
        <w:t>自定义编码</w:t>
      </w:r>
    </w:p>
    <w:tbl>
      <w:tblPr>
        <w:tblStyle w:val="af9"/>
        <w:tblW w:w="2647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79"/>
      </w:tblGrid>
      <w:tr w:rsidR="0040697D">
        <w:trPr>
          <w:trHeight w:val="384"/>
          <w:jc w:val="center"/>
        </w:trPr>
        <w:tc>
          <w:tcPr>
            <w:tcW w:w="1468" w:type="dxa"/>
          </w:tcPr>
          <w:p w:rsidR="0040697D" w:rsidRDefault="00A93B93">
            <w:r>
              <w:rPr>
                <w:rFonts w:hint="eastAsia"/>
              </w:rPr>
              <w:t>设备</w:t>
            </w:r>
          </w:p>
        </w:tc>
        <w:tc>
          <w:tcPr>
            <w:tcW w:w="1179" w:type="dxa"/>
          </w:tcPr>
          <w:p w:rsidR="0040697D" w:rsidRDefault="00A93B93">
            <w:r>
              <w:rPr>
                <w:rFonts w:hint="eastAsia"/>
              </w:rPr>
              <w:t>编码</w:t>
            </w:r>
          </w:p>
        </w:tc>
      </w:tr>
      <w:tr w:rsidR="0040697D">
        <w:trPr>
          <w:trHeight w:val="390"/>
          <w:jc w:val="center"/>
        </w:trPr>
        <w:tc>
          <w:tcPr>
            <w:tcW w:w="1468" w:type="dxa"/>
          </w:tcPr>
          <w:p w:rsidR="0040697D" w:rsidRDefault="00A93B93">
            <w:r>
              <w:rPr>
                <w:rFonts w:hint="eastAsia"/>
              </w:rPr>
              <w:t>道闸</w:t>
            </w:r>
          </w:p>
        </w:tc>
        <w:tc>
          <w:tcPr>
            <w:tcW w:w="1179" w:type="dxa"/>
          </w:tcPr>
          <w:p w:rsidR="0040697D" w:rsidRDefault="00A93B93">
            <w:r>
              <w:rPr>
                <w:rFonts w:hint="eastAsia"/>
              </w:rPr>
              <w:t>01</w:t>
            </w:r>
          </w:p>
        </w:tc>
      </w:tr>
      <w:tr w:rsidR="0040697D">
        <w:trPr>
          <w:trHeight w:val="384"/>
          <w:jc w:val="center"/>
        </w:trPr>
        <w:tc>
          <w:tcPr>
            <w:tcW w:w="1468" w:type="dxa"/>
          </w:tcPr>
          <w:p w:rsidR="0040697D" w:rsidRDefault="00A93B93">
            <w:r>
              <w:rPr>
                <w:rFonts w:hint="eastAsia"/>
              </w:rPr>
              <w:t>显示设备</w:t>
            </w:r>
          </w:p>
        </w:tc>
        <w:tc>
          <w:tcPr>
            <w:tcW w:w="1179" w:type="dxa"/>
          </w:tcPr>
          <w:p w:rsidR="0040697D" w:rsidRDefault="00A93B93">
            <w:r>
              <w:rPr>
                <w:rFonts w:hint="eastAsia"/>
              </w:rPr>
              <w:t>02</w:t>
            </w:r>
          </w:p>
        </w:tc>
      </w:tr>
      <w:tr w:rsidR="0040697D">
        <w:trPr>
          <w:trHeight w:val="390"/>
          <w:jc w:val="center"/>
        </w:trPr>
        <w:tc>
          <w:tcPr>
            <w:tcW w:w="1468" w:type="dxa"/>
          </w:tcPr>
          <w:p w:rsidR="0040697D" w:rsidRDefault="00A93B93">
            <w:r>
              <w:rPr>
                <w:rFonts w:hint="eastAsia"/>
              </w:rPr>
              <w:t>识别设备</w:t>
            </w:r>
          </w:p>
        </w:tc>
        <w:tc>
          <w:tcPr>
            <w:tcW w:w="1179" w:type="dxa"/>
          </w:tcPr>
          <w:p w:rsidR="0040697D" w:rsidRDefault="00A93B93">
            <w:r>
              <w:rPr>
                <w:rFonts w:hint="eastAsia"/>
              </w:rPr>
              <w:t>03</w:t>
            </w:r>
          </w:p>
        </w:tc>
      </w:tr>
      <w:tr w:rsidR="0040697D">
        <w:trPr>
          <w:trHeight w:val="390"/>
          <w:jc w:val="center"/>
        </w:trPr>
        <w:tc>
          <w:tcPr>
            <w:tcW w:w="1468" w:type="dxa"/>
          </w:tcPr>
          <w:p w:rsidR="0040697D" w:rsidRDefault="00A93B93">
            <w:r>
              <w:rPr>
                <w:rFonts w:hint="eastAsia"/>
              </w:rPr>
              <w:t>收费终端</w:t>
            </w:r>
          </w:p>
        </w:tc>
        <w:tc>
          <w:tcPr>
            <w:tcW w:w="1179" w:type="dxa"/>
          </w:tcPr>
          <w:p w:rsidR="0040697D" w:rsidRDefault="00A93B93">
            <w:r>
              <w:rPr>
                <w:rFonts w:hint="eastAsia"/>
              </w:rPr>
              <w:t>0</w:t>
            </w:r>
            <w:r>
              <w:t>4</w:t>
            </w:r>
          </w:p>
        </w:tc>
      </w:tr>
      <w:tr w:rsidR="0040697D">
        <w:trPr>
          <w:trHeight w:val="390"/>
          <w:jc w:val="center"/>
        </w:trPr>
        <w:tc>
          <w:tcPr>
            <w:tcW w:w="1468" w:type="dxa"/>
          </w:tcPr>
          <w:p w:rsidR="0040697D" w:rsidRDefault="00A93B93">
            <w:r>
              <w:rPr>
                <w:rFonts w:hint="eastAsia"/>
              </w:rPr>
              <w:t>前端控制器</w:t>
            </w:r>
          </w:p>
        </w:tc>
        <w:tc>
          <w:tcPr>
            <w:tcW w:w="1179" w:type="dxa"/>
          </w:tcPr>
          <w:p w:rsidR="0040697D" w:rsidRDefault="00A93B93">
            <w:r>
              <w:rPr>
                <w:rFonts w:hint="eastAsia"/>
              </w:rPr>
              <w:t>05</w:t>
            </w:r>
          </w:p>
        </w:tc>
      </w:tr>
      <w:tr w:rsidR="0040697D">
        <w:trPr>
          <w:trHeight w:val="390"/>
          <w:jc w:val="center"/>
        </w:trPr>
        <w:tc>
          <w:tcPr>
            <w:tcW w:w="1468" w:type="dxa"/>
          </w:tcPr>
          <w:p w:rsidR="0040697D" w:rsidRDefault="00A93B93">
            <w:r>
              <w:rPr>
                <w:rFonts w:hint="eastAsia"/>
              </w:rPr>
              <w:t>后端服务器</w:t>
            </w:r>
          </w:p>
        </w:tc>
        <w:tc>
          <w:tcPr>
            <w:tcW w:w="1179" w:type="dxa"/>
          </w:tcPr>
          <w:p w:rsidR="0040697D" w:rsidRDefault="00A93B93">
            <w:r>
              <w:rPr>
                <w:rFonts w:hint="eastAsia"/>
              </w:rPr>
              <w:t>06</w:t>
            </w:r>
          </w:p>
        </w:tc>
      </w:tr>
      <w:tr w:rsidR="0040697D">
        <w:trPr>
          <w:trHeight w:val="390"/>
          <w:jc w:val="center"/>
        </w:trPr>
        <w:tc>
          <w:tcPr>
            <w:tcW w:w="1468" w:type="dxa"/>
          </w:tcPr>
          <w:p w:rsidR="0040697D" w:rsidRDefault="00A93B93">
            <w:r>
              <w:rPr>
                <w:rFonts w:hint="eastAsia"/>
              </w:rPr>
              <w:t>环境摄像机</w:t>
            </w:r>
          </w:p>
        </w:tc>
        <w:tc>
          <w:tcPr>
            <w:tcW w:w="1179" w:type="dxa"/>
          </w:tcPr>
          <w:p w:rsidR="0040697D" w:rsidRDefault="00A93B93">
            <w:r>
              <w:rPr>
                <w:rFonts w:hint="eastAsia"/>
              </w:rPr>
              <w:t>07</w:t>
            </w:r>
          </w:p>
        </w:tc>
      </w:tr>
    </w:tbl>
    <w:p w:rsidR="0040697D" w:rsidRDefault="0040697D"/>
    <w:tbl>
      <w:tblPr>
        <w:tblStyle w:val="af9"/>
        <w:tblW w:w="2374" w:type="dxa"/>
        <w:jc w:val="center"/>
        <w:tblLayout w:type="fixed"/>
        <w:tblLook w:val="04A0" w:firstRow="1" w:lastRow="0" w:firstColumn="1" w:lastColumn="0" w:noHBand="0" w:noVBand="1"/>
      </w:tblPr>
      <w:tblGrid>
        <w:gridCol w:w="1187"/>
        <w:gridCol w:w="1187"/>
      </w:tblGrid>
      <w:tr w:rsidR="0040697D">
        <w:trPr>
          <w:trHeight w:val="546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厂商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编码</w:t>
            </w:r>
          </w:p>
        </w:tc>
      </w:tr>
      <w:tr w:rsidR="0040697D">
        <w:trPr>
          <w:trHeight w:val="556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汉王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01</w:t>
            </w:r>
          </w:p>
        </w:tc>
      </w:tr>
      <w:tr w:rsidR="0040697D">
        <w:trPr>
          <w:trHeight w:val="556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艾科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02</w:t>
            </w:r>
          </w:p>
        </w:tc>
      </w:tr>
      <w:tr w:rsidR="0040697D">
        <w:trPr>
          <w:trHeight w:val="416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格美特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03</w:t>
            </w:r>
          </w:p>
        </w:tc>
      </w:tr>
      <w:tr w:rsidR="0040697D">
        <w:trPr>
          <w:trHeight w:val="42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科拓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04</w:t>
            </w:r>
          </w:p>
        </w:tc>
      </w:tr>
      <w:tr w:rsidR="0040697D">
        <w:trPr>
          <w:trHeight w:val="42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饶兴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 xml:space="preserve">05 </w:t>
            </w:r>
          </w:p>
        </w:tc>
      </w:tr>
      <w:tr w:rsidR="0040697D">
        <w:trPr>
          <w:trHeight w:val="42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汇深通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06</w:t>
            </w:r>
          </w:p>
        </w:tc>
      </w:tr>
      <w:tr w:rsidR="0040697D">
        <w:trPr>
          <w:trHeight w:val="42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美畅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07</w:t>
            </w:r>
          </w:p>
        </w:tc>
      </w:tr>
      <w:tr w:rsidR="0040697D">
        <w:trPr>
          <w:trHeight w:val="42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德立达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09</w:t>
            </w:r>
          </w:p>
        </w:tc>
      </w:tr>
      <w:tr w:rsidR="0040697D">
        <w:trPr>
          <w:trHeight w:val="42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順泊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10</w:t>
            </w:r>
          </w:p>
        </w:tc>
      </w:tr>
      <w:tr w:rsidR="0040697D">
        <w:trPr>
          <w:trHeight w:val="42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lastRenderedPageBreak/>
              <w:t>捷顺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13</w:t>
            </w:r>
          </w:p>
        </w:tc>
      </w:tr>
      <w:tr w:rsidR="0040697D">
        <w:trPr>
          <w:trHeight w:val="42"/>
          <w:jc w:val="center"/>
        </w:trPr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紫光</w:t>
            </w:r>
          </w:p>
        </w:tc>
        <w:tc>
          <w:tcPr>
            <w:tcW w:w="1187" w:type="dxa"/>
          </w:tcPr>
          <w:p w:rsidR="0040697D" w:rsidRDefault="00A93B93">
            <w:r>
              <w:rPr>
                <w:rFonts w:hint="eastAsia"/>
              </w:rPr>
              <w:t>14</w:t>
            </w:r>
          </w:p>
        </w:tc>
      </w:tr>
    </w:tbl>
    <w:p w:rsidR="0040697D" w:rsidRDefault="00A93B93">
      <w:pPr>
        <w:pStyle w:val="3"/>
      </w:pPr>
      <w:bookmarkStart w:id="24" w:name="_Toc465153464"/>
      <w:r>
        <w:rPr>
          <w:rFonts w:hint="eastAsia"/>
          <w:b w:val="0"/>
          <w:snapToGrid/>
        </w:rPr>
        <w:t>颜色</w:t>
      </w:r>
      <w:r>
        <w:rPr>
          <w:rFonts w:hint="eastAsia"/>
        </w:rPr>
        <w:t>（高优先级）</w:t>
      </w:r>
      <w:bookmarkEnd w:id="24"/>
    </w:p>
    <w:p w:rsidR="0040697D" w:rsidRDefault="00A93B93">
      <w:r>
        <w:rPr>
          <w:rFonts w:hint="eastAsia"/>
        </w:rPr>
        <w:t>所有颜色仅从下表选值，发送到服务器时候，使用英文标示</w:t>
      </w:r>
    </w:p>
    <w:tbl>
      <w:tblPr>
        <w:tblW w:w="289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170"/>
        <w:gridCol w:w="885"/>
      </w:tblGrid>
      <w:tr w:rsidR="0040697D">
        <w:trPr>
          <w:tblHeader/>
          <w:jc w:val="center"/>
        </w:trPr>
        <w:tc>
          <w:tcPr>
            <w:tcW w:w="8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widowControl/>
              <w:spacing w:line="240" w:lineRule="auto"/>
              <w:jc w:val="right"/>
              <w:rPr>
                <w:rFonts w:ascii="Tahoma" w:hAnsi="Tahoma" w:cs="Tahoma"/>
                <w:b/>
                <w:bCs/>
                <w:kern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17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en</w:t>
            </w:r>
          </w:p>
        </w:tc>
        <w:tc>
          <w:tcPr>
            <w:tcW w:w="885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cn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unknown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未知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red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红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orange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橙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yellow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黄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green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绿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navy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青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blue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蓝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purple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紫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gray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灰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brown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棕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pink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粉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black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黑</w:t>
            </w:r>
          </w:p>
        </w:tc>
      </w:tr>
      <w:tr w:rsidR="0040697D">
        <w:trPr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silver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银</w:t>
            </w:r>
          </w:p>
        </w:tc>
      </w:tr>
      <w:tr w:rsidR="0040697D">
        <w:trPr>
          <w:trHeight w:val="151"/>
          <w:jc w:val="center"/>
        </w:trPr>
        <w:tc>
          <w:tcPr>
            <w:tcW w:w="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white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0697D" w:rsidRDefault="00A93B9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白</w:t>
            </w:r>
          </w:p>
        </w:tc>
      </w:tr>
    </w:tbl>
    <w:p w:rsidR="0040697D" w:rsidRDefault="00A93B93">
      <w:r>
        <w:rPr>
          <w:rFonts w:hint="eastAsia"/>
        </w:rPr>
        <w:t>发送的颜色，请使用英文标示</w:t>
      </w:r>
    </w:p>
    <w:p w:rsidR="0040697D" w:rsidRDefault="0040697D"/>
    <w:p w:rsidR="0040697D" w:rsidRDefault="00A93B93">
      <w:pPr>
        <w:pStyle w:val="3"/>
      </w:pPr>
      <w:bookmarkStart w:id="25" w:name="_Toc465153465"/>
      <w:r>
        <w:rPr>
          <w:rFonts w:hint="eastAsia"/>
        </w:rPr>
        <w:t>数据格式</w:t>
      </w:r>
      <w:bookmarkEnd w:id="25"/>
    </w:p>
    <w:p w:rsidR="0040697D" w:rsidRDefault="00A93B93">
      <w:r>
        <w:rPr>
          <w:rFonts w:hint="eastAsia"/>
        </w:rPr>
        <w:t>所有的</w:t>
      </w:r>
      <w:r>
        <w:rPr>
          <w:rFonts w:hint="eastAsia"/>
        </w:rPr>
        <w:t>post</w:t>
      </w:r>
      <w:r>
        <w:rPr>
          <w:rFonts w:hint="eastAsia"/>
        </w:rPr>
        <w:t>参数</w:t>
      </w:r>
      <w:r>
        <w:rPr>
          <w:rFonts w:hint="eastAsia"/>
        </w:rPr>
        <w:t>tag</w:t>
      </w:r>
      <w:r>
        <w:rPr>
          <w:rFonts w:hint="eastAsia"/>
        </w:rPr>
        <w:t>都是小写</w:t>
      </w:r>
    </w:p>
    <w:tbl>
      <w:tblPr>
        <w:tblStyle w:val="af9"/>
        <w:tblW w:w="8302" w:type="dxa"/>
        <w:tblLayout w:type="fixed"/>
        <w:tblLook w:val="04A0" w:firstRow="1" w:lastRow="0" w:firstColumn="1" w:lastColumn="0" w:noHBand="0" w:noVBand="1"/>
      </w:tblPr>
      <w:tblGrid>
        <w:gridCol w:w="4151"/>
        <w:gridCol w:w="4151"/>
      </w:tblGrid>
      <w:tr w:rsidR="0040697D">
        <w:trPr>
          <w:trHeight w:val="423"/>
        </w:trPr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money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浮点，单位为元，精确到小数点后两位</w:t>
            </w:r>
            <w:r>
              <w:rPr>
                <w:rFonts w:hint="eastAsia"/>
              </w:rPr>
              <w:t xml:space="preserve">  xx.xx</w:t>
            </w:r>
            <w:r>
              <w:rPr>
                <w:rFonts w:hint="eastAsia"/>
              </w:rPr>
              <w:t>元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mid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字符串，设备编码，格式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lastRenderedPageBreak/>
              <w:t>编码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lastRenderedPageBreak/>
              <w:t>oid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操作员账户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位整数，停车场编号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操作员账户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t>password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操作员密码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t>b</w:t>
            </w:r>
            <w:r>
              <w:rPr>
                <w:rFonts w:hint="eastAsia"/>
              </w:rPr>
              <w:t>egin</w:t>
            </w:r>
            <w:r>
              <w:t xml:space="preserve"> </w:t>
            </w:r>
            <w:r>
              <w:rPr>
                <w:rFonts w:hint="eastAsia"/>
              </w:rPr>
              <w:t>end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yyyyMMddHHmmss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t>plate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车牌号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月卡规则编号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整数</w:t>
            </w:r>
          </w:p>
        </w:tc>
      </w:tr>
      <w:tr w:rsidR="0040697D">
        <w:tc>
          <w:tcPr>
            <w:tcW w:w="4151" w:type="dxa"/>
          </w:tcPr>
          <w:p w:rsidR="0040697D" w:rsidRDefault="00A93B93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字符串，命令编码</w:t>
            </w:r>
          </w:p>
        </w:tc>
      </w:tr>
      <w:tr w:rsidR="0040697D">
        <w:tc>
          <w:tcPr>
            <w:tcW w:w="4151" w:type="dxa"/>
          </w:tcPr>
          <w:p w:rsidR="0040697D" w:rsidRDefault="0040697D"/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40697D"/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40697D"/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40697D"/>
        </w:tc>
        <w:tc>
          <w:tcPr>
            <w:tcW w:w="4151" w:type="dxa"/>
          </w:tcPr>
          <w:p w:rsidR="0040697D" w:rsidRDefault="0040697D"/>
        </w:tc>
      </w:tr>
    </w:tbl>
    <w:p w:rsidR="0040697D" w:rsidRDefault="0040697D"/>
    <w:p w:rsidR="0040697D" w:rsidRDefault="00A93B93">
      <w:pPr>
        <w:pStyle w:val="3"/>
      </w:pPr>
      <w:bookmarkStart w:id="26" w:name="_Toc465153466"/>
      <w:r>
        <w:rPr>
          <w:rFonts w:hint="eastAsia"/>
        </w:rPr>
        <w:t>错误代码</w:t>
      </w:r>
      <w:bookmarkEnd w:id="26"/>
    </w:p>
    <w:tbl>
      <w:tblPr>
        <w:tblStyle w:val="af9"/>
        <w:tblW w:w="8302" w:type="dxa"/>
        <w:tblLayout w:type="fixed"/>
        <w:tblLook w:val="04A0" w:firstRow="1" w:lastRow="0" w:firstColumn="1" w:lastColumn="0" w:noHBand="0" w:noVBand="1"/>
      </w:tblPr>
      <w:tblGrid>
        <w:gridCol w:w="4151"/>
        <w:gridCol w:w="4151"/>
      </w:tblGrid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1xxx</w:t>
            </w:r>
            <w:r>
              <w:t xml:space="preserve"> </w:t>
            </w:r>
            <w:r>
              <w:rPr>
                <w:rFonts w:hint="eastAsia"/>
              </w:rPr>
              <w:t>来自</w:t>
            </w:r>
            <w:r w:rsidR="00F82A00">
              <w:rPr>
                <w:rFonts w:hint="eastAsia"/>
              </w:rPr>
              <w:t>平台</w:t>
            </w:r>
            <w:r>
              <w:rPr>
                <w:rFonts w:hint="eastAsia"/>
              </w:rPr>
              <w:t>的错误代码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t>1</w:t>
            </w:r>
            <w:r>
              <w:rPr>
                <w:rFonts w:hint="eastAsia"/>
              </w:rPr>
              <w:t>001, "</w:t>
            </w:r>
            <w:r>
              <w:rPr>
                <w:rFonts w:hint="eastAsia"/>
              </w:rPr>
              <w:t>错误的车场编号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1002, "</w:t>
            </w:r>
            <w:r>
              <w:rPr>
                <w:rFonts w:hint="eastAsia"/>
              </w:rPr>
              <w:t>无效的车场编号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1003, "</w:t>
            </w:r>
            <w:r>
              <w:rPr>
                <w:rFonts w:hint="eastAsia"/>
              </w:rPr>
              <w:t>缺失命令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1004, "</w:t>
            </w:r>
            <w:r>
              <w:rPr>
                <w:rFonts w:hint="eastAsia"/>
              </w:rPr>
              <w:t>车位信息缺失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1005, "</w:t>
            </w:r>
            <w:r>
              <w:rPr>
                <w:rFonts w:hint="eastAsia"/>
              </w:rPr>
              <w:t>无效命令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1007, "</w:t>
            </w:r>
            <w:r>
              <w:rPr>
                <w:rFonts w:hint="eastAsia"/>
              </w:rPr>
              <w:t>故障信息缺失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1008, "</w:t>
            </w:r>
            <w:r>
              <w:rPr>
                <w:rFonts w:hint="eastAsia"/>
              </w:rPr>
              <w:t>设备信息不存在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1009, "</w:t>
            </w:r>
            <w:r>
              <w:rPr>
                <w:rFonts w:hint="eastAsia"/>
              </w:rPr>
              <w:t>车牌信息不存在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1010, "</w:t>
            </w:r>
            <w:r>
              <w:rPr>
                <w:rFonts w:hint="eastAsia"/>
              </w:rPr>
              <w:t>进场时间缺失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1011, "</w:t>
            </w:r>
            <w:r>
              <w:rPr>
                <w:rFonts w:hint="eastAsia"/>
              </w:rPr>
              <w:t>用户信息不存在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1012, "</w:t>
            </w:r>
            <w:r>
              <w:rPr>
                <w:rFonts w:hint="eastAsia"/>
              </w:rPr>
              <w:t>临时密码不存在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r>
              <w:rPr>
                <w:rFonts w:hint="eastAsia"/>
              </w:rPr>
              <w:t>1013, "</w:t>
            </w:r>
            <w:r>
              <w:rPr>
                <w:rFonts w:hint="eastAsia"/>
              </w:rPr>
              <w:t>错误的用户名或者密码</w:t>
            </w:r>
            <w:r>
              <w:rPr>
                <w:rFonts w:hint="eastAsia"/>
              </w:rPr>
              <w:t>"</w:t>
            </w:r>
          </w:p>
        </w:tc>
        <w:tc>
          <w:tcPr>
            <w:tcW w:w="4151" w:type="dxa"/>
          </w:tcPr>
          <w:p w:rsidR="0040697D" w:rsidRDefault="0040697D"/>
        </w:tc>
      </w:tr>
      <w:tr w:rsidR="0040697D">
        <w:tc>
          <w:tcPr>
            <w:tcW w:w="4151" w:type="dxa"/>
          </w:tcPr>
          <w:p w:rsidR="0040697D" w:rsidRDefault="00A93B93"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3xxx</w:t>
            </w:r>
            <w:r>
              <w:rPr>
                <w:rFonts w:hint="eastAsia"/>
                <w:shd w:val="pct10" w:color="auto" w:fill="FFFFFF"/>
              </w:rPr>
              <w:t>来自停车场云平台的错误代码</w:t>
            </w:r>
          </w:p>
        </w:tc>
        <w:tc>
          <w:tcPr>
            <w:tcW w:w="4151" w:type="dxa"/>
          </w:tcPr>
          <w:p w:rsidR="0040697D" w:rsidRDefault="0040697D">
            <w:pPr>
              <w:rPr>
                <w:shd w:val="pct10" w:color="auto" w:fill="FFFFFF"/>
              </w:rPr>
            </w:pPr>
          </w:p>
        </w:tc>
      </w:tr>
      <w:tr w:rsidR="0040697D">
        <w:tc>
          <w:tcPr>
            <w:tcW w:w="4151" w:type="dxa"/>
          </w:tcPr>
          <w:p w:rsidR="0040697D" w:rsidRDefault="00A93B93">
            <w:r>
              <w:lastRenderedPageBreak/>
              <w:t>3001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停车场无响应</w:t>
            </w:r>
            <w:r>
              <w:t>"</w:t>
            </w:r>
          </w:p>
        </w:tc>
        <w:tc>
          <w:tcPr>
            <w:tcW w:w="4151" w:type="dxa"/>
          </w:tcPr>
          <w:p w:rsidR="0040697D" w:rsidRDefault="0040697D"/>
        </w:tc>
      </w:tr>
    </w:tbl>
    <w:p w:rsidR="0040697D" w:rsidRDefault="0040697D"/>
    <w:p w:rsidR="0040697D" w:rsidRDefault="00A93B93">
      <w:pPr>
        <w:pStyle w:val="3"/>
      </w:pPr>
      <w:bookmarkStart w:id="27" w:name="_Toc446527779"/>
      <w:bookmarkStart w:id="28" w:name="_Toc465153467"/>
      <w:bookmarkEnd w:id="27"/>
      <w:r>
        <w:rPr>
          <w:rFonts w:hint="eastAsia"/>
        </w:rPr>
        <w:t>收费员登录接口（高优先级）</w:t>
      </w:r>
      <w:bookmarkEnd w:id="28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F82A00">
            <w:r>
              <w:rPr>
                <w:rFonts w:hint="eastAsia"/>
              </w:rPr>
              <w:t>奥科平台</w:t>
            </w:r>
            <w:r w:rsidR="00A93B93">
              <w:rPr>
                <w:rFonts w:hint="eastAsia"/>
              </w:rPr>
              <w:t>URL/</w:t>
            </w:r>
            <w:r w:rsidR="00A93B93">
              <w:t>Account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设备终端编号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password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临时密码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用户姓名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</w:rPr>
              <w:t>请求示例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data={"mid":"1","bid":"1","account":"leo","password":"test","cmd":"login"}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{"result":"0","reason":""}</w:t>
            </w:r>
          </w:p>
          <w:p w:rsidR="0040697D" w:rsidRDefault="00A93B93">
            <w:r>
              <w:t>{"result":"1013","reason":"</w:t>
            </w:r>
            <w:r>
              <w:rPr>
                <w:rFonts w:hint="eastAsia"/>
              </w:rPr>
              <w:t>错误的用户名或者密码</w:t>
            </w:r>
            <w:r>
              <w:t>"}</w:t>
            </w:r>
          </w:p>
        </w:tc>
      </w:tr>
    </w:tbl>
    <w:p w:rsidR="0040697D" w:rsidRDefault="00A93B93">
      <w:r>
        <w:rPr>
          <w:rFonts w:hint="eastAsia"/>
        </w:rPr>
        <w:t>说明：所有收费员使用集团统一</w:t>
      </w:r>
      <w:r>
        <w:rPr>
          <w:rFonts w:hint="eastAsia"/>
        </w:rPr>
        <w:t>OA</w:t>
      </w:r>
      <w:r>
        <w:rPr>
          <w:rFonts w:hint="eastAsia"/>
        </w:rPr>
        <w:t>账号登陆，厂商云平台将收费员账号传至云平台，由云平台确认是否有权限登陆。</w:t>
      </w:r>
    </w:p>
    <w:p w:rsidR="0040697D" w:rsidRDefault="00A93B93">
      <w:pPr>
        <w:pStyle w:val="3"/>
      </w:pPr>
      <w:bookmarkStart w:id="29" w:name="_Toc465153468"/>
      <w:r>
        <w:rPr>
          <w:rFonts w:hint="eastAsia"/>
        </w:rPr>
        <w:t>月卡缴费下发（高优先级）</w:t>
      </w:r>
      <w:bookmarkEnd w:id="29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URL/Month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停车场编号，字符串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begin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>,yyyyMMddHHmmss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end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终止时间</w:t>
            </w:r>
            <w:r>
              <w:rPr>
                <w:rFonts w:hint="eastAsia"/>
              </w:rPr>
              <w:t>,yyyyMMddHHmmss</w:t>
            </w:r>
          </w:p>
        </w:tc>
      </w:tr>
      <w:tr w:rsidR="00411BB9" w:rsidTr="00CF547E">
        <w:trPr>
          <w:gridAfter w:val="1"/>
          <w:wAfter w:w="28" w:type="dxa"/>
        </w:trPr>
        <w:tc>
          <w:tcPr>
            <w:tcW w:w="1843" w:type="dxa"/>
          </w:tcPr>
          <w:p w:rsidR="00411BB9" w:rsidRDefault="00411BB9" w:rsidP="00CF547E">
            <w:r>
              <w:t>plate</w:t>
            </w:r>
          </w:p>
        </w:tc>
        <w:tc>
          <w:tcPr>
            <w:tcW w:w="6662" w:type="dxa"/>
          </w:tcPr>
          <w:p w:rsidR="00411BB9" w:rsidRDefault="00411BB9" w:rsidP="00CF547E">
            <w:r>
              <w:rPr>
                <w:rFonts w:hint="eastAsia"/>
              </w:rPr>
              <w:t>车牌号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plate</w:t>
            </w:r>
            <w:r w:rsidR="00411BB9">
              <w:rPr>
                <w:rFonts w:hint="eastAsia"/>
              </w:rPr>
              <w:t>s</w:t>
            </w:r>
          </w:p>
        </w:tc>
        <w:tc>
          <w:tcPr>
            <w:tcW w:w="6662" w:type="dxa"/>
          </w:tcPr>
          <w:p w:rsidR="00411BB9" w:rsidRDefault="00A93B93">
            <w:r>
              <w:rPr>
                <w:rFonts w:hint="eastAsia"/>
              </w:rPr>
              <w:t>车牌</w:t>
            </w:r>
            <w:r w:rsidR="00411BB9">
              <w:rPr>
                <w:rFonts w:hint="eastAsia"/>
              </w:rPr>
              <w:t>数组</w:t>
            </w:r>
            <w:r>
              <w:rPr>
                <w:rFonts w:hint="eastAsia"/>
              </w:rPr>
              <w:t>,</w:t>
            </w:r>
            <w:r w:rsidR="00411BB9">
              <w:rPr>
                <w:rFonts w:hint="eastAsia"/>
              </w:rPr>
              <w:t xml:space="preserve"> </w:t>
            </w:r>
            <w:r w:rsidR="00411BB9">
              <w:rPr>
                <w:rFonts w:hint="eastAsia"/>
              </w:rPr>
              <w:t>如果</w:t>
            </w:r>
            <w:r w:rsidR="00411BB9">
              <w:rPr>
                <w:rFonts w:hint="eastAsia"/>
              </w:rPr>
              <w:t>plates</w:t>
            </w:r>
            <w:r w:rsidR="00411BB9">
              <w:rPr>
                <w:rFonts w:hint="eastAsia"/>
              </w:rPr>
              <w:t>有值，代表一位多车。</w:t>
            </w:r>
          </w:p>
          <w:p w:rsidR="0040697D" w:rsidRDefault="00411BB9" w:rsidP="00E003EE">
            <w:r>
              <w:rPr>
                <w:rFonts w:hint="eastAsia"/>
              </w:rPr>
              <w:t>覆盖车牌数组里任意一个原有月卡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月卡规则编号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money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xx.xx</w:t>
            </w:r>
            <w:r>
              <w:rPr>
                <w:rFonts w:hint="eastAsia"/>
              </w:rPr>
              <w:t>元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:cmd=add </w:t>
            </w:r>
            <w:r>
              <w:rPr>
                <w:rFonts w:hint="eastAsia"/>
              </w:rPr>
              <w:t>代表新增月卡，时间从</w:t>
            </w: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叠加</w:t>
            </w:r>
            <w:r>
              <w:rPr>
                <w:rFonts w:hint="eastAsia"/>
              </w:rPr>
              <w:t>原有时间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{"result":0,"reason":""}</w:t>
            </w:r>
          </w:p>
          <w:p w:rsidR="0040697D" w:rsidRDefault="00A93B93">
            <w:r>
              <w:t>{"result":"3001","reason":"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F11F30" w:rsidRDefault="00F11F30" w:rsidP="00F11F30">
      <w:pPr>
        <w:pStyle w:val="3"/>
      </w:pPr>
      <w:bookmarkStart w:id="30" w:name="_Toc465153469"/>
      <w:r>
        <w:rPr>
          <w:rFonts w:hint="eastAsia"/>
        </w:rPr>
        <w:t>月卡缴费上报（高优先级）</w:t>
      </w:r>
      <w:bookmarkEnd w:id="30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F11F30" w:rsidRDefault="00F11F30" w:rsidP="00CF547E">
            <w:bookmarkStart w:id="31" w:name="_GoBack"/>
            <w:bookmarkEnd w:id="31"/>
            <w:r>
              <w:rPr>
                <w:rFonts w:hint="eastAsia"/>
              </w:rPr>
              <w:t>云平台</w:t>
            </w:r>
            <w:r>
              <w:rPr>
                <w:rFonts w:hint="eastAsia"/>
              </w:rPr>
              <w:t>/Month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62" w:type="dxa"/>
          </w:tcPr>
          <w:p w:rsidR="00F11F30" w:rsidRDefault="00F11F30">
            <w:r>
              <w:rPr>
                <w:rFonts w:hint="eastAsia"/>
              </w:rPr>
              <w:t>考虑到两套平台会同时运行，如果通过厂商接口添加月卡的，需要通过接口上传月卡收费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F11F30" w:rsidRDefault="00F11F30" w:rsidP="00CF547E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F11F30" w:rsidRDefault="00F11F30" w:rsidP="00CF547E">
            <w:r>
              <w:rPr>
                <w:rFonts w:hint="eastAsia"/>
              </w:rPr>
              <w:t>停车场编号，字符串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r>
              <w:t>begin</w:t>
            </w:r>
          </w:p>
        </w:tc>
        <w:tc>
          <w:tcPr>
            <w:tcW w:w="6662" w:type="dxa"/>
          </w:tcPr>
          <w:p w:rsidR="00F11F30" w:rsidRDefault="00F11F30" w:rsidP="00CF547E"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>,yyyyMMddHHmmss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r>
              <w:t>end</w:t>
            </w:r>
          </w:p>
        </w:tc>
        <w:tc>
          <w:tcPr>
            <w:tcW w:w="6662" w:type="dxa"/>
          </w:tcPr>
          <w:p w:rsidR="00F11F30" w:rsidRDefault="00F11F30" w:rsidP="00CF547E">
            <w:r>
              <w:rPr>
                <w:rFonts w:hint="eastAsia"/>
              </w:rPr>
              <w:t>终止时间</w:t>
            </w:r>
            <w:r>
              <w:rPr>
                <w:rFonts w:hint="eastAsia"/>
              </w:rPr>
              <w:t>,yyyyMMddHHmmss</w:t>
            </w:r>
          </w:p>
        </w:tc>
      </w:tr>
      <w:tr w:rsidR="00E003EE" w:rsidTr="00CF547E">
        <w:trPr>
          <w:gridAfter w:val="1"/>
          <w:wAfter w:w="28" w:type="dxa"/>
        </w:trPr>
        <w:tc>
          <w:tcPr>
            <w:tcW w:w="1843" w:type="dxa"/>
          </w:tcPr>
          <w:p w:rsidR="00E003EE" w:rsidRDefault="00E003EE" w:rsidP="00CF547E">
            <w:r>
              <w:t>plate</w:t>
            </w:r>
          </w:p>
        </w:tc>
        <w:tc>
          <w:tcPr>
            <w:tcW w:w="6662" w:type="dxa"/>
          </w:tcPr>
          <w:p w:rsidR="00E003EE" w:rsidRDefault="00E003EE" w:rsidP="00CF547E">
            <w:r>
              <w:rPr>
                <w:rFonts w:hint="eastAsia"/>
              </w:rPr>
              <w:t>车牌号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r>
              <w:t>plate</w:t>
            </w:r>
            <w:r w:rsidR="00E003EE">
              <w:rPr>
                <w:rFonts w:hint="eastAsia"/>
              </w:rPr>
              <w:t>s</w:t>
            </w:r>
          </w:p>
        </w:tc>
        <w:tc>
          <w:tcPr>
            <w:tcW w:w="6662" w:type="dxa"/>
          </w:tcPr>
          <w:p w:rsidR="00F11F30" w:rsidRDefault="00F11F30">
            <w:r>
              <w:rPr>
                <w:rFonts w:hint="eastAsia"/>
              </w:rPr>
              <w:t>车牌</w:t>
            </w:r>
            <w:r w:rsidR="00E003EE">
              <w:rPr>
                <w:rFonts w:hint="eastAsia"/>
              </w:rPr>
              <w:t>数组</w:t>
            </w:r>
            <w:r w:rsidR="009F0B1D">
              <w:rPr>
                <w:rFonts w:hint="eastAsia"/>
              </w:rPr>
              <w:t>，如果是一卡多车则上报车牌数组</w:t>
            </w:r>
            <w:r w:rsidR="00576C4A">
              <w:rPr>
                <w:rFonts w:hint="eastAsia"/>
              </w:rPr>
              <w:t>。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pPr>
              <w:jc w:val="left"/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6662" w:type="dxa"/>
          </w:tcPr>
          <w:p w:rsidR="00F11F30" w:rsidRDefault="00F11F30" w:rsidP="00CF547E">
            <w:r>
              <w:rPr>
                <w:rFonts w:hint="eastAsia"/>
              </w:rPr>
              <w:t>月卡规则编号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字符串</w:t>
            </w:r>
          </w:p>
        </w:tc>
      </w:tr>
      <w:tr w:rsidR="001F205B" w:rsidTr="00CF547E">
        <w:trPr>
          <w:gridAfter w:val="1"/>
          <w:wAfter w:w="28" w:type="dxa"/>
        </w:trPr>
        <w:tc>
          <w:tcPr>
            <w:tcW w:w="1843" w:type="dxa"/>
          </w:tcPr>
          <w:p w:rsidR="001F205B" w:rsidRDefault="001F205B" w:rsidP="00CF547E">
            <w:pPr>
              <w:jc w:val="left"/>
            </w:pPr>
            <w:r>
              <w:rPr>
                <w:rFonts w:hint="eastAsia"/>
              </w:rPr>
              <w:t>count</w:t>
            </w:r>
          </w:p>
        </w:tc>
        <w:tc>
          <w:tcPr>
            <w:tcW w:w="6662" w:type="dxa"/>
          </w:tcPr>
          <w:p w:rsidR="001F205B" w:rsidRDefault="005647FA" w:rsidP="00CF547E">
            <w:r>
              <w:rPr>
                <w:rFonts w:hint="eastAsia"/>
              </w:rPr>
              <w:t>充值月数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2C388E" w:rsidP="00CF547E">
            <w:r>
              <w:rPr>
                <w:rFonts w:hint="eastAsia"/>
              </w:rPr>
              <w:t>amount</w:t>
            </w:r>
          </w:p>
        </w:tc>
        <w:tc>
          <w:tcPr>
            <w:tcW w:w="6662" w:type="dxa"/>
          </w:tcPr>
          <w:p w:rsidR="00F11F30" w:rsidRDefault="00F11F30" w:rsidP="00CF547E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xx.xx</w:t>
            </w:r>
            <w:r>
              <w:rPr>
                <w:rFonts w:hint="eastAsia"/>
              </w:rPr>
              <w:t>元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r>
              <w:rPr>
                <w:rFonts w:hint="eastAsia"/>
              </w:rPr>
              <w:t>source</w:t>
            </w:r>
          </w:p>
        </w:tc>
        <w:tc>
          <w:tcPr>
            <w:tcW w:w="6662" w:type="dxa"/>
          </w:tcPr>
          <w:p w:rsidR="00F11F30" w:rsidRDefault="00F11F30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 xml:space="preserve"> app/</w:t>
            </w:r>
            <w:r>
              <w:t>local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F11F30" w:rsidRDefault="00F11F30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:cmd=add </w:t>
            </w:r>
            <w:r>
              <w:rPr>
                <w:rFonts w:hint="eastAsia"/>
              </w:rPr>
              <w:t>代表新增月卡</w:t>
            </w:r>
            <w:r>
              <w:t xml:space="preserve"> 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F11F30" w:rsidRDefault="00F11F30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F11F30" w:rsidRDefault="00F11F30" w:rsidP="00CF547E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F11F30" w:rsidTr="00CF547E">
        <w:trPr>
          <w:gridAfter w:val="1"/>
          <w:wAfter w:w="28" w:type="dxa"/>
        </w:trPr>
        <w:tc>
          <w:tcPr>
            <w:tcW w:w="1843" w:type="dxa"/>
          </w:tcPr>
          <w:p w:rsidR="00F11F30" w:rsidRDefault="00F11F30" w:rsidP="00CF547E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F11F30" w:rsidRDefault="00F11F30" w:rsidP="00CF547E">
            <w:r>
              <w:rPr>
                <w:rFonts w:hint="eastAsia"/>
              </w:rPr>
              <w:t>执行结果说明。</w:t>
            </w:r>
          </w:p>
        </w:tc>
      </w:tr>
      <w:tr w:rsidR="00F11F30" w:rsidTr="00CF547E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F11F30" w:rsidRDefault="00F11F30" w:rsidP="00CF547E">
            <w:r>
              <w:rPr>
                <w:rFonts w:hint="eastAsia"/>
                <w:b/>
              </w:rPr>
              <w:t>请求示例</w:t>
            </w:r>
          </w:p>
        </w:tc>
      </w:tr>
      <w:tr w:rsidR="00F11F30" w:rsidTr="00CF547E">
        <w:trPr>
          <w:trHeight w:val="458"/>
        </w:trPr>
        <w:tc>
          <w:tcPr>
            <w:tcW w:w="8533" w:type="dxa"/>
            <w:gridSpan w:val="3"/>
          </w:tcPr>
          <w:p w:rsidR="00F11F30" w:rsidRDefault="00F11F30">
            <w:r>
              <w:t>{"cmd":"add","bid":"</w:t>
            </w:r>
            <w:r>
              <w:rPr>
                <w:rFonts w:hint="eastAsia"/>
              </w:rPr>
              <w:t>1</w:t>
            </w:r>
            <w:r>
              <w:t>"," begin ":"</w:t>
            </w:r>
            <w:r>
              <w:rPr>
                <w:rFonts w:hint="eastAsia"/>
              </w:rPr>
              <w:t>20160303000000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end</w:t>
            </w:r>
            <w:r>
              <w:t>":"</w:t>
            </w:r>
            <w:r>
              <w:rPr>
                <w:rFonts w:hint="eastAsia"/>
              </w:rPr>
              <w:t>20160</w:t>
            </w:r>
            <w:r>
              <w:t>4</w:t>
            </w:r>
            <w:r>
              <w:rPr>
                <w:rFonts w:hint="eastAsia"/>
              </w:rPr>
              <w:t>03000000</w:t>
            </w:r>
            <w:r>
              <w:t>"</w:t>
            </w:r>
            <w:r>
              <w:rPr>
                <w:rFonts w:hint="eastAsia"/>
              </w:rPr>
              <w:t>,</w:t>
            </w:r>
            <w:r w:rsidR="001F205B">
              <w:t>”count”:”1”,</w:t>
            </w:r>
            <w:r>
              <w:t>"</w:t>
            </w:r>
            <w:r w:rsidR="002C388E">
              <w:rPr>
                <w:rFonts w:hint="eastAsia"/>
              </w:rPr>
              <w:t>amount</w:t>
            </w:r>
            <w:r w:rsidR="002C388E">
              <w:t xml:space="preserve"> </w:t>
            </w:r>
            <w:r>
              <w:t>":"200"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>
              <w:t>source ":"local"</w:t>
            </w:r>
            <w:r>
              <w:rPr>
                <w:rFonts w:hint="eastAsia"/>
              </w:rPr>
              <w:t>,</w:t>
            </w:r>
            <w:r>
              <w:t xml:space="preserve">’ </w:t>
            </w:r>
            <w:r>
              <w:lastRenderedPageBreak/>
              <w:t>r</w:t>
            </w:r>
            <w:r>
              <w:rPr>
                <w:rFonts w:hint="eastAsia"/>
              </w:rPr>
              <w:t>ule</w:t>
            </w:r>
            <w:r>
              <w:t>’:’0’}</w:t>
            </w:r>
          </w:p>
          <w:p w:rsidR="00F11F30" w:rsidRDefault="00F11F30">
            <w:r>
              <w:rPr>
                <w:rFonts w:hint="eastAsia"/>
              </w:rPr>
              <w:t>注释</w:t>
            </w:r>
          </w:p>
          <w:p w:rsidR="00F11F30" w:rsidRDefault="00F11F30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不是云端下发的，目前可以填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，随后会慢慢过渡到云端</w:t>
            </w:r>
            <w:r>
              <w:rPr>
                <w:rFonts w:hint="eastAsia"/>
              </w:rPr>
              <w:t>rule</w:t>
            </w:r>
            <w:r w:rsidR="00EC74A4">
              <w:rPr>
                <w:rFonts w:hint="eastAsia"/>
              </w:rPr>
              <w:t>代码</w:t>
            </w:r>
          </w:p>
        </w:tc>
      </w:tr>
      <w:tr w:rsidR="00F11F30" w:rsidTr="00CF547E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F11F30" w:rsidRDefault="00F11F30" w:rsidP="00CF547E">
            <w:r>
              <w:rPr>
                <w:rFonts w:hint="eastAsia"/>
                <w:b/>
              </w:rPr>
              <w:lastRenderedPageBreak/>
              <w:t>结果示例</w:t>
            </w:r>
          </w:p>
        </w:tc>
      </w:tr>
      <w:tr w:rsidR="00F11F30" w:rsidTr="00CF547E">
        <w:trPr>
          <w:trHeight w:val="458"/>
        </w:trPr>
        <w:tc>
          <w:tcPr>
            <w:tcW w:w="8533" w:type="dxa"/>
            <w:gridSpan w:val="3"/>
          </w:tcPr>
          <w:p w:rsidR="00F11F30" w:rsidRDefault="00F11F30" w:rsidP="00CF547E">
            <w:r>
              <w:t>{"result":0,"reason":""}</w:t>
            </w:r>
          </w:p>
          <w:p w:rsidR="00F11F30" w:rsidRDefault="00F11F30" w:rsidP="00CF547E">
            <w:r>
              <w:t>{"result":"3001","reason":"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F11F30" w:rsidRDefault="00F11F30" w:rsidP="00F11F30"/>
    <w:p w:rsidR="0040697D" w:rsidRDefault="0040697D"/>
    <w:p w:rsidR="0040697D" w:rsidRDefault="00A93B93">
      <w:pPr>
        <w:pStyle w:val="3"/>
      </w:pPr>
      <w:bookmarkStart w:id="32" w:name="_Toc465153470"/>
      <w:r>
        <w:rPr>
          <w:rFonts w:hint="eastAsia"/>
        </w:rPr>
        <w:t>清除月卡（低优先级）</w:t>
      </w:r>
      <w:bookmarkEnd w:id="32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URL/Month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plate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del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代表删除该车牌号月卡信息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{"result":0,"reason":""}</w:t>
            </w:r>
          </w:p>
          <w:p w:rsidR="0040697D" w:rsidRDefault="00A93B93">
            <w:r>
              <w:t>{"result":"3001","reason":"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33" w:name="_Toc465153471"/>
      <w:r>
        <w:rPr>
          <w:rFonts w:hint="eastAsia"/>
        </w:rPr>
        <w:t>清除所有月卡（低优先级）</w:t>
      </w:r>
      <w:bookmarkEnd w:id="33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Month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del</w:t>
            </w:r>
            <w:r>
              <w:rPr>
                <w:rFonts w:hint="eastAsia"/>
              </w:rPr>
              <w:t xml:space="preserve">all </w:t>
            </w:r>
            <w:r>
              <w:rPr>
                <w:rFonts w:hint="eastAsia"/>
              </w:rPr>
              <w:t>代表删除该停车场内所有月卡信息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lastRenderedPageBreak/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{"result":0,"reason":""}</w:t>
            </w:r>
          </w:p>
          <w:p w:rsidR="0040697D" w:rsidRDefault="00A93B93">
            <w:r>
              <w:t>{"result":"3001","reason":"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34" w:name="_Toc465153472"/>
      <w:r>
        <w:rPr>
          <w:rFonts w:hint="eastAsia"/>
        </w:rPr>
        <w:t>获取月卡总数（中优先级）</w:t>
      </w:r>
      <w:bookmarkEnd w:id="34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Month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:cmd=get</w:t>
            </w:r>
            <w:r>
              <w:rPr>
                <w:rFonts w:hint="eastAsia"/>
              </w:rPr>
              <w:t>代表获取该停车场内月卡总数，需要分种类显示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rPr>
                <w:rFonts w:hint="eastAsia"/>
              </w:rPr>
              <w:t>{"result":0,"reason":"","total":"500","detail":[{"kind":"</w:t>
            </w:r>
            <w:r>
              <w:rPr>
                <w:rFonts w:hint="eastAsia"/>
              </w:rPr>
              <w:t>月卡规则编号</w:t>
            </w:r>
            <w:r>
              <w:rPr>
                <w:rFonts w:hint="eastAsia"/>
              </w:rPr>
              <w:t>1","total":"</w:t>
            </w:r>
            <w:r>
              <w:rPr>
                <w:rFonts w:hint="eastAsia"/>
              </w:rPr>
              <w:t>月卡个数</w:t>
            </w:r>
            <w:r>
              <w:rPr>
                <w:rFonts w:hint="eastAsia"/>
              </w:rPr>
              <w:t>1"},{"kind":"</w:t>
            </w:r>
            <w:r>
              <w:rPr>
                <w:rFonts w:hint="eastAsia"/>
              </w:rPr>
              <w:t>月卡规则编号</w:t>
            </w:r>
            <w:r>
              <w:rPr>
                <w:rFonts w:hint="eastAsia"/>
              </w:rPr>
              <w:t>2","total":"</w:t>
            </w:r>
            <w:r>
              <w:rPr>
                <w:rFonts w:hint="eastAsia"/>
              </w:rPr>
              <w:t>月卡个数</w:t>
            </w:r>
            <w:r>
              <w:rPr>
                <w:rFonts w:hint="eastAsia"/>
              </w:rPr>
              <w:t>2"}]}</w:t>
            </w:r>
          </w:p>
          <w:p w:rsidR="0040697D" w:rsidRDefault="00A93B93">
            <w:r>
              <w:t>{"result":"3001","reason":"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35" w:name="_Toc465153473"/>
      <w:r>
        <w:rPr>
          <w:rFonts w:hint="eastAsia"/>
        </w:rPr>
        <w:t>获取月卡信息（低优先级）</w:t>
      </w:r>
      <w:bookmarkEnd w:id="35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 w:rsidR="008A2036">
              <w:rPr>
                <w:rFonts w:hint="eastAsia"/>
              </w:rPr>
              <w:t>M</w:t>
            </w:r>
            <w:r>
              <w:rPr>
                <w:rFonts w:hint="eastAsia"/>
              </w:rPr>
              <w:t>onth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:cmd=list</w:t>
            </w:r>
            <w:r>
              <w:rPr>
                <w:rFonts w:hint="eastAsia"/>
              </w:rPr>
              <w:t>代表获取该停车场内月卡详细信息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page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第几页月卡</w:t>
            </w:r>
            <w:r>
              <w:rPr>
                <w:rFonts w:hint="eastAsia"/>
              </w:rPr>
              <w:t>,int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num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每页多少月卡信息</w:t>
            </w:r>
            <w:r>
              <w:rPr>
                <w:rFonts w:hint="eastAsia"/>
              </w:rPr>
              <w:t>,int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total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本次传送的月卡续费总数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record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详情</w:t>
            </w:r>
            <w:r>
              <w:t>:</w:t>
            </w:r>
            <w:r>
              <w:rPr>
                <w:rFonts w:hint="eastAsia"/>
              </w:rPr>
              <w:t xml:space="preserve">[{ </w:t>
            </w:r>
            <w:r>
              <w:t>plate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</w:t>
            </w:r>
            <w:r>
              <w:t>J084</w:t>
            </w:r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，</w:t>
            </w:r>
            <w:r>
              <w:t>begin=</w:t>
            </w:r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>,</w:t>
            </w:r>
            <w:r>
              <w:t>end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终止时</w:t>
            </w:r>
            <w:r>
              <w:rPr>
                <w:rFonts w:hint="eastAsia"/>
              </w:rPr>
              <w:lastRenderedPageBreak/>
              <w:t>间</w:t>
            </w:r>
            <w:r>
              <w:rPr>
                <w:rFonts w:hint="eastAsia"/>
              </w:rPr>
              <w:t>,</w:t>
            </w:r>
            <w:r>
              <w:t>Money=xxxx.xx</w:t>
            </w:r>
            <w:r w:rsidR="004A327D">
              <w:rPr>
                <w:rFonts w:hint="eastAsia"/>
              </w:rPr>
              <w:t>,rule</w:t>
            </w:r>
            <w:r w:rsidR="004A327D">
              <w:t>=’</w:t>
            </w:r>
            <w:r w:rsidR="004A327D">
              <w:rPr>
                <w:rFonts w:hint="eastAsia"/>
              </w:rPr>
              <w:t>月卡名称</w:t>
            </w:r>
            <w:r w:rsidR="004A327D">
              <w:t>’,price=</w:t>
            </w:r>
            <w:r w:rsidR="004A327D">
              <w:rPr>
                <w:rFonts w:hint="eastAsia"/>
              </w:rPr>
              <w:t>月卡价格</w:t>
            </w:r>
            <w:r w:rsidR="00F00251">
              <w:rPr>
                <w:rFonts w:hint="eastAsia"/>
              </w:rPr>
              <w:t>,mobile=</w:t>
            </w:r>
            <w:r w:rsidR="00F00251">
              <w:t>’</w:t>
            </w:r>
            <w:r w:rsidR="00F00251">
              <w:rPr>
                <w:rFonts w:hint="eastAsia"/>
              </w:rPr>
              <w:t>联系人手机号</w:t>
            </w:r>
            <w:r w:rsidR="00F00251">
              <w:t>’</w:t>
            </w:r>
            <w:r w:rsidR="004A32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497566" w:rsidRDefault="00497566">
            <w:r>
              <w:t>P</w:t>
            </w:r>
            <w:r>
              <w:rPr>
                <w:rFonts w:hint="eastAsia"/>
              </w:rPr>
              <w:t>rice</w:t>
            </w:r>
            <w:r>
              <w:rPr>
                <w:rFonts w:hint="eastAsia"/>
              </w:rPr>
              <w:t>：月卡价格</w:t>
            </w:r>
          </w:p>
          <w:p w:rsidR="00497566" w:rsidRDefault="00497566">
            <w:r>
              <w:t>R</w:t>
            </w:r>
            <w:r>
              <w:rPr>
                <w:rFonts w:hint="eastAsia"/>
              </w:rPr>
              <w:t>ule</w:t>
            </w:r>
            <w:r>
              <w:rPr>
                <w:rFonts w:hint="eastAsia"/>
              </w:rPr>
              <w:t>月卡名称</w:t>
            </w:r>
          </w:p>
          <w:p w:rsidR="00497566" w:rsidRDefault="00497566">
            <w:r>
              <w:t>M</w:t>
            </w:r>
            <w:r>
              <w:rPr>
                <w:rFonts w:hint="eastAsia"/>
              </w:rPr>
              <w:t>obile</w:t>
            </w:r>
            <w:r>
              <w:t xml:space="preserve"> </w:t>
            </w:r>
            <w:r>
              <w:rPr>
                <w:rFonts w:hint="eastAsia"/>
              </w:rPr>
              <w:t>联系人手机号，如果有则上传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40697D"/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每个月卡信息包括</w:t>
            </w:r>
            <w:r>
              <w:rPr>
                <w:rFonts w:hint="eastAsia"/>
              </w:rPr>
              <w:t xml:space="preserve"> plate</w:t>
            </w:r>
            <w:r>
              <w:rPr>
                <w:rFonts w:hint="eastAsia"/>
              </w:rPr>
              <w:t>车牌号，</w:t>
            </w: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 xml:space="preserve"> end</w:t>
            </w:r>
            <w:r>
              <w:rPr>
                <w:rFonts w:hint="eastAsia"/>
              </w:rPr>
              <w:t>终止时间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</w:t>
            </w:r>
            <w:r>
              <w:rPr>
                <w:rFonts w:hint="eastAsia"/>
              </w:rPr>
              <w:t>,</w:t>
            </w:r>
            <w:r>
              <w:t>"total":"50"</w:t>
            </w:r>
            <w:r>
              <w:rPr>
                <w:rFonts w:hint="eastAsia"/>
              </w:rPr>
              <w:t>,record</w:t>
            </w:r>
            <w:r>
              <w:t>:</w:t>
            </w:r>
            <w:r>
              <w:rPr>
                <w:rFonts w:hint="eastAsia"/>
              </w:rPr>
              <w:t xml:space="preserve">[{ </w:t>
            </w:r>
            <w:r>
              <w:t>"plate"</w:t>
            </w:r>
            <w:r>
              <w:rPr>
                <w:rFonts w:hint="eastAsia"/>
              </w:rPr>
              <w:t>=</w:t>
            </w:r>
            <w:r>
              <w:t>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</w:t>
            </w:r>
            <w:r>
              <w:t>J084</w:t>
            </w:r>
            <w:r>
              <w:rPr>
                <w:rFonts w:hint="eastAsia"/>
              </w:rPr>
              <w:t xml:space="preserve">T </w:t>
            </w:r>
            <w:r>
              <w:t>"</w:t>
            </w:r>
            <w:r>
              <w:rPr>
                <w:rFonts w:hint="eastAsia"/>
              </w:rPr>
              <w:t>，</w:t>
            </w:r>
            <w:r>
              <w:t>"begin"="</w:t>
            </w:r>
            <w:r>
              <w:rPr>
                <w:rFonts w:hint="eastAsia"/>
              </w:rPr>
              <w:t>起始时间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end</w:t>
            </w:r>
            <w:r>
              <w:rPr>
                <w:rFonts w:hint="eastAsia"/>
              </w:rPr>
              <w:t>=</w:t>
            </w:r>
            <w:r>
              <w:t>"</w:t>
            </w:r>
            <w:r>
              <w:rPr>
                <w:rFonts w:hint="eastAsia"/>
              </w:rPr>
              <w:t>终止时间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"Money"=xxxx.xx</w:t>
            </w:r>
            <w:r w:rsidR="002D6332">
              <w:rPr>
                <w:rFonts w:hint="eastAsia"/>
              </w:rPr>
              <w:t>，</w:t>
            </w:r>
            <w:r w:rsidR="002D6332" w:rsidRPr="00E53CF6">
              <w:rPr>
                <w:color w:val="FF0000"/>
              </w:rPr>
              <w:t>rule=’</w:t>
            </w:r>
            <w:r w:rsidR="002D6332" w:rsidRPr="00E53CF6">
              <w:rPr>
                <w:rFonts w:hint="eastAsia"/>
                <w:color w:val="FF0000"/>
              </w:rPr>
              <w:t>地面收费</w:t>
            </w:r>
            <w:r w:rsidR="002D6332" w:rsidRPr="00E53CF6">
              <w:rPr>
                <w:color w:val="FF0000"/>
              </w:rPr>
              <w:t>’,price=200</w:t>
            </w:r>
            <w:r w:rsidR="007876C4" w:rsidRPr="00E53CF6">
              <w:rPr>
                <w:color w:val="FF0000"/>
              </w:rPr>
              <w:t>.</w:t>
            </w:r>
            <w:r w:rsidR="003804C6" w:rsidRPr="00E53CF6">
              <w:rPr>
                <w:color w:val="FF0000"/>
              </w:rPr>
              <w:t>00</w:t>
            </w:r>
            <w:r w:rsidR="002D63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t>}</w:t>
            </w:r>
          </w:p>
          <w:p w:rsidR="0040697D" w:rsidRDefault="00A93B93">
            <w:r>
              <w:t>{"result":"3001","reason":"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36" w:name="_Toc465153474"/>
      <w:r>
        <w:rPr>
          <w:rFonts w:hint="eastAsia"/>
        </w:rPr>
        <w:t>获取某个月卡信息（中优先级）</w:t>
      </w:r>
      <w:bookmarkEnd w:id="36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Month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:cmd=search</w:t>
            </w:r>
            <w:r>
              <w:rPr>
                <w:rFonts w:hint="eastAsia"/>
              </w:rPr>
              <w:t>代表获取该停车场内某个车的月卡详细信息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plate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车牌号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total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本次传送的月卡续费总次数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record</w:t>
            </w:r>
          </w:p>
        </w:tc>
        <w:tc>
          <w:tcPr>
            <w:tcW w:w="6662" w:type="dxa"/>
          </w:tcPr>
          <w:p w:rsidR="00492789" w:rsidRDefault="00492789" w:rsidP="00492789">
            <w:r>
              <w:rPr>
                <w:rFonts w:hint="eastAsia"/>
              </w:rPr>
              <w:t>详情</w:t>
            </w:r>
            <w:r>
              <w:t>:</w:t>
            </w:r>
            <w:r>
              <w:rPr>
                <w:rFonts w:hint="eastAsia"/>
              </w:rPr>
              <w:t xml:space="preserve">[{ </w:t>
            </w:r>
            <w:r>
              <w:t>plate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</w:t>
            </w:r>
            <w:r>
              <w:t>J084</w:t>
            </w:r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，</w:t>
            </w:r>
            <w:r>
              <w:t>begin=</w:t>
            </w:r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>,</w:t>
            </w:r>
            <w:r>
              <w:t>end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终止时间</w:t>
            </w:r>
            <w:r>
              <w:rPr>
                <w:rFonts w:hint="eastAsia"/>
              </w:rPr>
              <w:t>,</w:t>
            </w:r>
            <w:r>
              <w:t>Money=xxxx.xx</w:t>
            </w:r>
            <w:r>
              <w:rPr>
                <w:rFonts w:hint="eastAsia"/>
              </w:rPr>
              <w:t>,rule</w:t>
            </w:r>
            <w:r>
              <w:t>=’</w:t>
            </w:r>
            <w:r>
              <w:rPr>
                <w:rFonts w:hint="eastAsia"/>
              </w:rPr>
              <w:t>月卡名称</w:t>
            </w:r>
            <w:r>
              <w:t>’,price=</w:t>
            </w:r>
            <w:r>
              <w:rPr>
                <w:rFonts w:hint="eastAsia"/>
              </w:rPr>
              <w:t>月卡价格</w:t>
            </w:r>
            <w:r>
              <w:rPr>
                <w:rFonts w:hint="eastAsia"/>
              </w:rPr>
              <w:t>,mobile=</w:t>
            </w:r>
            <w:r>
              <w:t>’</w:t>
            </w:r>
            <w:r>
              <w:rPr>
                <w:rFonts w:hint="eastAsia"/>
              </w:rPr>
              <w:t>联系人手机号</w:t>
            </w:r>
            <w:r>
              <w:t>’</w:t>
            </w:r>
            <w:r>
              <w:rPr>
                <w:rFonts w:hint="eastAsia"/>
              </w:rPr>
              <w:t xml:space="preserve"> }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492789" w:rsidRDefault="00492789" w:rsidP="00492789">
            <w:r>
              <w:t>P</w:t>
            </w:r>
            <w:r>
              <w:rPr>
                <w:rFonts w:hint="eastAsia"/>
              </w:rPr>
              <w:t>rice</w:t>
            </w:r>
            <w:r>
              <w:rPr>
                <w:rFonts w:hint="eastAsia"/>
              </w:rPr>
              <w:t>：月卡价格</w:t>
            </w:r>
          </w:p>
          <w:p w:rsidR="00492789" w:rsidRDefault="00492789" w:rsidP="00492789">
            <w:r>
              <w:t>R</w:t>
            </w:r>
            <w:r>
              <w:rPr>
                <w:rFonts w:hint="eastAsia"/>
              </w:rPr>
              <w:t>ule</w:t>
            </w:r>
            <w:r>
              <w:rPr>
                <w:rFonts w:hint="eastAsia"/>
              </w:rPr>
              <w:t>月卡名称</w:t>
            </w:r>
          </w:p>
          <w:p w:rsidR="0040697D" w:rsidRDefault="00492789" w:rsidP="00492789">
            <w:r>
              <w:t>M</w:t>
            </w:r>
            <w:r>
              <w:rPr>
                <w:rFonts w:hint="eastAsia"/>
              </w:rPr>
              <w:t>obile</w:t>
            </w:r>
            <w:r>
              <w:t xml:space="preserve"> </w:t>
            </w:r>
            <w:r>
              <w:rPr>
                <w:rFonts w:hint="eastAsia"/>
              </w:rPr>
              <w:t>联系人手机号，如果有则上传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</w:t>
            </w:r>
            <w:r>
              <w:rPr>
                <w:rFonts w:hint="eastAsia"/>
              </w:rPr>
              <w:t>,</w:t>
            </w:r>
            <w:r>
              <w:t>"total":"50"</w:t>
            </w:r>
            <w:r>
              <w:rPr>
                <w:rFonts w:hint="eastAsia"/>
              </w:rPr>
              <w:t>,</w:t>
            </w:r>
            <w:r>
              <w:t xml:space="preserve"> "plate"</w:t>
            </w:r>
            <w:r>
              <w:rPr>
                <w:rFonts w:hint="eastAsia"/>
              </w:rPr>
              <w:t>=</w:t>
            </w:r>
            <w:r>
              <w:t>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</w:t>
            </w:r>
            <w:r>
              <w:t>J084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record</w:t>
            </w:r>
            <w:r>
              <w:t>:</w:t>
            </w:r>
            <w:r>
              <w:rPr>
                <w:rFonts w:hint="eastAsia"/>
              </w:rPr>
              <w:t>[{</w:t>
            </w:r>
            <w:r>
              <w:t>begin=</w:t>
            </w:r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>,</w:t>
            </w:r>
            <w:r>
              <w:t>end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终止时间</w:t>
            </w:r>
            <w:r>
              <w:rPr>
                <w:rFonts w:hint="eastAsia"/>
              </w:rPr>
              <w:t>,</w:t>
            </w:r>
            <w:r>
              <w:t>Money=xxxx.xx</w:t>
            </w:r>
            <w:r w:rsidR="002B04F5">
              <w:t>,price=xxx, rule=’</w:t>
            </w:r>
            <w:r w:rsidR="002B04F5">
              <w:rPr>
                <w:rFonts w:hint="eastAsia"/>
              </w:rPr>
              <w:t>地面停车费</w:t>
            </w:r>
            <w:r w:rsidR="002B04F5">
              <w:t>’,mobile=’13810501126’</w:t>
            </w: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t>}</w:t>
            </w:r>
          </w:p>
          <w:p w:rsidR="0040697D" w:rsidRDefault="00A93B93">
            <w:r>
              <w:lastRenderedPageBreak/>
              <w:t>{"result":1,"reason":"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C1219C" w:rsidRDefault="00C1219C" w:rsidP="00C1219C"/>
    <w:p w:rsidR="00C1219C" w:rsidRDefault="00C1219C" w:rsidP="00C1219C">
      <w:pPr>
        <w:pStyle w:val="3"/>
      </w:pPr>
      <w:bookmarkStart w:id="37" w:name="_Toc465153475"/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恢复某个月卡（高优先级）</w:t>
      </w:r>
      <w:bookmarkEnd w:id="37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C1219C" w:rsidTr="00CF547E">
        <w:trPr>
          <w:gridAfter w:val="1"/>
          <w:wAfter w:w="28" w:type="dxa"/>
        </w:trPr>
        <w:tc>
          <w:tcPr>
            <w:tcW w:w="1843" w:type="dxa"/>
          </w:tcPr>
          <w:p w:rsidR="00C1219C" w:rsidRDefault="00C1219C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C1219C" w:rsidRDefault="00C1219C" w:rsidP="00CF547E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Month</w:t>
            </w:r>
          </w:p>
        </w:tc>
      </w:tr>
      <w:tr w:rsidR="00C1219C" w:rsidTr="00CF547E">
        <w:trPr>
          <w:gridAfter w:val="1"/>
          <w:wAfter w:w="28" w:type="dxa"/>
        </w:trPr>
        <w:tc>
          <w:tcPr>
            <w:tcW w:w="1843" w:type="dxa"/>
          </w:tcPr>
          <w:p w:rsidR="00C1219C" w:rsidRDefault="00C1219C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C1219C" w:rsidRDefault="00C1219C" w:rsidP="00CF547E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C1219C" w:rsidTr="00CF547E">
        <w:trPr>
          <w:gridAfter w:val="1"/>
          <w:wAfter w:w="28" w:type="dxa"/>
        </w:trPr>
        <w:tc>
          <w:tcPr>
            <w:tcW w:w="1843" w:type="dxa"/>
          </w:tcPr>
          <w:p w:rsidR="00C1219C" w:rsidRDefault="00C1219C" w:rsidP="00CF547E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C1219C" w:rsidRDefault="00C1219C" w:rsidP="00CF547E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C1219C" w:rsidTr="00CF547E">
        <w:trPr>
          <w:gridAfter w:val="1"/>
          <w:wAfter w:w="28" w:type="dxa"/>
        </w:trPr>
        <w:tc>
          <w:tcPr>
            <w:tcW w:w="1843" w:type="dxa"/>
          </w:tcPr>
          <w:p w:rsidR="00C1219C" w:rsidRDefault="00C1219C" w:rsidP="00CF547E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C1219C" w:rsidRDefault="00C1219C" w:rsidP="00C1219C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:cmd=disable</w:t>
            </w:r>
            <w:r>
              <w:rPr>
                <w:rFonts w:hint="eastAsia"/>
              </w:rPr>
              <w:t>代表下发暂停该月卡，车辆进出按临停计算</w:t>
            </w:r>
          </w:p>
          <w:p w:rsidR="00C1219C" w:rsidRDefault="00C1219C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enable</w:t>
            </w:r>
            <w:r>
              <w:rPr>
                <w:rFonts w:hint="eastAsia"/>
              </w:rPr>
              <w:t>代表下发恢复该月卡</w:t>
            </w:r>
          </w:p>
        </w:tc>
      </w:tr>
      <w:tr w:rsidR="00C1219C" w:rsidTr="00CF547E">
        <w:trPr>
          <w:gridAfter w:val="1"/>
          <w:wAfter w:w="28" w:type="dxa"/>
        </w:trPr>
        <w:tc>
          <w:tcPr>
            <w:tcW w:w="1843" w:type="dxa"/>
          </w:tcPr>
          <w:p w:rsidR="00C1219C" w:rsidRDefault="00C1219C" w:rsidP="00CF547E">
            <w:r>
              <w:rPr>
                <w:rFonts w:hint="eastAsia"/>
              </w:rPr>
              <w:t>plate</w:t>
            </w:r>
          </w:p>
        </w:tc>
        <w:tc>
          <w:tcPr>
            <w:tcW w:w="6662" w:type="dxa"/>
          </w:tcPr>
          <w:p w:rsidR="00C1219C" w:rsidRDefault="00C1219C" w:rsidP="00CF547E">
            <w:r>
              <w:rPr>
                <w:rFonts w:hint="eastAsia"/>
              </w:rPr>
              <w:t>车牌</w:t>
            </w:r>
          </w:p>
        </w:tc>
      </w:tr>
      <w:tr w:rsidR="00C1219C" w:rsidTr="00CF547E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C1219C" w:rsidRDefault="00C1219C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C1219C" w:rsidTr="00CF547E">
        <w:trPr>
          <w:gridAfter w:val="1"/>
          <w:wAfter w:w="28" w:type="dxa"/>
        </w:trPr>
        <w:tc>
          <w:tcPr>
            <w:tcW w:w="1843" w:type="dxa"/>
          </w:tcPr>
          <w:p w:rsidR="00C1219C" w:rsidRDefault="00C1219C" w:rsidP="00CF547E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C1219C" w:rsidRDefault="00C1219C" w:rsidP="00CF547E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C1219C" w:rsidTr="00CF547E">
        <w:trPr>
          <w:gridAfter w:val="1"/>
          <w:wAfter w:w="28" w:type="dxa"/>
        </w:trPr>
        <w:tc>
          <w:tcPr>
            <w:tcW w:w="1843" w:type="dxa"/>
          </w:tcPr>
          <w:p w:rsidR="00C1219C" w:rsidRDefault="00C1219C" w:rsidP="00CF547E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C1219C" w:rsidRDefault="00C1219C" w:rsidP="00CF547E">
            <w:r>
              <w:rPr>
                <w:rFonts w:hint="eastAsia"/>
              </w:rPr>
              <w:t>执行结果说明。</w:t>
            </w:r>
          </w:p>
        </w:tc>
      </w:tr>
      <w:tr w:rsidR="00C1219C" w:rsidTr="00CF547E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C1219C" w:rsidRDefault="00C1219C" w:rsidP="00CF547E">
            <w:r>
              <w:rPr>
                <w:rFonts w:hint="eastAsia"/>
                <w:b/>
              </w:rPr>
              <w:t>结果示例</w:t>
            </w:r>
          </w:p>
        </w:tc>
      </w:tr>
      <w:tr w:rsidR="00C1219C" w:rsidTr="00CF547E">
        <w:trPr>
          <w:trHeight w:val="458"/>
        </w:trPr>
        <w:tc>
          <w:tcPr>
            <w:tcW w:w="8533" w:type="dxa"/>
            <w:gridSpan w:val="3"/>
          </w:tcPr>
          <w:p w:rsidR="00C1219C" w:rsidRDefault="00C1219C" w:rsidP="00CF547E">
            <w:r>
              <w:t>{"result":0,"reason":"" }</w:t>
            </w:r>
          </w:p>
          <w:p w:rsidR="00C1219C" w:rsidRDefault="00C1219C" w:rsidP="00CF547E">
            <w:r>
              <w:t>{"result":”3001”,"reason":"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38" w:name="_Toc465153476"/>
      <w:r>
        <w:rPr>
          <w:rFonts w:hint="eastAsia"/>
        </w:rPr>
        <w:t>下发月卡规则（高优先级）</w:t>
      </w:r>
      <w:bookmarkEnd w:id="38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Month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add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代表下发该停车场内月卡规则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规则名称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,xxxx.xx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道闸编码</w:t>
            </w:r>
          </w:p>
          <w:p w:rsidR="0040697D" w:rsidRDefault="00A93B93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数组吧，例如两进两出，</w:t>
            </w:r>
            <w:r>
              <w:t>mid</w:t>
            </w:r>
            <w:r>
              <w:rPr>
                <w:rFonts w:hint="eastAsia"/>
              </w:rPr>
              <w:t>:["1","2","3","4"]</w:t>
            </w:r>
            <w:r>
              <w:rPr>
                <w:rFonts w:hint="eastAsia"/>
              </w:rPr>
              <w:t>。</w:t>
            </w:r>
          </w:p>
          <w:p w:rsidR="0040697D" w:rsidRDefault="00A93B93">
            <w:r>
              <w:rPr>
                <w:rFonts w:hint="eastAsia"/>
              </w:rPr>
              <w:t>建议该参数为任选参数，未指定，表示所有进出道闸都有通行权限，若指定则指定的道闸可进出。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 }</w:t>
            </w:r>
          </w:p>
          <w:p w:rsidR="0040697D" w:rsidRDefault="00A93B93">
            <w:r>
              <w:t>{"result":”3001”,"reason":"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39" w:name="_Toc465153477"/>
      <w:r>
        <w:rPr>
          <w:rFonts w:hint="eastAsia"/>
        </w:rPr>
        <w:t>清除月卡规则（高优先级）</w:t>
      </w:r>
      <w:bookmarkEnd w:id="39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Month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:cmd=clearrules</w:t>
            </w:r>
            <w:r>
              <w:rPr>
                <w:rFonts w:hint="eastAsia"/>
              </w:rPr>
              <w:t>代表清除该停车场内月卡所有规则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{"result":0,"reason":""}</w:t>
            </w:r>
          </w:p>
          <w:p w:rsidR="0040697D" w:rsidRDefault="00A93B93">
            <w:r>
              <w:t>{"result":”3001”,"reason":"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40" w:name="_Toc465153478"/>
      <w:r>
        <w:rPr>
          <w:rFonts w:hint="eastAsia"/>
        </w:rPr>
        <w:t>临停规则下发（高优先级）</w:t>
      </w:r>
      <w:bookmarkEnd w:id="40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Temp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rule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临停规则名称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addrule</w:t>
            </w:r>
            <w:r>
              <w:rPr>
                <w:rFonts w:hint="eastAsia"/>
              </w:rPr>
              <w:t>代表下发停车场临停规则</w:t>
            </w:r>
          </w:p>
          <w:p w:rsidR="0040697D" w:rsidRDefault="00A93B93">
            <w:r>
              <w:rPr>
                <w:rFonts w:hint="eastAsia"/>
              </w:rPr>
              <w:t>临停规则算法如下</w:t>
            </w:r>
          </w:p>
          <w:p w:rsidR="0040697D" w:rsidRDefault="00A93B9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免费停车时间</w:t>
            </w:r>
            <w:r>
              <w:rPr>
                <w:rFonts w:hint="eastAsia"/>
              </w:rPr>
              <w:t xml:space="preserve"> N1</w:t>
            </w:r>
            <w:r>
              <w:t xml:space="preserve"> </w:t>
            </w:r>
            <w:r>
              <w:rPr>
                <w:rFonts w:hint="eastAsia"/>
              </w:rPr>
              <w:t>分钟</w:t>
            </w:r>
          </w:p>
          <w:p w:rsidR="0040697D" w:rsidRDefault="00A93B9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分钟收费</w:t>
            </w:r>
            <w:r>
              <w:rPr>
                <w:rFonts w:hint="eastAsia"/>
              </w:rPr>
              <w:t>N3</w:t>
            </w:r>
            <w:r>
              <w:rPr>
                <w:rFonts w:hint="eastAsia"/>
              </w:rPr>
              <w:t>元</w:t>
            </w:r>
          </w:p>
          <w:p w:rsidR="0040697D" w:rsidRDefault="00A93B93">
            <w:r>
              <w:t xml:space="preserve">3 </w:t>
            </w:r>
            <w:r>
              <w:rPr>
                <w:rFonts w:hint="eastAsia"/>
              </w:rPr>
              <w:t>之后每</w:t>
            </w:r>
            <w:r>
              <w:rPr>
                <w:rFonts w:hint="eastAsia"/>
              </w:rPr>
              <w:t>N4</w:t>
            </w:r>
            <w:r>
              <w:rPr>
                <w:rFonts w:hint="eastAsia"/>
              </w:rPr>
              <w:t>分钟收费</w:t>
            </w:r>
            <w:r>
              <w:rPr>
                <w:rFonts w:hint="eastAsia"/>
              </w:rPr>
              <w:t>N</w:t>
            </w:r>
            <w:r>
              <w:t>5</w:t>
            </w:r>
            <w:r>
              <w:rPr>
                <w:rFonts w:hint="eastAsia"/>
              </w:rPr>
              <w:t>元</w:t>
            </w:r>
          </w:p>
          <w:p w:rsidR="0040697D" w:rsidRDefault="00A93B93">
            <w:r>
              <w:rPr>
                <w:rFonts w:hint="eastAsia"/>
              </w:rPr>
              <w:lastRenderedPageBreak/>
              <w:t xml:space="preserve">4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N6</w:t>
            </w:r>
            <w:r>
              <w:rPr>
                <w:rFonts w:hint="eastAsia"/>
              </w:rPr>
              <w:t>时间的封顶价格</w:t>
            </w:r>
            <w:r>
              <w:rPr>
                <w:rFonts w:hint="eastAsia"/>
              </w:rPr>
              <w:t>N</w:t>
            </w:r>
            <w:r>
              <w:t xml:space="preserve">7 </w:t>
            </w:r>
            <w:r>
              <w:rPr>
                <w:rFonts w:hint="eastAsia"/>
              </w:rPr>
              <w:t>元（如果</w:t>
            </w:r>
            <w:r>
              <w:rPr>
                <w:rFonts w:hint="eastAsia"/>
              </w:rPr>
              <w:t>N</w:t>
            </w:r>
            <w:r>
              <w:t>7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，代表无封顶价格）</w:t>
            </w:r>
          </w:p>
          <w:p w:rsidR="0040697D" w:rsidRDefault="00A93B93">
            <w:r>
              <w:t>5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N6</w:t>
            </w:r>
            <w:r>
              <w:rPr>
                <w:rFonts w:hint="eastAsia"/>
              </w:rPr>
              <w:t>之后从第</w:t>
            </w:r>
            <w:r>
              <w:t>3</w:t>
            </w:r>
            <w:r>
              <w:rPr>
                <w:rFonts w:hint="eastAsia"/>
              </w:rPr>
              <w:t>步开始计算</w:t>
            </w:r>
          </w:p>
          <w:p w:rsidR="0040697D" w:rsidRDefault="00A93B93">
            <w:pPr>
              <w:rPr>
                <w:color w:val="FF0000"/>
              </w:rPr>
            </w:pPr>
            <w:r w:rsidRPr="00D82577">
              <w:rPr>
                <w:rFonts w:hint="eastAsia"/>
                <w:color w:val="FF0000"/>
              </w:rPr>
              <w:t>支持</w:t>
            </w:r>
            <w:r w:rsidRPr="00D82577">
              <w:rPr>
                <w:color w:val="FF0000"/>
              </w:rPr>
              <w:t>24</w:t>
            </w:r>
            <w:r w:rsidRPr="00D82577">
              <w:rPr>
                <w:rFonts w:hint="eastAsia"/>
                <w:color w:val="FF0000"/>
              </w:rPr>
              <w:t>小时多次进入最高收费价格</w:t>
            </w:r>
            <w:r w:rsidRPr="00D82577">
              <w:rPr>
                <w:color w:val="FF0000"/>
              </w:rPr>
              <w:t>N8</w:t>
            </w:r>
            <w:r w:rsidRPr="00D82577">
              <w:rPr>
                <w:rFonts w:hint="eastAsia"/>
                <w:color w:val="FF0000"/>
              </w:rPr>
              <w:t>，按本次出场时间往前</w:t>
            </w:r>
            <w:r w:rsidRPr="00D82577">
              <w:rPr>
                <w:color w:val="FF0000"/>
              </w:rPr>
              <w:t>24</w:t>
            </w:r>
            <w:r w:rsidRPr="00D82577">
              <w:rPr>
                <w:rFonts w:hint="eastAsia"/>
                <w:color w:val="FF0000"/>
              </w:rPr>
              <w:t>小时</w:t>
            </w:r>
            <w:r>
              <w:rPr>
                <w:rFonts w:hint="eastAsia"/>
                <w:color w:val="FF0000"/>
              </w:rPr>
              <w:t>之内</w:t>
            </w:r>
            <w:r w:rsidRPr="00D82577">
              <w:rPr>
                <w:rFonts w:hint="eastAsia"/>
                <w:color w:val="FF0000"/>
              </w:rPr>
              <w:t>的进场</w:t>
            </w:r>
            <w:r>
              <w:rPr>
                <w:rFonts w:hint="eastAsia"/>
                <w:color w:val="FF0000"/>
              </w:rPr>
              <w:t>缴费</w:t>
            </w:r>
            <w:r w:rsidRPr="00D82577">
              <w:rPr>
                <w:rFonts w:hint="eastAsia"/>
                <w:color w:val="FF0000"/>
              </w:rPr>
              <w:t>总和。如果</w:t>
            </w:r>
            <w:r w:rsidRPr="00D82577">
              <w:rPr>
                <w:color w:val="FF0000"/>
              </w:rPr>
              <w:t>N8</w:t>
            </w:r>
            <w:r w:rsidRPr="00D82577">
              <w:rPr>
                <w:rFonts w:hint="eastAsia"/>
                <w:color w:val="FF0000"/>
              </w:rPr>
              <w:t>为</w:t>
            </w:r>
            <w:r w:rsidRPr="00D82577">
              <w:rPr>
                <w:color w:val="FF0000"/>
              </w:rPr>
              <w:t>0</w:t>
            </w:r>
            <w:r w:rsidRPr="00D82577">
              <w:rPr>
                <w:rFonts w:hint="eastAsia"/>
                <w:color w:val="FF0000"/>
              </w:rPr>
              <w:t>，代表不支持</w:t>
            </w:r>
            <w:r w:rsidRPr="00D82577">
              <w:rPr>
                <w:color w:val="FF0000"/>
              </w:rPr>
              <w:t>24</w:t>
            </w:r>
            <w:r w:rsidRPr="00D82577">
              <w:rPr>
                <w:rFonts w:hint="eastAsia"/>
                <w:color w:val="FF0000"/>
              </w:rPr>
              <w:t>小时多次进入最高收费</w:t>
            </w:r>
          </w:p>
          <w:p w:rsidR="0040697D" w:rsidRDefault="00A93B9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例子：</w:t>
            </w:r>
          </w:p>
          <w:p w:rsidR="0040697D" w:rsidRDefault="00A93B9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2016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车辆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粤</w:t>
            </w:r>
            <w:r>
              <w:rPr>
                <w:rFonts w:hint="eastAsia"/>
                <w:color w:val="FF0000"/>
              </w:rPr>
              <w:t>BJ</w:t>
            </w:r>
            <w:r>
              <w:rPr>
                <w:color w:val="FF0000"/>
              </w:rPr>
              <w:t>084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 xml:space="preserve">   14</w:t>
            </w:r>
            <w:r>
              <w:rPr>
                <w:rFonts w:hint="eastAsia"/>
                <w:color w:val="FF0000"/>
              </w:rPr>
              <w:t>:00</w:t>
            </w:r>
            <w:r>
              <w:rPr>
                <w:rFonts w:hint="eastAsia"/>
                <w:color w:val="FF0000"/>
              </w:rPr>
              <w:t>进入车场，</w:t>
            </w:r>
            <w:r>
              <w:rPr>
                <w:rFonts w:hint="eastAsia"/>
                <w:color w:val="FF0000"/>
              </w:rPr>
              <w:t xml:space="preserve"> 16:00</w:t>
            </w:r>
            <w:r>
              <w:rPr>
                <w:rFonts w:hint="eastAsia"/>
                <w:color w:val="FF0000"/>
              </w:rPr>
              <w:t>离开车场</w:t>
            </w:r>
          </w:p>
          <w:p w:rsidR="0040697D" w:rsidRDefault="00A93B9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那需要统计</w:t>
            </w:r>
          </w:p>
          <w:p w:rsidR="0040697D" w:rsidRDefault="00A93B9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该车从</w:t>
            </w:r>
            <w:r>
              <w:rPr>
                <w:rFonts w:hint="eastAsia"/>
                <w:color w:val="FF0000"/>
              </w:rPr>
              <w:t>2016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15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</w:rPr>
              <w:t>16:00</w:t>
            </w:r>
            <w:r>
              <w:rPr>
                <w:rFonts w:hint="eastAsia"/>
                <w:color w:val="FF0000"/>
              </w:rPr>
              <w:t>之后进场的记录</w:t>
            </w:r>
          </w:p>
          <w:p w:rsidR="0040697D" w:rsidRDefault="00A93B93">
            <w:r>
              <w:rPr>
                <w:rFonts w:hint="eastAsia"/>
                <w:color w:val="FF0000"/>
              </w:rPr>
              <w:t>到</w:t>
            </w:r>
            <w:r>
              <w:rPr>
                <w:rFonts w:hint="eastAsia"/>
                <w:color w:val="FF0000"/>
              </w:rPr>
              <w:t>2016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</w:rPr>
              <w:t>16:00</w:t>
            </w:r>
            <w:r>
              <w:rPr>
                <w:rFonts w:hint="eastAsia"/>
                <w:color w:val="FF0000"/>
              </w:rPr>
              <w:t>为止，该车缴费总和是否大于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8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lastRenderedPageBreak/>
              <w:t>n1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参见临停算法</w:t>
            </w:r>
            <w:r>
              <w:rPr>
                <w:rFonts w:hint="eastAsia"/>
              </w:rPr>
              <w:t>n1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n2</w:t>
            </w:r>
          </w:p>
        </w:tc>
        <w:tc>
          <w:tcPr>
            <w:tcW w:w="6662" w:type="dxa"/>
          </w:tcPr>
          <w:p w:rsidR="0040697D" w:rsidRDefault="00A93B93">
            <w:pPr>
              <w:tabs>
                <w:tab w:val="left" w:pos="601"/>
              </w:tabs>
            </w:pPr>
            <w:r>
              <w:rPr>
                <w:rFonts w:hint="eastAsia"/>
              </w:rPr>
              <w:t>参见临停算法</w:t>
            </w:r>
            <w:r>
              <w:rPr>
                <w:rFonts w:hint="eastAsia"/>
              </w:rPr>
              <w:t>n2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n3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参见临停算法</w:t>
            </w:r>
            <w:r>
              <w:rPr>
                <w:rFonts w:hint="eastAsia"/>
              </w:rPr>
              <w:t>n3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n4</w:t>
            </w:r>
          </w:p>
        </w:tc>
        <w:tc>
          <w:tcPr>
            <w:tcW w:w="6662" w:type="dxa"/>
          </w:tcPr>
          <w:p w:rsidR="0040697D" w:rsidRDefault="00A93B93">
            <w:pPr>
              <w:tabs>
                <w:tab w:val="left" w:pos="601"/>
              </w:tabs>
            </w:pPr>
            <w:r>
              <w:rPr>
                <w:rFonts w:hint="eastAsia"/>
              </w:rPr>
              <w:t>参见临停算法</w:t>
            </w:r>
            <w:r>
              <w:rPr>
                <w:rFonts w:hint="eastAsia"/>
              </w:rPr>
              <w:t>n4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n5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参见临停算法</w:t>
            </w:r>
            <w:r>
              <w:rPr>
                <w:rFonts w:hint="eastAsia"/>
              </w:rPr>
              <w:t>n5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n6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参见临停算法</w:t>
            </w:r>
            <w:r>
              <w:rPr>
                <w:rFonts w:hint="eastAsia"/>
              </w:rPr>
              <w:t>N6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n</w:t>
            </w:r>
            <w:r>
              <w:t>7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参见临停算法</w:t>
            </w:r>
            <w:r>
              <w:rPr>
                <w:rFonts w:hint="eastAsia"/>
              </w:rPr>
              <w:t>N7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n</w:t>
            </w:r>
            <w:r>
              <w:rPr>
                <w:rFonts w:hint="eastAsia"/>
              </w:rPr>
              <w:t>8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参见临停算法</w:t>
            </w:r>
            <w:r>
              <w:rPr>
                <w:rFonts w:hint="eastAsia"/>
              </w:rPr>
              <w:t>N8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道闸编码</w:t>
            </w:r>
          </w:p>
          <w:p w:rsidR="0040697D" w:rsidRDefault="00A93B93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数组吧，例如两进两出，</w:t>
            </w:r>
            <w:r>
              <w:t>mid</w:t>
            </w:r>
            <w:r>
              <w:rPr>
                <w:rFonts w:hint="eastAsia"/>
              </w:rPr>
              <w:t>:["1","2","3","4"]</w:t>
            </w:r>
            <w:r>
              <w:rPr>
                <w:rFonts w:hint="eastAsia"/>
              </w:rPr>
              <w:t>。</w:t>
            </w:r>
          </w:p>
          <w:p w:rsidR="0040697D" w:rsidRDefault="00A93B93">
            <w:r>
              <w:rPr>
                <w:rFonts w:hint="eastAsia"/>
              </w:rPr>
              <w:t>该参数为任选参数，未指定，表示所有进出道闸都有通行权限，若指定则指定的道闸可进出。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{"result":0,"reason":""}</w:t>
            </w:r>
          </w:p>
          <w:p w:rsidR="0040697D" w:rsidRDefault="00A93B93">
            <w:r>
              <w:t>{"result":”3001”,"reason":"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583E23" w:rsidRDefault="00583E23" w:rsidP="00583E23">
      <w:pPr>
        <w:pStyle w:val="3"/>
      </w:pPr>
      <w:r>
        <w:rPr>
          <w:rFonts w:hint="eastAsia"/>
        </w:rPr>
        <w:t>查询规则（高优先级）</w:t>
      </w:r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583E23" w:rsidTr="00583E23">
        <w:trPr>
          <w:gridAfter w:val="1"/>
          <w:wAfter w:w="28" w:type="dxa"/>
        </w:trPr>
        <w:tc>
          <w:tcPr>
            <w:tcW w:w="1843" w:type="dxa"/>
          </w:tcPr>
          <w:p w:rsidR="00583E23" w:rsidRDefault="00583E23" w:rsidP="00583E2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6662" w:type="dxa"/>
          </w:tcPr>
          <w:p w:rsidR="00583E23" w:rsidRDefault="00583E23" w:rsidP="00583E2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R</w:t>
            </w:r>
            <w:r>
              <w:rPr>
                <w:rFonts w:hint="eastAsia"/>
              </w:rPr>
              <w:t>ule</w:t>
            </w:r>
          </w:p>
        </w:tc>
      </w:tr>
      <w:tr w:rsidR="00583E23" w:rsidTr="00583E23">
        <w:trPr>
          <w:gridAfter w:val="1"/>
          <w:wAfter w:w="28" w:type="dxa"/>
        </w:trPr>
        <w:tc>
          <w:tcPr>
            <w:tcW w:w="1843" w:type="dxa"/>
          </w:tcPr>
          <w:p w:rsidR="00583E23" w:rsidRDefault="00583E23" w:rsidP="00583E2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583E23" w:rsidRDefault="00583E23" w:rsidP="00583E2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583E23" w:rsidTr="00583E23">
        <w:trPr>
          <w:gridAfter w:val="1"/>
          <w:wAfter w:w="28" w:type="dxa"/>
        </w:trPr>
        <w:tc>
          <w:tcPr>
            <w:tcW w:w="1843" w:type="dxa"/>
          </w:tcPr>
          <w:p w:rsidR="00583E23" w:rsidRDefault="00583E23" w:rsidP="00583E2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583E23" w:rsidRDefault="00583E23" w:rsidP="00583E2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583E23" w:rsidTr="00583E23">
        <w:trPr>
          <w:gridAfter w:val="1"/>
          <w:wAfter w:w="28" w:type="dxa"/>
        </w:trPr>
        <w:tc>
          <w:tcPr>
            <w:tcW w:w="1843" w:type="dxa"/>
          </w:tcPr>
          <w:p w:rsidR="00583E23" w:rsidRDefault="00583E23" w:rsidP="00583E2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583E23" w:rsidRDefault="00583E23" w:rsidP="00583E2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search</w:t>
            </w:r>
            <w:r>
              <w:rPr>
                <w:rFonts w:hint="eastAsia"/>
              </w:rPr>
              <w:t>代表查询该停车场内所有规则</w:t>
            </w:r>
          </w:p>
        </w:tc>
      </w:tr>
      <w:tr w:rsidR="00583E23" w:rsidTr="00583E23">
        <w:trPr>
          <w:gridAfter w:val="1"/>
          <w:wAfter w:w="28" w:type="dxa"/>
        </w:trPr>
        <w:tc>
          <w:tcPr>
            <w:tcW w:w="1843" w:type="dxa"/>
          </w:tcPr>
          <w:p w:rsidR="00583E23" w:rsidRDefault="00583E23" w:rsidP="00583E23"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6662" w:type="dxa"/>
          </w:tcPr>
          <w:p w:rsidR="00583E23" w:rsidRDefault="00583E23" w:rsidP="00583E23"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编号</w:t>
            </w:r>
          </w:p>
        </w:tc>
      </w:tr>
      <w:tr w:rsidR="00583E23" w:rsidTr="00583E2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583E23" w:rsidRDefault="00583E23" w:rsidP="00583E2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583E23" w:rsidTr="00583E23">
        <w:trPr>
          <w:gridAfter w:val="1"/>
          <w:wAfter w:w="28" w:type="dxa"/>
        </w:trPr>
        <w:tc>
          <w:tcPr>
            <w:tcW w:w="1843" w:type="dxa"/>
          </w:tcPr>
          <w:p w:rsidR="00583E23" w:rsidRDefault="00583E23" w:rsidP="00583E2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583E23" w:rsidRDefault="00583E23" w:rsidP="00583E2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583E23" w:rsidTr="00583E23">
        <w:trPr>
          <w:gridAfter w:val="1"/>
          <w:wAfter w:w="28" w:type="dxa"/>
        </w:trPr>
        <w:tc>
          <w:tcPr>
            <w:tcW w:w="1843" w:type="dxa"/>
          </w:tcPr>
          <w:p w:rsidR="00583E23" w:rsidRDefault="00583E23" w:rsidP="00583E2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583E23" w:rsidRDefault="00583E23" w:rsidP="00583E23">
            <w:r>
              <w:rPr>
                <w:rFonts w:hint="eastAsia"/>
              </w:rPr>
              <w:t>执行结果说明。</w:t>
            </w:r>
          </w:p>
        </w:tc>
      </w:tr>
      <w:tr w:rsidR="00583E23" w:rsidTr="00583E23">
        <w:trPr>
          <w:gridAfter w:val="1"/>
          <w:wAfter w:w="28" w:type="dxa"/>
        </w:trPr>
        <w:tc>
          <w:tcPr>
            <w:tcW w:w="1843" w:type="dxa"/>
          </w:tcPr>
          <w:p w:rsidR="00583E23" w:rsidRDefault="00583E23" w:rsidP="00583E23">
            <w:r>
              <w:rPr>
                <w:rFonts w:hint="eastAsia"/>
              </w:rPr>
              <w:t>rule</w:t>
            </w:r>
          </w:p>
        </w:tc>
        <w:tc>
          <w:tcPr>
            <w:tcW w:w="6662" w:type="dxa"/>
          </w:tcPr>
          <w:p w:rsidR="00583E23" w:rsidRDefault="00583E23" w:rsidP="00583E23">
            <w:r>
              <w:t>N1=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N2</w:t>
            </w:r>
            <w:r>
              <w:t>=xxxx…</w:t>
            </w:r>
          </w:p>
        </w:tc>
      </w:tr>
      <w:tr w:rsidR="00583E23" w:rsidTr="00583E2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583E23" w:rsidRDefault="00583E23" w:rsidP="00583E23">
            <w:r>
              <w:rPr>
                <w:rFonts w:hint="eastAsia"/>
                <w:b/>
              </w:rPr>
              <w:t>结果示例</w:t>
            </w:r>
          </w:p>
        </w:tc>
      </w:tr>
      <w:tr w:rsidR="00583E23" w:rsidTr="00583E23">
        <w:trPr>
          <w:trHeight w:val="458"/>
        </w:trPr>
        <w:tc>
          <w:tcPr>
            <w:tcW w:w="8533" w:type="dxa"/>
            <w:gridSpan w:val="3"/>
          </w:tcPr>
          <w:p w:rsidR="00583E23" w:rsidRDefault="00583E23" w:rsidP="00583E23">
            <w:r>
              <w:t>{"result":0,"reason":""</w:t>
            </w:r>
            <w:r>
              <w:rPr>
                <w:rFonts w:hint="eastAsia"/>
              </w:rPr>
              <w:t>，</w:t>
            </w:r>
          </w:p>
          <w:p w:rsidR="00583E23" w:rsidRDefault="00583E23" w:rsidP="00583E23">
            <w:r>
              <w:rPr>
                <w:rFonts w:hint="eastAsia"/>
              </w:rPr>
              <w:t>"</w:t>
            </w:r>
            <w:r>
              <w:t>N1</w:t>
            </w:r>
            <w:r>
              <w:rPr>
                <w:rFonts w:hint="eastAsia"/>
              </w:rPr>
              <w:t>":20.00, "</w:t>
            </w:r>
            <w:r>
              <w:t>N2</w:t>
            </w:r>
            <w:r>
              <w:rPr>
                <w:rFonts w:hint="eastAsia"/>
              </w:rPr>
              <w:t>":20.00</w:t>
            </w:r>
            <w:r>
              <w:rPr>
                <w:rFonts w:hint="eastAsia"/>
              </w:rPr>
              <w:t>，</w:t>
            </w:r>
            <w:r>
              <w:t>…</w:t>
            </w:r>
          </w:p>
          <w:p w:rsidR="00583E23" w:rsidRDefault="00583E23" w:rsidP="00583E23">
            <w:r>
              <w:t>}</w:t>
            </w:r>
          </w:p>
          <w:p w:rsidR="00583E23" w:rsidRDefault="00583E23" w:rsidP="00583E23">
            <w:r>
              <w:t>{"result":1,"reason":"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40697D"/>
    <w:p w:rsidR="0040697D" w:rsidRDefault="00A93B93">
      <w:pPr>
        <w:pStyle w:val="3"/>
      </w:pPr>
      <w:bookmarkStart w:id="41" w:name="_Toc465153479"/>
      <w:r>
        <w:rPr>
          <w:rFonts w:hint="eastAsia"/>
        </w:rPr>
        <w:t>清除临停规则（高优先级）</w:t>
      </w:r>
      <w:bookmarkEnd w:id="41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 xml:space="preserve"> Temp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:cmd=clearrules</w:t>
            </w:r>
            <w:r>
              <w:rPr>
                <w:rFonts w:hint="eastAsia"/>
              </w:rPr>
              <w:t>代表清除该停车场内月卡所有规则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{"result":0,"reason":""}</w:t>
            </w:r>
          </w:p>
          <w:p w:rsidR="0040697D" w:rsidRDefault="00A93B93">
            <w:r>
              <w:t>{"result":1,"reason":"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42" w:name="_Toc465153480"/>
      <w:r>
        <w:rPr>
          <w:rFonts w:hint="eastAsia"/>
        </w:rPr>
        <w:t>密码下发（中优先级）</w:t>
      </w:r>
      <w:bookmarkEnd w:id="42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>S</w:t>
            </w:r>
            <w:r>
              <w:rPr>
                <w:rFonts w:hint="eastAsia"/>
              </w:rPr>
              <w:t>tation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道闸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临时用户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</w:t>
            </w:r>
            <w:r>
              <w:rPr>
                <w:rFonts w:hint="eastAsia"/>
              </w:rPr>
              <w:t>asswd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临时密码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:cmd=pass</w:t>
            </w:r>
            <w:r>
              <w:rPr>
                <w:rFonts w:hint="eastAsia"/>
              </w:rPr>
              <w:t>代表下发停车场临时密码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{"result":0,"reason":"” }</w:t>
            </w:r>
          </w:p>
          <w:p w:rsidR="0040697D" w:rsidRDefault="00A93B93">
            <w:r>
              <w:t>{"result":3001,"reason":"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r>
        <w:rPr>
          <w:rFonts w:hint="eastAsia"/>
        </w:rPr>
        <w:t>说明：网络正常时不使用该密码，只有当网络断开时，收费员无法通过云端登陆时，启用该密码。该密码定期发送，收到新密码后覆盖旧密码。</w:t>
      </w:r>
    </w:p>
    <w:p w:rsidR="0040697D" w:rsidRDefault="00A93B93">
      <w:pPr>
        <w:pStyle w:val="3"/>
      </w:pPr>
      <w:bookmarkStart w:id="43" w:name="_Toc465153481"/>
      <w:r>
        <w:rPr>
          <w:rFonts w:hint="eastAsia"/>
        </w:rPr>
        <w:t>临停缴费查询（高优先级）</w:t>
      </w:r>
      <w:bookmarkEnd w:id="43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 xml:space="preserve"> </w:t>
            </w:r>
            <w:r>
              <w:rPr>
                <w:rFonts w:hint="eastAsia"/>
              </w:rPr>
              <w:t>Temp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:cmd=charge</w:t>
            </w:r>
            <w:r>
              <w:rPr>
                <w:rFonts w:hint="eastAsia"/>
              </w:rPr>
              <w:t>代表查询该车牌停车计费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money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临停应付价格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b</w:t>
            </w:r>
            <w:r>
              <w:rPr>
                <w:rFonts w:hint="eastAsia"/>
              </w:rPr>
              <w:t>egin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计费开始时间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end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计费结束时间（厂家本地系统时间，会在缴费完成接口返回）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{"result":0,"reason":""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money:</w:t>
            </w:r>
            <w:r>
              <w:t>”</w:t>
            </w:r>
            <w:r>
              <w:rPr>
                <w:rFonts w:hint="eastAsia"/>
              </w:rPr>
              <w:t>15</w:t>
            </w:r>
            <w:r>
              <w:t>”}</w:t>
            </w:r>
          </w:p>
          <w:p w:rsidR="0040697D" w:rsidRDefault="00A93B93">
            <w:r>
              <w:lastRenderedPageBreak/>
              <w:t>{"result":3001,"reason":"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44" w:name="_Toc465153482"/>
      <w:r>
        <w:rPr>
          <w:rFonts w:hint="eastAsia"/>
        </w:rPr>
        <w:t>临停缴费成功（高优先级）</w:t>
      </w:r>
      <w:bookmarkEnd w:id="44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URL/</w:t>
            </w:r>
            <w:r>
              <w:t xml:space="preserve"> Temp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money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实付金额，</w:t>
            </w:r>
            <w:r>
              <w:rPr>
                <w:rFonts w:hint="eastAsia"/>
              </w:rPr>
              <w:t>xx.xx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a</w:t>
            </w:r>
            <w:r>
              <w:rPr>
                <w:rFonts w:hint="eastAsia"/>
              </w:rPr>
              <w:t>pp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缴费应用号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tnum</w:t>
            </w:r>
          </w:p>
        </w:tc>
        <w:tc>
          <w:tcPr>
            <w:tcW w:w="6662" w:type="dxa"/>
          </w:tcPr>
          <w:p w:rsidR="0040697D" w:rsidRDefault="00A93B93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交易号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计费结束时间（厂家本地系统时间，来自计费查询接口）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:cmd=paid</w:t>
            </w:r>
            <w:r>
              <w:rPr>
                <w:rFonts w:hint="eastAsia"/>
              </w:rPr>
              <w:t>代表查询该车牌已经付款成功。</w:t>
            </w:r>
          </w:p>
          <w:p w:rsidR="0040697D" w:rsidRDefault="00A93B93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 xml:space="preserve"> T</w:t>
            </w:r>
            <w:r>
              <w:rPr>
                <w:rFonts w:hint="eastAsia"/>
              </w:rPr>
              <w:t>为缴费后可出场时段，比如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  <w:p w:rsidR="0040697D" w:rsidRDefault="00A93B93">
            <w:r>
              <w:rPr>
                <w:rFonts w:hint="eastAsia"/>
              </w:rPr>
              <w:t>车从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进入停车场，</w:t>
            </w:r>
            <w:r>
              <w:rPr>
                <w:rFonts w:hint="eastAsia"/>
              </w:rPr>
              <w:t xml:space="preserve"> T2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付款成功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元，</w:t>
            </w:r>
          </w:p>
          <w:p w:rsidR="0040697D" w:rsidRDefault="00A93B93">
            <w:r>
              <w:rPr>
                <w:rFonts w:hint="eastAsia"/>
              </w:rPr>
              <w:t>则</w:t>
            </w:r>
          </w:p>
          <w:p w:rsidR="0040697D" w:rsidRDefault="00A93B93">
            <w:r>
              <w:rPr>
                <w:rFonts w:hint="eastAsia"/>
              </w:rPr>
              <w:t>车在</w:t>
            </w:r>
            <w:r>
              <w:rPr>
                <w:rFonts w:hint="eastAsia"/>
              </w:rPr>
              <w:t>T2+T</w:t>
            </w:r>
            <w:r>
              <w:rPr>
                <w:rFonts w:hint="eastAsia"/>
              </w:rPr>
              <w:t>时间内的</w:t>
            </w:r>
            <w:r>
              <w:rPr>
                <w:rFonts w:hint="eastAsia"/>
              </w:rPr>
              <w:t xml:space="preserve"> T3</w:t>
            </w:r>
            <w:r>
              <w:rPr>
                <w:rFonts w:hint="eastAsia"/>
              </w:rPr>
              <w:t>离开停车场，无需再计费</w:t>
            </w:r>
          </w:p>
          <w:p w:rsidR="0040697D" w:rsidRDefault="00A93B93">
            <w:r>
              <w:rPr>
                <w:rFonts w:hint="eastAsia"/>
              </w:rPr>
              <w:t>车在</w:t>
            </w:r>
            <w:r>
              <w:rPr>
                <w:rFonts w:hint="eastAsia"/>
              </w:rPr>
              <w:t>T2</w:t>
            </w:r>
            <w:r>
              <w:t>+T</w:t>
            </w:r>
            <w:r>
              <w:rPr>
                <w:rFonts w:hint="eastAsia"/>
              </w:rPr>
              <w:t>时间后的</w:t>
            </w:r>
            <w:r>
              <w:rPr>
                <w:rFonts w:hint="eastAsia"/>
              </w:rPr>
              <w:t xml:space="preserve"> T4</w:t>
            </w:r>
            <w:r>
              <w:rPr>
                <w:rFonts w:hint="eastAsia"/>
              </w:rPr>
              <w:t>离开的停车场，则需计算</w:t>
            </w:r>
            <w:r>
              <w:rPr>
                <w:rFonts w:hint="eastAsia"/>
              </w:rPr>
              <w:t xml:space="preserve"> T4-T1</w:t>
            </w:r>
            <w:r>
              <w:rPr>
                <w:rFonts w:hint="eastAsia"/>
              </w:rPr>
              <w:t>的临停价格</w:t>
            </w: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是否大于已付金额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M</w:t>
            </w:r>
            <w:r>
              <w:t xml:space="preserve">1&gt;M </w:t>
            </w:r>
            <w:r>
              <w:rPr>
                <w:rFonts w:hint="eastAsia"/>
              </w:rPr>
              <w:t>则用户需补单再付费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{"result":"0","reason":"" }</w:t>
            </w:r>
          </w:p>
          <w:p w:rsidR="0040697D" w:rsidRDefault="00A93B93">
            <w:r>
              <w:t>{"result":"3001","reason":"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45" w:name="_Toc465153483"/>
      <w:r>
        <w:rPr>
          <w:rFonts w:hint="eastAsia"/>
        </w:rPr>
        <w:t>进场同步</w:t>
      </w:r>
      <w:r>
        <w:rPr>
          <w:rFonts w:hint="eastAsia"/>
        </w:rPr>
        <w:t xml:space="preserve"> </w:t>
      </w:r>
      <w:r>
        <w:rPr>
          <w:rFonts w:hint="eastAsia"/>
        </w:rPr>
        <w:t>（高优先级）</w:t>
      </w:r>
      <w:bookmarkEnd w:id="45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F82A00">
            <w:r>
              <w:rPr>
                <w:rFonts w:hint="eastAsia"/>
              </w:rPr>
              <w:t>奥科平台</w:t>
            </w:r>
            <w:r w:rsidR="00A93B93">
              <w:rPr>
                <w:rFonts w:hint="eastAsia"/>
              </w:rPr>
              <w:t>URL/</w:t>
            </w:r>
            <w:r w:rsidR="00A93B93">
              <w:t xml:space="preserve"> Travel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前提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该接口前提：</w:t>
            </w:r>
            <w:r w:rsidRPr="00D82577">
              <w:rPr>
                <w:rFonts w:hint="eastAsia"/>
                <w:color w:val="FF0000"/>
              </w:rPr>
              <w:t>车场完全进入停车场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lastRenderedPageBreak/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道闸编码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D032BC" w:rsidTr="00CF547E">
        <w:trPr>
          <w:gridAfter w:val="1"/>
          <w:wAfter w:w="28" w:type="dxa"/>
        </w:trPr>
        <w:tc>
          <w:tcPr>
            <w:tcW w:w="1843" w:type="dxa"/>
          </w:tcPr>
          <w:p w:rsidR="00D032BC" w:rsidRDefault="00D032BC" w:rsidP="00CF547E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6662" w:type="dxa"/>
          </w:tcPr>
          <w:p w:rsidR="00D032BC" w:rsidRDefault="00D032BC" w:rsidP="00CF547E">
            <w:r>
              <w:rPr>
                <w:rFonts w:hint="eastAsia"/>
              </w:rPr>
              <w:t>是否月卡车，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临停</w:t>
            </w: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月卡</w:t>
            </w:r>
          </w:p>
        </w:tc>
      </w:tr>
      <w:tr w:rsidR="00E51141" w:rsidTr="00CF547E">
        <w:trPr>
          <w:gridAfter w:val="1"/>
          <w:wAfter w:w="28" w:type="dxa"/>
        </w:trPr>
        <w:tc>
          <w:tcPr>
            <w:tcW w:w="1843" w:type="dxa"/>
          </w:tcPr>
          <w:p w:rsidR="00E51141" w:rsidRDefault="00E51141" w:rsidP="00CF547E">
            <w:r>
              <w:rPr>
                <w:rFonts w:hint="eastAsia"/>
              </w:rPr>
              <w:t>rule</w:t>
            </w:r>
          </w:p>
        </w:tc>
        <w:tc>
          <w:tcPr>
            <w:tcW w:w="6662" w:type="dxa"/>
          </w:tcPr>
          <w:p w:rsidR="00E51141" w:rsidRDefault="00E51141" w:rsidP="00CF547E">
            <w:r>
              <w:rPr>
                <w:rFonts w:hint="eastAsia"/>
              </w:rPr>
              <w:t>对应规则号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c</w:t>
            </w:r>
            <w:r>
              <w:rPr>
                <w:rFonts w:hint="eastAsia"/>
              </w:rPr>
              <w:t>olour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字符串，参见颜色编码</w:t>
            </w:r>
            <w:r>
              <w:rPr>
                <w:rFonts w:hint="eastAsia"/>
              </w:rPr>
              <w:t>en</w:t>
            </w:r>
            <w:r>
              <w:rPr>
                <w:rFonts w:hint="eastAsia"/>
              </w:rPr>
              <w:t>字段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进场时间</w:t>
            </w:r>
            <w:r>
              <w:rPr>
                <w:rFonts w:hint="eastAsia"/>
              </w:rPr>
              <w:t>,yyyyMMddHHmmss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:cmd=in</w:t>
            </w:r>
            <w:r>
              <w:rPr>
                <w:rFonts w:hint="eastAsia"/>
              </w:rPr>
              <w:t>代表同步进场信息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exception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异常开闸理由</w:t>
            </w:r>
          </w:p>
          <w:p w:rsidR="0040697D" w:rsidRDefault="00A93B93">
            <w:r>
              <w:rPr>
                <w:rFonts w:hint="eastAsia"/>
              </w:rPr>
              <w:t>special</w:t>
            </w:r>
            <w:r>
              <w:t xml:space="preserve"> </w:t>
            </w:r>
            <w:r>
              <w:rPr>
                <w:rFonts w:hint="eastAsia"/>
              </w:rPr>
              <w:t>特殊车辆，比如三轮车</w:t>
            </w:r>
          </w:p>
          <w:p w:rsidR="0040697D" w:rsidRDefault="00A93B93">
            <w:r>
              <w:t>noplate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无车牌</w:t>
            </w:r>
          </w:p>
          <w:p w:rsidR="0040697D" w:rsidRDefault="00A93B93">
            <w:r>
              <w:rPr>
                <w:rFonts w:hint="eastAsia"/>
              </w:rPr>
              <w:t>manual</w:t>
            </w:r>
            <w:r>
              <w:t xml:space="preserve"> </w:t>
            </w:r>
            <w:r>
              <w:rPr>
                <w:rFonts w:hint="eastAsia"/>
              </w:rPr>
              <w:t>人工识别车牌</w:t>
            </w:r>
          </w:p>
          <w:p w:rsidR="0040697D" w:rsidRDefault="00A93B93">
            <w:r>
              <w:rPr>
                <w:rFonts w:hint="eastAsia"/>
              </w:rPr>
              <w:t>reenter</w:t>
            </w:r>
            <w:r>
              <w:t xml:space="preserve"> </w:t>
            </w:r>
            <w:r>
              <w:rPr>
                <w:rFonts w:hint="eastAsia"/>
              </w:rPr>
              <w:t>重复入场</w:t>
            </w:r>
          </w:p>
          <w:p w:rsidR="0040697D" w:rsidRDefault="00A93B93">
            <w:r>
              <w:rPr>
                <w:rFonts w:hint="eastAsia"/>
              </w:rPr>
              <w:t>others</w:t>
            </w:r>
            <w:r>
              <w:t xml:space="preserve"> </w:t>
            </w:r>
            <w:r>
              <w:rPr>
                <w:rFonts w:hint="eastAsia"/>
              </w:rPr>
              <w:t>其他</w:t>
            </w:r>
            <w:r>
              <w:t xml:space="preserve"> </w:t>
            </w:r>
          </w:p>
          <w:p w:rsidR="0040697D" w:rsidRDefault="00A93B93">
            <w:r>
              <w:rPr>
                <w:rFonts w:hint="eastAsia"/>
                <w:color w:val="FF0000"/>
              </w:rPr>
              <w:t>如果是正常自动开闸，</w:t>
            </w:r>
            <w:r>
              <w:rPr>
                <w:rFonts w:hint="eastAsia"/>
                <w:color w:val="FF0000"/>
              </w:rPr>
              <w:t xml:space="preserve"> exception</w:t>
            </w:r>
            <w:r>
              <w:rPr>
                <w:rFonts w:hint="eastAsia"/>
                <w:color w:val="FF0000"/>
              </w:rPr>
              <w:t>为空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detail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如果进场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others</w:t>
            </w:r>
            <w:r>
              <w:rPr>
                <w:rFonts w:hint="eastAsia"/>
              </w:rPr>
              <w:t>，则需要上传详细理由</w:t>
            </w:r>
          </w:p>
          <w:p w:rsidR="0040697D" w:rsidRDefault="00A93B93">
            <w:r>
              <w:rPr>
                <w:rFonts w:hint="eastAsia"/>
                <w:color w:val="FF0000"/>
              </w:rPr>
              <w:t>如果是正常自动开闸，</w:t>
            </w:r>
            <w:r>
              <w:rPr>
                <w:rFonts w:hint="eastAsia"/>
                <w:color w:val="FF0000"/>
              </w:rPr>
              <w:t xml:space="preserve"> detail</w:t>
            </w:r>
            <w:r>
              <w:rPr>
                <w:rFonts w:hint="eastAsia"/>
                <w:color w:val="FF0000"/>
              </w:rPr>
              <w:t>为空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images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图片数组，进场车辆图片，所有的进场车辆图片应该能够使用</w:t>
            </w:r>
          </w:p>
          <w:p w:rsidR="0040697D" w:rsidRDefault="00A93B9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/files/images/</w:t>
            </w:r>
            <w:r>
              <w:rPr>
                <w:rFonts w:hint="eastAsia"/>
              </w:rPr>
              <w:t>文件名的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方式下载到</w:t>
            </w:r>
          </w:p>
          <w:p w:rsidR="00D82577" w:rsidRDefault="004D3342">
            <w:r>
              <w:rPr>
                <w:rFonts w:hint="eastAsia"/>
              </w:rPr>
              <w:t>图片后台在空闲时间自动上传到又拍云</w:t>
            </w:r>
            <w:r w:rsidR="00D82577">
              <w:rPr>
                <w:rFonts w:hint="eastAsia"/>
              </w:rPr>
              <w:t>，每个厂家都会有各自对应的参数，文件存放在</w:t>
            </w:r>
            <w:r>
              <w:rPr>
                <w:rFonts w:hint="eastAsia"/>
              </w:rPr>
              <w:t>各自</w:t>
            </w:r>
            <w:r w:rsidR="00D82577">
              <w:rPr>
                <w:rFonts w:hint="eastAsia"/>
              </w:rPr>
              <w:t>bucket</w:t>
            </w:r>
            <w:r w:rsidR="00D82577">
              <w:rPr>
                <w:rFonts w:hint="eastAsia"/>
              </w:rPr>
              <w:t>的</w:t>
            </w:r>
            <w:r w:rsidR="00D82577">
              <w:rPr>
                <w:rFonts w:hint="eastAsia"/>
              </w:rPr>
              <w:t>/files/images/</w:t>
            </w:r>
            <w:r w:rsidR="00D82577">
              <w:rPr>
                <w:rFonts w:hint="eastAsia"/>
              </w:rPr>
              <w:t>下</w:t>
            </w:r>
          </w:p>
          <w:p w:rsidR="00D82577" w:rsidRDefault="00D82577">
            <w:r>
              <w:rPr>
                <w:rFonts w:hint="eastAsia"/>
              </w:rPr>
              <w:t>参考文档</w:t>
            </w:r>
          </w:p>
          <w:p w:rsidR="00D82577" w:rsidRDefault="004D3342">
            <w:r w:rsidRPr="004D3342">
              <w:t>http://docs.upyun.com/api/</w:t>
            </w:r>
          </w:p>
          <w:p w:rsidR="00D82577" w:rsidRDefault="00D82577"/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进场</w:t>
            </w:r>
          </w:p>
        </w:tc>
        <w:tc>
          <w:tcPr>
            <w:tcW w:w="6662" w:type="dxa"/>
          </w:tcPr>
          <w:p w:rsidR="0040697D" w:rsidRDefault="00A93B93">
            <w:pPr>
              <w:jc w:val="left"/>
            </w:pPr>
            <w:r>
              <w:t>data=</w:t>
            </w:r>
            <w:r>
              <w:rPr>
                <w:rFonts w:hint="eastAsia"/>
              </w:rPr>
              <w:t>{"mid":"5678","bid":"1234","colour":"red","plate":"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BJ084T","cmd":"in","Time":"20160325110153","type"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</w:t>
            </w:r>
            <w:r>
              <w:t>exception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images</w:t>
            </w:r>
            <w:r>
              <w:rPr>
                <w:rFonts w:hint="eastAsia"/>
              </w:rPr>
              <w:t>"</w:t>
            </w:r>
            <w:r>
              <w:t>=[</w:t>
            </w:r>
            <w:r>
              <w:rPr>
                <w:rFonts w:hint="eastAsia"/>
              </w:rPr>
              <w:t>"</w:t>
            </w:r>
            <w:r>
              <w:t>in1.jpg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in2.jpg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in3.jpg</w:t>
            </w:r>
            <w:r>
              <w:rPr>
                <w:rFonts w:hint="eastAsia"/>
              </w:rPr>
              <w:t>"</w:t>
            </w:r>
            <w:r>
              <w:t>…]</w:t>
            </w:r>
            <w:r>
              <w:rPr>
                <w:rFonts w:hint="eastAsia"/>
              </w:rPr>
              <w:t>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 }</w:t>
            </w:r>
          </w:p>
          <w:p w:rsidR="0040697D" w:rsidRDefault="00A93B93">
            <w:r>
              <w:lastRenderedPageBreak/>
              <w:t>{"result":1,"reason":"</w:t>
            </w:r>
            <w:r>
              <w:rPr>
                <w:rFonts w:hint="eastAsia"/>
              </w:rPr>
              <w:t>错误的停车场编码</w:t>
            </w:r>
            <w:r>
              <w:t>"}</w:t>
            </w:r>
          </w:p>
          <w:p w:rsidR="0040697D" w:rsidRDefault="00A93B93">
            <w:r>
              <w:t>{"result":2,"reason":"</w:t>
            </w:r>
            <w:r>
              <w:rPr>
                <w:rFonts w:hint="eastAsia"/>
              </w:rPr>
              <w:t>错误的道闸编码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46" w:name="_Toc465153484"/>
      <w:r>
        <w:rPr>
          <w:rFonts w:hint="eastAsia"/>
        </w:rPr>
        <w:t>出场同步</w:t>
      </w:r>
      <w:r>
        <w:rPr>
          <w:rFonts w:hint="eastAsia"/>
        </w:rPr>
        <w:t xml:space="preserve"> </w:t>
      </w:r>
      <w:r>
        <w:rPr>
          <w:rFonts w:hint="eastAsia"/>
        </w:rPr>
        <w:t>（高优先级）</w:t>
      </w:r>
      <w:bookmarkEnd w:id="46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F82A00">
            <w:r>
              <w:rPr>
                <w:rFonts w:hint="eastAsia"/>
              </w:rPr>
              <w:t>奥科平台</w:t>
            </w:r>
            <w:r w:rsidR="00A93B93">
              <w:rPr>
                <w:rFonts w:hint="eastAsia"/>
              </w:rPr>
              <w:t>URL/</w:t>
            </w:r>
            <w:r w:rsidR="00A93B93">
              <w:t xml:space="preserve"> T</w:t>
            </w:r>
            <w:r w:rsidR="00A93B93">
              <w:rPr>
                <w:rFonts w:hint="eastAsia"/>
              </w:rPr>
              <w:t>ravel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道闸编码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B317E0" w:rsidTr="00012C53">
        <w:trPr>
          <w:gridAfter w:val="1"/>
          <w:wAfter w:w="28" w:type="dxa"/>
        </w:trPr>
        <w:tc>
          <w:tcPr>
            <w:tcW w:w="1843" w:type="dxa"/>
          </w:tcPr>
          <w:p w:rsidR="00B317E0" w:rsidRDefault="00B317E0" w:rsidP="00012C53">
            <w:r>
              <w:t>fixed</w:t>
            </w:r>
          </w:p>
        </w:tc>
        <w:tc>
          <w:tcPr>
            <w:tcW w:w="6662" w:type="dxa"/>
          </w:tcPr>
          <w:p w:rsidR="00B317E0" w:rsidRPr="00B317E0" w:rsidRDefault="00B317E0">
            <w:r>
              <w:rPr>
                <w:rFonts w:hint="eastAsia"/>
              </w:rPr>
              <w:t>是否手动修正车牌号，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无修改</w:t>
            </w:r>
            <w:r>
              <w:t xml:space="preserve">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</w:t>
            </w:r>
          </w:p>
        </w:tc>
      </w:tr>
      <w:tr w:rsidR="00D032BC">
        <w:trPr>
          <w:gridAfter w:val="1"/>
          <w:wAfter w:w="28" w:type="dxa"/>
        </w:trPr>
        <w:tc>
          <w:tcPr>
            <w:tcW w:w="1843" w:type="dxa"/>
          </w:tcPr>
          <w:p w:rsidR="00D032BC" w:rsidRDefault="00D032BC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6662" w:type="dxa"/>
          </w:tcPr>
          <w:p w:rsidR="00D032BC" w:rsidRDefault="00D032BC">
            <w:r>
              <w:rPr>
                <w:rFonts w:hint="eastAsia"/>
              </w:rPr>
              <w:t>是否月卡车，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临停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51141">
              <w:rPr>
                <w:rFonts w:hint="eastAsia"/>
              </w:rPr>
              <w:t xml:space="preserve">1 </w:t>
            </w:r>
            <w:r w:rsidR="00E51141">
              <w:rPr>
                <w:rFonts w:hint="eastAsia"/>
              </w:rPr>
              <w:t>月卡</w:t>
            </w:r>
          </w:p>
        </w:tc>
      </w:tr>
      <w:tr w:rsidR="00E51141">
        <w:trPr>
          <w:gridAfter w:val="1"/>
          <w:wAfter w:w="28" w:type="dxa"/>
        </w:trPr>
        <w:tc>
          <w:tcPr>
            <w:tcW w:w="1843" w:type="dxa"/>
          </w:tcPr>
          <w:p w:rsidR="00E51141" w:rsidRDefault="00E51141">
            <w:r>
              <w:rPr>
                <w:rFonts w:hint="eastAsia"/>
              </w:rPr>
              <w:t>rule</w:t>
            </w:r>
          </w:p>
        </w:tc>
        <w:tc>
          <w:tcPr>
            <w:tcW w:w="6662" w:type="dxa"/>
          </w:tcPr>
          <w:p w:rsidR="00E51141" w:rsidRDefault="00E51141" w:rsidP="00E51141">
            <w:r>
              <w:rPr>
                <w:rFonts w:hint="eastAsia"/>
              </w:rPr>
              <w:t>规则号</w:t>
            </w:r>
          </w:p>
        </w:tc>
      </w:tr>
      <w:tr w:rsidR="00AB4758">
        <w:trPr>
          <w:gridAfter w:val="1"/>
          <w:wAfter w:w="28" w:type="dxa"/>
        </w:trPr>
        <w:tc>
          <w:tcPr>
            <w:tcW w:w="1843" w:type="dxa"/>
          </w:tcPr>
          <w:p w:rsidR="00AB4758" w:rsidRDefault="00AB4758">
            <w:r>
              <w:rPr>
                <w:rFonts w:hint="eastAsia"/>
              </w:rPr>
              <w:t>match</w:t>
            </w:r>
          </w:p>
        </w:tc>
        <w:tc>
          <w:tcPr>
            <w:tcW w:w="6662" w:type="dxa"/>
          </w:tcPr>
          <w:p w:rsidR="00AB4758" w:rsidRDefault="00AB4758">
            <w:r>
              <w:rPr>
                <w:rFonts w:hint="eastAsia"/>
              </w:rPr>
              <w:t>是否可以找到进场数据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找不到</w:t>
            </w:r>
            <w:r>
              <w:rPr>
                <w:rFonts w:hint="eastAsia"/>
              </w:rPr>
              <w:t>,</w:t>
            </w:r>
            <w:r>
              <w:t xml:space="preserve">  1</w:t>
            </w:r>
            <w:r>
              <w:rPr>
                <w:rFonts w:hint="eastAsia"/>
              </w:rPr>
              <w:t>正确匹配</w:t>
            </w:r>
            <w:r>
              <w:rPr>
                <w:rFonts w:hint="eastAsia"/>
              </w:rPr>
              <w:t>)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be</w:t>
            </w:r>
            <w:r>
              <w:rPr>
                <w:rFonts w:hint="eastAsia"/>
              </w:rPr>
              <w:t>gin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进场时间</w:t>
            </w:r>
            <w:r>
              <w:rPr>
                <w:rFonts w:hint="eastAsia"/>
              </w:rPr>
              <w:t>,yyyyMMddHHmmss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出场时间</w:t>
            </w:r>
            <w:r>
              <w:rPr>
                <w:rFonts w:hint="eastAsia"/>
              </w:rPr>
              <w:t>,yyyyMMddHHmmss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停车时长</w:t>
            </w:r>
            <w:r>
              <w:rPr>
                <w:rFonts w:hint="eastAsia"/>
              </w:rPr>
              <w:t>,int</w:t>
            </w:r>
            <w:r>
              <w:rPr>
                <w:rFonts w:hint="eastAsia"/>
              </w:rPr>
              <w:t>（单位：分，超过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秒算一分钟，如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秒算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分）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oid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操作员账户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实收总价</w:t>
            </w:r>
            <w:r>
              <w:rPr>
                <w:rFonts w:hint="eastAsia"/>
              </w:rPr>
              <w:t>,xxxx.xx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t</w:t>
            </w:r>
            <w:r>
              <w:rPr>
                <w:rFonts w:hint="eastAsia"/>
              </w:rPr>
              <w:t>emp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如果按临停计算，应收价格</w:t>
            </w:r>
            <w:r>
              <w:rPr>
                <w:rFonts w:hint="eastAsia"/>
              </w:rPr>
              <w:t>,xxxx.xx</w:t>
            </w:r>
          </w:p>
        </w:tc>
      </w:tr>
      <w:tr w:rsidR="0040697D">
        <w:trPr>
          <w:gridAfter w:val="1"/>
          <w:wAfter w:w="28" w:type="dxa"/>
          <w:trHeight w:val="1545"/>
        </w:trPr>
        <w:tc>
          <w:tcPr>
            <w:tcW w:w="1843" w:type="dxa"/>
            <w:vMerge w:val="restart"/>
          </w:tcPr>
          <w:p w:rsidR="0040697D" w:rsidRDefault="00A93B93">
            <w:r>
              <w:t>transaction</w:t>
            </w:r>
          </w:p>
        </w:tc>
        <w:tc>
          <w:tcPr>
            <w:tcW w:w="6662" w:type="dxa"/>
          </w:tcPr>
          <w:p w:rsidR="0040697D" w:rsidRPr="00D82577" w:rsidRDefault="00A93B93" w:rsidP="00D82577">
            <w:pPr>
              <w:rPr>
                <w:color w:val="FF0000"/>
              </w:rPr>
            </w:pPr>
            <w:r w:rsidRPr="00D82577">
              <w:rPr>
                <w:rFonts w:hint="eastAsia"/>
                <w:color w:val="FF0000"/>
              </w:rPr>
              <w:t>该接口前提：车场完全离开停车场</w:t>
            </w:r>
          </w:p>
          <w:p w:rsidR="0040697D" w:rsidRDefault="00A93B93" w:rsidP="00D82577">
            <w:r>
              <w:rPr>
                <w:rFonts w:hint="eastAsia"/>
              </w:rPr>
              <w:t>"transaction":[</w:t>
            </w:r>
          </w:p>
          <w:p w:rsidR="0040697D" w:rsidRDefault="00A93B93" w:rsidP="00D82577">
            <w:r>
              <w:rPr>
                <w:rFonts w:hint="eastAsia"/>
              </w:rPr>
              <w:t>{"kind":"app","money":20.00, "</w:t>
            </w:r>
            <w:r>
              <w:t>temp</w:t>
            </w:r>
            <w:r>
              <w:rPr>
                <w:rFonts w:hint="eastAsia"/>
              </w:rPr>
              <w:t>":20.00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"tnum":"877878"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"local</w:t>
            </w:r>
            <w:r>
              <w:t>num</w:t>
            </w:r>
            <w:r>
              <w:rPr>
                <w:rFonts w:hint="eastAsia"/>
              </w:rPr>
              <w:t>":"</w:t>
            </w:r>
            <w:r>
              <w:t>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oid</w:t>
            </w:r>
            <w:r>
              <w:t>:”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来自缴费成功接口</w:t>
            </w:r>
            <w:r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reason</w:t>
            </w:r>
            <w:r>
              <w:t>:””</w:t>
            </w:r>
            <w:r>
              <w:rPr>
                <w:rFonts w:hint="eastAsia"/>
              </w:rPr>
              <w:t>},</w:t>
            </w:r>
          </w:p>
          <w:p w:rsidR="0040697D" w:rsidRDefault="00A93B93" w:rsidP="00D82577">
            <w:r>
              <w:rPr>
                <w:rFonts w:hint="eastAsia"/>
              </w:rPr>
              <w:t>{"kind":"cash","money":5.00, "</w:t>
            </w:r>
            <w:r>
              <w:t>temp</w:t>
            </w:r>
            <w:r>
              <w:rPr>
                <w:rFonts w:hint="eastAsia"/>
              </w:rPr>
              <w:t>":30.00</w:t>
            </w:r>
            <w:r>
              <w:t>,</w:t>
            </w:r>
            <w:r>
              <w:rPr>
                <w:rFonts w:hint="eastAsia"/>
              </w:rPr>
              <w:t>"tnum":"1031313"</w:t>
            </w:r>
            <w:r>
              <w:t>,</w:t>
            </w:r>
            <w:r>
              <w:rPr>
                <w:rFonts w:hint="eastAsia"/>
              </w:rPr>
              <w:t>"local</w:t>
            </w:r>
            <w:r>
              <w:t>num</w:t>
            </w:r>
            <w:r>
              <w:rPr>
                <w:rFonts w:hint="eastAsia"/>
              </w:rPr>
              <w:t>":"</w:t>
            </w:r>
            <w:r>
              <w:t>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oid:</w:t>
            </w:r>
            <w:r>
              <w:t>”</w:t>
            </w:r>
            <w:r>
              <w:rPr>
                <w:rFonts w:hint="eastAsia"/>
              </w:rPr>
              <w:t>本地操作员账户</w:t>
            </w:r>
            <w:r>
              <w:t>”,</w:t>
            </w:r>
            <w:r>
              <w:rPr>
                <w:rFonts w:hint="eastAsia"/>
              </w:rPr>
              <w:t xml:space="preserve"> reason</w:t>
            </w:r>
            <w:r>
              <w:t>:”24</w:t>
            </w:r>
            <w:r>
              <w:rPr>
                <w:rFonts w:hint="eastAsia"/>
              </w:rPr>
              <w:t>limitation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0697D" w:rsidRDefault="00A93B93" w:rsidP="00D82577">
            <w:r>
              <w:rPr>
                <w:rFonts w:hint="eastAsia"/>
              </w:rPr>
              <w:t>]</w:t>
            </w:r>
          </w:p>
          <w:p w:rsidR="0040697D" w:rsidRDefault="0040697D" w:rsidP="00D82577"/>
        </w:tc>
      </w:tr>
      <w:tr w:rsidR="0040697D">
        <w:trPr>
          <w:gridAfter w:val="1"/>
          <w:wAfter w:w="28" w:type="dxa"/>
          <w:trHeight w:val="1542"/>
        </w:trPr>
        <w:tc>
          <w:tcPr>
            <w:tcW w:w="1843" w:type="dxa"/>
            <w:vMerge/>
          </w:tcPr>
          <w:p w:rsidR="0040697D" w:rsidRDefault="0040697D"/>
        </w:tc>
        <w:tc>
          <w:tcPr>
            <w:tcW w:w="6662" w:type="dxa"/>
          </w:tcPr>
          <w:p w:rsidR="0040697D" w:rsidRDefault="00A93B93">
            <w:r>
              <w:t xml:space="preserve">Money </w:t>
            </w:r>
            <w:r>
              <w:rPr>
                <w:rFonts w:hint="eastAsia"/>
              </w:rPr>
              <w:t>实收金额</w:t>
            </w:r>
          </w:p>
          <w:p w:rsidR="0040697D" w:rsidRDefault="00A93B93">
            <w:r>
              <w:t>T</w:t>
            </w:r>
            <w:r>
              <w:rPr>
                <w:rFonts w:hint="eastAsia"/>
              </w:rPr>
              <w:t>emp</w:t>
            </w:r>
            <w:r>
              <w:t xml:space="preserve"> </w:t>
            </w:r>
            <w:r>
              <w:rPr>
                <w:rFonts w:hint="eastAsia"/>
              </w:rPr>
              <w:t>应收金额</w:t>
            </w:r>
          </w:p>
          <w:p w:rsidR="0040697D" w:rsidRDefault="00A93B93">
            <w:r>
              <w:rPr>
                <w:rFonts w:hint="eastAsia"/>
              </w:rPr>
              <w:t>当实收</w:t>
            </w: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不等于应收金额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时候，</w:t>
            </w:r>
            <w:r>
              <w:rPr>
                <w:rFonts w:hint="eastAsia"/>
              </w:rPr>
              <w:t xml:space="preserve"> reason</w:t>
            </w:r>
            <w:r>
              <w:t xml:space="preserve"> </w:t>
            </w:r>
            <w:r>
              <w:rPr>
                <w:rFonts w:hint="eastAsia"/>
              </w:rPr>
              <w:t>字段填写如下</w:t>
            </w:r>
          </w:p>
          <w:p w:rsidR="0040697D" w:rsidRDefault="00A93B93">
            <w:r>
              <w:t>R</w:t>
            </w:r>
            <w:r>
              <w:rPr>
                <w:rFonts w:hint="eastAsia"/>
              </w:rPr>
              <w:t>eason</w:t>
            </w:r>
          </w:p>
          <w:p w:rsidR="0040697D" w:rsidRDefault="00A93B93">
            <w:r>
              <w:t>privilege</w:t>
            </w:r>
            <w:r>
              <w:rPr>
                <w:rFonts w:hint="eastAsia"/>
              </w:rPr>
              <w:t>特殊车辆</w:t>
            </w:r>
          </w:p>
          <w:p w:rsidR="0040697D" w:rsidRDefault="00A93B93">
            <w:r>
              <w:t>expire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过期月卡</w:t>
            </w:r>
          </w:p>
          <w:p w:rsidR="0040697D" w:rsidRDefault="00A93B93">
            <w:r>
              <w:t>bigwigs</w:t>
            </w:r>
            <w:r>
              <w:rPr>
                <w:rFonts w:hint="eastAsia"/>
              </w:rPr>
              <w:t>特殊人员（含贵宾、警官、开发商老板等）</w:t>
            </w:r>
          </w:p>
          <w:p w:rsidR="0040697D" w:rsidRDefault="00A93B93">
            <w:r>
              <w:t>norecord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无入场记录</w:t>
            </w:r>
          </w:p>
          <w:p w:rsidR="0040697D" w:rsidRDefault="00A93B93">
            <w:r>
              <w:rPr>
                <w:rFonts w:hint="eastAsia"/>
              </w:rPr>
              <w:t>24limitation</w:t>
            </w:r>
            <w:r>
              <w:t xml:space="preserve">  24</w:t>
            </w:r>
            <w:r>
              <w:rPr>
                <w:rFonts w:hint="eastAsia"/>
              </w:rPr>
              <w:t>小时最高收费</w:t>
            </w:r>
          </w:p>
          <w:p w:rsidR="0040697D" w:rsidRDefault="0040697D"/>
          <w:p w:rsidR="0040697D" w:rsidRDefault="00A93B93">
            <w:r>
              <w:rPr>
                <w:rFonts w:hint="eastAsia"/>
              </w:rPr>
              <w:t>当实收</w:t>
            </w: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等于应收金额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时候，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填空</w:t>
            </w:r>
          </w:p>
        </w:tc>
      </w:tr>
      <w:tr w:rsidR="0040697D">
        <w:trPr>
          <w:gridAfter w:val="1"/>
          <w:wAfter w:w="28" w:type="dxa"/>
          <w:trHeight w:val="1542"/>
        </w:trPr>
        <w:tc>
          <w:tcPr>
            <w:tcW w:w="1843" w:type="dxa"/>
            <w:vMerge/>
          </w:tcPr>
          <w:p w:rsidR="0040697D" w:rsidRDefault="0040697D"/>
        </w:tc>
        <w:tc>
          <w:tcPr>
            <w:tcW w:w="6662" w:type="dxa"/>
          </w:tcPr>
          <w:p w:rsidR="0040697D" w:rsidRDefault="00A93B93" w:rsidP="00D82577">
            <w:pPr>
              <w:ind w:firstLineChars="100" w:firstLine="210"/>
              <w:jc w:val="left"/>
            </w:pPr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 xml:space="preserve"> kind   a</w:t>
            </w:r>
            <w:r>
              <w:t>pp/cash/coupon</w:t>
            </w:r>
          </w:p>
          <w:p w:rsidR="0040697D" w:rsidRDefault="00A93B93" w:rsidP="00D82577">
            <w:pPr>
              <w:tabs>
                <w:tab w:val="left" w:pos="4565"/>
              </w:tabs>
              <w:ind w:firstLineChars="100" w:firstLine="210"/>
              <w:jc w:val="left"/>
            </w:pPr>
            <w:r>
              <w:rPr>
                <w:rFonts w:hint="eastAsia"/>
              </w:rPr>
              <w:t>tnum</w:t>
            </w:r>
            <w:r>
              <w:t>:</w:t>
            </w:r>
            <w:r>
              <w:rPr>
                <w:rFonts w:hint="eastAsia"/>
              </w:rPr>
              <w:t xml:space="preserve"> app</w:t>
            </w:r>
            <w:r>
              <w:t xml:space="preserve"> </w:t>
            </w:r>
            <w:r>
              <w:rPr>
                <w:rFonts w:hint="eastAsia"/>
              </w:rPr>
              <w:t>缴费号，非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缴费，则为空</w:t>
            </w:r>
            <w:r>
              <w:tab/>
            </w:r>
          </w:p>
          <w:p w:rsidR="0040697D" w:rsidRDefault="00A93B93" w:rsidP="00D82577">
            <w:pPr>
              <w:ind w:firstLineChars="100" w:firstLine="210"/>
              <w:jc w:val="left"/>
            </w:pPr>
            <w:r>
              <w:rPr>
                <w:rFonts w:hint="eastAsia"/>
              </w:rPr>
              <w:t>localnum:</w:t>
            </w:r>
            <w:r>
              <w:rPr>
                <w:rFonts w:hint="eastAsia"/>
              </w:rPr>
              <w:t>厂商云平台缴费记录号</w:t>
            </w:r>
          </w:p>
          <w:p w:rsidR="0040697D" w:rsidRDefault="00A93B93" w:rsidP="00D82577">
            <w:pPr>
              <w:ind w:firstLineChars="100" w:firstLine="210"/>
              <w:jc w:val="left"/>
            </w:pPr>
            <w:r>
              <w:rPr>
                <w:rFonts w:hint="eastAsia"/>
              </w:rPr>
              <w:t>oid</w:t>
            </w:r>
            <w:r>
              <w:t xml:space="preserve"> </w:t>
            </w:r>
            <w:r>
              <w:rPr>
                <w:rFonts w:hint="eastAsia"/>
              </w:rPr>
              <w:t>操作员</w:t>
            </w:r>
          </w:p>
          <w:p w:rsidR="0040697D" w:rsidRDefault="00A93B93" w:rsidP="00D82577">
            <w:pPr>
              <w:ind w:firstLineChars="100" w:firstLine="210"/>
              <w:jc w:val="left"/>
            </w:pPr>
            <w:r>
              <w:rPr>
                <w:rFonts w:hint="eastAsia"/>
              </w:rPr>
              <w:t>如果支付方式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填入来自缴费成功接口的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应用号</w:t>
            </w:r>
          </w:p>
          <w:p w:rsidR="0040697D" w:rsidRDefault="00A93B93" w:rsidP="00D82577">
            <w:pPr>
              <w:ind w:firstLineChars="100" w:firstLine="210"/>
              <w:jc w:val="left"/>
            </w:pPr>
            <w:r>
              <w:rPr>
                <w:rFonts w:hint="eastAsia"/>
              </w:rPr>
              <w:t>如果支付方式</w:t>
            </w:r>
            <w:r>
              <w:rPr>
                <w:rFonts w:hint="eastAsia"/>
              </w:rPr>
              <w:t>cash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填入来自缴费操作员</w:t>
            </w:r>
            <w:r>
              <w:rPr>
                <w:rFonts w:hint="eastAsia"/>
              </w:rPr>
              <w:t>oid</w:t>
            </w:r>
          </w:p>
          <w:p w:rsidR="0040697D" w:rsidRDefault="0040697D"/>
        </w:tc>
      </w:tr>
      <w:tr w:rsidR="0040697D">
        <w:trPr>
          <w:gridAfter w:val="1"/>
          <w:wAfter w:w="28" w:type="dxa"/>
          <w:trHeight w:val="1542"/>
        </w:trPr>
        <w:tc>
          <w:tcPr>
            <w:tcW w:w="1843" w:type="dxa"/>
            <w:vMerge/>
          </w:tcPr>
          <w:p w:rsidR="0040697D" w:rsidRDefault="0040697D"/>
        </w:tc>
        <w:tc>
          <w:tcPr>
            <w:tcW w:w="6662" w:type="dxa"/>
          </w:tcPr>
          <w:p w:rsidR="0040697D" w:rsidRDefault="0040697D"/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exception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异常开闸理由</w:t>
            </w:r>
          </w:p>
          <w:p w:rsidR="0040697D" w:rsidRDefault="00A93B93">
            <w:r>
              <w:t>privilege</w:t>
            </w:r>
            <w:r>
              <w:rPr>
                <w:rFonts w:hint="eastAsia"/>
              </w:rPr>
              <w:t>特殊车辆</w:t>
            </w:r>
          </w:p>
          <w:p w:rsidR="0040697D" w:rsidRDefault="00A93B93">
            <w:r>
              <w:t>expire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过期月卡</w:t>
            </w:r>
          </w:p>
          <w:p w:rsidR="0040697D" w:rsidRDefault="00A93B93">
            <w:r>
              <w:t>bigwigs</w:t>
            </w:r>
            <w:r>
              <w:rPr>
                <w:rFonts w:hint="eastAsia"/>
              </w:rPr>
              <w:t>特殊人员（含贵宾、警官、开发商老板等）</w:t>
            </w:r>
          </w:p>
          <w:p w:rsidR="0040697D" w:rsidRDefault="00A93B93">
            <w:r>
              <w:t>norecord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无入场记录</w:t>
            </w:r>
          </w:p>
          <w:p w:rsidR="0040697D" w:rsidRDefault="00A93B93">
            <w:r>
              <w:rPr>
                <w:rFonts w:hint="eastAsia"/>
              </w:rPr>
              <w:t>manual</w:t>
            </w:r>
            <w:r>
              <w:t xml:space="preserve"> </w:t>
            </w:r>
            <w:r>
              <w:rPr>
                <w:rFonts w:hint="eastAsia"/>
              </w:rPr>
              <w:t>人工识别车牌</w:t>
            </w:r>
          </w:p>
          <w:p w:rsidR="0040697D" w:rsidRDefault="0040697D"/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t xml:space="preserve"> :cmd=out</w:t>
            </w:r>
            <w:r>
              <w:rPr>
                <w:rFonts w:hint="eastAsia"/>
              </w:rPr>
              <w:t>代表同步进场信息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images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图片数组，进场车辆图片，所有的进场车辆图片应该能够使用</w:t>
            </w:r>
          </w:p>
          <w:p w:rsidR="0040697D" w:rsidRDefault="00A93B93">
            <w:r>
              <w:rPr>
                <w:rFonts w:hint="eastAsia"/>
              </w:rPr>
              <w:lastRenderedPageBreak/>
              <w:t>厂商云平台</w:t>
            </w:r>
            <w:r>
              <w:t>/files/images/</w:t>
            </w:r>
            <w:r>
              <w:rPr>
                <w:rFonts w:hint="eastAsia"/>
              </w:rPr>
              <w:t>文件名的</w:t>
            </w:r>
            <w:r>
              <w:t xml:space="preserve"> </w:t>
            </w:r>
            <w:r>
              <w:rPr>
                <w:rFonts w:hint="eastAsia"/>
              </w:rPr>
              <w:t>方式下载到</w:t>
            </w:r>
          </w:p>
          <w:p w:rsidR="00D82577" w:rsidRDefault="00A84921" w:rsidP="00D82577">
            <w:r>
              <w:rPr>
                <w:rFonts w:hint="eastAsia"/>
              </w:rPr>
              <w:t>同进场图片</w:t>
            </w:r>
          </w:p>
          <w:p w:rsidR="00D82577" w:rsidRPr="00D82577" w:rsidRDefault="00D82577"/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月卡车出场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rPr>
                <w:rFonts w:hint="eastAsia"/>
              </w:rPr>
              <w:t>d</w:t>
            </w:r>
            <w:r>
              <w:t>ata=</w:t>
            </w:r>
            <w:r>
              <w:rPr>
                <w:rFonts w:hint="eastAsia"/>
              </w:rPr>
              <w:t>{"bid":"1234", "mid":"5678", 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BJ048T", "begin":"20160325110153", "end":"20160325110153", "time":1440, "oid":"lingg", "money":"0", "temp":"30", "</w:t>
            </w:r>
            <w:r>
              <w:t>coupon</w:t>
            </w:r>
            <w:r>
              <w:rPr>
                <w:rFonts w:hint="eastAsia"/>
              </w:rPr>
              <w:t xml:space="preserve">":"month","cmd":"out", "exception" </w:t>
            </w:r>
            <w:r>
              <w:t>:</w:t>
            </w:r>
            <w:r>
              <w:rPr>
                <w:rFonts w:hint="eastAsia"/>
              </w:rPr>
              <w:t xml:space="preserve"> "","</w:t>
            </w:r>
            <w:r>
              <w:t>images</w:t>
            </w:r>
            <w:r>
              <w:rPr>
                <w:rFonts w:hint="eastAsia"/>
              </w:rPr>
              <w:t>"</w:t>
            </w:r>
            <w:r>
              <w:t>=[</w:t>
            </w:r>
            <w:r>
              <w:rPr>
                <w:rFonts w:hint="eastAsia"/>
              </w:rPr>
              <w:t>"</w:t>
            </w:r>
            <w:r>
              <w:t>in1.jpg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in2.jpg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in3.jpg</w:t>
            </w:r>
            <w:r>
              <w:rPr>
                <w:rFonts w:hint="eastAsia"/>
              </w:rPr>
              <w:t>"</w:t>
            </w:r>
            <w:r>
              <w:t>…]</w:t>
            </w:r>
            <w:r>
              <w:rPr>
                <w:rFonts w:hint="eastAsia"/>
              </w:rPr>
              <w:t>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特殊车出场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人工识别车牌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d</w:t>
            </w:r>
            <w:r>
              <w:t>ata=</w:t>
            </w:r>
            <w:r>
              <w:rPr>
                <w:rFonts w:hint="eastAsia"/>
              </w:rPr>
              <w:t>{"bid":"1234", "mid":"5678", 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BJ048T", "begin":"20160325110153", "end":"20160325110153", "time":1440, "oid":"lingg", "money":"30", "temp":"30", "cmd":"out","transaction":{"1":{"kind":"cash","money":"30","tnum":"1031313","</w:t>
            </w:r>
            <w:r>
              <w:t>images</w:t>
            </w:r>
            <w:r>
              <w:rPr>
                <w:rFonts w:hint="eastAsia"/>
              </w:rPr>
              <w:t>"</w:t>
            </w:r>
            <w:r>
              <w:t>=[</w:t>
            </w:r>
            <w:r>
              <w:rPr>
                <w:rFonts w:hint="eastAsia"/>
              </w:rPr>
              <w:t>"</w:t>
            </w:r>
            <w:r>
              <w:t>in1.jpg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in2.jpg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in3.jpg</w:t>
            </w:r>
            <w:r>
              <w:rPr>
                <w:rFonts w:hint="eastAsia"/>
              </w:rPr>
              <w:t>"</w:t>
            </w:r>
            <w:r>
              <w:t>…]</w:t>
            </w:r>
            <w:r>
              <w:rPr>
                <w:rFonts w:hint="eastAsia"/>
              </w:rPr>
              <w:t>}}}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特殊车出场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rPr>
                <w:rFonts w:hint="eastAsia"/>
              </w:rPr>
              <w:t>d</w:t>
            </w:r>
            <w:r>
              <w:t>ata=</w:t>
            </w:r>
            <w:r>
              <w:rPr>
                <w:rFonts w:hint="eastAsia"/>
              </w:rPr>
              <w:t>{"bid":"1234", "mid":"5678", 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BJ048T", "begin":"20160325110153", "end":"20160325110153", "time":1440, "oid":"lingg", "money":"0", "temp":"30",  "cmd":"out"," exceptionreason ":"","</w:t>
            </w:r>
            <w:r>
              <w:t>images</w:t>
            </w:r>
            <w:r>
              <w:rPr>
                <w:rFonts w:hint="eastAsia"/>
              </w:rPr>
              <w:t>"</w:t>
            </w:r>
            <w:r>
              <w:t>=[</w:t>
            </w:r>
            <w:r>
              <w:rPr>
                <w:rFonts w:hint="eastAsia"/>
              </w:rPr>
              <w:t>"</w:t>
            </w:r>
            <w:r>
              <w:t>in1.jpg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in2.jpg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in3.jpg</w:t>
            </w:r>
            <w:r>
              <w:rPr>
                <w:rFonts w:hint="eastAsia"/>
              </w:rPr>
              <w:t>"</w:t>
            </w:r>
            <w:r>
              <w:t xml:space="preserve">…] </w:t>
            </w:r>
            <w:r>
              <w:rPr>
                <w:rFonts w:hint="eastAsia"/>
              </w:rPr>
              <w:t>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完全现金出场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pPr>
              <w:jc w:val="left"/>
            </w:pPr>
            <w:r>
              <w:rPr>
                <w:rFonts w:hint="eastAsia"/>
              </w:rPr>
              <w:t>d</w:t>
            </w:r>
            <w:r>
              <w:t>ata=</w:t>
            </w:r>
            <w:r>
              <w:rPr>
                <w:rFonts w:hint="eastAsia"/>
              </w:rPr>
              <w:t>{"bid":"1234", "mid":"5678", 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BJ048T", "begin":"20160325110153", "end":"20160325110153", "time":1440, "oid":"lingg", "money":"30", "temp":"30", "reason":"</w:t>
            </w:r>
            <w:r>
              <w:t>cash</w:t>
            </w:r>
            <w:r>
              <w:rPr>
                <w:rFonts w:hint="eastAsia"/>
              </w:rPr>
              <w:t>",</w:t>
            </w:r>
            <w:r>
              <w:t>,</w:t>
            </w:r>
            <w:r>
              <w:rPr>
                <w:rFonts w:hint="eastAsia"/>
              </w:rPr>
              <w:t>" exceptionreason ":""</w:t>
            </w:r>
            <w:r>
              <w:t>,</w:t>
            </w:r>
            <w:r>
              <w:rPr>
                <w:rFonts w:hint="eastAsia"/>
              </w:rPr>
              <w:t>"cmd":"out","transaction":{"1":{"kind":"cash","money":"30","tnum":"1031313"}}}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现金</w:t>
            </w:r>
            <w:r>
              <w:rPr>
                <w:rFonts w:hint="eastAsia"/>
                <w:b/>
              </w:rPr>
              <w:t>+</w:t>
            </w:r>
            <w:r>
              <w:rPr>
                <w:rFonts w:hint="eastAsia"/>
                <w:b/>
              </w:rPr>
              <w:t>网络交易出场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rPr>
                <w:rFonts w:hint="eastAsia"/>
              </w:rPr>
              <w:t>d</w:t>
            </w:r>
            <w:r>
              <w:t>ata=</w:t>
            </w:r>
            <w:r>
              <w:rPr>
                <w:rFonts w:hint="eastAsia"/>
              </w:rPr>
              <w:t>{"bid":"1234", "mid":"5678", 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BJ048T", "begin":"20160325110153", "end":"20160325110153", "time":1440, "oid":"lingg", "money":"25", "temp":"30", "reason":"app", "cmd":"out"," exceptionreason ":""</w:t>
            </w:r>
            <w:r>
              <w:t>,</w:t>
            </w:r>
            <w:r>
              <w:rPr>
                <w:rFonts w:hint="eastAsia"/>
              </w:rPr>
              <w:t>"transaction":{"1":{"kind":"app","money":"20","tnum":"877878"},"2":{"kind":"cas</w:t>
            </w:r>
            <w:r>
              <w:t>h","money":"5","tnum":"1031313"</w:t>
            </w:r>
            <w:r>
              <w:rPr>
                <w:rFonts w:hint="eastAsia"/>
              </w:rPr>
              <w:t>,"</w:t>
            </w:r>
            <w:r>
              <w:t>images</w:t>
            </w:r>
            <w:r>
              <w:rPr>
                <w:rFonts w:hint="eastAsia"/>
              </w:rPr>
              <w:t>"</w:t>
            </w:r>
            <w:r>
              <w:t>=[</w:t>
            </w:r>
            <w:r>
              <w:rPr>
                <w:rFonts w:hint="eastAsia"/>
              </w:rPr>
              <w:t>"</w:t>
            </w:r>
            <w:r>
              <w:t>in1.jpg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in2.jpg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in3.jpg</w:t>
            </w:r>
            <w:r>
              <w:rPr>
                <w:rFonts w:hint="eastAsia"/>
              </w:rPr>
              <w:t>"</w:t>
            </w:r>
            <w:r>
              <w:t>…]}}}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lastRenderedPageBreak/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{"result":"0","reason": }</w:t>
            </w:r>
          </w:p>
          <w:p w:rsidR="0040697D" w:rsidRDefault="00A93B93">
            <w:r>
              <w:t>{"result":"1001","reason":"</w:t>
            </w:r>
            <w:r>
              <w:rPr>
                <w:rFonts w:hint="eastAsia"/>
              </w:rPr>
              <w:t>错误的停车场编码</w:t>
            </w:r>
            <w:r>
              <w:t>"}</w:t>
            </w:r>
          </w:p>
          <w:p w:rsidR="0040697D" w:rsidRDefault="00A93B93">
            <w:r>
              <w:t>{"result":"1002","reason":"</w:t>
            </w:r>
            <w:r>
              <w:rPr>
                <w:rFonts w:hint="eastAsia"/>
              </w:rPr>
              <w:t>错误的道闸编码</w:t>
            </w:r>
            <w:r>
              <w:t>"}</w:t>
            </w:r>
          </w:p>
        </w:tc>
      </w:tr>
    </w:tbl>
    <w:p w:rsidR="0040697D" w:rsidRDefault="0040697D"/>
    <w:p w:rsidR="004B68D6" w:rsidRDefault="004B68D6" w:rsidP="004B68D6">
      <w:pPr>
        <w:pStyle w:val="3"/>
      </w:pPr>
      <w:bookmarkStart w:id="47" w:name="_Toc465153485"/>
      <w:r>
        <w:rPr>
          <w:rFonts w:hint="eastAsia"/>
        </w:rPr>
        <w:t>预进场同步</w:t>
      </w:r>
      <w:r>
        <w:rPr>
          <w:rFonts w:hint="eastAsia"/>
        </w:rPr>
        <w:t xml:space="preserve"> </w:t>
      </w:r>
      <w:r>
        <w:rPr>
          <w:rFonts w:hint="eastAsia"/>
        </w:rPr>
        <w:t>（高优先级）</w:t>
      </w:r>
      <w:bookmarkEnd w:id="47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B68D6" w:rsidRDefault="00F82A00" w:rsidP="00CF547E">
            <w:r>
              <w:rPr>
                <w:rFonts w:hint="eastAsia"/>
              </w:rPr>
              <w:t>奥科平台</w:t>
            </w:r>
            <w:r w:rsidR="004B68D6">
              <w:rPr>
                <w:rFonts w:hint="eastAsia"/>
              </w:rPr>
              <w:t>URL/</w:t>
            </w:r>
            <w:r w:rsidR="004B68D6">
              <w:t xml:space="preserve"> Travel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前提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该接口前提：</w:t>
            </w:r>
            <w:r w:rsidRPr="00D82577">
              <w:rPr>
                <w:rFonts w:hint="eastAsia"/>
                <w:color w:val="FF0000"/>
              </w:rPr>
              <w:t>车场</w:t>
            </w:r>
            <w:r w:rsidR="00614BBC">
              <w:rPr>
                <w:rFonts w:hint="eastAsia"/>
                <w:color w:val="FF0000"/>
              </w:rPr>
              <w:t>准备</w:t>
            </w:r>
            <w:r w:rsidRPr="00D82577">
              <w:rPr>
                <w:rFonts w:hint="eastAsia"/>
                <w:color w:val="FF0000"/>
              </w:rPr>
              <w:t>进入停车场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道闸编码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614BBC" w:rsidTr="00CF547E">
        <w:trPr>
          <w:gridAfter w:val="1"/>
          <w:wAfter w:w="28" w:type="dxa"/>
        </w:trPr>
        <w:tc>
          <w:tcPr>
            <w:tcW w:w="1843" w:type="dxa"/>
          </w:tcPr>
          <w:p w:rsidR="00614BBC" w:rsidRDefault="00614BBC" w:rsidP="00CF547E">
            <w:r>
              <w:t>model</w:t>
            </w:r>
          </w:p>
        </w:tc>
        <w:tc>
          <w:tcPr>
            <w:tcW w:w="6662" w:type="dxa"/>
          </w:tcPr>
          <w:p w:rsidR="00614BBC" w:rsidRDefault="00614BBC" w:rsidP="00CF547E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参考车型字符串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是否月卡车，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临停</w:t>
            </w: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月卡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rule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对应规则号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c</w:t>
            </w:r>
            <w:r>
              <w:rPr>
                <w:rFonts w:hint="eastAsia"/>
              </w:rPr>
              <w:t>olour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车牌颜色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字符串，参见颜色编码</w:t>
            </w:r>
            <w:r>
              <w:rPr>
                <w:rFonts w:hint="eastAsia"/>
              </w:rPr>
              <w:t>en</w:t>
            </w:r>
            <w:r>
              <w:rPr>
                <w:rFonts w:hint="eastAsia"/>
              </w:rPr>
              <w:t>字段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进场时间</w:t>
            </w:r>
            <w:r>
              <w:rPr>
                <w:rFonts w:hint="eastAsia"/>
              </w:rPr>
              <w:t>,yyyyMMddHHmmss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:cmd=pre_in</w:t>
            </w:r>
            <w:r>
              <w:rPr>
                <w:rFonts w:hint="eastAsia"/>
              </w:rPr>
              <w:t>代表预同步进场信息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/>
        </w:tc>
        <w:tc>
          <w:tcPr>
            <w:tcW w:w="6662" w:type="dxa"/>
          </w:tcPr>
          <w:p w:rsidR="004B68D6" w:rsidRDefault="004B68D6" w:rsidP="00CF547E"/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/>
        </w:tc>
        <w:tc>
          <w:tcPr>
            <w:tcW w:w="6662" w:type="dxa"/>
          </w:tcPr>
          <w:p w:rsidR="004B68D6" w:rsidRDefault="004B68D6" w:rsidP="00CF547E"/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/>
        </w:tc>
        <w:tc>
          <w:tcPr>
            <w:tcW w:w="6662" w:type="dxa"/>
          </w:tcPr>
          <w:p w:rsidR="004B68D6" w:rsidRDefault="004B68D6" w:rsidP="00CF547E"/>
        </w:tc>
      </w:tr>
      <w:tr w:rsidR="004B68D6" w:rsidTr="00CF547E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B68D6" w:rsidRDefault="004B68D6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进场</w:t>
            </w:r>
          </w:p>
        </w:tc>
        <w:tc>
          <w:tcPr>
            <w:tcW w:w="6662" w:type="dxa"/>
          </w:tcPr>
          <w:p w:rsidR="004B68D6" w:rsidRDefault="004B68D6">
            <w:pPr>
              <w:jc w:val="left"/>
            </w:pPr>
            <w:r>
              <w:t>data=</w:t>
            </w:r>
            <w:r>
              <w:rPr>
                <w:rFonts w:hint="eastAsia"/>
              </w:rPr>
              <w:t>{"mid":"5678","bid":"1234","colour":"red","plate":"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BJ084T","cmd":"</w:t>
            </w:r>
            <w:r w:rsidR="00614BBC">
              <w:rPr>
                <w:rFonts w:hint="eastAsia"/>
              </w:rPr>
              <w:t>pre_</w:t>
            </w:r>
            <w:r>
              <w:rPr>
                <w:rFonts w:hint="eastAsia"/>
              </w:rPr>
              <w:t>in","Time":"20160325110153",}</w:t>
            </w:r>
          </w:p>
        </w:tc>
      </w:tr>
      <w:tr w:rsidR="004B68D6" w:rsidTr="00CF547E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B68D6" w:rsidRDefault="004B68D6" w:rsidP="00CF547E">
            <w:r>
              <w:rPr>
                <w:rFonts w:hint="eastAsia"/>
                <w:b/>
              </w:rPr>
              <w:t>结果示例</w:t>
            </w:r>
          </w:p>
        </w:tc>
      </w:tr>
      <w:tr w:rsidR="004B68D6" w:rsidTr="00CF547E">
        <w:trPr>
          <w:trHeight w:val="458"/>
        </w:trPr>
        <w:tc>
          <w:tcPr>
            <w:tcW w:w="8533" w:type="dxa"/>
            <w:gridSpan w:val="3"/>
          </w:tcPr>
          <w:p w:rsidR="004B68D6" w:rsidRDefault="004B68D6" w:rsidP="00CF547E">
            <w:r>
              <w:t>{"result":0,"reason": }</w:t>
            </w:r>
          </w:p>
          <w:p w:rsidR="004B68D6" w:rsidRDefault="004B68D6" w:rsidP="00CF547E">
            <w:r>
              <w:t>{"result":1,"reason":"</w:t>
            </w:r>
            <w:r>
              <w:rPr>
                <w:rFonts w:hint="eastAsia"/>
              </w:rPr>
              <w:t>错误的停车场编码</w:t>
            </w:r>
            <w:r>
              <w:t>"}</w:t>
            </w:r>
          </w:p>
          <w:p w:rsidR="004B68D6" w:rsidRDefault="004B68D6" w:rsidP="00CF547E">
            <w:r>
              <w:t>{"result":2,"reason":"</w:t>
            </w:r>
            <w:r>
              <w:rPr>
                <w:rFonts w:hint="eastAsia"/>
              </w:rPr>
              <w:t>错误的道闸编码</w:t>
            </w:r>
            <w:r>
              <w:t>"}</w:t>
            </w:r>
          </w:p>
        </w:tc>
      </w:tr>
    </w:tbl>
    <w:p w:rsidR="004B68D6" w:rsidRDefault="004B68D6" w:rsidP="004B68D6"/>
    <w:p w:rsidR="004B68D6" w:rsidRDefault="004B68D6" w:rsidP="004B68D6">
      <w:pPr>
        <w:pStyle w:val="3"/>
      </w:pPr>
      <w:bookmarkStart w:id="48" w:name="_Toc465153486"/>
      <w:r>
        <w:rPr>
          <w:rFonts w:hint="eastAsia"/>
        </w:rPr>
        <w:t>预出场同步</w:t>
      </w:r>
      <w:r>
        <w:rPr>
          <w:rFonts w:hint="eastAsia"/>
        </w:rPr>
        <w:t xml:space="preserve"> </w:t>
      </w:r>
      <w:r>
        <w:rPr>
          <w:rFonts w:hint="eastAsia"/>
        </w:rPr>
        <w:t>（高优先级）</w:t>
      </w:r>
      <w:bookmarkEnd w:id="48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6662" w:type="dxa"/>
          </w:tcPr>
          <w:p w:rsidR="004B68D6" w:rsidRDefault="00F82A00" w:rsidP="00CF547E">
            <w:r>
              <w:rPr>
                <w:rFonts w:hint="eastAsia"/>
              </w:rPr>
              <w:t>奥科平台</w:t>
            </w:r>
            <w:r w:rsidR="004B68D6">
              <w:rPr>
                <w:rFonts w:hint="eastAsia"/>
              </w:rPr>
              <w:t>URL/</w:t>
            </w:r>
            <w:r w:rsidR="004B68D6">
              <w:t xml:space="preserve"> T</w:t>
            </w:r>
            <w:r w:rsidR="004B68D6">
              <w:rPr>
                <w:rFonts w:hint="eastAsia"/>
              </w:rPr>
              <w:t>ravel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道闸编码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F3E5C" w:rsidTr="00CF547E">
        <w:trPr>
          <w:gridAfter w:val="1"/>
          <w:wAfter w:w="28" w:type="dxa"/>
        </w:trPr>
        <w:tc>
          <w:tcPr>
            <w:tcW w:w="1843" w:type="dxa"/>
          </w:tcPr>
          <w:p w:rsidR="004F3E5C" w:rsidRDefault="004F3E5C" w:rsidP="00CF547E">
            <w:r>
              <w:t>model</w:t>
            </w:r>
          </w:p>
        </w:tc>
        <w:tc>
          <w:tcPr>
            <w:tcW w:w="6662" w:type="dxa"/>
          </w:tcPr>
          <w:p w:rsidR="004F3E5C" w:rsidRDefault="004F3E5C" w:rsidP="00CF547E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参考车型字符串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是否月卡车，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临停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月卡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rule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规则号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be</w:t>
            </w:r>
            <w:r>
              <w:rPr>
                <w:rFonts w:hint="eastAsia"/>
              </w:rPr>
              <w:t>gin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进场时间</w:t>
            </w:r>
            <w:r>
              <w:rPr>
                <w:rFonts w:hint="eastAsia"/>
              </w:rPr>
              <w:t>,yyyyMMddHHmmss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出场时间</w:t>
            </w:r>
            <w:r>
              <w:rPr>
                <w:rFonts w:hint="eastAsia"/>
              </w:rPr>
              <w:t>,yyyyMMddHHmmss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停车时长</w:t>
            </w:r>
            <w:r>
              <w:rPr>
                <w:rFonts w:hint="eastAsia"/>
              </w:rPr>
              <w:t>,int</w:t>
            </w:r>
            <w:r>
              <w:rPr>
                <w:rFonts w:hint="eastAsia"/>
              </w:rPr>
              <w:t>（单位：分，超过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秒算一分钟，如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秒算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分）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6662" w:type="dxa"/>
          </w:tcPr>
          <w:p w:rsidR="004B68D6" w:rsidRDefault="0040356F" w:rsidP="00CF547E">
            <w:r>
              <w:rPr>
                <w:rFonts w:hint="eastAsia"/>
              </w:rPr>
              <w:t>预收款</w:t>
            </w:r>
            <w:r w:rsidR="004B68D6">
              <w:rPr>
                <w:rFonts w:hint="eastAsia"/>
              </w:rPr>
              <w:t>总价</w:t>
            </w:r>
            <w:r w:rsidR="004B68D6">
              <w:rPr>
                <w:rFonts w:hint="eastAsia"/>
              </w:rPr>
              <w:t>,xxxx.xx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t>t</w:t>
            </w:r>
            <w:r>
              <w:rPr>
                <w:rFonts w:hint="eastAsia"/>
              </w:rPr>
              <w:t>emp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如果按临停计算，应收价格</w:t>
            </w:r>
            <w:r>
              <w:rPr>
                <w:rFonts w:hint="eastAsia"/>
              </w:rPr>
              <w:t>,xxxx.xx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命令</w:t>
            </w:r>
            <w:r>
              <w:t xml:space="preserve"> :cmd=</w:t>
            </w:r>
            <w:r>
              <w:rPr>
                <w:rFonts w:hint="eastAsia"/>
              </w:rPr>
              <w:t>pre</w:t>
            </w:r>
            <w:r>
              <w:t>_out</w:t>
            </w:r>
            <w:r>
              <w:rPr>
                <w:rFonts w:hint="eastAsia"/>
              </w:rPr>
              <w:t>代表同步进场信息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/>
        </w:tc>
        <w:tc>
          <w:tcPr>
            <w:tcW w:w="6662" w:type="dxa"/>
          </w:tcPr>
          <w:p w:rsidR="004B68D6" w:rsidRPr="00D82577" w:rsidRDefault="004B68D6" w:rsidP="00CF547E"/>
        </w:tc>
      </w:tr>
      <w:tr w:rsidR="004B68D6" w:rsidTr="00CF547E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B68D6" w:rsidRDefault="004B68D6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B68D6" w:rsidTr="00CF547E">
        <w:trPr>
          <w:gridAfter w:val="1"/>
          <w:wAfter w:w="28" w:type="dxa"/>
        </w:trPr>
        <w:tc>
          <w:tcPr>
            <w:tcW w:w="1843" w:type="dxa"/>
          </w:tcPr>
          <w:p w:rsidR="004B68D6" w:rsidRDefault="004B68D6" w:rsidP="00CF547E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B68D6" w:rsidRDefault="004B68D6" w:rsidP="00CF547E">
            <w:r>
              <w:rPr>
                <w:rFonts w:hint="eastAsia"/>
              </w:rPr>
              <w:t>执行结果说明。</w:t>
            </w:r>
          </w:p>
        </w:tc>
      </w:tr>
      <w:tr w:rsidR="004B68D6" w:rsidTr="00CF547E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B68D6" w:rsidRDefault="004B68D6" w:rsidP="00CF547E">
            <w:r>
              <w:rPr>
                <w:rFonts w:hint="eastAsia"/>
                <w:b/>
              </w:rPr>
              <w:t>月卡车出场</w:t>
            </w:r>
          </w:p>
        </w:tc>
      </w:tr>
      <w:tr w:rsidR="004B68D6" w:rsidTr="00CF547E">
        <w:trPr>
          <w:trHeight w:val="458"/>
        </w:trPr>
        <w:tc>
          <w:tcPr>
            <w:tcW w:w="8533" w:type="dxa"/>
            <w:gridSpan w:val="3"/>
          </w:tcPr>
          <w:p w:rsidR="004B68D6" w:rsidRDefault="004B68D6">
            <w:r>
              <w:rPr>
                <w:rFonts w:hint="eastAsia"/>
              </w:rPr>
              <w:t>d</w:t>
            </w:r>
            <w:r>
              <w:t>ata=</w:t>
            </w:r>
            <w:r>
              <w:rPr>
                <w:rFonts w:hint="eastAsia"/>
              </w:rPr>
              <w:t>{"bid":"1234", "mid":"5678", 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BJ048T", "begin":"20160325110153", "end":"20160325110153", "time":1440, "oid":"lingg", "money":"0", "temp":"30", "</w:t>
            </w:r>
            <w:r>
              <w:t>coupon</w:t>
            </w:r>
            <w:r>
              <w:rPr>
                <w:rFonts w:hint="eastAsia"/>
              </w:rPr>
              <w:t>":"month","cmd":"</w:t>
            </w:r>
            <w:r w:rsidR="004F3E5C">
              <w:t>pre_</w:t>
            </w:r>
            <w:r>
              <w:rPr>
                <w:rFonts w:hint="eastAsia"/>
              </w:rPr>
              <w:t>out", }</w:t>
            </w:r>
          </w:p>
        </w:tc>
      </w:tr>
      <w:tr w:rsidR="004B68D6" w:rsidTr="00CF547E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B68D6" w:rsidRDefault="004B68D6" w:rsidP="00CF547E">
            <w:r>
              <w:rPr>
                <w:rFonts w:hint="eastAsia"/>
                <w:b/>
              </w:rPr>
              <w:t>结果示例</w:t>
            </w:r>
          </w:p>
        </w:tc>
      </w:tr>
      <w:tr w:rsidR="004B68D6" w:rsidTr="00CF547E">
        <w:trPr>
          <w:trHeight w:val="458"/>
        </w:trPr>
        <w:tc>
          <w:tcPr>
            <w:tcW w:w="8533" w:type="dxa"/>
            <w:gridSpan w:val="3"/>
          </w:tcPr>
          <w:p w:rsidR="004B68D6" w:rsidRDefault="004B68D6" w:rsidP="00CF547E">
            <w:r>
              <w:t>{"result":"0","reason": }</w:t>
            </w:r>
          </w:p>
          <w:p w:rsidR="004B68D6" w:rsidRDefault="004B68D6" w:rsidP="00CF547E">
            <w:r>
              <w:t>{"result":"1001","reason":"</w:t>
            </w:r>
            <w:r>
              <w:rPr>
                <w:rFonts w:hint="eastAsia"/>
              </w:rPr>
              <w:t>错误的停车场编码</w:t>
            </w:r>
            <w:r>
              <w:t>"}</w:t>
            </w:r>
          </w:p>
          <w:p w:rsidR="004B68D6" w:rsidRDefault="004B68D6" w:rsidP="00CF547E">
            <w:r>
              <w:t>{"result":"1002","reason":"</w:t>
            </w:r>
            <w:r>
              <w:rPr>
                <w:rFonts w:hint="eastAsia"/>
              </w:rPr>
              <w:t>错误的道闸编码</w:t>
            </w:r>
            <w:r>
              <w:t>"}</w:t>
            </w:r>
          </w:p>
        </w:tc>
      </w:tr>
    </w:tbl>
    <w:p w:rsidR="004B68D6" w:rsidRDefault="004B68D6"/>
    <w:p w:rsidR="004B68D6" w:rsidRDefault="004B68D6"/>
    <w:p w:rsidR="0040697D" w:rsidRDefault="00A93B93">
      <w:pPr>
        <w:pStyle w:val="3"/>
      </w:pPr>
      <w:bookmarkStart w:id="49" w:name="_Toc465153487"/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关闸命令（中优先级）</w:t>
      </w:r>
      <w:bookmarkEnd w:id="49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厂商平台</w:t>
            </w:r>
            <w:r>
              <w:rPr>
                <w:rFonts w:hint="eastAsia"/>
              </w:rPr>
              <w:t>URL/</w:t>
            </w:r>
            <w:r>
              <w:t xml:space="preserve"> S</w:t>
            </w:r>
            <w:r>
              <w:rPr>
                <w:rFonts w:hint="eastAsia"/>
              </w:rPr>
              <w:t>tation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276C63">
        <w:trPr>
          <w:gridAfter w:val="1"/>
          <w:wAfter w:w="28" w:type="dxa"/>
        </w:trPr>
        <w:tc>
          <w:tcPr>
            <w:tcW w:w="1843" w:type="dxa"/>
          </w:tcPr>
          <w:p w:rsidR="00276C63" w:rsidRDefault="00276C63">
            <w:r>
              <w:rPr>
                <w:rFonts w:hint="eastAsia"/>
              </w:rPr>
              <w:t>plate</w:t>
            </w:r>
          </w:p>
        </w:tc>
        <w:tc>
          <w:tcPr>
            <w:tcW w:w="6662" w:type="dxa"/>
          </w:tcPr>
          <w:p w:rsidR="00276C63" w:rsidRDefault="00276C63">
            <w:r>
              <w:rPr>
                <w:rFonts w:hint="eastAsia"/>
              </w:rPr>
              <w:t>车牌</w:t>
            </w:r>
            <w:r w:rsidR="00DD73CF">
              <w:rPr>
                <w:rFonts w:hint="eastAsia"/>
              </w:rPr>
              <w:t>信息</w:t>
            </w:r>
            <w:r w:rsidR="00444EFA">
              <w:rPr>
                <w:rFonts w:hint="eastAsia"/>
              </w:rPr>
              <w:t xml:space="preserve"> </w:t>
            </w:r>
          </w:p>
          <w:p w:rsidR="00444EFA" w:rsidRDefault="00444EFA">
            <w:r>
              <w:rPr>
                <w:rFonts w:hint="eastAsia"/>
              </w:rPr>
              <w:t>车牌信息如果有值，需要判断车牌是否正在道闸前，道闸前车牌与命令车牌一致才能开闸。</w:t>
            </w:r>
          </w:p>
          <w:p w:rsidR="00444EFA" w:rsidRDefault="00444EFA">
            <w:r>
              <w:rPr>
                <w:rFonts w:hint="eastAsia"/>
              </w:rPr>
              <w:t>如果车牌信息为空，可以直接开闸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道闸编码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操作员账户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:cmd=open</w:t>
            </w:r>
            <w:r>
              <w:rPr>
                <w:rFonts w:hint="eastAsia"/>
              </w:rPr>
              <w:t>代表开闸</w:t>
            </w:r>
          </w:p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:cmd=close</w:t>
            </w:r>
            <w:r>
              <w:rPr>
                <w:rFonts w:hint="eastAsia"/>
              </w:rPr>
              <w:t>代表关闸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 }</w:t>
            </w:r>
          </w:p>
          <w:p w:rsidR="0040697D" w:rsidRDefault="00A93B93">
            <w:r>
              <w:t>{"result":1001,"reason":"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40697D"/>
    <w:p w:rsidR="0040697D" w:rsidRDefault="00A93B93">
      <w:pPr>
        <w:pStyle w:val="3"/>
      </w:pPr>
      <w:bookmarkStart w:id="50" w:name="_Toc465153488"/>
      <w:r>
        <w:rPr>
          <w:rFonts w:hint="eastAsia"/>
        </w:rPr>
        <w:t>下发显示数据（低优先级）</w:t>
      </w:r>
      <w:bookmarkEnd w:id="50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厂商平台</w:t>
            </w:r>
            <w:r>
              <w:rPr>
                <w:rFonts w:hint="eastAsia"/>
              </w:rPr>
              <w:t>URL/</w:t>
            </w:r>
            <w:r>
              <w:t xml:space="preserve"> S</w:t>
            </w:r>
            <w:r>
              <w:rPr>
                <w:rFonts w:hint="eastAsia"/>
              </w:rPr>
              <w:t>tation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显示屏编码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操作员账户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time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显示时长，</w:t>
            </w:r>
            <w:r>
              <w:rPr>
                <w:rFonts w:hint="eastAsia"/>
              </w:rPr>
              <w:t>int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content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显示内容，字符串</w:t>
            </w:r>
          </w:p>
        </w:tc>
      </w:tr>
      <w:tr w:rsidR="0040697D" w:rsidTr="00D82577">
        <w:trPr>
          <w:gridAfter w:val="1"/>
          <w:wAfter w:w="28" w:type="dxa"/>
          <w:trHeight w:val="463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:cmd=show</w:t>
            </w:r>
            <w:r>
              <w:rPr>
                <w:rFonts w:hint="eastAsia"/>
              </w:rPr>
              <w:t>代表显示</w:t>
            </w:r>
          </w:p>
          <w:p w:rsidR="0040697D" w:rsidRDefault="0040697D"/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lastRenderedPageBreak/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 }</w:t>
            </w:r>
          </w:p>
          <w:p w:rsidR="0040697D" w:rsidRDefault="00A93B93">
            <w:r>
              <w:t>{"result":1001,"reason":"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51" w:name="_Toc465153489"/>
      <w:r>
        <w:rPr>
          <w:rFonts w:hint="eastAsia"/>
        </w:rPr>
        <w:t>锁车</w:t>
      </w:r>
      <w:r>
        <w:rPr>
          <w:rFonts w:hint="eastAsia"/>
        </w:rPr>
        <w:t>/</w:t>
      </w:r>
      <w:r>
        <w:rPr>
          <w:rFonts w:hint="eastAsia"/>
        </w:rPr>
        <w:t>解锁命令（中优先级）</w:t>
      </w:r>
      <w:bookmarkEnd w:id="51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厂商平台</w:t>
            </w:r>
            <w:r>
              <w:rPr>
                <w:rFonts w:hint="eastAsia"/>
              </w:rPr>
              <w:t>URL /</w:t>
            </w:r>
            <w:r>
              <w:t xml:space="preserve"> </w:t>
            </w:r>
            <w:r>
              <w:rPr>
                <w:rFonts w:hint="eastAsia"/>
              </w:rPr>
              <w:t>Station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:cmd=lock</w:t>
            </w:r>
            <w:r>
              <w:rPr>
                <w:rFonts w:hint="eastAsia"/>
              </w:rPr>
              <w:t>代表锁车</w:t>
            </w:r>
          </w:p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unlock</w:t>
            </w:r>
            <w:r>
              <w:rPr>
                <w:rFonts w:hint="eastAsia"/>
              </w:rPr>
              <w:t>代表解锁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 }</w:t>
            </w:r>
          </w:p>
          <w:p w:rsidR="0040697D" w:rsidRDefault="00A93B93">
            <w:r>
              <w:t>{"result":1,"reason":"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/>
    <w:p w:rsidR="0040697D" w:rsidRDefault="00A93B93">
      <w:pPr>
        <w:pStyle w:val="3"/>
      </w:pPr>
      <w:bookmarkStart w:id="52" w:name="_Toc465153490"/>
      <w:r>
        <w:rPr>
          <w:rFonts w:hint="eastAsia"/>
        </w:rPr>
        <w:t>授权</w:t>
      </w:r>
      <w:r>
        <w:rPr>
          <w:rFonts w:hint="eastAsia"/>
        </w:rPr>
        <w:t>/</w:t>
      </w:r>
      <w:r>
        <w:rPr>
          <w:rFonts w:hint="eastAsia"/>
        </w:rPr>
        <w:t>黑名单命令（低优先级）</w:t>
      </w:r>
      <w:bookmarkEnd w:id="52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厂商平台</w:t>
            </w:r>
            <w:r>
              <w:rPr>
                <w:rFonts w:hint="eastAsia"/>
              </w:rPr>
              <w:t>URL /</w:t>
            </w:r>
            <w:r>
              <w:t xml:space="preserve"> S</w:t>
            </w:r>
            <w:r>
              <w:rPr>
                <w:rFonts w:hint="eastAsia"/>
              </w:rPr>
              <w:t>tation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车牌号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begin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>,yyyyMMddHHmmss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end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终止时间</w:t>
            </w:r>
            <w:r>
              <w:rPr>
                <w:rFonts w:hint="eastAsia"/>
              </w:rPr>
              <w:t>,yyyyMMddHHmmss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:cmd=access</w:t>
            </w:r>
            <w:r>
              <w:rPr>
                <w:rFonts w:hint="eastAsia"/>
              </w:rPr>
              <w:t>代表允许进入</w:t>
            </w:r>
          </w:p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:cmd=deny</w:t>
            </w:r>
            <w:r>
              <w:rPr>
                <w:rFonts w:hint="eastAsia"/>
              </w:rPr>
              <w:t>代表进入黑名单</w:t>
            </w:r>
          </w:p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:cmd=clearaccesslist</w:t>
            </w:r>
            <w:r>
              <w:rPr>
                <w:rFonts w:hint="eastAsia"/>
              </w:rPr>
              <w:t>代表删除允许进入名单</w:t>
            </w:r>
          </w:p>
          <w:p w:rsidR="0040697D" w:rsidRDefault="00A93B93">
            <w:r>
              <w:rPr>
                <w:rFonts w:hint="eastAsia"/>
              </w:rPr>
              <w:lastRenderedPageBreak/>
              <w:t>命令</w:t>
            </w:r>
            <w:r>
              <w:rPr>
                <w:rFonts w:hint="eastAsia"/>
              </w:rPr>
              <w:t xml:space="preserve"> :cmd=</w:t>
            </w:r>
            <w:r>
              <w:t>clear</w:t>
            </w:r>
            <w:r>
              <w:rPr>
                <w:rFonts w:hint="eastAsia"/>
              </w:rPr>
              <w:t>deny</w:t>
            </w:r>
            <w:r>
              <w:t>list</w:t>
            </w:r>
            <w:r>
              <w:rPr>
                <w:rFonts w:hint="eastAsia"/>
              </w:rPr>
              <w:t>代表删除黑名单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 }</w:t>
            </w:r>
          </w:p>
          <w:p w:rsidR="0040697D" w:rsidRDefault="00A93B93">
            <w:r>
              <w:t>{"result":1,"reason":"</w:t>
            </w:r>
            <w:r>
              <w:rPr>
                <w:rFonts w:hint="eastAsia"/>
              </w:rPr>
              <w:t>停车场无响应</w:t>
            </w:r>
            <w:r>
              <w:t>"}</w:t>
            </w:r>
          </w:p>
        </w:tc>
      </w:tr>
    </w:tbl>
    <w:p w:rsidR="0040697D" w:rsidRDefault="0040697D">
      <w:pPr>
        <w:rPr>
          <w:b/>
        </w:rPr>
      </w:pPr>
    </w:p>
    <w:p w:rsidR="0040697D" w:rsidRDefault="00A93B93">
      <w:pPr>
        <w:pStyle w:val="3"/>
      </w:pPr>
      <w:bookmarkStart w:id="53" w:name="_Toc465153491"/>
      <w:r>
        <w:rPr>
          <w:rFonts w:hint="eastAsia"/>
        </w:rPr>
        <w:t>心跳命令（高优先级）</w:t>
      </w:r>
      <w:bookmarkEnd w:id="53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F82A00">
            <w:r>
              <w:rPr>
                <w:rFonts w:hint="eastAsia"/>
              </w:rPr>
              <w:t>奥科平台</w:t>
            </w:r>
            <w:r w:rsidR="00A93B93">
              <w:rPr>
                <w:rFonts w:hint="eastAsia"/>
              </w:rPr>
              <w:t>URL/</w:t>
            </w:r>
            <w:r w:rsidR="00A93B93">
              <w:t xml:space="preserve"> S</w:t>
            </w:r>
            <w:r w:rsidR="00A93B93">
              <w:rPr>
                <w:rFonts w:hint="eastAsia"/>
              </w:rPr>
              <w:t>tation</w:t>
            </w:r>
          </w:p>
        </w:tc>
      </w:tr>
      <w:tr w:rsidR="00303826">
        <w:trPr>
          <w:gridAfter w:val="1"/>
          <w:wAfter w:w="28" w:type="dxa"/>
        </w:trPr>
        <w:tc>
          <w:tcPr>
            <w:tcW w:w="1843" w:type="dxa"/>
          </w:tcPr>
          <w:p w:rsidR="00303826" w:rsidRDefault="00303826"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6662" w:type="dxa"/>
          </w:tcPr>
          <w:p w:rsidR="00303826" w:rsidRDefault="00303826">
            <w:r>
              <w:rPr>
                <w:rFonts w:hint="eastAsia"/>
              </w:rPr>
              <w:t>200s</w:t>
            </w:r>
            <w:r>
              <w:rPr>
                <w:rFonts w:hint="eastAsia"/>
              </w:rPr>
              <w:t>上报一次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:cmd=heartbeat</w:t>
            </w:r>
            <w:r>
              <w:rPr>
                <w:rFonts w:hint="eastAsia"/>
              </w:rPr>
              <w:t>代表心跳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场内车辆数目</w:t>
            </w:r>
            <w:r>
              <w:rPr>
                <w:rFonts w:hint="eastAsia"/>
              </w:rPr>
              <w:t>,int</w:t>
            </w:r>
          </w:p>
        </w:tc>
      </w:tr>
      <w:tr w:rsidR="00361CE0">
        <w:trPr>
          <w:gridAfter w:val="1"/>
          <w:wAfter w:w="28" w:type="dxa"/>
        </w:trPr>
        <w:tc>
          <w:tcPr>
            <w:tcW w:w="1843" w:type="dxa"/>
          </w:tcPr>
          <w:p w:rsidR="00361CE0" w:rsidRDefault="00AD6228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662" w:type="dxa"/>
          </w:tcPr>
          <w:p w:rsidR="00361CE0" w:rsidRDefault="00361CE0">
            <w:r>
              <w:rPr>
                <w:rFonts w:hint="eastAsia"/>
              </w:rPr>
              <w:t>车场本地实际时间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请求示例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pPr>
              <w:rPr>
                <w:b/>
              </w:rPr>
            </w:pPr>
            <w:r>
              <w:t>data={"bid":"1334", "cmd":"heartbeat", "total":"123"</w:t>
            </w:r>
            <w:r w:rsidR="00361CE0">
              <w:rPr>
                <w:rFonts w:hint="eastAsia"/>
              </w:rPr>
              <w:t>，</w:t>
            </w:r>
            <w:r w:rsidR="00361CE0">
              <w:t>’time’:’20160816021253’</w:t>
            </w:r>
            <w:r>
              <w:t>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 }</w:t>
            </w:r>
          </w:p>
          <w:p w:rsidR="0040697D" w:rsidRDefault="00A93B93">
            <w:r>
              <w:t>{"result":2001,"reason":"</w:t>
            </w:r>
            <w:r>
              <w:rPr>
                <w:rFonts w:hint="eastAsia"/>
              </w:rPr>
              <w:t>心跳信息缺失</w:t>
            </w:r>
            <w:r>
              <w:t>"}</w:t>
            </w:r>
          </w:p>
        </w:tc>
      </w:tr>
    </w:tbl>
    <w:p w:rsidR="0040697D" w:rsidRDefault="0040697D">
      <w:pPr>
        <w:rPr>
          <w:b/>
        </w:rPr>
      </w:pPr>
    </w:p>
    <w:p w:rsidR="0040697D" w:rsidRDefault="00A93B93">
      <w:pPr>
        <w:pStyle w:val="3"/>
      </w:pPr>
      <w:bookmarkStart w:id="54" w:name="_Toc465153492"/>
      <w:r>
        <w:rPr>
          <w:rFonts w:hint="eastAsia"/>
        </w:rPr>
        <w:t>告警命令（高优先级）</w:t>
      </w:r>
      <w:bookmarkEnd w:id="54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F82A00">
            <w:r>
              <w:rPr>
                <w:rFonts w:hint="eastAsia"/>
              </w:rPr>
              <w:t>奥科平台</w:t>
            </w:r>
            <w:r w:rsidR="00A93B93">
              <w:rPr>
                <w:rFonts w:hint="eastAsia"/>
              </w:rPr>
              <w:t>URL/</w:t>
            </w:r>
            <w:r w:rsidR="00A93B93">
              <w:t xml:space="preserve"> S</w:t>
            </w:r>
            <w:r w:rsidR="00A93B93">
              <w:rPr>
                <w:rFonts w:hint="eastAsia"/>
              </w:rPr>
              <w:t>tation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lastRenderedPageBreak/>
              <w:t>mid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故障设备编码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aid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告警编码，</w:t>
            </w:r>
            <w:r>
              <w:rPr>
                <w:rFonts w:hint="eastAsia"/>
              </w:rPr>
              <w:t>int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:cmd=alert</w:t>
            </w:r>
            <w:r>
              <w:rPr>
                <w:rFonts w:hint="eastAsia"/>
              </w:rPr>
              <w:t>代表告警</w:t>
            </w:r>
            <w:r>
              <w:rPr>
                <w:rFonts w:hint="eastAsia"/>
              </w:rPr>
              <w:t xml:space="preserve"> cmd=recover </w:t>
            </w:r>
            <w:r>
              <w:rPr>
                <w:rFonts w:hint="eastAsia"/>
              </w:rPr>
              <w:t>代表恢复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故障说明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请求示例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{"bid":"1", "cmd":"alert", "mid":"123",  "aid":"1","detail":"</w:t>
            </w:r>
            <w:r>
              <w:rPr>
                <w:rFonts w:hint="eastAsia"/>
              </w:rPr>
              <w:t>无法落闸</w:t>
            </w:r>
            <w:r>
              <w:rPr>
                <w:rFonts w:hint="eastAsia"/>
              </w:rPr>
              <w:t>"}</w:t>
            </w:r>
            <w:r>
              <w:t xml:space="preserve"> </w:t>
            </w:r>
          </w:p>
          <w:p w:rsidR="0040697D" w:rsidRDefault="00A93B93">
            <w:r>
              <w:rPr>
                <w:rFonts w:hint="eastAsia"/>
              </w:rPr>
              <w:t>data={"bid":"1", "cmd":"recover", "mid":"123",  "aid":"1","detail":"</w:t>
            </w:r>
            <w:r>
              <w:rPr>
                <w:rFonts w:hint="eastAsia"/>
              </w:rPr>
              <w:t>无法落闸</w:t>
            </w:r>
            <w:r>
              <w:rPr>
                <w:rFonts w:hint="eastAsia"/>
              </w:rPr>
              <w:t>"}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 }</w:t>
            </w:r>
          </w:p>
          <w:p w:rsidR="0040697D" w:rsidRDefault="0040697D"/>
        </w:tc>
      </w:tr>
    </w:tbl>
    <w:p w:rsidR="00B6302F" w:rsidRDefault="00B6302F" w:rsidP="00B6302F">
      <w:pPr>
        <w:pStyle w:val="3"/>
      </w:pPr>
      <w:bookmarkStart w:id="55" w:name="_Toc465153493"/>
      <w:r>
        <w:rPr>
          <w:rFonts w:hint="eastAsia"/>
        </w:rPr>
        <w:t>遥控器开闸上报命令（高优先级）</w:t>
      </w:r>
      <w:bookmarkEnd w:id="55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B6302F" w:rsidRDefault="00F82A00" w:rsidP="00012C53">
            <w:r>
              <w:rPr>
                <w:rFonts w:hint="eastAsia"/>
              </w:rPr>
              <w:t>奥科平台</w:t>
            </w:r>
            <w:r w:rsidR="00B6302F">
              <w:rPr>
                <w:rFonts w:hint="eastAsia"/>
              </w:rPr>
              <w:t>URL/</w:t>
            </w:r>
            <w:r w:rsidR="00B6302F">
              <w:t xml:space="preserve"> </w:t>
            </w:r>
            <w:r w:rsidR="00B6302F">
              <w:rPr>
                <w:rFonts w:hint="eastAsia"/>
              </w:rPr>
              <w:t>Remote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现场人员手动开闸后，设备自动拍照，上报云平台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rPr>
                <w:rFonts w:hint="eastAsia"/>
              </w:rPr>
              <w:t>mid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设备编码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rPr>
                <w:rFonts w:hint="eastAsia"/>
              </w:rPr>
              <w:t>oid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值班操作员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开闸时间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t>images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图片数组，进场车辆图片，所有的进场车辆图片应该能够使用</w:t>
            </w:r>
          </w:p>
          <w:p w:rsidR="00B6302F" w:rsidRDefault="00B6302F" w:rsidP="00012C53">
            <w:r>
              <w:rPr>
                <w:rFonts w:hint="eastAsia"/>
              </w:rPr>
              <w:t>厂商云平台</w:t>
            </w:r>
            <w:r>
              <w:rPr>
                <w:rFonts w:hint="eastAsia"/>
              </w:rPr>
              <w:t>/files/images/</w:t>
            </w:r>
            <w:r>
              <w:rPr>
                <w:rFonts w:hint="eastAsia"/>
              </w:rPr>
              <w:t>文件名的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方式下载到</w:t>
            </w:r>
          </w:p>
          <w:p w:rsidR="00B6302F" w:rsidRPr="00D82577" w:rsidRDefault="00B6302F" w:rsidP="00012C53">
            <w:r>
              <w:rPr>
                <w:rFonts w:hint="eastAsia"/>
              </w:rPr>
              <w:t>同进场图片处理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:cmd=open</w:t>
            </w:r>
            <w:r>
              <w:rPr>
                <w:rFonts w:hint="eastAsia"/>
              </w:rPr>
              <w:t>代表开闸</w:t>
            </w:r>
            <w:r>
              <w:t xml:space="preserve"> 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t>p</w:t>
            </w:r>
            <w:r>
              <w:rPr>
                <w:rFonts w:hint="eastAsia"/>
              </w:rPr>
              <w:t>late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可能识别到的车牌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是否月卡车</w:t>
            </w:r>
            <w:r>
              <w:rPr>
                <w:rFonts w:hint="eastAsia"/>
              </w:rPr>
              <w:t>(</w:t>
            </w:r>
            <w:r>
              <w:t xml:space="preserve">1 </w:t>
            </w:r>
            <w:r>
              <w:rPr>
                <w:rFonts w:hint="eastAsia"/>
              </w:rPr>
              <w:t>月卡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临停</w:t>
            </w:r>
            <w:r>
              <w:rPr>
                <w:rFonts w:hint="eastAsia"/>
              </w:rPr>
              <w:t>)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t>t</w:t>
            </w:r>
            <w:r>
              <w:rPr>
                <w:rFonts w:hint="eastAsia"/>
              </w:rPr>
              <w:t>ime_in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可能的进场时间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应收停车费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t>i</w:t>
            </w:r>
            <w:r>
              <w:rPr>
                <w:rFonts w:hint="eastAsia"/>
              </w:rPr>
              <w:t>mages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可能进场图片集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B6302F" w:rsidRDefault="00B6302F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执行结果说明。</w:t>
            </w:r>
          </w:p>
        </w:tc>
      </w:tr>
      <w:tr w:rsidR="00B6302F" w:rsidTr="00012C5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B6302F" w:rsidRDefault="00B6302F" w:rsidP="00012C53">
            <w:r>
              <w:rPr>
                <w:rFonts w:hint="eastAsia"/>
                <w:b/>
              </w:rPr>
              <w:t>请求示例</w:t>
            </w:r>
          </w:p>
        </w:tc>
      </w:tr>
      <w:tr w:rsidR="00B6302F" w:rsidTr="00012C53">
        <w:trPr>
          <w:trHeight w:val="458"/>
        </w:trPr>
        <w:tc>
          <w:tcPr>
            <w:tcW w:w="8533" w:type="dxa"/>
            <w:gridSpan w:val="3"/>
          </w:tcPr>
          <w:p w:rsidR="00B6302F" w:rsidRDefault="00B6302F" w:rsidP="00012C53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{"bid":"1", "cmd":"alert", "mid":"123",  "oid":"guoling","time":" yyyyMMddHHmmss 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</w:t>
            </w:r>
            <w:r>
              <w:t>images</w:t>
            </w:r>
            <w:r>
              <w:rPr>
                <w:rFonts w:hint="eastAsia"/>
              </w:rPr>
              <w:t>"</w:t>
            </w:r>
            <w:r>
              <w:t>=[</w:t>
            </w:r>
            <w:r>
              <w:rPr>
                <w:rFonts w:hint="eastAsia"/>
              </w:rPr>
              <w:t>"</w:t>
            </w:r>
            <w:r>
              <w:t>in1.jpg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in2.jpg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in3.jpg</w:t>
            </w:r>
            <w:r>
              <w:rPr>
                <w:rFonts w:hint="eastAsia"/>
              </w:rPr>
              <w:t>"</w:t>
            </w:r>
            <w:r>
              <w:t>…]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</w:tr>
      <w:tr w:rsidR="00B6302F" w:rsidTr="00012C5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B6302F" w:rsidRDefault="00B6302F" w:rsidP="00012C53">
            <w:r>
              <w:rPr>
                <w:rFonts w:hint="eastAsia"/>
                <w:b/>
              </w:rPr>
              <w:t>结果示例</w:t>
            </w:r>
          </w:p>
        </w:tc>
      </w:tr>
      <w:tr w:rsidR="00B6302F" w:rsidTr="00012C53">
        <w:trPr>
          <w:trHeight w:val="458"/>
        </w:trPr>
        <w:tc>
          <w:tcPr>
            <w:tcW w:w="8533" w:type="dxa"/>
            <w:gridSpan w:val="3"/>
          </w:tcPr>
          <w:p w:rsidR="00B6302F" w:rsidRDefault="00B6302F" w:rsidP="00012C53">
            <w:r>
              <w:t>{"result":0,"reason": ""}</w:t>
            </w:r>
          </w:p>
          <w:p w:rsidR="00B6302F" w:rsidRDefault="00B6302F" w:rsidP="00012C53"/>
        </w:tc>
      </w:tr>
    </w:tbl>
    <w:p w:rsidR="0040697D" w:rsidRDefault="001C40AC">
      <w:pPr>
        <w:pStyle w:val="3"/>
      </w:pPr>
      <w:bookmarkStart w:id="56" w:name="_Toc465153494"/>
      <w:r>
        <w:rPr>
          <w:rFonts w:hint="eastAsia"/>
        </w:rPr>
        <w:t>停车场</w:t>
      </w:r>
      <w:r w:rsidR="00DF16C1">
        <w:rPr>
          <w:rFonts w:hint="eastAsia"/>
        </w:rPr>
        <w:t>临停确认放行</w:t>
      </w:r>
      <w:r w:rsidR="00A93B93">
        <w:rPr>
          <w:rFonts w:hint="eastAsia"/>
        </w:rPr>
        <w:t>（高优先级）</w:t>
      </w:r>
      <w:bookmarkEnd w:id="56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0697D" w:rsidRDefault="00B6302F">
            <w:r>
              <w:rPr>
                <w:rFonts w:hint="eastAsia"/>
              </w:rPr>
              <w:t>厂家平</w:t>
            </w:r>
            <w:r w:rsidR="00A93B93">
              <w:rPr>
                <w:rFonts w:hint="eastAsia"/>
              </w:rPr>
              <w:t>台</w:t>
            </w:r>
            <w:r w:rsidR="00A93B93">
              <w:rPr>
                <w:rFonts w:hint="eastAsia"/>
              </w:rPr>
              <w:t>URL/</w:t>
            </w:r>
            <w:r w:rsidR="00A93B93">
              <w:t xml:space="preserve"> </w:t>
            </w:r>
            <w:r>
              <w:rPr>
                <w:rFonts w:hint="eastAsia"/>
              </w:rPr>
              <w:t>Station</w:t>
            </w:r>
          </w:p>
        </w:tc>
      </w:tr>
      <w:tr w:rsidR="008E66CE">
        <w:trPr>
          <w:gridAfter w:val="1"/>
          <w:wAfter w:w="28" w:type="dxa"/>
        </w:trPr>
        <w:tc>
          <w:tcPr>
            <w:tcW w:w="1843" w:type="dxa"/>
          </w:tcPr>
          <w:p w:rsidR="008E66CE" w:rsidRDefault="008E66CE"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6662" w:type="dxa"/>
          </w:tcPr>
          <w:p w:rsidR="008E66CE" w:rsidRDefault="00B6302F">
            <w:r>
              <w:rPr>
                <w:rFonts w:hint="eastAsia"/>
                <w:b/>
              </w:rPr>
              <w:t>设定停车场基础数据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bid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mid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设备编码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oid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操作员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rPr>
                <w:rFonts w:hint="eastAsia"/>
              </w:rPr>
              <w:t>confirm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是否确认才放行临停</w:t>
            </w:r>
          </w:p>
        </w:tc>
      </w:tr>
      <w:tr w:rsidR="00B6302F" w:rsidTr="00012C53">
        <w:trPr>
          <w:gridAfter w:val="1"/>
          <w:wAfter w:w="28" w:type="dxa"/>
        </w:trPr>
        <w:tc>
          <w:tcPr>
            <w:tcW w:w="1843" w:type="dxa"/>
          </w:tcPr>
          <w:p w:rsidR="00B6302F" w:rsidRDefault="00B6302F" w:rsidP="00012C53">
            <w:r>
              <w:t>begin</w:t>
            </w:r>
          </w:p>
        </w:tc>
        <w:tc>
          <w:tcPr>
            <w:tcW w:w="6662" w:type="dxa"/>
          </w:tcPr>
          <w:p w:rsidR="00B6302F" w:rsidRDefault="00B6302F" w:rsidP="00012C53">
            <w:r>
              <w:rPr>
                <w:rFonts w:hint="eastAsia"/>
              </w:rPr>
              <w:t>每天功能开始时间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时间格式</w:t>
            </w:r>
            <w:r>
              <w:rPr>
                <w:rFonts w:hint="eastAsia"/>
              </w:rPr>
              <w:t xml:space="preserve"> 000000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B6302F">
            <w:r>
              <w:rPr>
                <w:rFonts w:hint="eastAsia"/>
              </w:rPr>
              <w:t>end</w:t>
            </w:r>
          </w:p>
        </w:tc>
        <w:tc>
          <w:tcPr>
            <w:tcW w:w="6662" w:type="dxa"/>
          </w:tcPr>
          <w:p w:rsidR="0040697D" w:rsidRDefault="00B6302F">
            <w:r>
              <w:rPr>
                <w:rFonts w:hint="eastAsia"/>
              </w:rPr>
              <w:t>每天功能结束时间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时间格式</w:t>
            </w:r>
            <w:r>
              <w:rPr>
                <w:rFonts w:hint="eastAsia"/>
              </w:rPr>
              <w:t xml:space="preserve"> </w:t>
            </w:r>
            <w:r>
              <w:t>235959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 w:rsidR="00CE062F">
              <w:rPr>
                <w:rFonts w:hint="eastAsia"/>
              </w:rPr>
              <w:t>tempcontroller</w:t>
            </w:r>
            <w:r>
              <w:rPr>
                <w:rFonts w:hint="eastAsia"/>
              </w:rPr>
              <w:t>代表</w:t>
            </w:r>
            <w:r w:rsidR="00CE062F">
              <w:rPr>
                <w:rFonts w:hint="eastAsia"/>
              </w:rPr>
              <w:t>临停确认放行</w:t>
            </w:r>
            <w:r>
              <w:t xml:space="preserve"> </w:t>
            </w:r>
          </w:p>
        </w:tc>
      </w:tr>
      <w:tr w:rsidR="0040697D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0697D" w:rsidRDefault="00A93B9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0697D">
        <w:trPr>
          <w:gridAfter w:val="1"/>
          <w:wAfter w:w="28" w:type="dxa"/>
        </w:trPr>
        <w:tc>
          <w:tcPr>
            <w:tcW w:w="1843" w:type="dxa"/>
          </w:tcPr>
          <w:p w:rsidR="0040697D" w:rsidRDefault="00A93B9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0697D" w:rsidRDefault="00A93B93">
            <w:r>
              <w:rPr>
                <w:rFonts w:hint="eastAsia"/>
              </w:rPr>
              <w:t>执行结果说明。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请求示例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Pr="00190122" w:rsidRDefault="00A93B93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{"bid":"1", "cmd":"</w:t>
            </w:r>
            <w:r w:rsidR="00190122">
              <w:rPr>
                <w:rFonts w:hint="eastAsia"/>
              </w:rPr>
              <w:t>tempcontroller</w:t>
            </w:r>
            <w:r>
              <w:rPr>
                <w:rFonts w:hint="eastAsia"/>
              </w:rPr>
              <w:t xml:space="preserve">", "mid":"123", </w:t>
            </w:r>
            <w:r w:rsidR="00190122">
              <w:rPr>
                <w:rFonts w:hint="eastAsia"/>
              </w:rPr>
              <w:t>confirm:</w:t>
            </w:r>
            <w:r w:rsidR="00190122">
              <w:t>1</w:t>
            </w:r>
            <w:r w:rsidR="0019012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"oid":"guoling","</w:t>
            </w:r>
            <w:r w:rsidR="00190122">
              <w:rPr>
                <w:rFonts w:hint="eastAsia"/>
              </w:rPr>
              <w:t>begin</w:t>
            </w:r>
            <w:r>
              <w:rPr>
                <w:rFonts w:hint="eastAsia"/>
              </w:rPr>
              <w:t xml:space="preserve">":" </w:t>
            </w:r>
            <w:r w:rsidR="00190122">
              <w:t>000000</w:t>
            </w:r>
            <w:r w:rsidR="001901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 w:rsidR="00E04ADD">
              <w:rPr>
                <w:rFonts w:hint="eastAsia"/>
              </w:rPr>
              <w:t>，</w:t>
            </w:r>
            <w:r w:rsidR="00190122">
              <w:t>”end</w:t>
            </w:r>
            <w:r w:rsidR="00190122">
              <w:rPr>
                <w:rFonts w:hint="eastAsia"/>
              </w:rPr>
              <w:t xml:space="preserve">":" </w:t>
            </w:r>
            <w:r w:rsidR="00190122">
              <w:t>10000</w:t>
            </w:r>
            <w:r w:rsidR="00190122">
              <w:rPr>
                <w:rFonts w:hint="eastAsia"/>
              </w:rPr>
              <w:t xml:space="preserve"> "</w:t>
            </w:r>
            <w:r w:rsidR="00190122">
              <w:rPr>
                <w:rFonts w:hint="eastAsia"/>
              </w:rPr>
              <w:t>，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 w:rsidR="00190122">
              <w:rPr>
                <w:rFonts w:hint="eastAsia"/>
              </w:rPr>
              <w:t>代表零点到早上</w:t>
            </w:r>
            <w:r w:rsidR="00190122">
              <w:rPr>
                <w:rFonts w:hint="eastAsia"/>
              </w:rPr>
              <w:t>10</w:t>
            </w:r>
            <w:r w:rsidR="00190122">
              <w:rPr>
                <w:rFonts w:hint="eastAsia"/>
              </w:rPr>
              <w:t>点整</w:t>
            </w:r>
            <w:r w:rsidR="00190122">
              <w:rPr>
                <w:rFonts w:hint="eastAsia"/>
              </w:rPr>
              <w:t>,</w:t>
            </w:r>
            <w:r w:rsidR="005E78EC">
              <w:t xml:space="preserve"> </w:t>
            </w:r>
            <w:r w:rsidR="00190122">
              <w:rPr>
                <w:rFonts w:hint="eastAsia"/>
              </w:rPr>
              <w:t>临停进场需要确认才能放行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0697D" w:rsidRDefault="00A93B93">
            <w:r>
              <w:rPr>
                <w:rFonts w:hint="eastAsia"/>
                <w:b/>
              </w:rPr>
              <w:t>结果示例</w:t>
            </w:r>
          </w:p>
        </w:tc>
      </w:tr>
      <w:tr w:rsidR="0040697D">
        <w:trPr>
          <w:trHeight w:val="458"/>
        </w:trPr>
        <w:tc>
          <w:tcPr>
            <w:tcW w:w="8533" w:type="dxa"/>
            <w:gridSpan w:val="3"/>
          </w:tcPr>
          <w:p w:rsidR="0040697D" w:rsidRDefault="00A93B93">
            <w:r>
              <w:t>{"result":0,"reason": ""}</w:t>
            </w:r>
          </w:p>
          <w:p w:rsidR="0040697D" w:rsidRDefault="0040697D"/>
        </w:tc>
      </w:tr>
      <w:tr w:rsidR="00B0361C">
        <w:trPr>
          <w:trHeight w:val="458"/>
        </w:trPr>
        <w:tc>
          <w:tcPr>
            <w:tcW w:w="8533" w:type="dxa"/>
            <w:gridSpan w:val="3"/>
          </w:tcPr>
          <w:p w:rsidR="00B0361C" w:rsidRDefault="00B0361C"/>
        </w:tc>
      </w:tr>
    </w:tbl>
    <w:p w:rsidR="00B0361C" w:rsidRPr="00D91AC6" w:rsidRDefault="00B0361C" w:rsidP="00D91AC6"/>
    <w:p w:rsidR="00755DB5" w:rsidRDefault="00755DB5" w:rsidP="00755DB5">
      <w:pPr>
        <w:pStyle w:val="3"/>
      </w:pPr>
      <w:bookmarkStart w:id="57" w:name="_Toc465153495"/>
      <w:r>
        <w:rPr>
          <w:rFonts w:hint="eastAsia"/>
        </w:rPr>
        <w:t>停车场每日数据汇总（最高优先级）</w:t>
      </w:r>
      <w:bookmarkEnd w:id="57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378"/>
        <w:gridCol w:w="28"/>
      </w:tblGrid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378" w:type="dxa"/>
          </w:tcPr>
          <w:p w:rsidR="00755DB5" w:rsidRDefault="00F82A00" w:rsidP="00012C53">
            <w:r>
              <w:rPr>
                <w:rFonts w:hint="eastAsia"/>
              </w:rPr>
              <w:t>奥科平台</w:t>
            </w:r>
            <w:r w:rsidR="00755DB5">
              <w:rPr>
                <w:rFonts w:hint="eastAsia"/>
              </w:rPr>
              <w:t>URL/</w:t>
            </w:r>
            <w:r w:rsidR="00755DB5">
              <w:t xml:space="preserve"> </w:t>
            </w:r>
            <w:r w:rsidR="00755DB5">
              <w:rPr>
                <w:rFonts w:hint="eastAsia"/>
              </w:rPr>
              <w:t>Station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6378" w:type="dxa"/>
          </w:tcPr>
          <w:p w:rsidR="00755DB5" w:rsidRDefault="00755DB5">
            <w:r>
              <w:rPr>
                <w:rFonts w:hint="eastAsia"/>
                <w:b/>
              </w:rPr>
              <w:t>上报停车场昨日收入数据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每天凌晨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点上报昨天收入情况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78" w:type="dxa"/>
          </w:tcPr>
          <w:p w:rsidR="00755DB5" w:rsidRDefault="00755DB5" w:rsidP="00012C5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r>
              <w:rPr>
                <w:rFonts w:hint="eastAsia"/>
              </w:rPr>
              <w:t>bid</w:t>
            </w:r>
          </w:p>
        </w:tc>
        <w:tc>
          <w:tcPr>
            <w:tcW w:w="6378" w:type="dxa"/>
          </w:tcPr>
          <w:p w:rsidR="00755DB5" w:rsidRDefault="00755DB5" w:rsidP="00012C5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9D3C0B" w:rsidP="00012C53">
            <w:r>
              <w:t>in</w:t>
            </w:r>
          </w:p>
        </w:tc>
        <w:tc>
          <w:tcPr>
            <w:tcW w:w="6378" w:type="dxa"/>
          </w:tcPr>
          <w:p w:rsidR="00755DB5" w:rsidRDefault="00755DB5" w:rsidP="00012C53">
            <w:r>
              <w:rPr>
                <w:rFonts w:hint="eastAsia"/>
              </w:rPr>
              <w:t>进场数据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不包括异常开闸</w:t>
            </w:r>
            <w:r>
              <w:rPr>
                <w:rFonts w:hint="eastAsia"/>
              </w:rPr>
              <w:t>)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9D3C0B" w:rsidP="00012C53">
            <w:r>
              <w:t>out</w:t>
            </w:r>
          </w:p>
        </w:tc>
        <w:tc>
          <w:tcPr>
            <w:tcW w:w="6378" w:type="dxa"/>
          </w:tcPr>
          <w:p w:rsidR="00755DB5" w:rsidRDefault="00755DB5" w:rsidP="00012C53">
            <w:r>
              <w:rPr>
                <w:rFonts w:hint="eastAsia"/>
              </w:rPr>
              <w:t>出场数据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不包括异常开闸</w:t>
            </w:r>
            <w:r>
              <w:rPr>
                <w:rFonts w:hint="eastAsia"/>
              </w:rPr>
              <w:t>)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r>
              <w:rPr>
                <w:rFonts w:hint="eastAsia"/>
              </w:rPr>
              <w:t>exception_in</w:t>
            </w:r>
          </w:p>
        </w:tc>
        <w:tc>
          <w:tcPr>
            <w:tcW w:w="6378" w:type="dxa"/>
          </w:tcPr>
          <w:p w:rsidR="00755DB5" w:rsidRDefault="00755DB5" w:rsidP="00012C53">
            <w:r>
              <w:rPr>
                <w:rFonts w:hint="eastAsia"/>
              </w:rPr>
              <w:t>进场异常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755DB5">
            <w:r>
              <w:rPr>
                <w:rFonts w:hint="eastAsia"/>
              </w:rPr>
              <w:t>exception_out</w:t>
            </w:r>
          </w:p>
        </w:tc>
        <w:tc>
          <w:tcPr>
            <w:tcW w:w="6378" w:type="dxa"/>
          </w:tcPr>
          <w:p w:rsidR="00755DB5" w:rsidRDefault="00755DB5" w:rsidP="00755DB5">
            <w:r>
              <w:rPr>
                <w:rFonts w:hint="eastAsia"/>
              </w:rPr>
              <w:t>出场异常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r>
              <w:t>i</w:t>
            </w:r>
            <w:r>
              <w:rPr>
                <w:rFonts w:hint="eastAsia"/>
              </w:rPr>
              <w:t>ncome_</w:t>
            </w:r>
            <w:r>
              <w:t>temp</w:t>
            </w:r>
            <w:r w:rsidR="009D3C0B">
              <w:rPr>
                <w:rFonts w:hint="eastAsia"/>
              </w:rPr>
              <w:t>_cash</w:t>
            </w:r>
          </w:p>
        </w:tc>
        <w:tc>
          <w:tcPr>
            <w:tcW w:w="6378" w:type="dxa"/>
          </w:tcPr>
          <w:p w:rsidR="00755DB5" w:rsidRDefault="00755DB5" w:rsidP="00012C53">
            <w:r>
              <w:rPr>
                <w:rFonts w:hint="eastAsia"/>
              </w:rPr>
              <w:t>临停收入</w:t>
            </w:r>
            <w:r w:rsidR="009D3C0B">
              <w:rPr>
                <w:rFonts w:hint="eastAsia"/>
              </w:rPr>
              <w:t>(</w:t>
            </w:r>
            <w:r w:rsidR="009D3C0B">
              <w:rPr>
                <w:rFonts w:hint="eastAsia"/>
              </w:rPr>
              <w:t>现金收入</w:t>
            </w:r>
            <w:r w:rsidR="009D3C0B">
              <w:rPr>
                <w:rFonts w:hint="eastAsia"/>
              </w:rPr>
              <w:t>,</w:t>
            </w:r>
            <w:r w:rsidR="009D3C0B">
              <w:rPr>
                <w:rFonts w:hint="eastAsia"/>
              </w:rPr>
              <w:t>不包括</w:t>
            </w:r>
            <w:r w:rsidR="009D3C0B">
              <w:rPr>
                <w:rFonts w:hint="eastAsia"/>
              </w:rPr>
              <w:t>app)</w:t>
            </w:r>
          </w:p>
        </w:tc>
      </w:tr>
      <w:tr w:rsidR="009D3C0B" w:rsidTr="00012C53">
        <w:trPr>
          <w:gridAfter w:val="1"/>
          <w:wAfter w:w="28" w:type="dxa"/>
        </w:trPr>
        <w:tc>
          <w:tcPr>
            <w:tcW w:w="2127" w:type="dxa"/>
          </w:tcPr>
          <w:p w:rsidR="009D3C0B" w:rsidRDefault="009D3C0B" w:rsidP="00012C53">
            <w:r>
              <w:t>i</w:t>
            </w:r>
            <w:r>
              <w:rPr>
                <w:rFonts w:hint="eastAsia"/>
              </w:rPr>
              <w:t>ncome_</w:t>
            </w:r>
            <w:r>
              <w:t>temp</w:t>
            </w:r>
            <w:r>
              <w:rPr>
                <w:rFonts w:hint="eastAsia"/>
              </w:rPr>
              <w:t>_app</w:t>
            </w:r>
          </w:p>
        </w:tc>
        <w:tc>
          <w:tcPr>
            <w:tcW w:w="6378" w:type="dxa"/>
          </w:tcPr>
          <w:p w:rsidR="009D3C0B" w:rsidRDefault="009D3C0B">
            <w:r>
              <w:rPr>
                <w:rFonts w:hint="eastAsia"/>
              </w:rPr>
              <w:t>临停收入</w:t>
            </w:r>
            <w:r>
              <w:rPr>
                <w:rFonts w:hint="eastAsia"/>
              </w:rPr>
              <w:t>(APP</w:t>
            </w: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)</w:t>
            </w:r>
          </w:p>
        </w:tc>
      </w:tr>
      <w:tr w:rsidR="009D3C0B" w:rsidTr="00012C53">
        <w:trPr>
          <w:gridAfter w:val="1"/>
          <w:wAfter w:w="28" w:type="dxa"/>
        </w:trPr>
        <w:tc>
          <w:tcPr>
            <w:tcW w:w="2127" w:type="dxa"/>
          </w:tcPr>
          <w:p w:rsidR="009D3C0B" w:rsidRDefault="009D3C0B" w:rsidP="00012C53">
            <w:r>
              <w:t>i</w:t>
            </w:r>
            <w:r>
              <w:rPr>
                <w:rFonts w:hint="eastAsia"/>
              </w:rPr>
              <w:t>ncome_</w:t>
            </w:r>
            <w:r>
              <w:t>month</w:t>
            </w:r>
            <w:r>
              <w:rPr>
                <w:rFonts w:hint="eastAsia"/>
              </w:rPr>
              <w:t>_cash</w:t>
            </w:r>
          </w:p>
        </w:tc>
        <w:tc>
          <w:tcPr>
            <w:tcW w:w="6378" w:type="dxa"/>
          </w:tcPr>
          <w:p w:rsidR="009D3C0B" w:rsidRDefault="009D3C0B" w:rsidP="00012C53">
            <w:r>
              <w:rPr>
                <w:rFonts w:hint="eastAsia"/>
              </w:rPr>
              <w:t>月卡收入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现金收入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不包括</w:t>
            </w:r>
            <w:r>
              <w:rPr>
                <w:rFonts w:hint="eastAsia"/>
              </w:rPr>
              <w:t>app)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>
            <w:r>
              <w:t>i</w:t>
            </w:r>
            <w:r>
              <w:rPr>
                <w:rFonts w:hint="eastAsia"/>
              </w:rPr>
              <w:t>ncome_</w:t>
            </w:r>
            <w:r>
              <w:t>month</w:t>
            </w:r>
            <w:r w:rsidR="009D3C0B">
              <w:rPr>
                <w:rFonts w:hint="eastAsia"/>
              </w:rPr>
              <w:t>_app</w:t>
            </w:r>
          </w:p>
        </w:tc>
        <w:tc>
          <w:tcPr>
            <w:tcW w:w="6378" w:type="dxa"/>
          </w:tcPr>
          <w:p w:rsidR="00755DB5" w:rsidRDefault="00755DB5">
            <w:r>
              <w:rPr>
                <w:rFonts w:hint="eastAsia"/>
              </w:rPr>
              <w:t>月卡收入</w:t>
            </w:r>
            <w:r w:rsidR="009D3C0B">
              <w:rPr>
                <w:rFonts w:hint="eastAsia"/>
              </w:rPr>
              <w:t>(APP</w:t>
            </w:r>
            <w:r w:rsidR="009D3C0B">
              <w:rPr>
                <w:rFonts w:hint="eastAsia"/>
              </w:rPr>
              <w:t>收入</w:t>
            </w:r>
            <w:r w:rsidR="009D3C0B">
              <w:rPr>
                <w:rFonts w:hint="eastAsia"/>
              </w:rPr>
              <w:t>)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AD6228" w:rsidP="00012C5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378" w:type="dxa"/>
          </w:tcPr>
          <w:p w:rsidR="00755DB5" w:rsidRDefault="00755DB5">
            <w:r>
              <w:rPr>
                <w:rFonts w:hint="eastAsia"/>
              </w:rPr>
              <w:t>日报时间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时间格式</w:t>
            </w:r>
            <w:r>
              <w:rPr>
                <w:rFonts w:hint="eastAsia"/>
              </w:rPr>
              <w:t xml:space="preserve"> YYYYMMDD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r>
              <w:rPr>
                <w:rFonts w:hint="eastAsia"/>
              </w:rPr>
              <w:t>cmd</w:t>
            </w:r>
          </w:p>
        </w:tc>
        <w:tc>
          <w:tcPr>
            <w:tcW w:w="6378" w:type="dxa"/>
          </w:tcPr>
          <w:p w:rsidR="00755DB5" w:rsidRDefault="00755DB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daily</w:t>
            </w:r>
            <w:r>
              <w:rPr>
                <w:rFonts w:hint="eastAsia"/>
              </w:rPr>
              <w:t>report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755DB5" w:rsidRDefault="00755DB5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r>
              <w:rPr>
                <w:rFonts w:hint="eastAsia"/>
              </w:rPr>
              <w:t>result</w:t>
            </w:r>
          </w:p>
        </w:tc>
        <w:tc>
          <w:tcPr>
            <w:tcW w:w="6378" w:type="dxa"/>
          </w:tcPr>
          <w:p w:rsidR="00755DB5" w:rsidRDefault="00755DB5" w:rsidP="00012C5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755DB5" w:rsidTr="00012C53">
        <w:trPr>
          <w:gridAfter w:val="1"/>
          <w:wAfter w:w="28" w:type="dxa"/>
        </w:trPr>
        <w:tc>
          <w:tcPr>
            <w:tcW w:w="2127" w:type="dxa"/>
          </w:tcPr>
          <w:p w:rsidR="00755DB5" w:rsidRDefault="00755DB5" w:rsidP="00012C53">
            <w:r>
              <w:rPr>
                <w:rFonts w:hint="eastAsia"/>
              </w:rPr>
              <w:t>reason</w:t>
            </w:r>
          </w:p>
        </w:tc>
        <w:tc>
          <w:tcPr>
            <w:tcW w:w="6378" w:type="dxa"/>
          </w:tcPr>
          <w:p w:rsidR="00755DB5" w:rsidRDefault="00755DB5" w:rsidP="00012C53">
            <w:r>
              <w:rPr>
                <w:rFonts w:hint="eastAsia"/>
              </w:rPr>
              <w:t>执行结果说明。</w:t>
            </w:r>
          </w:p>
        </w:tc>
      </w:tr>
      <w:tr w:rsidR="00755DB5" w:rsidTr="00012C5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755DB5" w:rsidRDefault="00755DB5" w:rsidP="00012C53">
            <w:r>
              <w:rPr>
                <w:rFonts w:hint="eastAsia"/>
                <w:b/>
              </w:rPr>
              <w:t>请求示例</w:t>
            </w:r>
          </w:p>
        </w:tc>
      </w:tr>
      <w:tr w:rsidR="00755DB5" w:rsidTr="00012C53">
        <w:trPr>
          <w:trHeight w:val="458"/>
        </w:trPr>
        <w:tc>
          <w:tcPr>
            <w:tcW w:w="8533" w:type="dxa"/>
            <w:gridSpan w:val="3"/>
          </w:tcPr>
          <w:p w:rsidR="00755DB5" w:rsidRPr="00190122" w:rsidRDefault="00755DB5" w:rsidP="00012C53"/>
        </w:tc>
      </w:tr>
      <w:tr w:rsidR="00755DB5" w:rsidTr="00012C5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755DB5" w:rsidRDefault="00755DB5" w:rsidP="00012C53">
            <w:r>
              <w:rPr>
                <w:rFonts w:hint="eastAsia"/>
                <w:b/>
              </w:rPr>
              <w:t>结果示例</w:t>
            </w:r>
          </w:p>
        </w:tc>
      </w:tr>
      <w:tr w:rsidR="00755DB5" w:rsidTr="00012C53">
        <w:trPr>
          <w:trHeight w:val="458"/>
        </w:trPr>
        <w:tc>
          <w:tcPr>
            <w:tcW w:w="8533" w:type="dxa"/>
            <w:gridSpan w:val="3"/>
          </w:tcPr>
          <w:p w:rsidR="00755DB5" w:rsidRDefault="00755DB5" w:rsidP="00012C53">
            <w:r>
              <w:t>{"result":0,"reason": ""}</w:t>
            </w:r>
          </w:p>
          <w:p w:rsidR="00B0361C" w:rsidRDefault="00B0361C"/>
        </w:tc>
      </w:tr>
    </w:tbl>
    <w:p w:rsidR="00755DB5" w:rsidRPr="00D91AC6" w:rsidRDefault="00755DB5" w:rsidP="00D91AC6"/>
    <w:p w:rsidR="00B0361C" w:rsidRPr="00D91AC6" w:rsidRDefault="00B0361C" w:rsidP="00D91AC6"/>
    <w:p w:rsidR="00012C53" w:rsidRDefault="00012C53" w:rsidP="00012C53">
      <w:pPr>
        <w:pStyle w:val="3"/>
      </w:pPr>
      <w:bookmarkStart w:id="58" w:name="_Toc465153496"/>
      <w:r>
        <w:rPr>
          <w:rFonts w:hint="eastAsia"/>
        </w:rPr>
        <w:t>停车场每日数据查询（最高优先级）</w:t>
      </w:r>
      <w:bookmarkEnd w:id="58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378"/>
        <w:gridCol w:w="28"/>
      </w:tblGrid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URL/</w:t>
            </w:r>
            <w:r>
              <w:t xml:space="preserve"> </w:t>
            </w:r>
            <w:r>
              <w:rPr>
                <w:rFonts w:hint="eastAsia"/>
              </w:rPr>
              <w:t>Station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6378" w:type="dxa"/>
          </w:tcPr>
          <w:p w:rsidR="00012C53" w:rsidRDefault="00012C53">
            <w:r>
              <w:rPr>
                <w:rFonts w:hint="eastAsia"/>
                <w:b/>
              </w:rPr>
              <w:t>查询指定日期停车场收入数据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bid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AD6228" w:rsidP="00012C53">
            <w:r>
              <w:rPr>
                <w:rFonts w:hint="eastAsia"/>
              </w:rPr>
              <w:t>d</w:t>
            </w:r>
            <w:r w:rsidR="00012C53">
              <w:rPr>
                <w:rFonts w:hint="eastAsia"/>
              </w:rPr>
              <w:t>ate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日报时间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时间格式</w:t>
            </w:r>
            <w:r>
              <w:rPr>
                <w:rFonts w:hint="eastAsia"/>
              </w:rPr>
              <w:t xml:space="preserve"> YYYYMMDD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cmd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daily</w:t>
            </w:r>
            <w:r>
              <w:rPr>
                <w:rFonts w:hint="eastAsia"/>
              </w:rPr>
              <w:t>report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012C53" w:rsidRDefault="00012C53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result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reason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执行结果说明。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bid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日报时间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时间格式</w:t>
            </w:r>
            <w:r>
              <w:rPr>
                <w:rFonts w:hint="eastAsia"/>
              </w:rPr>
              <w:t xml:space="preserve"> YYYYMMDD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t>in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进场数据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不包括异常开闸</w:t>
            </w:r>
            <w:r>
              <w:rPr>
                <w:rFonts w:hint="eastAsia"/>
              </w:rPr>
              <w:t>)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t>out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出场数据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不包括异常开闸</w:t>
            </w:r>
            <w:r>
              <w:rPr>
                <w:rFonts w:hint="eastAsia"/>
              </w:rPr>
              <w:t>)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exception_in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进场异常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exception_out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出场异常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t>i</w:t>
            </w:r>
            <w:r>
              <w:rPr>
                <w:rFonts w:hint="eastAsia"/>
              </w:rPr>
              <w:t>ncome_</w:t>
            </w:r>
            <w:r>
              <w:t>temp</w:t>
            </w:r>
            <w:r>
              <w:rPr>
                <w:rFonts w:hint="eastAsia"/>
              </w:rPr>
              <w:t>_cash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临停收入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现金收入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不包括</w:t>
            </w:r>
            <w:r>
              <w:rPr>
                <w:rFonts w:hint="eastAsia"/>
              </w:rPr>
              <w:t>app)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t>i</w:t>
            </w:r>
            <w:r>
              <w:rPr>
                <w:rFonts w:hint="eastAsia"/>
              </w:rPr>
              <w:t>ncome_</w:t>
            </w:r>
            <w:r>
              <w:t>temp</w:t>
            </w:r>
            <w:r>
              <w:rPr>
                <w:rFonts w:hint="eastAsia"/>
              </w:rPr>
              <w:t>_app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临停收入</w:t>
            </w:r>
            <w:r>
              <w:rPr>
                <w:rFonts w:hint="eastAsia"/>
              </w:rPr>
              <w:t>(APP</w:t>
            </w: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)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t>i</w:t>
            </w:r>
            <w:r>
              <w:rPr>
                <w:rFonts w:hint="eastAsia"/>
              </w:rPr>
              <w:t>ncome_</w:t>
            </w:r>
            <w:r>
              <w:t>month</w:t>
            </w:r>
            <w:r>
              <w:rPr>
                <w:rFonts w:hint="eastAsia"/>
              </w:rPr>
              <w:t>_cash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月卡收入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现金收入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不包括</w:t>
            </w:r>
            <w:r>
              <w:rPr>
                <w:rFonts w:hint="eastAsia"/>
              </w:rPr>
              <w:t>app)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t>i</w:t>
            </w:r>
            <w:r>
              <w:rPr>
                <w:rFonts w:hint="eastAsia"/>
              </w:rPr>
              <w:t>ncome_</w:t>
            </w:r>
            <w:r>
              <w:t>month</w:t>
            </w:r>
            <w:r>
              <w:rPr>
                <w:rFonts w:hint="eastAsia"/>
              </w:rPr>
              <w:t>_app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月卡收入</w:t>
            </w:r>
            <w:r>
              <w:rPr>
                <w:rFonts w:hint="eastAsia"/>
              </w:rPr>
              <w:t>(APP</w:t>
            </w: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)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/>
        </w:tc>
        <w:tc>
          <w:tcPr>
            <w:tcW w:w="6378" w:type="dxa"/>
          </w:tcPr>
          <w:p w:rsidR="00012C53" w:rsidRDefault="00012C53" w:rsidP="00012C53"/>
        </w:tc>
      </w:tr>
      <w:tr w:rsidR="00012C53" w:rsidTr="00012C5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012C53" w:rsidRDefault="00012C53" w:rsidP="00012C53">
            <w:r>
              <w:rPr>
                <w:rFonts w:hint="eastAsia"/>
                <w:b/>
              </w:rPr>
              <w:t>请求示例</w:t>
            </w:r>
          </w:p>
        </w:tc>
      </w:tr>
      <w:tr w:rsidR="00012C53" w:rsidTr="00012C53">
        <w:trPr>
          <w:trHeight w:val="458"/>
        </w:trPr>
        <w:tc>
          <w:tcPr>
            <w:tcW w:w="8533" w:type="dxa"/>
            <w:gridSpan w:val="3"/>
          </w:tcPr>
          <w:p w:rsidR="00012C53" w:rsidRPr="00190122" w:rsidRDefault="00012C53" w:rsidP="00012C53"/>
        </w:tc>
      </w:tr>
      <w:tr w:rsidR="00012C53" w:rsidTr="00012C5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012C53" w:rsidRDefault="00012C53" w:rsidP="00012C53">
            <w:r>
              <w:rPr>
                <w:rFonts w:hint="eastAsia"/>
                <w:b/>
              </w:rPr>
              <w:t>结果示例</w:t>
            </w:r>
          </w:p>
        </w:tc>
      </w:tr>
      <w:tr w:rsidR="00012C53" w:rsidTr="00012C53">
        <w:trPr>
          <w:trHeight w:val="458"/>
        </w:trPr>
        <w:tc>
          <w:tcPr>
            <w:tcW w:w="8533" w:type="dxa"/>
            <w:gridSpan w:val="3"/>
          </w:tcPr>
          <w:p w:rsidR="00012C53" w:rsidRDefault="00012C53">
            <w:r>
              <w:t xml:space="preserve"> </w:t>
            </w:r>
          </w:p>
        </w:tc>
      </w:tr>
    </w:tbl>
    <w:p w:rsidR="00755DB5" w:rsidRDefault="00755DB5" w:rsidP="00012C53"/>
    <w:p w:rsidR="00012C53" w:rsidRDefault="00012C53" w:rsidP="00012C53">
      <w:pPr>
        <w:pStyle w:val="3"/>
      </w:pPr>
      <w:bookmarkStart w:id="59" w:name="_Toc465153497"/>
      <w:r>
        <w:rPr>
          <w:rFonts w:hint="eastAsia"/>
        </w:rPr>
        <w:t>查询指定日期停车场数据（最高优先级）</w:t>
      </w:r>
      <w:bookmarkEnd w:id="59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378"/>
        <w:gridCol w:w="28"/>
      </w:tblGrid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厂家平台</w:t>
            </w:r>
            <w:r>
              <w:rPr>
                <w:rFonts w:hint="eastAsia"/>
              </w:rPr>
              <w:t>URL/</w:t>
            </w:r>
            <w:r>
              <w:t xml:space="preserve"> </w:t>
            </w:r>
            <w:r>
              <w:rPr>
                <w:rFonts w:hint="eastAsia"/>
              </w:rPr>
              <w:t>Station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查询指定时间段停车场数据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包括进出场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bid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AD6228" w:rsidP="00012C53">
            <w:r>
              <w:t>d</w:t>
            </w:r>
            <w:r w:rsidR="00012C53">
              <w:rPr>
                <w:rFonts w:hint="eastAsia"/>
              </w:rPr>
              <w:t>ate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日报时间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时间格式</w:t>
            </w:r>
            <w:r>
              <w:rPr>
                <w:rFonts w:hint="eastAsia"/>
              </w:rPr>
              <w:t xml:space="preserve"> YYYYMMDD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lastRenderedPageBreak/>
              <w:t>cmd</w:t>
            </w:r>
          </w:p>
        </w:tc>
        <w:tc>
          <w:tcPr>
            <w:tcW w:w="6378" w:type="dxa"/>
          </w:tcPr>
          <w:p w:rsidR="00012C53" w:rsidRDefault="00012C5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:cmd=report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012C53" w:rsidRDefault="00012C53" w:rsidP="00012C5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result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012C53" w:rsidTr="00012C53">
        <w:trPr>
          <w:gridAfter w:val="1"/>
          <w:wAfter w:w="28" w:type="dxa"/>
        </w:trPr>
        <w:tc>
          <w:tcPr>
            <w:tcW w:w="2127" w:type="dxa"/>
          </w:tcPr>
          <w:p w:rsidR="00012C53" w:rsidRDefault="00012C53" w:rsidP="00012C53">
            <w:r>
              <w:rPr>
                <w:rFonts w:hint="eastAsia"/>
              </w:rPr>
              <w:t>reason</w:t>
            </w:r>
          </w:p>
        </w:tc>
        <w:tc>
          <w:tcPr>
            <w:tcW w:w="6378" w:type="dxa"/>
          </w:tcPr>
          <w:p w:rsidR="00012C53" w:rsidRDefault="00012C53" w:rsidP="00012C53">
            <w:r>
              <w:rPr>
                <w:rFonts w:hint="eastAsia"/>
              </w:rPr>
              <w:t>执行结果说明。</w:t>
            </w:r>
          </w:p>
        </w:tc>
      </w:tr>
      <w:tr w:rsidR="00B0361C" w:rsidTr="00880826">
        <w:trPr>
          <w:gridAfter w:val="1"/>
          <w:wAfter w:w="28" w:type="dxa"/>
        </w:trPr>
        <w:tc>
          <w:tcPr>
            <w:tcW w:w="2127" w:type="dxa"/>
          </w:tcPr>
          <w:p w:rsidR="00B0361C" w:rsidRDefault="00B0361C" w:rsidP="00880826">
            <w:r>
              <w:rPr>
                <w:rFonts w:hint="eastAsia"/>
              </w:rPr>
              <w:t>records</w:t>
            </w:r>
          </w:p>
        </w:tc>
        <w:tc>
          <w:tcPr>
            <w:tcW w:w="6378" w:type="dxa"/>
          </w:tcPr>
          <w:p w:rsidR="00B0361C" w:rsidRDefault="00B0361C" w:rsidP="00880826">
            <w:r>
              <w:rPr>
                <w:rFonts w:hint="eastAsia"/>
              </w:rPr>
              <w:t>数组</w:t>
            </w:r>
          </w:p>
          <w:p w:rsidR="00B0361C" w:rsidRDefault="00B0361C">
            <w:r>
              <w:rPr>
                <w:rFonts w:hint="eastAsia"/>
              </w:rPr>
              <w:t>将每日的进场数据</w:t>
            </w:r>
            <w:r w:rsidR="00A4648D">
              <w:rPr>
                <w:rFonts w:hint="eastAsia"/>
              </w:rPr>
              <w:t>(</w:t>
            </w:r>
            <w:r w:rsidR="002E2DDD">
              <w:rPr>
                <w:rFonts w:hint="eastAsia"/>
              </w:rPr>
              <w:t>格式同</w:t>
            </w:r>
            <w:r w:rsidR="00A4648D">
              <w:t>3.6.21</w:t>
            </w:r>
            <w:r w:rsidR="00A4648D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出场数据</w:t>
            </w:r>
            <w:r w:rsidR="002E2DDD">
              <w:rPr>
                <w:rFonts w:hint="eastAsia"/>
              </w:rPr>
              <w:t>(</w:t>
            </w:r>
            <w:r w:rsidR="002E2DDD">
              <w:rPr>
                <w:rFonts w:hint="eastAsia"/>
              </w:rPr>
              <w:t>格式同</w:t>
            </w:r>
            <w:r w:rsidR="002E2DDD">
              <w:t>3.6.22</w:t>
            </w:r>
            <w:r w:rsidR="002E2DDD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异常数据</w:t>
            </w:r>
            <w:r w:rsidR="002E2DDD">
              <w:rPr>
                <w:rFonts w:hint="eastAsia"/>
              </w:rPr>
              <w:t>(</w:t>
            </w:r>
            <w:r w:rsidR="002E2DDD">
              <w:rPr>
                <w:rFonts w:hint="eastAsia"/>
              </w:rPr>
              <w:t>格式同</w:t>
            </w:r>
            <w:r w:rsidR="002E2DDD">
              <w:t>3.6.31</w:t>
            </w:r>
            <w:r w:rsidR="002E2DDD">
              <w:rPr>
                <w:rFonts w:hint="eastAsia"/>
              </w:rPr>
              <w:t>)</w:t>
            </w:r>
            <w:r w:rsidR="00A4648D">
              <w:rPr>
                <w:rFonts w:hint="eastAsia"/>
              </w:rPr>
              <w:t>时间排序后</w:t>
            </w:r>
            <w:r>
              <w:rPr>
                <w:rFonts w:hint="eastAsia"/>
              </w:rPr>
              <w:t>逐条加入数组上报</w:t>
            </w:r>
            <w:r w:rsidR="002E2DDD">
              <w:rPr>
                <w:rFonts w:hint="eastAsia"/>
              </w:rPr>
              <w:t>,</w:t>
            </w:r>
            <w:r w:rsidR="002E2DDD">
              <w:rPr>
                <w:rFonts w:hint="eastAsia"/>
              </w:rPr>
              <w:t>格式同原来各项</w:t>
            </w:r>
            <w:r>
              <w:rPr>
                <w:rFonts w:hint="eastAsia"/>
              </w:rPr>
              <w:t>.</w:t>
            </w:r>
          </w:p>
          <w:p w:rsidR="00960956" w:rsidRDefault="00960956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进场车按进场时间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出场车按出场时间</w:t>
            </w:r>
          </w:p>
          <w:p w:rsidR="00B0361C" w:rsidRDefault="00B0361C">
            <w:r>
              <w:rPr>
                <w:rFonts w:hint="eastAsia"/>
              </w:rPr>
              <w:t>示例</w:t>
            </w:r>
          </w:p>
          <w:p w:rsidR="00B0361C" w:rsidRDefault="00B0361C">
            <w:r>
              <w:rPr>
                <w:rFonts w:hint="eastAsia"/>
              </w:rPr>
              <w:t>[</w:t>
            </w:r>
          </w:p>
          <w:p w:rsidR="00B0361C" w:rsidRDefault="00B0361C">
            <w:r>
              <w:rPr>
                <w:rFonts w:hint="eastAsia"/>
              </w:rPr>
              <w:t>{"mid":"5678","bid":"1234","colour":"red","plate":"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BJ084T","cmd":"in","Time":"20160325110153","type"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</w:t>
            </w:r>
            <w:r>
              <w:t>exception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images</w:t>
            </w:r>
            <w:r>
              <w:rPr>
                <w:rFonts w:hint="eastAsia"/>
              </w:rPr>
              <w:t>"</w:t>
            </w:r>
            <w:r>
              <w:t>=[</w:t>
            </w:r>
            <w:r>
              <w:rPr>
                <w:rFonts w:hint="eastAsia"/>
              </w:rPr>
              <w:t>"</w:t>
            </w:r>
            <w:r>
              <w:t>in1.jpg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in2.jpg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in3.jpg</w:t>
            </w:r>
            <w:r>
              <w:rPr>
                <w:rFonts w:hint="eastAsia"/>
              </w:rPr>
              <w:t>"</w:t>
            </w:r>
            <w:r>
              <w:t>…]</w:t>
            </w:r>
            <w:r>
              <w:rPr>
                <w:rFonts w:hint="eastAsia"/>
              </w:rPr>
              <w:t>}</w:t>
            </w:r>
            <w:r>
              <w:t>,</w:t>
            </w:r>
          </w:p>
          <w:p w:rsidR="00B0361C" w:rsidRDefault="007845E2">
            <w:r>
              <w:rPr>
                <w:rFonts w:hint="eastAsia"/>
              </w:rPr>
              <w:t>{"bid":"1234", "mid":"5678", 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BJ048T", "begin":"20160325110153", "end":"20160325110153", "time":1440, "oid":"lingg", "money":"0", "temp":"30", "</w:t>
            </w:r>
            <w:r>
              <w:t>coupon</w:t>
            </w:r>
            <w:r>
              <w:rPr>
                <w:rFonts w:hint="eastAsia"/>
              </w:rPr>
              <w:t xml:space="preserve">":"month","cmd":"out", "exception" </w:t>
            </w:r>
            <w:r>
              <w:t>:</w:t>
            </w:r>
            <w:r>
              <w:rPr>
                <w:rFonts w:hint="eastAsia"/>
              </w:rPr>
              <w:t xml:space="preserve"> "","</w:t>
            </w:r>
            <w:r>
              <w:t>images</w:t>
            </w:r>
            <w:r>
              <w:rPr>
                <w:rFonts w:hint="eastAsia"/>
              </w:rPr>
              <w:t>"</w:t>
            </w:r>
            <w:r>
              <w:t>=[</w:t>
            </w:r>
            <w:r>
              <w:rPr>
                <w:rFonts w:hint="eastAsia"/>
              </w:rPr>
              <w:t>"</w:t>
            </w:r>
            <w:r>
              <w:t>in1.jpg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in2.jpg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in3.jpg</w:t>
            </w:r>
            <w:r>
              <w:rPr>
                <w:rFonts w:hint="eastAsia"/>
              </w:rPr>
              <w:t>"</w:t>
            </w:r>
            <w:r>
              <w:t>…]</w:t>
            </w:r>
            <w:r>
              <w:rPr>
                <w:rFonts w:hint="eastAsia"/>
              </w:rPr>
              <w:t>}</w:t>
            </w:r>
          </w:p>
          <w:p w:rsidR="00B0361C" w:rsidRDefault="00B0361C">
            <w:r>
              <w:t>…</w:t>
            </w:r>
          </w:p>
          <w:p w:rsidR="00B0361C" w:rsidRDefault="00B0361C">
            <w:r>
              <w:rPr>
                <w:rFonts w:hint="eastAsia"/>
              </w:rPr>
              <w:t>]</w:t>
            </w:r>
          </w:p>
        </w:tc>
      </w:tr>
      <w:tr w:rsidR="00B0361C" w:rsidTr="00012C53">
        <w:trPr>
          <w:gridAfter w:val="1"/>
          <w:wAfter w:w="28" w:type="dxa"/>
        </w:trPr>
        <w:tc>
          <w:tcPr>
            <w:tcW w:w="2127" w:type="dxa"/>
          </w:tcPr>
          <w:p w:rsidR="00B0361C" w:rsidRDefault="00B0361C" w:rsidP="00012C53"/>
        </w:tc>
        <w:tc>
          <w:tcPr>
            <w:tcW w:w="6378" w:type="dxa"/>
          </w:tcPr>
          <w:p w:rsidR="00B0361C" w:rsidRDefault="00B0361C" w:rsidP="00012C53"/>
        </w:tc>
      </w:tr>
      <w:tr w:rsidR="00012C53" w:rsidTr="00012C5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012C53" w:rsidRDefault="00012C53" w:rsidP="00012C53">
            <w:r>
              <w:rPr>
                <w:rFonts w:hint="eastAsia"/>
                <w:b/>
              </w:rPr>
              <w:t>请求示例</w:t>
            </w:r>
          </w:p>
        </w:tc>
      </w:tr>
      <w:tr w:rsidR="00012C53" w:rsidTr="00012C53">
        <w:trPr>
          <w:trHeight w:val="458"/>
        </w:trPr>
        <w:tc>
          <w:tcPr>
            <w:tcW w:w="8533" w:type="dxa"/>
            <w:gridSpan w:val="3"/>
          </w:tcPr>
          <w:p w:rsidR="00012C53" w:rsidRPr="00190122" w:rsidRDefault="00012C53" w:rsidP="00012C53"/>
        </w:tc>
      </w:tr>
      <w:tr w:rsidR="00012C53" w:rsidTr="00012C5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012C53" w:rsidRDefault="00012C53" w:rsidP="00012C53">
            <w:r>
              <w:rPr>
                <w:rFonts w:hint="eastAsia"/>
                <w:b/>
              </w:rPr>
              <w:t>结果示例</w:t>
            </w:r>
          </w:p>
        </w:tc>
      </w:tr>
      <w:tr w:rsidR="00012C53" w:rsidTr="00012C53">
        <w:trPr>
          <w:trHeight w:val="458"/>
        </w:trPr>
        <w:tc>
          <w:tcPr>
            <w:tcW w:w="8533" w:type="dxa"/>
            <w:gridSpan w:val="3"/>
          </w:tcPr>
          <w:p w:rsidR="00012C53" w:rsidRDefault="00012C53" w:rsidP="00012C53">
            <w:r>
              <w:t>{"result":0,"reason": ""}</w:t>
            </w:r>
          </w:p>
          <w:p w:rsidR="00012C53" w:rsidRDefault="00012C53" w:rsidP="00012C53"/>
        </w:tc>
      </w:tr>
    </w:tbl>
    <w:p w:rsidR="00012C53" w:rsidRDefault="00012C53" w:rsidP="00012C53"/>
    <w:p w:rsidR="00012C53" w:rsidRDefault="00B76286" w:rsidP="00D91AC6">
      <w:pPr>
        <w:pStyle w:val="1"/>
      </w:pPr>
      <w:bookmarkStart w:id="60" w:name="_Toc465153498"/>
      <w:r>
        <w:rPr>
          <w:rFonts w:hint="eastAsia"/>
        </w:rPr>
        <w:t>停车场直连协议</w:t>
      </w:r>
      <w:bookmarkEnd w:id="60"/>
    </w:p>
    <w:p w:rsidR="00B12060" w:rsidRDefault="00B12060" w:rsidP="00B12060">
      <w:pPr>
        <w:pStyle w:val="2"/>
      </w:pPr>
      <w:bookmarkStart w:id="61" w:name="_Toc464672904"/>
      <w:bookmarkStart w:id="62" w:name="_Toc465153499"/>
      <w:r>
        <w:t>接入说明</w:t>
      </w:r>
      <w:bookmarkEnd w:id="61"/>
      <w:bookmarkEnd w:id="62"/>
    </w:p>
    <w:p w:rsidR="00B12060" w:rsidRDefault="00B12060" w:rsidP="00B12060">
      <w:r>
        <w:rPr>
          <w:rFonts w:hint="eastAsia"/>
        </w:rPr>
        <w:lastRenderedPageBreak/>
        <w:t>我方为第三方厂商预分配</w:t>
      </w:r>
      <w:r>
        <w:rPr>
          <w:rFonts w:hint="eastAsia"/>
        </w:rPr>
        <w:t>amqp</w:t>
      </w:r>
      <w:r>
        <w:rPr>
          <w:rFonts w:hint="eastAsia"/>
        </w:rPr>
        <w:t>服务器用户名，密码，通道和队列。第三方厂商云服务器通过</w:t>
      </w:r>
      <w:r>
        <w:rPr>
          <w:rFonts w:hint="eastAsia"/>
        </w:rPr>
        <w:t>AMQP</w:t>
      </w:r>
      <w:r>
        <w:rPr>
          <w:rFonts w:hint="eastAsia"/>
        </w:rPr>
        <w:t>协议接入我方服务器，模式为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Direct</w:t>
      </w:r>
    </w:p>
    <w:p w:rsidR="00B12060" w:rsidRDefault="00B12060" w:rsidP="00B12060">
      <w:pPr>
        <w:pStyle w:val="2"/>
      </w:pPr>
      <w:bookmarkStart w:id="63" w:name="_Toc464672905"/>
      <w:bookmarkStart w:id="64" w:name="_Toc465153500"/>
      <w:r>
        <w:t>接入细节</w:t>
      </w:r>
      <w:bookmarkEnd w:id="63"/>
      <w:bookmarkEnd w:id="64"/>
    </w:p>
    <w:p w:rsidR="00B12060" w:rsidRPr="00D91AC6" w:rsidRDefault="00B12060" w:rsidP="00D91AC6">
      <w:r>
        <w:t>厂商通道</w:t>
      </w:r>
      <w:r>
        <w:rPr>
          <w:rFonts w:hint="eastAsia"/>
        </w:rPr>
        <w:t>/</w:t>
      </w:r>
      <w:r>
        <w:rPr>
          <w:rFonts w:hint="eastAsia"/>
        </w:rPr>
        <w:t>队列：以厂商预分配密钥命名的队列和通道</w:t>
      </w:r>
    </w:p>
    <w:p w:rsidR="00012C53" w:rsidRDefault="00B76286" w:rsidP="00012C53">
      <w:r>
        <w:rPr>
          <w:rFonts w:hint="eastAsia"/>
        </w:rPr>
        <w:t>没有云平台的停车场设备厂家</w:t>
      </w:r>
      <w:r>
        <w:rPr>
          <w:rFonts w:hint="eastAsia"/>
        </w:rPr>
        <w:t>,</w:t>
      </w:r>
      <w:r w:rsidR="00B03C95">
        <w:rPr>
          <w:rFonts w:hint="eastAsia"/>
        </w:rPr>
        <w:t>必须</w:t>
      </w:r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方式打通接入</w:t>
      </w:r>
      <w:r w:rsidR="00A638F4">
        <w:rPr>
          <w:rFonts w:hint="eastAsia"/>
        </w:rPr>
        <w:t>,</w:t>
      </w:r>
      <w:r w:rsidR="00A638F4">
        <w:rPr>
          <w:rFonts w:hint="eastAsia"/>
        </w:rPr>
        <w:t>将原来</w:t>
      </w:r>
      <w:r w:rsidR="00A638F4">
        <w:rPr>
          <w:rFonts w:hint="eastAsia"/>
        </w:rPr>
        <w:t>HTTP</w:t>
      </w:r>
      <w:r w:rsidR="00A638F4">
        <w:rPr>
          <w:rFonts w:hint="eastAsia"/>
        </w:rPr>
        <w:t>协议</w:t>
      </w:r>
      <w:r w:rsidR="00A638F4">
        <w:rPr>
          <w:rFonts w:hint="eastAsia"/>
        </w:rPr>
        <w:t>post</w:t>
      </w:r>
      <w:r w:rsidR="00A638F4">
        <w:rPr>
          <w:rFonts w:hint="eastAsia"/>
        </w:rPr>
        <w:t>内容</w:t>
      </w:r>
      <w:r w:rsidR="00A638F4">
        <w:rPr>
          <w:rFonts w:hint="eastAsia"/>
        </w:rPr>
        <w:t>,</w:t>
      </w:r>
      <w:r w:rsidR="00A638F4">
        <w:rPr>
          <w:rFonts w:hint="eastAsia"/>
        </w:rPr>
        <w:t>改为</w:t>
      </w:r>
      <w:r w:rsidR="00A638F4">
        <w:rPr>
          <w:rFonts w:hint="eastAsia"/>
        </w:rPr>
        <w:t>rabbitmq</w:t>
      </w:r>
      <w:r w:rsidR="00A638F4">
        <w:rPr>
          <w:rFonts w:hint="eastAsia"/>
        </w:rPr>
        <w:t>单条指令连入即可</w:t>
      </w:r>
      <w:r w:rsidR="00A638F4">
        <w:rPr>
          <w:rFonts w:hint="eastAsia"/>
        </w:rPr>
        <w:t>.</w:t>
      </w:r>
    </w:p>
    <w:p w:rsidR="00C525B4" w:rsidRDefault="00C525B4" w:rsidP="00C525B4">
      <w:pPr>
        <w:pStyle w:val="3"/>
      </w:pPr>
      <w:bookmarkStart w:id="65" w:name="_Toc464672910"/>
      <w:bookmarkStart w:id="66" w:name="_Toc465153501"/>
      <w:r>
        <w:rPr>
          <w:rFonts w:hint="eastAsia"/>
        </w:rPr>
        <w:t>指令</w:t>
      </w:r>
      <w:bookmarkEnd w:id="65"/>
      <w:r>
        <w:rPr>
          <w:rFonts w:hint="eastAsia"/>
        </w:rPr>
        <w:t>下发</w:t>
      </w:r>
      <w:bookmarkEnd w:id="6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C525B4" w:rsidTr="00880826">
        <w:tc>
          <w:tcPr>
            <w:tcW w:w="2767" w:type="dxa"/>
          </w:tcPr>
          <w:p w:rsidR="00C525B4" w:rsidRDefault="00C525B4" w:rsidP="00880826">
            <w:r>
              <w:t>目标交换机</w:t>
            </w:r>
            <w:r>
              <w:rPr>
                <w:rFonts w:hint="eastAsia"/>
              </w:rPr>
              <w:t>(exchange)</w:t>
            </w:r>
          </w:p>
        </w:tc>
        <w:tc>
          <w:tcPr>
            <w:tcW w:w="2767" w:type="dxa"/>
          </w:tcPr>
          <w:p w:rsidR="00C525B4" w:rsidRDefault="00C525B4" w:rsidP="00880826">
            <w:r>
              <w:t>目标队列</w:t>
            </w:r>
            <w:r>
              <w:rPr>
                <w:rFonts w:hint="eastAsia"/>
              </w:rPr>
              <w:t>（持久化</w:t>
            </w:r>
            <w:r>
              <w:t>true</w:t>
            </w:r>
            <w:r>
              <w:rPr>
                <w:rFonts w:hint="eastAsia"/>
              </w:rPr>
              <w:t>）</w:t>
            </w:r>
          </w:p>
        </w:tc>
        <w:tc>
          <w:tcPr>
            <w:tcW w:w="2768" w:type="dxa"/>
          </w:tcPr>
          <w:p w:rsidR="00C525B4" w:rsidRDefault="00C525B4" w:rsidP="00880826">
            <w:r>
              <w:t>目标关键字</w:t>
            </w:r>
            <w:r>
              <w:rPr>
                <w:rFonts w:hint="eastAsia"/>
              </w:rPr>
              <w:t>(routing key)</w:t>
            </w:r>
          </w:p>
        </w:tc>
      </w:tr>
      <w:tr w:rsidR="00C525B4" w:rsidTr="00880826">
        <w:tc>
          <w:tcPr>
            <w:tcW w:w="2767" w:type="dxa"/>
          </w:tcPr>
          <w:p w:rsidR="00C525B4" w:rsidRDefault="00880826" w:rsidP="00880826">
            <w:r>
              <w:t>预分配厂商</w:t>
            </w:r>
            <w:r>
              <w:rPr>
                <w:rFonts w:hint="eastAsia"/>
              </w:rPr>
              <w:t>Key</w:t>
            </w:r>
          </w:p>
        </w:tc>
        <w:tc>
          <w:tcPr>
            <w:tcW w:w="2767" w:type="dxa"/>
          </w:tcPr>
          <w:p w:rsidR="00C525B4" w:rsidRDefault="00C525B4" w:rsidP="00880826">
            <w:r>
              <w:t>预分配厂商</w:t>
            </w:r>
            <w:r w:rsidR="00880826">
              <w:rPr>
                <w:rFonts w:hint="eastAsia"/>
              </w:rPr>
              <w:t>Key</w:t>
            </w:r>
          </w:p>
        </w:tc>
        <w:tc>
          <w:tcPr>
            <w:tcW w:w="2768" w:type="dxa"/>
          </w:tcPr>
          <w:p w:rsidR="00C525B4" w:rsidRDefault="00C525B4" w:rsidP="00880826">
            <w:r>
              <w:t>预分配厂商</w:t>
            </w:r>
            <w:r w:rsidR="00880826">
              <w:rPr>
                <w:rFonts w:hint="eastAsia"/>
              </w:rPr>
              <w:t>Key</w:t>
            </w:r>
          </w:p>
        </w:tc>
      </w:tr>
      <w:tr w:rsidR="00C525B4" w:rsidTr="00880826">
        <w:tc>
          <w:tcPr>
            <w:tcW w:w="2767" w:type="dxa"/>
          </w:tcPr>
          <w:p w:rsidR="00C525B4" w:rsidRDefault="00C525B4" w:rsidP="00880826">
            <w:r>
              <w:rPr>
                <w:rFonts w:hint="eastAsia"/>
              </w:rPr>
              <w:t>我方服务器</w:t>
            </w:r>
            <w:r>
              <w:t>发送</w:t>
            </w:r>
          </w:p>
        </w:tc>
        <w:tc>
          <w:tcPr>
            <w:tcW w:w="5535" w:type="dxa"/>
            <w:gridSpan w:val="2"/>
          </w:tcPr>
          <w:p w:rsidR="00606A97" w:rsidRDefault="00606A97" w:rsidP="00606A97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sid</w:t>
            </w:r>
          </w:p>
          <w:p w:rsidR="00606A97" w:rsidRDefault="00606A97" w:rsidP="00606A97">
            <w:r>
              <w:rPr>
                <w:rFonts w:hint="eastAsia"/>
              </w:rPr>
              <w:t>bid</w:t>
            </w:r>
            <w:r>
              <w:t>+sid</w:t>
            </w:r>
            <w:r>
              <w:rPr>
                <w:rFonts w:hint="eastAsia"/>
              </w:rPr>
              <w:t>代表一次命令传输</w:t>
            </w:r>
          </w:p>
          <w:p w:rsidR="00C525B4" w:rsidRDefault="00606A97">
            <w:r>
              <w:rPr>
                <w:rFonts w:hint="eastAsia"/>
              </w:rPr>
              <w:t>{</w:t>
            </w:r>
          </w:p>
          <w:p w:rsidR="00606A97" w:rsidRPr="00237E3E" w:rsidRDefault="00606A97">
            <w:r>
              <w:t>}</w:t>
            </w:r>
          </w:p>
        </w:tc>
      </w:tr>
    </w:tbl>
    <w:p w:rsidR="00C525B4" w:rsidRDefault="00C525B4" w:rsidP="00C525B4"/>
    <w:p w:rsidR="00D91AC6" w:rsidRPr="007A6CAB" w:rsidRDefault="00D91AC6" w:rsidP="00C525B4"/>
    <w:p w:rsidR="00C525B4" w:rsidRDefault="00C525B4" w:rsidP="00C525B4">
      <w:pPr>
        <w:pStyle w:val="3"/>
      </w:pPr>
      <w:bookmarkStart w:id="67" w:name="_Toc464672911"/>
      <w:bookmarkStart w:id="68" w:name="_Toc465153502"/>
      <w:r>
        <w:rPr>
          <w:rFonts w:hint="eastAsia"/>
        </w:rPr>
        <w:t>数据</w:t>
      </w:r>
      <w:bookmarkEnd w:id="67"/>
      <w:r>
        <w:rPr>
          <w:rFonts w:hint="eastAsia"/>
        </w:rPr>
        <w:t>上报</w:t>
      </w:r>
      <w:bookmarkEnd w:id="6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C525B4" w:rsidTr="00880826">
        <w:tc>
          <w:tcPr>
            <w:tcW w:w="2767" w:type="dxa"/>
          </w:tcPr>
          <w:p w:rsidR="00C525B4" w:rsidRDefault="00C525B4" w:rsidP="00880826">
            <w:r>
              <w:t>目标交换机</w:t>
            </w:r>
            <w:r>
              <w:rPr>
                <w:rFonts w:hint="eastAsia"/>
              </w:rPr>
              <w:t>(exchange)</w:t>
            </w:r>
          </w:p>
        </w:tc>
        <w:tc>
          <w:tcPr>
            <w:tcW w:w="2767" w:type="dxa"/>
          </w:tcPr>
          <w:p w:rsidR="00C525B4" w:rsidRDefault="00C525B4" w:rsidP="00880826">
            <w:pPr>
              <w:tabs>
                <w:tab w:val="left" w:pos="900"/>
              </w:tabs>
            </w:pPr>
            <w:r>
              <w:t>目标队列</w:t>
            </w:r>
            <w:r>
              <w:tab/>
            </w:r>
            <w:r w:rsidRPr="009460B6">
              <w:rPr>
                <w:rFonts w:hint="eastAsia"/>
              </w:rPr>
              <w:t>（持久化</w:t>
            </w:r>
            <w:r>
              <w:t>true</w:t>
            </w:r>
            <w:r w:rsidRPr="009460B6">
              <w:rPr>
                <w:rFonts w:hint="eastAsia"/>
              </w:rPr>
              <w:t>）</w:t>
            </w:r>
          </w:p>
        </w:tc>
        <w:tc>
          <w:tcPr>
            <w:tcW w:w="2768" w:type="dxa"/>
          </w:tcPr>
          <w:p w:rsidR="00C525B4" w:rsidRDefault="00C525B4" w:rsidP="00880826">
            <w:r>
              <w:t>目标关键字</w:t>
            </w:r>
            <w:r>
              <w:rPr>
                <w:rFonts w:hint="eastAsia"/>
              </w:rPr>
              <w:t>(routing key)</w:t>
            </w:r>
          </w:p>
        </w:tc>
      </w:tr>
      <w:tr w:rsidR="00C525B4" w:rsidTr="00880826">
        <w:tc>
          <w:tcPr>
            <w:tcW w:w="2767" w:type="dxa"/>
          </w:tcPr>
          <w:p w:rsidR="00C525B4" w:rsidRDefault="00C525B4" w:rsidP="00880826">
            <w:r>
              <w:t>预分配厂商</w:t>
            </w:r>
            <w:r w:rsidR="00880826">
              <w:rPr>
                <w:rFonts w:hint="eastAsia"/>
              </w:rPr>
              <w:t>Key</w:t>
            </w:r>
            <w:r w:rsidR="00880826">
              <w:t>_</w:t>
            </w:r>
            <w:r w:rsidR="00B12060">
              <w:rPr>
                <w:rFonts w:hint="eastAsia"/>
              </w:rPr>
              <w:t>R</w:t>
            </w:r>
          </w:p>
        </w:tc>
        <w:tc>
          <w:tcPr>
            <w:tcW w:w="2767" w:type="dxa"/>
          </w:tcPr>
          <w:p w:rsidR="00C525B4" w:rsidRDefault="00C525B4" w:rsidP="00880826">
            <w:r>
              <w:t>预分配厂商</w:t>
            </w:r>
            <w:r w:rsidR="00880826">
              <w:rPr>
                <w:rFonts w:hint="eastAsia"/>
              </w:rPr>
              <w:t>Key</w:t>
            </w:r>
            <w:r w:rsidR="00880826">
              <w:t>_</w:t>
            </w:r>
            <w:r w:rsidR="00B12060">
              <w:rPr>
                <w:rFonts w:hint="eastAsia"/>
              </w:rPr>
              <w:t>R</w:t>
            </w:r>
          </w:p>
        </w:tc>
        <w:tc>
          <w:tcPr>
            <w:tcW w:w="2768" w:type="dxa"/>
          </w:tcPr>
          <w:p w:rsidR="00C525B4" w:rsidRDefault="00C525B4" w:rsidP="00880826">
            <w:r>
              <w:t>预分配厂商</w:t>
            </w:r>
            <w:r w:rsidR="00880826">
              <w:rPr>
                <w:rFonts w:hint="eastAsia"/>
              </w:rPr>
              <w:t>Key</w:t>
            </w:r>
            <w:r w:rsidR="00880826">
              <w:t>_</w:t>
            </w:r>
            <w:r w:rsidR="00B12060">
              <w:rPr>
                <w:rFonts w:hint="eastAsia"/>
              </w:rPr>
              <w:t>R</w:t>
            </w:r>
          </w:p>
        </w:tc>
      </w:tr>
      <w:tr w:rsidR="00606A97" w:rsidTr="00583E23">
        <w:tc>
          <w:tcPr>
            <w:tcW w:w="2767" w:type="dxa"/>
          </w:tcPr>
          <w:p w:rsidR="00606A97" w:rsidRDefault="00606A97" w:rsidP="00583E23">
            <w:r>
              <w:rPr>
                <w:rFonts w:hint="eastAsia"/>
              </w:rPr>
              <w:t>停车</w:t>
            </w:r>
            <w:r w:rsidRPr="00612753">
              <w:rPr>
                <w:rFonts w:hint="eastAsia"/>
                <w:sz w:val="22"/>
              </w:rPr>
              <w:t>场</w:t>
            </w:r>
            <w:r>
              <w:rPr>
                <w:rFonts w:hint="eastAsia"/>
              </w:rPr>
              <w:t>服务器</w:t>
            </w:r>
            <w:r>
              <w:t>发送</w:t>
            </w:r>
          </w:p>
        </w:tc>
        <w:tc>
          <w:tcPr>
            <w:tcW w:w="5535" w:type="dxa"/>
            <w:gridSpan w:val="2"/>
          </w:tcPr>
          <w:p w:rsidR="00606A97" w:rsidRDefault="00606A97" w:rsidP="00583E23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数据</w:t>
            </w:r>
            <w:r w:rsidR="00363382">
              <w:rPr>
                <w:rFonts w:hint="eastAsia"/>
              </w:rPr>
              <w:t>,</w:t>
            </w:r>
            <w:r w:rsidR="00363382">
              <w:rPr>
                <w:rFonts w:hint="eastAsia"/>
              </w:rPr>
              <w:t>需要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sid</w:t>
            </w:r>
            <w:r w:rsidR="00363382">
              <w:rPr>
                <w:rFonts w:hint="eastAsia"/>
              </w:rPr>
              <w:t>，本地产生的唯一标识码</w:t>
            </w:r>
          </w:p>
          <w:p w:rsidR="00606A97" w:rsidRDefault="00606A97" w:rsidP="00583E23">
            <w:r>
              <w:rPr>
                <w:rFonts w:hint="eastAsia"/>
              </w:rPr>
              <w:t>bid</w:t>
            </w:r>
            <w:r>
              <w:t>+sid</w:t>
            </w:r>
            <w:r>
              <w:rPr>
                <w:rFonts w:hint="eastAsia"/>
              </w:rPr>
              <w:t>代表一次命令传输</w:t>
            </w:r>
          </w:p>
          <w:p w:rsidR="00606A97" w:rsidRDefault="00606A97" w:rsidP="00583E23"/>
          <w:p w:rsidR="00606A97" w:rsidRDefault="00606A97" w:rsidP="00583E23"/>
          <w:p w:rsidR="00606A97" w:rsidRDefault="00606A97" w:rsidP="00606A97">
            <w:r>
              <w:t>“Key“:</w:t>
            </w:r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key</w:t>
            </w:r>
          </w:p>
          <w:p w:rsidR="00606A97" w:rsidRDefault="00606A97" w:rsidP="00606A97">
            <w:r>
              <w:t>“Sign“:</w:t>
            </w:r>
          </w:p>
          <w:p w:rsidR="00606A97" w:rsidRDefault="00606A97" w:rsidP="00606A97">
            <w:r>
              <w:t>“ts“:</w:t>
            </w:r>
          </w:p>
          <w:p w:rsidR="00606A97" w:rsidRDefault="00606A97" w:rsidP="00606A97">
            <w:r>
              <w:t>“ve“:</w:t>
            </w:r>
          </w:p>
          <w:p w:rsidR="00606A97" w:rsidRDefault="00606A97" w:rsidP="00583E23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</w:t>
            </w:r>
            <w:r>
              <w:t xml:space="preserve"> “sid“:1,</w:t>
            </w:r>
          </w:p>
          <w:p w:rsidR="00606A97" w:rsidRDefault="00606A97" w:rsidP="00583E23">
            <w:r>
              <w:t>“bid“:2,</w:t>
            </w:r>
          </w:p>
          <w:p w:rsidR="00606A97" w:rsidRDefault="00606A97" w:rsidP="00606A97">
            <w:r>
              <w:t>“cmd“:</w:t>
            </w:r>
          </w:p>
          <w:p w:rsidR="00606A97" w:rsidRDefault="00606A97" w:rsidP="00606A97">
            <w:r>
              <w:lastRenderedPageBreak/>
              <w:t>“total“:</w:t>
            </w:r>
          </w:p>
          <w:p w:rsidR="00606A97" w:rsidRDefault="00606A97" w:rsidP="00606A97">
            <w:r>
              <w:t>“time“:</w:t>
            </w:r>
          </w:p>
          <w:p w:rsidR="00606A97" w:rsidRDefault="00606A97" w:rsidP="00606A97">
            <w:r>
              <w:rPr>
                <w:rFonts w:hint="eastAsia"/>
              </w:rPr>
              <w:t>}</w:t>
            </w:r>
          </w:p>
          <w:p w:rsidR="00606A97" w:rsidRPr="00D83260" w:rsidRDefault="00606A97" w:rsidP="00583E23"/>
        </w:tc>
      </w:tr>
      <w:tr w:rsidR="00C525B4" w:rsidTr="00880826">
        <w:tc>
          <w:tcPr>
            <w:tcW w:w="2767" w:type="dxa"/>
          </w:tcPr>
          <w:p w:rsidR="00C525B4" w:rsidRDefault="00C525B4">
            <w:r>
              <w:rPr>
                <w:rFonts w:hint="eastAsia"/>
              </w:rPr>
              <w:lastRenderedPageBreak/>
              <w:t>服务器</w:t>
            </w:r>
            <w:r w:rsidR="00606A97">
              <w:rPr>
                <w:rFonts w:hint="eastAsia"/>
              </w:rPr>
              <w:t>返回</w:t>
            </w:r>
          </w:p>
        </w:tc>
        <w:tc>
          <w:tcPr>
            <w:tcW w:w="5535" w:type="dxa"/>
            <w:gridSpan w:val="2"/>
          </w:tcPr>
          <w:p w:rsidR="00606A97" w:rsidRDefault="00B12060" w:rsidP="00606A97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,</w:t>
            </w:r>
            <w:r w:rsidR="00363382">
              <w:rPr>
                <w:rFonts w:hint="eastAsia"/>
              </w:rPr>
              <w:t xml:space="preserve"> </w:t>
            </w:r>
            <w:r w:rsidR="00363382">
              <w:rPr>
                <w:rFonts w:hint="eastAsia"/>
              </w:rPr>
              <w:t>需要加上</w:t>
            </w:r>
            <w:r w:rsidR="00363382">
              <w:rPr>
                <w:rFonts w:hint="eastAsia"/>
              </w:rPr>
              <w:t>sid</w:t>
            </w:r>
            <w:r w:rsidR="00363382">
              <w:rPr>
                <w:rFonts w:hint="eastAsia"/>
              </w:rPr>
              <w:t>，本地产生的唯一标识码</w:t>
            </w:r>
            <w:r w:rsidR="00606A97">
              <w:rPr>
                <w:rFonts w:hint="eastAsia"/>
              </w:rPr>
              <w:t>bid</w:t>
            </w:r>
            <w:r w:rsidR="00606A97">
              <w:t>+sid</w:t>
            </w:r>
            <w:r w:rsidR="00606A97">
              <w:rPr>
                <w:rFonts w:hint="eastAsia"/>
              </w:rPr>
              <w:t>代表一次命令传输</w:t>
            </w:r>
          </w:p>
          <w:p w:rsidR="00606A97" w:rsidRDefault="00606A97"/>
          <w:p w:rsidR="00606A97" w:rsidRDefault="00606A97" w:rsidP="00606A97">
            <w:r>
              <w:t>“Key“:</w:t>
            </w:r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key</w:t>
            </w:r>
          </w:p>
          <w:p w:rsidR="00606A97" w:rsidRDefault="00606A97" w:rsidP="00606A97">
            <w:r>
              <w:t>Sign:</w:t>
            </w:r>
          </w:p>
          <w:p w:rsidR="00606A97" w:rsidRDefault="00606A97" w:rsidP="00606A97">
            <w:r>
              <w:t>ts:</w:t>
            </w:r>
          </w:p>
          <w:p w:rsidR="00606A97" w:rsidRDefault="00606A97" w:rsidP="00606A97">
            <w:r>
              <w:t>ve:</w:t>
            </w:r>
          </w:p>
          <w:p w:rsidR="00606A97" w:rsidRPr="00606A97" w:rsidRDefault="00606A97">
            <w:r>
              <w:t>data={</w:t>
            </w:r>
          </w:p>
          <w:p w:rsidR="00606A97" w:rsidRDefault="00606A97">
            <w:r>
              <w:t>“sid“:1,</w:t>
            </w:r>
          </w:p>
          <w:p w:rsidR="00606A97" w:rsidRDefault="00606A97">
            <w:r>
              <w:t>“bid“:2,</w:t>
            </w:r>
          </w:p>
          <w:p w:rsidR="00606A97" w:rsidRDefault="00606A97">
            <w:r>
              <w:t>“</w:t>
            </w:r>
            <w:r>
              <w:rPr>
                <w:rFonts w:hint="eastAsia"/>
              </w:rPr>
              <w:t>result</w:t>
            </w:r>
            <w:r>
              <w:t>“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  <w:p w:rsidR="00606A97" w:rsidRDefault="00606A97">
            <w:r>
              <w:t>“reason“</w:t>
            </w:r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xxxxxx</w:t>
            </w:r>
            <w:r>
              <w:t>’,</w:t>
            </w:r>
          </w:p>
          <w:p w:rsidR="00606A97" w:rsidRPr="00D83260" w:rsidRDefault="00606A97">
            <w:r>
              <w:t>}</w:t>
            </w:r>
          </w:p>
        </w:tc>
      </w:tr>
    </w:tbl>
    <w:p w:rsidR="00C525B4" w:rsidRPr="00D83260" w:rsidRDefault="00C525B4" w:rsidP="00C525B4"/>
    <w:p w:rsidR="0077746E" w:rsidRDefault="0077746E" w:rsidP="00D91AC6">
      <w:pPr>
        <w:pStyle w:val="2"/>
      </w:pPr>
      <w:bookmarkStart w:id="69" w:name="_Toc464672922"/>
      <w:bookmarkStart w:id="70" w:name="_Toc465153503"/>
      <w:r>
        <w:t>代码示例</w:t>
      </w:r>
      <w:bookmarkEnd w:id="69"/>
      <w:bookmarkEnd w:id="70"/>
    </w:p>
    <w:p w:rsidR="0077746E" w:rsidRPr="005F682E" w:rsidRDefault="0077746E" w:rsidP="0077746E">
      <w:pPr>
        <w:pStyle w:val="3"/>
      </w:pPr>
      <w:bookmarkStart w:id="71" w:name="_Toc464672923"/>
      <w:bookmarkStart w:id="72" w:name="_Toc465153504"/>
      <w:r>
        <w:t>Java</w:t>
      </w:r>
      <w:bookmarkEnd w:id="71"/>
      <w:bookmarkEnd w:id="72"/>
    </w:p>
    <w:p w:rsidR="0077746E" w:rsidRDefault="005578EF" w:rsidP="0077746E">
      <w:pPr>
        <w:tabs>
          <w:tab w:val="left" w:pos="2190"/>
        </w:tabs>
      </w:pPr>
      <w:hyperlink r:id="rId13" w:history="1">
        <w:r w:rsidR="0077746E" w:rsidRPr="000E5497">
          <w:rPr>
            <w:rStyle w:val="af6"/>
          </w:rPr>
          <w:t>http://www.rabbitmq.com/api-guide.html</w:t>
        </w:r>
      </w:hyperlink>
      <w:r w:rsidR="0077746E">
        <w:tab/>
      </w:r>
    </w:p>
    <w:p w:rsidR="0077746E" w:rsidRDefault="005578EF" w:rsidP="0077746E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14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RabbitMQ Java client</w:t>
        </w:r>
      </w:hyperlink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r w:rsidR="0077746E">
        <w:rPr>
          <w:rFonts w:ascii="Verdana" w:hAnsi="Verdana"/>
          <w:color w:val="555555"/>
          <w:sz w:val="20"/>
          <w:szCs w:val="20"/>
        </w:rPr>
        <w:t>and the</w:t>
      </w:r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hyperlink r:id="rId15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API-guide</w:t>
        </w:r>
      </w:hyperlink>
    </w:p>
    <w:p w:rsidR="0077746E" w:rsidRDefault="005578EF" w:rsidP="0077746E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16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RabbitMQ JMS client</w:t>
        </w:r>
      </w:hyperlink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r w:rsidR="0077746E">
        <w:rPr>
          <w:rFonts w:ascii="Verdana" w:hAnsi="Verdana"/>
          <w:color w:val="555555"/>
          <w:sz w:val="20"/>
          <w:szCs w:val="20"/>
        </w:rPr>
        <w:t>(commercial)</w:t>
      </w:r>
    </w:p>
    <w:p w:rsidR="0077746E" w:rsidRDefault="0077746E" w:rsidP="0077746E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Lyra,</w:t>
      </w:r>
      <w:r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hyperlink r:id="rId17" w:history="1">
        <w:r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highly available RabbitMQ Java client</w:t>
        </w:r>
      </w:hyperlink>
    </w:p>
    <w:p w:rsidR="0077746E" w:rsidRDefault="005578EF" w:rsidP="0077746E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18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camel-rabbitmq</w:t>
        </w:r>
      </w:hyperlink>
      <w:r w:rsidR="0077746E">
        <w:rPr>
          <w:rFonts w:ascii="Verdana" w:hAnsi="Verdana"/>
          <w:color w:val="555555"/>
          <w:sz w:val="20"/>
          <w:szCs w:val="20"/>
        </w:rPr>
        <w:t>, an Apache Camel component for interacting with RabbitMQ. This ships as part of Camel 2.12 or later.</w:t>
      </w:r>
    </w:p>
    <w:p w:rsidR="0077746E" w:rsidRDefault="005578EF" w:rsidP="0077746E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19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Banyan</w:t>
        </w:r>
      </w:hyperlink>
      <w:r w:rsidR="0077746E">
        <w:rPr>
          <w:rFonts w:ascii="Verdana" w:hAnsi="Verdana"/>
          <w:color w:val="555555"/>
          <w:sz w:val="20"/>
          <w:szCs w:val="20"/>
        </w:rPr>
        <w:t>, a RabbitMQ-backed message bus with a tree topology.</w:t>
      </w:r>
    </w:p>
    <w:p w:rsidR="0077746E" w:rsidRPr="005F682E" w:rsidRDefault="0077746E" w:rsidP="0077746E">
      <w:pPr>
        <w:tabs>
          <w:tab w:val="left" w:pos="2190"/>
        </w:tabs>
      </w:pPr>
    </w:p>
    <w:p w:rsidR="0077746E" w:rsidRDefault="0077746E" w:rsidP="0077746E">
      <w:pPr>
        <w:pStyle w:val="3"/>
      </w:pPr>
      <w:bookmarkStart w:id="73" w:name="_Toc464672924"/>
      <w:bookmarkStart w:id="74" w:name="_Toc465153505"/>
      <w:r>
        <w:t>PHP</w:t>
      </w:r>
      <w:bookmarkEnd w:id="73"/>
      <w:bookmarkEnd w:id="74"/>
    </w:p>
    <w:p w:rsidR="0077746E" w:rsidRDefault="005578EF" w:rsidP="0077746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kern w:val="0"/>
          <w:sz w:val="20"/>
          <w:szCs w:val="20"/>
        </w:rPr>
      </w:pPr>
      <w:hyperlink r:id="rId20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php-amqplib</w:t>
        </w:r>
      </w:hyperlink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r w:rsidR="0077746E">
        <w:rPr>
          <w:rFonts w:ascii="Verdana" w:hAnsi="Verdana"/>
          <w:color w:val="555555"/>
          <w:sz w:val="20"/>
          <w:szCs w:val="20"/>
        </w:rPr>
        <w:t>a pure PHP, fully featured RabbitMQ client</w:t>
      </w:r>
    </w:p>
    <w:p w:rsidR="0077746E" w:rsidRDefault="005578EF" w:rsidP="0077746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21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RabbitMqBundle</w:t>
        </w:r>
      </w:hyperlink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r w:rsidR="0077746E">
        <w:rPr>
          <w:rFonts w:ascii="Verdana" w:hAnsi="Verdana"/>
          <w:color w:val="555555"/>
          <w:sz w:val="20"/>
          <w:szCs w:val="20"/>
        </w:rPr>
        <w:t>incorporates RabbitMQ messaging with the Symfony2 web framework</w:t>
      </w:r>
    </w:p>
    <w:p w:rsidR="0077746E" w:rsidRDefault="005578EF" w:rsidP="0077746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22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PECL AMQP library</w:t>
        </w:r>
      </w:hyperlink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r w:rsidR="0077746E">
        <w:rPr>
          <w:rFonts w:ascii="Verdana" w:hAnsi="Verdana"/>
          <w:color w:val="555555"/>
          <w:sz w:val="20"/>
          <w:szCs w:val="20"/>
        </w:rPr>
        <w:t>built on top of the</w:t>
      </w:r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hyperlink r:id="rId23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RabbitMQ C client</w:t>
        </w:r>
      </w:hyperlink>
    </w:p>
    <w:p w:rsidR="0077746E" w:rsidRDefault="005578EF" w:rsidP="0077746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24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VorpalBunny</w:t>
        </w:r>
      </w:hyperlink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r w:rsidR="0077746E">
        <w:rPr>
          <w:rFonts w:ascii="Verdana" w:hAnsi="Verdana"/>
          <w:color w:val="555555"/>
          <w:sz w:val="20"/>
          <w:szCs w:val="20"/>
        </w:rPr>
        <w:t>a PHP client library using</w:t>
      </w:r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hyperlink r:id="rId25" w:anchor="rabbitmq_jsonrpc_channel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rabbitmq_jsonrpc_channel</w:t>
        </w:r>
      </w:hyperlink>
    </w:p>
    <w:p w:rsidR="0077746E" w:rsidRDefault="005578EF" w:rsidP="0077746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26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Thumper</w:t>
        </w:r>
      </w:hyperlink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r w:rsidR="0077746E">
        <w:rPr>
          <w:rFonts w:ascii="Verdana" w:hAnsi="Verdana"/>
          <w:color w:val="555555"/>
          <w:sz w:val="20"/>
          <w:szCs w:val="20"/>
        </w:rPr>
        <w:t>a library of messaging patterns</w:t>
      </w:r>
    </w:p>
    <w:p w:rsidR="0077746E" w:rsidRDefault="005578EF" w:rsidP="0077746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27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CAMQP</w:t>
        </w:r>
      </w:hyperlink>
      <w:r w:rsidR="0077746E">
        <w:rPr>
          <w:rStyle w:val="apple-converted-space"/>
          <w:rFonts w:ascii="Verdana" w:hAnsi="Verdana"/>
          <w:color w:val="555555"/>
          <w:sz w:val="20"/>
          <w:szCs w:val="20"/>
        </w:rPr>
        <w:t> </w:t>
      </w:r>
      <w:r w:rsidR="0077746E">
        <w:rPr>
          <w:rFonts w:ascii="Verdana" w:hAnsi="Verdana"/>
          <w:color w:val="555555"/>
          <w:sz w:val="20"/>
          <w:szCs w:val="20"/>
        </w:rPr>
        <w:t>an extension for the Yii framework providing a gateway for RabbitMQ messaging</w:t>
      </w:r>
    </w:p>
    <w:p w:rsidR="0077746E" w:rsidRPr="005F682E" w:rsidRDefault="0077746E" w:rsidP="0077746E"/>
    <w:p w:rsidR="0077746E" w:rsidRDefault="0077746E" w:rsidP="0077746E">
      <w:pPr>
        <w:pStyle w:val="3"/>
      </w:pPr>
      <w:bookmarkStart w:id="75" w:name="_Toc464672925"/>
      <w:bookmarkStart w:id="76" w:name="_Toc465153506"/>
      <w:r>
        <w:t>C</w:t>
      </w:r>
      <w:bookmarkEnd w:id="75"/>
      <w:bookmarkEnd w:id="76"/>
    </w:p>
    <w:p w:rsidR="0077746E" w:rsidRDefault="005578EF" w:rsidP="0077746E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kern w:val="0"/>
          <w:sz w:val="20"/>
          <w:szCs w:val="20"/>
        </w:rPr>
      </w:pPr>
      <w:hyperlink r:id="rId28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RabbitMQ C client</w:t>
        </w:r>
      </w:hyperlink>
    </w:p>
    <w:p w:rsidR="0077746E" w:rsidRDefault="005578EF" w:rsidP="0077746E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29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SimpleAmqpClient</w:t>
        </w:r>
      </w:hyperlink>
      <w:r w:rsidR="0077746E">
        <w:rPr>
          <w:rFonts w:ascii="Verdana" w:hAnsi="Verdana"/>
          <w:color w:val="555555"/>
          <w:sz w:val="20"/>
          <w:szCs w:val="20"/>
        </w:rPr>
        <w:t>, a C++ wrapper around rabbitmq-c</w:t>
      </w:r>
    </w:p>
    <w:p w:rsidR="0077746E" w:rsidRDefault="005578EF" w:rsidP="0077746E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30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amqpcpp</w:t>
        </w:r>
      </w:hyperlink>
      <w:r w:rsidR="0077746E">
        <w:rPr>
          <w:rFonts w:ascii="Verdana" w:hAnsi="Verdana"/>
          <w:color w:val="555555"/>
          <w:sz w:val="20"/>
          <w:szCs w:val="20"/>
        </w:rPr>
        <w:t>, a C++ message library for RabbitMQ</w:t>
      </w:r>
    </w:p>
    <w:p w:rsidR="0077746E" w:rsidRDefault="005578EF" w:rsidP="0077746E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300"/>
        <w:jc w:val="left"/>
        <w:rPr>
          <w:rFonts w:ascii="Verdana" w:hAnsi="Verdana"/>
          <w:color w:val="555555"/>
          <w:sz w:val="20"/>
          <w:szCs w:val="20"/>
        </w:rPr>
      </w:pPr>
      <w:hyperlink r:id="rId31" w:history="1">
        <w:r w:rsidR="0077746E">
          <w:rPr>
            <w:rStyle w:val="af6"/>
            <w:rFonts w:ascii="Verdana" w:hAnsi="Verdana"/>
            <w:b/>
            <w:bCs/>
            <w:color w:val="444444"/>
            <w:sz w:val="20"/>
            <w:szCs w:val="20"/>
          </w:rPr>
          <w:t>AMQP-CPP</w:t>
        </w:r>
      </w:hyperlink>
      <w:r w:rsidR="0077746E">
        <w:rPr>
          <w:rFonts w:ascii="Verdana" w:hAnsi="Verdana"/>
          <w:color w:val="555555"/>
          <w:sz w:val="20"/>
          <w:szCs w:val="20"/>
        </w:rPr>
        <w:t>, a C++ RabbitMQ client</w:t>
      </w:r>
    </w:p>
    <w:p w:rsidR="00E23837" w:rsidRPr="0077746E" w:rsidRDefault="00E23837" w:rsidP="00012C53"/>
    <w:p w:rsidR="00B0159E" w:rsidRDefault="00B0159E" w:rsidP="00D91AC6">
      <w:pPr>
        <w:pStyle w:val="1"/>
      </w:pPr>
      <w:bookmarkStart w:id="77" w:name="_Toc465153507"/>
      <w:r>
        <w:rPr>
          <w:rFonts w:hint="eastAsia"/>
        </w:rPr>
        <w:t>APP</w:t>
      </w:r>
      <w:r>
        <w:t>接入细节</w:t>
      </w:r>
      <w:bookmarkEnd w:id="77"/>
    </w:p>
    <w:p w:rsidR="00B0159E" w:rsidRPr="00D360EC" w:rsidRDefault="00B0159E" w:rsidP="00D82577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可以实现以下接口来实现接入和数据打通</w:t>
      </w:r>
    </w:p>
    <w:p w:rsidR="00803EF2" w:rsidRDefault="00272A4B" w:rsidP="00803EF2">
      <w:pPr>
        <w:pStyle w:val="3"/>
      </w:pPr>
      <w:bookmarkStart w:id="78" w:name="_Toc465153508"/>
      <w:r>
        <w:rPr>
          <w:rFonts w:hint="eastAsia"/>
        </w:rPr>
        <w:t>临停缴费查询</w:t>
      </w:r>
      <w:r w:rsidR="00803EF2">
        <w:rPr>
          <w:rFonts w:hint="eastAsia"/>
        </w:rPr>
        <w:t>（高优先级）</w:t>
      </w:r>
      <w:bookmarkEnd w:id="78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803EF2" w:rsidTr="00803EF2">
        <w:trPr>
          <w:gridAfter w:val="1"/>
          <w:wAfter w:w="28" w:type="dxa"/>
        </w:trPr>
        <w:tc>
          <w:tcPr>
            <w:tcW w:w="1843" w:type="dxa"/>
          </w:tcPr>
          <w:p w:rsidR="00803EF2" w:rsidRDefault="00803EF2" w:rsidP="00803EF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803EF2" w:rsidRDefault="00F82A00">
            <w:r>
              <w:rPr>
                <w:rFonts w:hint="eastAsia"/>
              </w:rPr>
              <w:t>奥科平台</w:t>
            </w:r>
            <w:r w:rsidR="00803EF2">
              <w:rPr>
                <w:rFonts w:hint="eastAsia"/>
              </w:rPr>
              <w:t>URL/</w:t>
            </w:r>
            <w:r w:rsidR="00840976">
              <w:rPr>
                <w:rFonts w:hint="eastAsia"/>
              </w:rPr>
              <w:t>Bill</w:t>
            </w:r>
          </w:p>
        </w:tc>
      </w:tr>
      <w:tr w:rsidR="00803EF2" w:rsidTr="00803EF2">
        <w:trPr>
          <w:gridAfter w:val="1"/>
          <w:wAfter w:w="28" w:type="dxa"/>
        </w:trPr>
        <w:tc>
          <w:tcPr>
            <w:tcW w:w="1843" w:type="dxa"/>
          </w:tcPr>
          <w:p w:rsidR="00803EF2" w:rsidRDefault="00803EF2" w:rsidP="00803EF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803EF2" w:rsidRDefault="00803EF2" w:rsidP="00803EF2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803EF2" w:rsidTr="00803EF2">
        <w:trPr>
          <w:gridAfter w:val="1"/>
          <w:wAfter w:w="28" w:type="dxa"/>
        </w:trPr>
        <w:tc>
          <w:tcPr>
            <w:tcW w:w="1843" w:type="dxa"/>
          </w:tcPr>
          <w:p w:rsidR="00803EF2" w:rsidRDefault="00803EF2" w:rsidP="00803EF2">
            <w:r>
              <w:t>plate</w:t>
            </w:r>
          </w:p>
        </w:tc>
        <w:tc>
          <w:tcPr>
            <w:tcW w:w="6662" w:type="dxa"/>
          </w:tcPr>
          <w:p w:rsidR="00803EF2" w:rsidRDefault="00803EF2" w:rsidP="00803EF2">
            <w:r>
              <w:rPr>
                <w:rFonts w:hint="eastAsia"/>
              </w:rPr>
              <w:t>车牌</w:t>
            </w:r>
          </w:p>
        </w:tc>
      </w:tr>
      <w:tr w:rsidR="00803EF2" w:rsidTr="00803EF2">
        <w:trPr>
          <w:gridAfter w:val="1"/>
          <w:wAfter w:w="28" w:type="dxa"/>
        </w:trPr>
        <w:tc>
          <w:tcPr>
            <w:tcW w:w="1843" w:type="dxa"/>
          </w:tcPr>
          <w:p w:rsidR="00803EF2" w:rsidRDefault="00803EF2" w:rsidP="00803EF2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803EF2" w:rsidRDefault="00803EF2" w:rsidP="00803EF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:cmd=temp</w:t>
            </w:r>
            <w:r>
              <w:rPr>
                <w:rFonts w:hint="eastAsia"/>
              </w:rPr>
              <w:t>代表查询临停</w:t>
            </w:r>
            <w:r>
              <w:t xml:space="preserve"> </w:t>
            </w:r>
          </w:p>
        </w:tc>
      </w:tr>
      <w:tr w:rsidR="00A83BE4" w:rsidTr="00803EF2">
        <w:trPr>
          <w:gridAfter w:val="1"/>
          <w:wAfter w:w="28" w:type="dxa"/>
        </w:trPr>
        <w:tc>
          <w:tcPr>
            <w:tcW w:w="1843" w:type="dxa"/>
          </w:tcPr>
          <w:p w:rsidR="00A83BE4" w:rsidRDefault="00A83BE4" w:rsidP="00803EF2">
            <w: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A83BE4" w:rsidRDefault="00A83BE4" w:rsidP="00803EF2">
            <w:r>
              <w:t>B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为空，则为模糊查询；</w:t>
            </w:r>
          </w:p>
          <w:p w:rsidR="00A83BE4" w:rsidRDefault="00A83BE4" w:rsidP="00803EF2">
            <w:r>
              <w:t>B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有指定值，则查询指定停车场</w:t>
            </w:r>
          </w:p>
        </w:tc>
      </w:tr>
      <w:tr w:rsidR="00803EF2" w:rsidTr="00803EF2">
        <w:trPr>
          <w:gridAfter w:val="1"/>
          <w:wAfter w:w="28" w:type="dxa"/>
        </w:trPr>
        <w:tc>
          <w:tcPr>
            <w:tcW w:w="1843" w:type="dxa"/>
          </w:tcPr>
          <w:p w:rsidR="00803EF2" w:rsidRDefault="00272A4B" w:rsidP="00803EF2">
            <w:r>
              <w:t>source</w:t>
            </w:r>
          </w:p>
        </w:tc>
        <w:tc>
          <w:tcPr>
            <w:tcW w:w="6662" w:type="dxa"/>
          </w:tcPr>
          <w:p w:rsidR="00803EF2" w:rsidRDefault="00272A4B" w:rsidP="00803EF2">
            <w:r>
              <w:t>c</w:t>
            </w:r>
            <w:r w:rsidR="00803EF2">
              <w:rPr>
                <w:rFonts w:hint="eastAsia"/>
              </w:rPr>
              <w:t>zy</w:t>
            </w:r>
            <w:r>
              <w:t xml:space="preserve"> /wechat/</w:t>
            </w:r>
          </w:p>
        </w:tc>
      </w:tr>
      <w:tr w:rsidR="00803EF2" w:rsidTr="00803EF2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803EF2" w:rsidRDefault="00803EF2" w:rsidP="00803EF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执行结果说明。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rPr>
                <w:rFonts w:hint="eastAsia"/>
              </w:rPr>
              <w:t>money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临停应付价格，单元元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5C58A0" w:rsidP="00D04843">
            <w:r>
              <w:t>b</w:t>
            </w:r>
            <w:r w:rsidR="00272A4B">
              <w:rPr>
                <w:rFonts w:hint="eastAsia"/>
              </w:rPr>
              <w:t>id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停车场代码</w:t>
            </w:r>
          </w:p>
        </w:tc>
      </w:tr>
      <w:tr w:rsidR="005528A6" w:rsidTr="00D04843">
        <w:trPr>
          <w:gridAfter w:val="1"/>
          <w:wAfter w:w="28" w:type="dxa"/>
        </w:trPr>
        <w:tc>
          <w:tcPr>
            <w:tcW w:w="1843" w:type="dxa"/>
          </w:tcPr>
          <w:p w:rsidR="005528A6" w:rsidRDefault="005C58A0" w:rsidP="005528A6">
            <w:r>
              <w:rPr>
                <w:rFonts w:hint="eastAsia"/>
              </w:rPr>
              <w:t>s</w:t>
            </w:r>
            <w:r w:rsidR="005528A6">
              <w:rPr>
                <w:rFonts w:hint="eastAsia"/>
              </w:rPr>
              <w:t>tation</w:t>
            </w:r>
          </w:p>
        </w:tc>
        <w:tc>
          <w:tcPr>
            <w:tcW w:w="6662" w:type="dxa"/>
          </w:tcPr>
          <w:p w:rsidR="005528A6" w:rsidRDefault="005528A6" w:rsidP="005528A6">
            <w:r>
              <w:rPr>
                <w:rFonts w:hint="eastAsia"/>
              </w:rPr>
              <w:t>停车场名称</w:t>
            </w:r>
          </w:p>
        </w:tc>
      </w:tr>
      <w:tr w:rsidR="005439E7" w:rsidTr="00D04843">
        <w:trPr>
          <w:gridAfter w:val="1"/>
          <w:wAfter w:w="28" w:type="dxa"/>
        </w:trPr>
        <w:tc>
          <w:tcPr>
            <w:tcW w:w="1843" w:type="dxa"/>
          </w:tcPr>
          <w:p w:rsidR="005439E7" w:rsidRDefault="005C58A0" w:rsidP="005528A6">
            <w:r>
              <w:t>b</w:t>
            </w:r>
            <w:r w:rsidR="005439E7">
              <w:rPr>
                <w:rFonts w:hint="eastAsia"/>
              </w:rPr>
              <w:t>ill</w:t>
            </w:r>
          </w:p>
        </w:tc>
        <w:tc>
          <w:tcPr>
            <w:tcW w:w="6662" w:type="dxa"/>
          </w:tcPr>
          <w:p w:rsidR="005439E7" w:rsidRDefault="005439E7" w:rsidP="005528A6">
            <w:r>
              <w:rPr>
                <w:rFonts w:hint="eastAsia"/>
              </w:rPr>
              <w:t>临停订单号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t>b</w:t>
            </w:r>
            <w:r>
              <w:rPr>
                <w:rFonts w:hint="eastAsia"/>
              </w:rPr>
              <w:t>egin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计费开始时间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（厂家本地系统时间，会在缴费完成接口返回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yyyyMMddHHmmss</w:t>
            </w:r>
            <w:r>
              <w:rPr>
                <w:rFonts w:hint="eastAsia"/>
              </w:rPr>
              <w:t>）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rPr>
                <w:rFonts w:hint="eastAsia"/>
              </w:rPr>
              <w:t>end</w:t>
            </w:r>
          </w:p>
        </w:tc>
        <w:tc>
          <w:tcPr>
            <w:tcW w:w="6662" w:type="dxa"/>
          </w:tcPr>
          <w:p w:rsidR="00272A4B" w:rsidRDefault="00272A4B" w:rsidP="00D82577">
            <w:pPr>
              <w:ind w:left="420" w:hangingChars="200" w:hanging="420"/>
            </w:pPr>
            <w:r>
              <w:rPr>
                <w:rFonts w:hint="eastAsia"/>
              </w:rPr>
              <w:t>计费结束时间（厂家本地系统时间，会在缴费完成接口返回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lastRenderedPageBreak/>
              <w:t>yyyyMMddHHmmss</w:t>
            </w:r>
            <w:r>
              <w:rPr>
                <w:rFonts w:hint="eastAsia"/>
              </w:rPr>
              <w:t>）</w:t>
            </w:r>
          </w:p>
        </w:tc>
      </w:tr>
      <w:tr w:rsidR="00804B7F" w:rsidTr="00D04843">
        <w:trPr>
          <w:gridAfter w:val="1"/>
          <w:wAfter w:w="28" w:type="dxa"/>
        </w:trPr>
        <w:tc>
          <w:tcPr>
            <w:tcW w:w="1843" w:type="dxa"/>
          </w:tcPr>
          <w:p w:rsidR="00804B7F" w:rsidRDefault="00804B7F" w:rsidP="00D04843">
            <w:r>
              <w:rPr>
                <w:rFonts w:hint="eastAsia"/>
              </w:rPr>
              <w:lastRenderedPageBreak/>
              <w:t>locations</w:t>
            </w:r>
          </w:p>
        </w:tc>
        <w:tc>
          <w:tcPr>
            <w:tcW w:w="6662" w:type="dxa"/>
          </w:tcPr>
          <w:p w:rsidR="00804B7F" w:rsidRDefault="00804B7F" w:rsidP="00D82577">
            <w:pPr>
              <w:ind w:left="420" w:hangingChars="200" w:hanging="420"/>
              <w:jc w:val="left"/>
            </w:pPr>
            <w:r>
              <w:rPr>
                <w:rFonts w:hint="eastAsia"/>
              </w:rPr>
              <w:t>如果后台出错，查询到该车辆处于多个车场中，则回复车辆列表，让用户选择</w:t>
            </w:r>
          </w:p>
        </w:tc>
      </w:tr>
      <w:tr w:rsidR="00803EF2" w:rsidTr="00803EF2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803EF2" w:rsidRDefault="00803EF2" w:rsidP="00803EF2">
            <w:r>
              <w:rPr>
                <w:rFonts w:hint="eastAsia"/>
                <w:b/>
              </w:rPr>
              <w:t>请求示例</w:t>
            </w:r>
          </w:p>
        </w:tc>
      </w:tr>
      <w:tr w:rsidR="00803EF2" w:rsidTr="00803EF2">
        <w:trPr>
          <w:trHeight w:val="458"/>
        </w:trPr>
        <w:tc>
          <w:tcPr>
            <w:tcW w:w="8533" w:type="dxa"/>
            <w:gridSpan w:val="3"/>
          </w:tcPr>
          <w:p w:rsidR="00803EF2" w:rsidRDefault="00803EF2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</w:t>
            </w:r>
            <w:r>
              <w:t>084</w:t>
            </w:r>
            <w:r>
              <w:rPr>
                <w:rFonts w:hint="eastAsia"/>
              </w:rPr>
              <w:t>T", "cmd":"temp", "</w:t>
            </w:r>
            <w:r w:rsidR="00272A4B">
              <w:t>source</w:t>
            </w:r>
            <w:r>
              <w:rPr>
                <w:rFonts w:hint="eastAsia"/>
              </w:rPr>
              <w:t>":"</w:t>
            </w:r>
            <w:r w:rsidR="00272A4B">
              <w:t>czy</w:t>
            </w:r>
            <w:r>
              <w:rPr>
                <w:rFonts w:hint="eastAsia"/>
              </w:rPr>
              <w:t>"}</w:t>
            </w:r>
            <w:r>
              <w:t xml:space="preserve"> </w:t>
            </w:r>
          </w:p>
        </w:tc>
      </w:tr>
      <w:tr w:rsidR="00803EF2" w:rsidTr="00803EF2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803EF2" w:rsidRDefault="00803EF2" w:rsidP="00803EF2">
            <w:r>
              <w:rPr>
                <w:rFonts w:hint="eastAsia"/>
                <w:b/>
              </w:rPr>
              <w:t>结果示例</w:t>
            </w:r>
          </w:p>
        </w:tc>
      </w:tr>
      <w:tr w:rsidR="00803EF2" w:rsidTr="00803EF2">
        <w:trPr>
          <w:trHeight w:val="458"/>
        </w:trPr>
        <w:tc>
          <w:tcPr>
            <w:tcW w:w="8533" w:type="dxa"/>
            <w:gridSpan w:val="3"/>
          </w:tcPr>
          <w:p w:rsidR="00803EF2" w:rsidRDefault="00803EF2" w:rsidP="00803EF2">
            <w:r>
              <w:t>{"result":0</w:t>
            </w:r>
            <w:r w:rsidR="00272A4B">
              <w:t>,"reason": "",</w:t>
            </w:r>
            <w:r w:rsidR="005528A6">
              <w:t>"</w:t>
            </w:r>
            <w:r w:rsidR="005528A6">
              <w:rPr>
                <w:rFonts w:hint="eastAsia"/>
              </w:rPr>
              <w:t>station</w:t>
            </w:r>
            <w:r w:rsidR="005528A6">
              <w:t>": "</w:t>
            </w:r>
            <w:r w:rsidR="005528A6">
              <w:rPr>
                <w:rFonts w:hint="eastAsia"/>
              </w:rPr>
              <w:t>碧水龙庭</w:t>
            </w:r>
            <w:r w:rsidR="005528A6">
              <w:t>",</w:t>
            </w:r>
            <w:r w:rsidR="00272A4B">
              <w:t>"money":"45.5","bid": "1","begin": "20140501010101","end": "20140504010101"</w:t>
            </w:r>
            <w:r w:rsidR="005439E7">
              <w:t>,’bill’:’21312354353425353’</w:t>
            </w:r>
            <w:r>
              <w:t>}</w:t>
            </w:r>
          </w:p>
          <w:p w:rsidR="00803EF2" w:rsidRPr="00272A4B" w:rsidRDefault="00272A4B" w:rsidP="00803EF2">
            <w:r>
              <w:t>{"result":2001,"reason": "</w:t>
            </w:r>
            <w:r>
              <w:rPr>
                <w:rFonts w:hint="eastAsia"/>
              </w:rPr>
              <w:t>车子不在场内</w:t>
            </w:r>
            <w:r>
              <w:t>",}</w:t>
            </w:r>
          </w:p>
        </w:tc>
      </w:tr>
    </w:tbl>
    <w:p w:rsidR="00272A4B" w:rsidRDefault="00272A4B" w:rsidP="00272A4B">
      <w:pPr>
        <w:pStyle w:val="3"/>
      </w:pPr>
      <w:bookmarkStart w:id="79" w:name="_Toc465153509"/>
      <w:r>
        <w:rPr>
          <w:rFonts w:hint="eastAsia"/>
        </w:rPr>
        <w:t>月卡缴费查询（高优先级）</w:t>
      </w:r>
      <w:bookmarkEnd w:id="79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272A4B" w:rsidRDefault="00F82A00">
            <w:r>
              <w:rPr>
                <w:rFonts w:hint="eastAsia"/>
              </w:rPr>
              <w:t>奥科平台</w:t>
            </w:r>
            <w:r w:rsidR="00272A4B">
              <w:rPr>
                <w:rFonts w:hint="eastAsia"/>
              </w:rPr>
              <w:t>URL/</w:t>
            </w:r>
            <w:r w:rsidR="00272A4B">
              <w:t xml:space="preserve"> </w:t>
            </w:r>
            <w:r w:rsidR="00840976">
              <w:rPr>
                <w:rFonts w:hint="eastAsia"/>
              </w:rPr>
              <w:t>Bill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t>plate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车牌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:cmd=month</w:t>
            </w:r>
            <w:r>
              <w:rPr>
                <w:rFonts w:hint="eastAsia"/>
              </w:rPr>
              <w:t>代表查询月卡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t>source</w:t>
            </w:r>
          </w:p>
        </w:tc>
        <w:tc>
          <w:tcPr>
            <w:tcW w:w="6662" w:type="dxa"/>
          </w:tcPr>
          <w:p w:rsidR="00272A4B" w:rsidRDefault="00272A4B" w:rsidP="00D04843">
            <w:r>
              <w:t>c</w:t>
            </w:r>
            <w:r>
              <w:rPr>
                <w:rFonts w:hint="eastAsia"/>
              </w:rPr>
              <w:t>zy</w:t>
            </w:r>
            <w:r>
              <w:t xml:space="preserve"> /wechat/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272A4B" w:rsidRDefault="00272A4B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272A4B" w:rsidP="00D0484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272A4B" w:rsidRDefault="00272A4B" w:rsidP="00D04843">
            <w:r>
              <w:rPr>
                <w:rFonts w:hint="eastAsia"/>
              </w:rPr>
              <w:t>执行结果说明。</w:t>
            </w:r>
          </w:p>
        </w:tc>
      </w:tr>
      <w:tr w:rsidR="00272A4B" w:rsidTr="00D04843">
        <w:trPr>
          <w:gridAfter w:val="1"/>
          <w:wAfter w:w="28" w:type="dxa"/>
        </w:trPr>
        <w:tc>
          <w:tcPr>
            <w:tcW w:w="1843" w:type="dxa"/>
          </w:tcPr>
          <w:p w:rsidR="00272A4B" w:rsidRDefault="00E41208" w:rsidP="00D04843">
            <w:r>
              <w:t>contracts</w:t>
            </w:r>
          </w:p>
        </w:tc>
        <w:tc>
          <w:tcPr>
            <w:tcW w:w="6662" w:type="dxa"/>
          </w:tcPr>
          <w:tbl>
            <w:tblPr>
              <w:tblStyle w:val="af9"/>
              <w:tblW w:w="8533" w:type="dxa"/>
              <w:tblLayout w:type="fixed"/>
              <w:tblLook w:val="04A0" w:firstRow="1" w:lastRow="0" w:firstColumn="1" w:lastColumn="0" w:noHBand="0" w:noVBand="1"/>
            </w:tblPr>
            <w:tblGrid>
              <w:gridCol w:w="1849"/>
              <w:gridCol w:w="6684"/>
            </w:tblGrid>
            <w:tr w:rsidR="00272A4B" w:rsidTr="00D04843">
              <w:tc>
                <w:tcPr>
                  <w:tcW w:w="1843" w:type="dxa"/>
                </w:tcPr>
                <w:p w:rsidR="00272A4B" w:rsidRDefault="00BF45D2" w:rsidP="00272A4B">
                  <w:r>
                    <w:t>f</w:t>
                  </w:r>
                  <w:r>
                    <w:rPr>
                      <w:rFonts w:hint="eastAsia"/>
                    </w:rPr>
                    <w:t>ee</w:t>
                  </w:r>
                </w:p>
              </w:tc>
              <w:tc>
                <w:tcPr>
                  <w:tcW w:w="6662" w:type="dxa"/>
                </w:tcPr>
                <w:p w:rsidR="00272A4B" w:rsidRDefault="00272A4B" w:rsidP="00272A4B">
                  <w:r>
                    <w:rPr>
                      <w:rFonts w:hint="eastAsia"/>
                    </w:rPr>
                    <w:t>月卡价格，单元元</w:t>
                  </w:r>
                </w:p>
              </w:tc>
            </w:tr>
            <w:tr w:rsidR="00272A4B" w:rsidTr="00D04843">
              <w:tc>
                <w:tcPr>
                  <w:tcW w:w="1843" w:type="dxa"/>
                </w:tcPr>
                <w:p w:rsidR="00272A4B" w:rsidRDefault="00BF45D2" w:rsidP="00272A4B">
                  <w:r>
                    <w:t>b</w:t>
                  </w:r>
                  <w:r w:rsidR="00272A4B"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6662" w:type="dxa"/>
                </w:tcPr>
                <w:p w:rsidR="00272A4B" w:rsidRDefault="00272A4B" w:rsidP="00272A4B">
                  <w:r>
                    <w:rPr>
                      <w:rFonts w:hint="eastAsia"/>
                    </w:rPr>
                    <w:t>停车场代码</w:t>
                  </w:r>
                </w:p>
              </w:tc>
            </w:tr>
            <w:tr w:rsidR="005528A6" w:rsidTr="00D04843">
              <w:tc>
                <w:tcPr>
                  <w:tcW w:w="1843" w:type="dxa"/>
                </w:tcPr>
                <w:p w:rsidR="005528A6" w:rsidRDefault="00BF45D2" w:rsidP="00272A4B">
                  <w:r>
                    <w:t>name</w:t>
                  </w:r>
                </w:p>
              </w:tc>
              <w:tc>
                <w:tcPr>
                  <w:tcW w:w="6662" w:type="dxa"/>
                </w:tcPr>
                <w:p w:rsidR="005528A6" w:rsidRDefault="005528A6" w:rsidP="00272A4B">
                  <w:r>
                    <w:rPr>
                      <w:rFonts w:hint="eastAsia"/>
                    </w:rPr>
                    <w:t>停车场名称</w:t>
                  </w:r>
                </w:p>
              </w:tc>
            </w:tr>
            <w:tr w:rsidR="00272A4B" w:rsidTr="00D04843">
              <w:tc>
                <w:tcPr>
                  <w:tcW w:w="1843" w:type="dxa"/>
                </w:tcPr>
                <w:p w:rsidR="00272A4B" w:rsidRDefault="00272A4B" w:rsidP="00272A4B">
                  <w:r>
                    <w:t>expire</w:t>
                  </w:r>
                </w:p>
              </w:tc>
              <w:tc>
                <w:tcPr>
                  <w:tcW w:w="6662" w:type="dxa"/>
                </w:tcPr>
                <w:p w:rsidR="00272A4B" w:rsidRDefault="00272A4B" w:rsidP="00272A4B">
                  <w:r>
                    <w:rPr>
                      <w:rFonts w:hint="eastAsia"/>
                    </w:rPr>
                    <w:t>月卡过期时间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（厂家本地系统时间，会在缴费完成接口返回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格式</w:t>
                  </w:r>
                  <w:r>
                    <w:rPr>
                      <w:rFonts w:hint="eastAsia"/>
                    </w:rPr>
                    <w:t>yyyyMMddHHmmss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</w:tbl>
          <w:p w:rsidR="00272A4B" w:rsidRPr="00272A4B" w:rsidRDefault="00272A4B" w:rsidP="00D04843"/>
        </w:tc>
      </w:tr>
      <w:tr w:rsidR="00272A4B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272A4B" w:rsidRDefault="00272A4B" w:rsidP="00D04843">
            <w:r>
              <w:rPr>
                <w:rFonts w:hint="eastAsia"/>
                <w:b/>
              </w:rPr>
              <w:t>请求示例</w:t>
            </w:r>
          </w:p>
        </w:tc>
      </w:tr>
      <w:tr w:rsidR="00272A4B" w:rsidTr="00D04843">
        <w:trPr>
          <w:trHeight w:val="458"/>
        </w:trPr>
        <w:tc>
          <w:tcPr>
            <w:tcW w:w="8533" w:type="dxa"/>
            <w:gridSpan w:val="3"/>
          </w:tcPr>
          <w:p w:rsidR="00272A4B" w:rsidRDefault="00272A4B" w:rsidP="00D04843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{"plate":"</w:t>
            </w:r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BJ</w:t>
            </w:r>
            <w:r>
              <w:t>084</w:t>
            </w:r>
            <w:r>
              <w:rPr>
                <w:rFonts w:hint="eastAsia"/>
              </w:rPr>
              <w:t>T", "cmd":"month", "</w:t>
            </w:r>
            <w:r>
              <w:t>source</w:t>
            </w:r>
            <w:r>
              <w:rPr>
                <w:rFonts w:hint="eastAsia"/>
              </w:rPr>
              <w:t>":"</w:t>
            </w:r>
            <w:r>
              <w:t>czy</w:t>
            </w:r>
            <w:r>
              <w:rPr>
                <w:rFonts w:hint="eastAsia"/>
              </w:rPr>
              <w:t>"}</w:t>
            </w:r>
            <w:r>
              <w:t xml:space="preserve"> </w:t>
            </w:r>
          </w:p>
        </w:tc>
      </w:tr>
      <w:tr w:rsidR="00272A4B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272A4B" w:rsidRDefault="00272A4B" w:rsidP="00D04843">
            <w:r>
              <w:rPr>
                <w:rFonts w:hint="eastAsia"/>
                <w:b/>
              </w:rPr>
              <w:t>结果示例</w:t>
            </w:r>
          </w:p>
        </w:tc>
      </w:tr>
      <w:tr w:rsidR="00272A4B" w:rsidTr="00D04843">
        <w:trPr>
          <w:trHeight w:val="458"/>
        </w:trPr>
        <w:tc>
          <w:tcPr>
            <w:tcW w:w="8533" w:type="dxa"/>
            <w:gridSpan w:val="3"/>
          </w:tcPr>
          <w:p w:rsidR="00272A4B" w:rsidRDefault="00272A4B" w:rsidP="00D04843">
            <w:r>
              <w:t>{"result":0,"reason": "","</w:t>
            </w:r>
            <w:r w:rsidR="00E41208">
              <w:t>contracts</w:t>
            </w:r>
            <w:r>
              <w:t>":[{"</w:t>
            </w:r>
            <w:r w:rsidR="00E41208">
              <w:t>fee</w:t>
            </w:r>
            <w:r>
              <w:t>":"10","bid": "1",</w:t>
            </w:r>
            <w:r w:rsidR="00B9184C">
              <w:t>"</w:t>
            </w:r>
            <w:r w:rsidR="00E41208">
              <w:t xml:space="preserve"> name </w:t>
            </w:r>
            <w:r w:rsidR="00B9184C">
              <w:t>": "</w:t>
            </w:r>
            <w:r w:rsidR="00B9184C">
              <w:rPr>
                <w:rFonts w:hint="eastAsia"/>
              </w:rPr>
              <w:t>碧水龙庭</w:t>
            </w:r>
            <w:r w:rsidR="00B9184C">
              <w:t>"</w:t>
            </w:r>
            <w:r w:rsidR="00B9184C">
              <w:rPr>
                <w:rFonts w:hint="eastAsia"/>
              </w:rPr>
              <w:t>，</w:t>
            </w:r>
            <w:r w:rsidR="00E41208">
              <w:t xml:space="preserve"> </w:t>
            </w:r>
            <w:r>
              <w:t>"</w:t>
            </w:r>
            <w:r w:rsidR="00E41208">
              <w:t xml:space="preserve"> expire </w:t>
            </w:r>
            <w:r>
              <w:t>": "20140504010101"}],{"</w:t>
            </w:r>
            <w:r w:rsidR="00E41208">
              <w:t xml:space="preserve"> fee </w:t>
            </w:r>
            <w:r>
              <w:t>":"20","bid": "2",</w:t>
            </w:r>
            <w:r w:rsidR="00B9184C">
              <w:t>"</w:t>
            </w:r>
            <w:r w:rsidR="00E41208">
              <w:t>name</w:t>
            </w:r>
            <w:r w:rsidR="00B9184C">
              <w:t>": "</w:t>
            </w:r>
            <w:r w:rsidR="00B9184C">
              <w:rPr>
                <w:rFonts w:hint="eastAsia"/>
              </w:rPr>
              <w:t>彩悦彩科</w:t>
            </w:r>
            <w:r w:rsidR="00B9184C">
              <w:t>"</w:t>
            </w:r>
            <w:r w:rsidR="00E41208">
              <w:rPr>
                <w:rFonts w:hint="eastAsia"/>
              </w:rPr>
              <w:t>,</w:t>
            </w:r>
            <w:r>
              <w:t>"</w:t>
            </w:r>
            <w:r w:rsidR="00E41208">
              <w:t xml:space="preserve"> expire </w:t>
            </w:r>
            <w:r>
              <w:t>": "20140504010101"}]}</w:t>
            </w:r>
          </w:p>
          <w:p w:rsidR="00272A4B" w:rsidRDefault="00272A4B" w:rsidP="00D04843">
            <w:r>
              <w:t>{"result":3001,"reason":’</w:t>
            </w:r>
            <w:r>
              <w:rPr>
                <w:rFonts w:hint="eastAsia"/>
              </w:rPr>
              <w:t>无月卡信息</w:t>
            </w:r>
            <w:r>
              <w:t>’}</w:t>
            </w:r>
          </w:p>
        </w:tc>
      </w:tr>
    </w:tbl>
    <w:p w:rsidR="001F376D" w:rsidRDefault="001F376D" w:rsidP="001F376D">
      <w:pPr>
        <w:pStyle w:val="3"/>
      </w:pPr>
      <w:bookmarkStart w:id="80" w:name="_Toc465153510"/>
      <w:r>
        <w:rPr>
          <w:rFonts w:hint="eastAsia"/>
        </w:rPr>
        <w:lastRenderedPageBreak/>
        <w:t>停车场代码查询（高优先级）</w:t>
      </w:r>
      <w:bookmarkEnd w:id="80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1F376D" w:rsidTr="00D04843">
        <w:trPr>
          <w:gridAfter w:val="1"/>
          <w:wAfter w:w="28" w:type="dxa"/>
        </w:trPr>
        <w:tc>
          <w:tcPr>
            <w:tcW w:w="1843" w:type="dxa"/>
          </w:tcPr>
          <w:p w:rsidR="001F376D" w:rsidRDefault="001F376D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1F376D" w:rsidRDefault="00F82A00" w:rsidP="00D04843">
            <w:r>
              <w:rPr>
                <w:rFonts w:hint="eastAsia"/>
              </w:rPr>
              <w:t>奥科平台</w:t>
            </w:r>
            <w:r w:rsidR="001F376D">
              <w:rPr>
                <w:rFonts w:hint="eastAsia"/>
              </w:rPr>
              <w:t>URL/</w:t>
            </w:r>
            <w:r w:rsidR="001F376D">
              <w:t xml:space="preserve"> </w:t>
            </w:r>
            <w:r w:rsidR="00840976">
              <w:rPr>
                <w:rFonts w:hint="eastAsia"/>
              </w:rPr>
              <w:t>Station</w:t>
            </w:r>
          </w:p>
        </w:tc>
      </w:tr>
      <w:tr w:rsidR="001F376D" w:rsidTr="00D04843">
        <w:trPr>
          <w:gridAfter w:val="1"/>
          <w:wAfter w:w="28" w:type="dxa"/>
        </w:trPr>
        <w:tc>
          <w:tcPr>
            <w:tcW w:w="1843" w:type="dxa"/>
          </w:tcPr>
          <w:p w:rsidR="001F376D" w:rsidRDefault="001F376D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1F376D" w:rsidRDefault="001F376D" w:rsidP="00D0484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1F376D" w:rsidTr="00D04843">
        <w:trPr>
          <w:gridAfter w:val="1"/>
          <w:wAfter w:w="28" w:type="dxa"/>
        </w:trPr>
        <w:tc>
          <w:tcPr>
            <w:tcW w:w="1843" w:type="dxa"/>
          </w:tcPr>
          <w:p w:rsidR="001F376D" w:rsidRDefault="001F376D" w:rsidP="00D0484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1F376D" w:rsidRDefault="001F376D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 w:rsidR="00840976">
              <w:t>search</w:t>
            </w:r>
            <w:r w:rsidR="004D0A79">
              <w:rPr>
                <w:rFonts w:hint="eastAsia"/>
              </w:rPr>
              <w:t xml:space="preserve"> </w:t>
            </w:r>
          </w:p>
        </w:tc>
      </w:tr>
      <w:tr w:rsidR="001F376D" w:rsidTr="00D04843">
        <w:trPr>
          <w:gridAfter w:val="1"/>
          <w:wAfter w:w="28" w:type="dxa"/>
        </w:trPr>
        <w:tc>
          <w:tcPr>
            <w:tcW w:w="1843" w:type="dxa"/>
          </w:tcPr>
          <w:p w:rsidR="001F376D" w:rsidRDefault="001F376D" w:rsidP="00D04843">
            <w:r>
              <w:t>source</w:t>
            </w:r>
          </w:p>
        </w:tc>
        <w:tc>
          <w:tcPr>
            <w:tcW w:w="6662" w:type="dxa"/>
          </w:tcPr>
          <w:p w:rsidR="001F376D" w:rsidRDefault="001F376D" w:rsidP="00D04843">
            <w:r>
              <w:t>c</w:t>
            </w:r>
            <w:r>
              <w:rPr>
                <w:rFonts w:hint="eastAsia"/>
              </w:rPr>
              <w:t>zy</w:t>
            </w:r>
            <w:r>
              <w:t xml:space="preserve"> /wechat/</w:t>
            </w:r>
          </w:p>
        </w:tc>
      </w:tr>
      <w:tr w:rsidR="001F376D" w:rsidTr="00D0484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1F376D" w:rsidRDefault="001F376D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1F376D" w:rsidTr="00D04843">
        <w:trPr>
          <w:gridAfter w:val="1"/>
          <w:wAfter w:w="28" w:type="dxa"/>
        </w:trPr>
        <w:tc>
          <w:tcPr>
            <w:tcW w:w="1843" w:type="dxa"/>
          </w:tcPr>
          <w:p w:rsidR="001F376D" w:rsidRDefault="001F376D" w:rsidP="00D0484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1F376D" w:rsidRDefault="001F376D" w:rsidP="00D0484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1F376D" w:rsidTr="00D04843">
        <w:trPr>
          <w:gridAfter w:val="1"/>
          <w:wAfter w:w="28" w:type="dxa"/>
        </w:trPr>
        <w:tc>
          <w:tcPr>
            <w:tcW w:w="1843" w:type="dxa"/>
          </w:tcPr>
          <w:p w:rsidR="001F376D" w:rsidRDefault="001F376D" w:rsidP="00D0484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1F376D" w:rsidRDefault="001F376D" w:rsidP="00D04843">
            <w:r>
              <w:rPr>
                <w:rFonts w:hint="eastAsia"/>
              </w:rPr>
              <w:t>执行结果说明。</w:t>
            </w:r>
          </w:p>
        </w:tc>
      </w:tr>
      <w:tr w:rsidR="00532A2F" w:rsidTr="00D04843">
        <w:trPr>
          <w:gridAfter w:val="1"/>
          <w:wAfter w:w="28" w:type="dxa"/>
        </w:trPr>
        <w:tc>
          <w:tcPr>
            <w:tcW w:w="1843" w:type="dxa"/>
          </w:tcPr>
          <w:p w:rsidR="00532A2F" w:rsidRDefault="00532A2F" w:rsidP="00D04843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6662" w:type="dxa"/>
          </w:tcPr>
          <w:p w:rsidR="00532A2F" w:rsidRDefault="00532A2F" w:rsidP="00D04843">
            <w:r>
              <w:rPr>
                <w:rFonts w:hint="eastAsia"/>
              </w:rPr>
              <w:t>车场个数</w:t>
            </w:r>
          </w:p>
        </w:tc>
      </w:tr>
      <w:tr w:rsidR="001F376D" w:rsidTr="00D04843">
        <w:trPr>
          <w:gridAfter w:val="1"/>
          <w:wAfter w:w="28" w:type="dxa"/>
        </w:trPr>
        <w:tc>
          <w:tcPr>
            <w:tcW w:w="1843" w:type="dxa"/>
          </w:tcPr>
          <w:p w:rsidR="001F376D" w:rsidRDefault="00532A2F" w:rsidP="00D04843">
            <w:r>
              <w:t>S</w:t>
            </w:r>
            <w:r>
              <w:rPr>
                <w:rFonts w:hint="eastAsia"/>
              </w:rPr>
              <w:t>tation</w:t>
            </w:r>
          </w:p>
        </w:tc>
        <w:tc>
          <w:tcPr>
            <w:tcW w:w="6662" w:type="dxa"/>
          </w:tcPr>
          <w:tbl>
            <w:tblPr>
              <w:tblStyle w:val="af9"/>
              <w:tblW w:w="8533" w:type="dxa"/>
              <w:tblLayout w:type="fixed"/>
              <w:tblLook w:val="04A0" w:firstRow="1" w:lastRow="0" w:firstColumn="1" w:lastColumn="0" w:noHBand="0" w:noVBand="1"/>
            </w:tblPr>
            <w:tblGrid>
              <w:gridCol w:w="1849"/>
              <w:gridCol w:w="6684"/>
            </w:tblGrid>
            <w:tr w:rsidR="001F376D" w:rsidTr="00D82577">
              <w:tc>
                <w:tcPr>
                  <w:tcW w:w="1849" w:type="dxa"/>
                </w:tcPr>
                <w:p w:rsidR="001F376D" w:rsidRDefault="005528A6" w:rsidP="00D04843">
                  <w:r>
                    <w:t>B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6684" w:type="dxa"/>
                </w:tcPr>
                <w:p w:rsidR="001F376D" w:rsidRDefault="005528A6" w:rsidP="00D04843">
                  <w:r>
                    <w:rPr>
                      <w:rFonts w:hint="eastAsia"/>
                    </w:rPr>
                    <w:t>停车场代码</w:t>
                  </w:r>
                </w:p>
              </w:tc>
            </w:tr>
            <w:tr w:rsidR="001F376D" w:rsidTr="00D82577">
              <w:tc>
                <w:tcPr>
                  <w:tcW w:w="1849" w:type="dxa"/>
                </w:tcPr>
                <w:p w:rsidR="001F376D" w:rsidRDefault="005528A6" w:rsidP="00D04843">
                  <w:r>
                    <w:t>N</w:t>
                  </w:r>
                  <w:r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6684" w:type="dxa"/>
                </w:tcPr>
                <w:p w:rsidR="001F376D" w:rsidRDefault="005528A6" w:rsidP="00D04843">
                  <w:r>
                    <w:rPr>
                      <w:rFonts w:hint="eastAsia"/>
                    </w:rPr>
                    <w:t>停车场名称</w:t>
                  </w:r>
                </w:p>
              </w:tc>
            </w:tr>
          </w:tbl>
          <w:p w:rsidR="001F376D" w:rsidRPr="004C1689" w:rsidRDefault="001F376D" w:rsidP="00D04843"/>
        </w:tc>
      </w:tr>
      <w:tr w:rsidR="001F376D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1F376D" w:rsidRDefault="001F376D" w:rsidP="00D04843">
            <w:r>
              <w:rPr>
                <w:rFonts w:hint="eastAsia"/>
                <w:b/>
              </w:rPr>
              <w:t>请求示例</w:t>
            </w:r>
          </w:p>
        </w:tc>
      </w:tr>
      <w:tr w:rsidR="001F376D" w:rsidTr="00D04843">
        <w:trPr>
          <w:trHeight w:val="458"/>
        </w:trPr>
        <w:tc>
          <w:tcPr>
            <w:tcW w:w="8533" w:type="dxa"/>
            <w:gridSpan w:val="3"/>
          </w:tcPr>
          <w:p w:rsidR="001F376D" w:rsidRDefault="001F376D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 "cmd":"</w:t>
            </w:r>
            <w:r w:rsidR="005528A6">
              <w:rPr>
                <w:rFonts w:hint="eastAsia"/>
              </w:rPr>
              <w:t>station</w:t>
            </w:r>
            <w:r>
              <w:rPr>
                <w:rFonts w:hint="eastAsia"/>
              </w:rPr>
              <w:t>", "</w:t>
            </w:r>
            <w:r>
              <w:t>source</w:t>
            </w:r>
            <w:r>
              <w:rPr>
                <w:rFonts w:hint="eastAsia"/>
              </w:rPr>
              <w:t>":"</w:t>
            </w:r>
            <w:r>
              <w:t>czy</w:t>
            </w:r>
            <w:r>
              <w:rPr>
                <w:rFonts w:hint="eastAsia"/>
              </w:rPr>
              <w:t>"}</w:t>
            </w:r>
            <w:r>
              <w:t xml:space="preserve"> </w:t>
            </w:r>
          </w:p>
        </w:tc>
      </w:tr>
      <w:tr w:rsidR="001F376D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1F376D" w:rsidRDefault="001F376D" w:rsidP="00D04843">
            <w:r>
              <w:rPr>
                <w:rFonts w:hint="eastAsia"/>
                <w:b/>
              </w:rPr>
              <w:t>结果示例</w:t>
            </w:r>
          </w:p>
        </w:tc>
      </w:tr>
      <w:tr w:rsidR="001F376D" w:rsidTr="00D04843">
        <w:trPr>
          <w:trHeight w:val="458"/>
        </w:trPr>
        <w:tc>
          <w:tcPr>
            <w:tcW w:w="8533" w:type="dxa"/>
            <w:gridSpan w:val="3"/>
          </w:tcPr>
          <w:p w:rsidR="001F376D" w:rsidRDefault="001F376D" w:rsidP="00D04843">
            <w:r>
              <w:t>{"result":0,"reason": "","list":[{"</w:t>
            </w:r>
            <w:r w:rsidR="00D758B3">
              <w:t>bid</w:t>
            </w:r>
            <w:r>
              <w:t>":"</w:t>
            </w:r>
            <w:r w:rsidR="00D758B3">
              <w:t>1</w:t>
            </w:r>
            <w:r>
              <w:t>","</w:t>
            </w:r>
            <w:r w:rsidR="00D758B3">
              <w:t>station</w:t>
            </w:r>
            <w:r>
              <w:t>": "</w:t>
            </w:r>
            <w:r w:rsidR="00D758B3">
              <w:rPr>
                <w:rFonts w:hint="eastAsia"/>
              </w:rPr>
              <w:t>碧水龙庭</w:t>
            </w:r>
            <w:r>
              <w:t>",}],{</w:t>
            </w:r>
            <w:r w:rsidR="00D758B3">
              <w:t xml:space="preserve"> </w:t>
            </w:r>
            <w:r>
              <w:t>"bid": "2","</w:t>
            </w:r>
            <w:r w:rsidR="00D758B3">
              <w:rPr>
                <w:rFonts w:hint="eastAsia"/>
              </w:rPr>
              <w:t>station</w:t>
            </w:r>
            <w:r>
              <w:t>": "</w:t>
            </w:r>
            <w:r w:rsidR="00D758B3">
              <w:rPr>
                <w:rFonts w:hint="eastAsia"/>
              </w:rPr>
              <w:t>彩悦彩科</w:t>
            </w:r>
            <w:r>
              <w:t>"}]}</w:t>
            </w:r>
          </w:p>
          <w:p w:rsidR="001F376D" w:rsidRDefault="00D758B3" w:rsidP="00D04843">
            <w:r>
              <w:t xml:space="preserve"> </w:t>
            </w:r>
          </w:p>
        </w:tc>
      </w:tr>
    </w:tbl>
    <w:p w:rsidR="005439E7" w:rsidRDefault="0057727A" w:rsidP="005439E7">
      <w:pPr>
        <w:pStyle w:val="3"/>
      </w:pPr>
      <w:bookmarkStart w:id="81" w:name="_Toc465153511"/>
      <w:r>
        <w:rPr>
          <w:rFonts w:hint="eastAsia"/>
        </w:rPr>
        <w:t>月卡</w:t>
      </w:r>
      <w:r w:rsidR="005439E7">
        <w:rPr>
          <w:rFonts w:hint="eastAsia"/>
        </w:rPr>
        <w:t>订单创建（高优先级）</w:t>
      </w:r>
      <w:bookmarkEnd w:id="81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5439E7" w:rsidTr="00D04843">
        <w:trPr>
          <w:gridAfter w:val="1"/>
          <w:wAfter w:w="28" w:type="dxa"/>
        </w:trPr>
        <w:tc>
          <w:tcPr>
            <w:tcW w:w="1843" w:type="dxa"/>
          </w:tcPr>
          <w:p w:rsidR="005439E7" w:rsidRDefault="005439E7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5439E7" w:rsidRDefault="00F82A00" w:rsidP="00D04843">
            <w:r>
              <w:rPr>
                <w:rFonts w:hint="eastAsia"/>
              </w:rPr>
              <w:t>奥科平台</w:t>
            </w:r>
            <w:r w:rsidR="005439E7">
              <w:rPr>
                <w:rFonts w:hint="eastAsia"/>
              </w:rPr>
              <w:t>URL/</w:t>
            </w:r>
            <w:r w:rsidR="005439E7">
              <w:t xml:space="preserve"> </w:t>
            </w:r>
            <w:r w:rsidR="005439E7">
              <w:rPr>
                <w:rFonts w:hint="eastAsia"/>
              </w:rPr>
              <w:t>bill</w:t>
            </w:r>
          </w:p>
        </w:tc>
      </w:tr>
      <w:tr w:rsidR="005439E7" w:rsidTr="00D04843">
        <w:trPr>
          <w:gridAfter w:val="1"/>
          <w:wAfter w:w="28" w:type="dxa"/>
        </w:trPr>
        <w:tc>
          <w:tcPr>
            <w:tcW w:w="1843" w:type="dxa"/>
          </w:tcPr>
          <w:p w:rsidR="005439E7" w:rsidRDefault="005439E7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5439E7" w:rsidRDefault="005439E7" w:rsidP="00D0484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57727A" w:rsidTr="00D04843">
        <w:trPr>
          <w:gridAfter w:val="1"/>
          <w:wAfter w:w="28" w:type="dxa"/>
        </w:trPr>
        <w:tc>
          <w:tcPr>
            <w:tcW w:w="1843" w:type="dxa"/>
          </w:tcPr>
          <w:p w:rsidR="0057727A" w:rsidRDefault="0057727A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plate</w:t>
            </w:r>
          </w:p>
        </w:tc>
        <w:tc>
          <w:tcPr>
            <w:tcW w:w="6662" w:type="dxa"/>
          </w:tcPr>
          <w:p w:rsidR="0057727A" w:rsidRDefault="0057727A" w:rsidP="00D04843">
            <w:r>
              <w:rPr>
                <w:rFonts w:hint="eastAsia"/>
              </w:rPr>
              <w:t>车牌</w:t>
            </w:r>
          </w:p>
        </w:tc>
      </w:tr>
      <w:tr w:rsidR="0057727A" w:rsidTr="00D04843">
        <w:trPr>
          <w:gridAfter w:val="1"/>
          <w:wAfter w:w="28" w:type="dxa"/>
        </w:trPr>
        <w:tc>
          <w:tcPr>
            <w:tcW w:w="1843" w:type="dxa"/>
          </w:tcPr>
          <w:p w:rsidR="0057727A" w:rsidRDefault="0057727A" w:rsidP="00D04843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662" w:type="dxa"/>
          </w:tcPr>
          <w:p w:rsidR="0057727A" w:rsidRDefault="0057727A" w:rsidP="00D04843">
            <w:r>
              <w:rPr>
                <w:rFonts w:hint="eastAsia"/>
              </w:rPr>
              <w:t>停车场编号</w:t>
            </w:r>
          </w:p>
        </w:tc>
      </w:tr>
      <w:tr w:rsidR="005439E7" w:rsidTr="00D04843">
        <w:trPr>
          <w:gridAfter w:val="1"/>
          <w:wAfter w:w="28" w:type="dxa"/>
        </w:trPr>
        <w:tc>
          <w:tcPr>
            <w:tcW w:w="1843" w:type="dxa"/>
          </w:tcPr>
          <w:p w:rsidR="005439E7" w:rsidRDefault="005439E7" w:rsidP="00D0484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5439E7" w:rsidRDefault="005439E7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 w:rsidR="003C0119">
              <w:t>c</w:t>
            </w:r>
            <w:r w:rsidR="002B7AA7">
              <w:t>reatemonth</w:t>
            </w:r>
            <w:r>
              <w:rPr>
                <w:rFonts w:hint="eastAsia"/>
              </w:rPr>
              <w:t>代表</w:t>
            </w:r>
            <w:r w:rsidR="0057727A">
              <w:rPr>
                <w:rFonts w:hint="eastAsia"/>
              </w:rPr>
              <w:t>创建</w:t>
            </w:r>
            <w:r>
              <w:rPr>
                <w:rFonts w:hint="eastAsia"/>
              </w:rPr>
              <w:t>月卡</w:t>
            </w:r>
            <w:r w:rsidR="0057727A">
              <w:rPr>
                <w:rFonts w:hint="eastAsia"/>
              </w:rPr>
              <w:t>订单</w:t>
            </w:r>
          </w:p>
        </w:tc>
      </w:tr>
      <w:tr w:rsidR="0057727A" w:rsidTr="00D04843">
        <w:trPr>
          <w:gridAfter w:val="1"/>
          <w:wAfter w:w="28" w:type="dxa"/>
        </w:trPr>
        <w:tc>
          <w:tcPr>
            <w:tcW w:w="1843" w:type="dxa"/>
          </w:tcPr>
          <w:p w:rsidR="0057727A" w:rsidRDefault="0057727A" w:rsidP="00D04843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6662" w:type="dxa"/>
          </w:tcPr>
          <w:p w:rsidR="0057727A" w:rsidRDefault="0057727A" w:rsidP="00D04843">
            <w:r>
              <w:rPr>
                <w:rFonts w:hint="eastAsia"/>
              </w:rPr>
              <w:t>缴费月份数</w:t>
            </w:r>
          </w:p>
        </w:tc>
      </w:tr>
      <w:tr w:rsidR="005439E7" w:rsidTr="00D04843">
        <w:trPr>
          <w:gridAfter w:val="1"/>
          <w:wAfter w:w="28" w:type="dxa"/>
        </w:trPr>
        <w:tc>
          <w:tcPr>
            <w:tcW w:w="1843" w:type="dxa"/>
          </w:tcPr>
          <w:p w:rsidR="005439E7" w:rsidRDefault="005439E7" w:rsidP="00D04843">
            <w:r>
              <w:t>source</w:t>
            </w:r>
          </w:p>
        </w:tc>
        <w:tc>
          <w:tcPr>
            <w:tcW w:w="6662" w:type="dxa"/>
          </w:tcPr>
          <w:p w:rsidR="005439E7" w:rsidRDefault="005439E7" w:rsidP="00D04843">
            <w:r>
              <w:t>c</w:t>
            </w:r>
            <w:r>
              <w:rPr>
                <w:rFonts w:hint="eastAsia"/>
              </w:rPr>
              <w:t>zy</w:t>
            </w:r>
            <w:r>
              <w:t xml:space="preserve"> /wechat/</w:t>
            </w:r>
          </w:p>
        </w:tc>
      </w:tr>
      <w:tr w:rsidR="005439E7" w:rsidTr="00D0484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5439E7" w:rsidRDefault="005439E7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5439E7" w:rsidTr="00D04843">
        <w:trPr>
          <w:gridAfter w:val="1"/>
          <w:wAfter w:w="28" w:type="dxa"/>
        </w:trPr>
        <w:tc>
          <w:tcPr>
            <w:tcW w:w="1843" w:type="dxa"/>
          </w:tcPr>
          <w:p w:rsidR="005439E7" w:rsidRDefault="005439E7" w:rsidP="00D0484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5439E7" w:rsidRDefault="005439E7" w:rsidP="00D0484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5439E7" w:rsidTr="00D04843">
        <w:trPr>
          <w:gridAfter w:val="1"/>
          <w:wAfter w:w="28" w:type="dxa"/>
        </w:trPr>
        <w:tc>
          <w:tcPr>
            <w:tcW w:w="1843" w:type="dxa"/>
          </w:tcPr>
          <w:p w:rsidR="005439E7" w:rsidRDefault="005439E7" w:rsidP="00D0484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5439E7" w:rsidRDefault="005439E7" w:rsidP="00D04843">
            <w:r>
              <w:rPr>
                <w:rFonts w:hint="eastAsia"/>
              </w:rPr>
              <w:t>执行结果说明。</w:t>
            </w:r>
          </w:p>
        </w:tc>
      </w:tr>
      <w:tr w:rsidR="0057727A" w:rsidTr="00D04843">
        <w:trPr>
          <w:gridAfter w:val="1"/>
          <w:wAfter w:w="28" w:type="dxa"/>
        </w:trPr>
        <w:tc>
          <w:tcPr>
            <w:tcW w:w="1843" w:type="dxa"/>
          </w:tcPr>
          <w:p w:rsidR="0057727A" w:rsidRDefault="0057727A" w:rsidP="00D04843">
            <w:r>
              <w:t>B</w:t>
            </w:r>
            <w:r>
              <w:rPr>
                <w:rFonts w:hint="eastAsia"/>
              </w:rPr>
              <w:t>ill</w:t>
            </w:r>
          </w:p>
        </w:tc>
        <w:tc>
          <w:tcPr>
            <w:tcW w:w="6662" w:type="dxa"/>
          </w:tcPr>
          <w:p w:rsidR="0057727A" w:rsidRDefault="0057727A" w:rsidP="00D04843">
            <w:r>
              <w:rPr>
                <w:rFonts w:hint="eastAsia"/>
              </w:rPr>
              <w:t>月卡账单号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月卡单价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总价</w:t>
            </w:r>
          </w:p>
        </w:tc>
      </w:tr>
      <w:tr w:rsidR="005439E7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5439E7" w:rsidRDefault="005439E7" w:rsidP="00D04843">
            <w:r>
              <w:rPr>
                <w:rFonts w:hint="eastAsia"/>
                <w:b/>
              </w:rPr>
              <w:t>请求示例</w:t>
            </w:r>
          </w:p>
        </w:tc>
      </w:tr>
      <w:tr w:rsidR="005439E7" w:rsidTr="00D04843">
        <w:trPr>
          <w:trHeight w:val="458"/>
        </w:trPr>
        <w:tc>
          <w:tcPr>
            <w:tcW w:w="8533" w:type="dxa"/>
            <w:gridSpan w:val="3"/>
          </w:tcPr>
          <w:p w:rsidR="005439E7" w:rsidRDefault="005439E7" w:rsidP="00D04843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 "cmd":"</w:t>
            </w:r>
            <w:r w:rsidR="0057727A">
              <w:rPr>
                <w:rFonts w:hint="eastAsia"/>
              </w:rPr>
              <w:t>month</w:t>
            </w:r>
            <w:r>
              <w:rPr>
                <w:rFonts w:hint="eastAsia"/>
              </w:rPr>
              <w:t>", "</w:t>
            </w:r>
            <w:r>
              <w:t>source</w:t>
            </w:r>
            <w:r>
              <w:rPr>
                <w:rFonts w:hint="eastAsia"/>
              </w:rPr>
              <w:t>":"</w:t>
            </w:r>
            <w:r>
              <w:t>czy</w:t>
            </w:r>
            <w:r>
              <w:rPr>
                <w:rFonts w:hint="eastAsia"/>
              </w:rPr>
              <w:t>"</w:t>
            </w:r>
            <w:r w:rsidR="0057727A">
              <w:t>,bid:”1”,</w:t>
            </w:r>
            <w:r w:rsidR="0057727A">
              <w:rPr>
                <w:rFonts w:hint="eastAsia"/>
              </w:rPr>
              <w:t>count</w:t>
            </w:r>
            <w:r w:rsidR="0057727A">
              <w:t>:”3”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</w:tr>
      <w:tr w:rsidR="005439E7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5439E7" w:rsidRDefault="005439E7" w:rsidP="00D04843">
            <w:r>
              <w:rPr>
                <w:rFonts w:hint="eastAsia"/>
                <w:b/>
              </w:rPr>
              <w:t>结果示例</w:t>
            </w:r>
          </w:p>
        </w:tc>
      </w:tr>
      <w:tr w:rsidR="005439E7" w:rsidTr="00D04843">
        <w:trPr>
          <w:trHeight w:val="458"/>
        </w:trPr>
        <w:tc>
          <w:tcPr>
            <w:tcW w:w="8533" w:type="dxa"/>
            <w:gridSpan w:val="3"/>
          </w:tcPr>
          <w:p w:rsidR="005439E7" w:rsidRDefault="005439E7" w:rsidP="00D04843">
            <w:r>
              <w:t>{"result":0,"reason": "","</w:t>
            </w:r>
            <w:r w:rsidR="00B8638E">
              <w:rPr>
                <w:rFonts w:hint="eastAsia"/>
              </w:rPr>
              <w:t>bill</w:t>
            </w:r>
            <w:r>
              <w:t>":</w:t>
            </w:r>
            <w:r w:rsidR="00B8638E">
              <w:t xml:space="preserve"> ‘123243324895342’,’</w:t>
            </w:r>
            <w:r w:rsidR="00B8638E">
              <w:rPr>
                <w:rFonts w:hint="eastAsia"/>
              </w:rPr>
              <w:t>amount</w:t>
            </w:r>
            <w:r w:rsidR="00B8638E">
              <w:t>:’200’,’price:’50’</w:t>
            </w:r>
            <w:r>
              <w:t>}</w:t>
            </w:r>
            <w:r w:rsidR="00B8638E">
              <w:t>;</w:t>
            </w:r>
          </w:p>
          <w:p w:rsidR="005439E7" w:rsidRDefault="005439E7" w:rsidP="00D04843">
            <w:r>
              <w:t xml:space="preserve"> </w:t>
            </w:r>
          </w:p>
        </w:tc>
      </w:tr>
    </w:tbl>
    <w:p w:rsidR="00B8638E" w:rsidRDefault="00B8638E" w:rsidP="00B8638E">
      <w:pPr>
        <w:pStyle w:val="3"/>
      </w:pPr>
      <w:bookmarkStart w:id="82" w:name="_Toc465153512"/>
      <w:r>
        <w:rPr>
          <w:rFonts w:hint="eastAsia"/>
        </w:rPr>
        <w:t>订单完成（高优先级）</w:t>
      </w:r>
      <w:bookmarkEnd w:id="82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B8638E" w:rsidRDefault="00F82A00" w:rsidP="00D04843">
            <w:r>
              <w:rPr>
                <w:rFonts w:hint="eastAsia"/>
              </w:rPr>
              <w:t>奥科平台</w:t>
            </w:r>
            <w:r w:rsidR="00B8638E">
              <w:rPr>
                <w:rFonts w:hint="eastAsia"/>
              </w:rPr>
              <w:t>URL/</w:t>
            </w:r>
            <w:r w:rsidR="00B8638E">
              <w:t xml:space="preserve"> </w:t>
            </w:r>
            <w:r w:rsidR="00B8638E">
              <w:rPr>
                <w:rFonts w:hint="eastAsia"/>
              </w:rPr>
              <w:t>bill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plate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车牌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停车场编号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B8638E" w:rsidRDefault="00B8638E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:cmd=complete</w:t>
            </w:r>
            <w:r>
              <w:rPr>
                <w:rFonts w:hint="eastAsia"/>
              </w:rPr>
              <w:t>代表创建月卡订单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付款手机号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付款人姓名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付款金额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B</w:t>
            </w:r>
            <w:r>
              <w:rPr>
                <w:rFonts w:hint="eastAsia"/>
              </w:rPr>
              <w:t>ill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账单号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6662" w:type="dxa"/>
          </w:tcPr>
          <w:p w:rsidR="00B8638E" w:rsidRDefault="00B8638E" w:rsidP="00D04843">
            <w:r>
              <w:t>A</w:t>
            </w:r>
            <w:r>
              <w:rPr>
                <w:rFonts w:hint="eastAsia"/>
              </w:rPr>
              <w:t>lipay/</w:t>
            </w:r>
            <w:r>
              <w:t xml:space="preserve"> wechat/bank/</w:t>
            </w:r>
            <w:r w:rsidR="0043669D">
              <w:t xml:space="preserve"> </w:t>
            </w:r>
            <w:r w:rsidR="0043669D">
              <w:rPr>
                <w:rFonts w:hint="eastAsia"/>
              </w:rPr>
              <w:t>付款渠道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source</w:t>
            </w:r>
          </w:p>
        </w:tc>
        <w:tc>
          <w:tcPr>
            <w:tcW w:w="6662" w:type="dxa"/>
          </w:tcPr>
          <w:p w:rsidR="00B8638E" w:rsidRDefault="00B8638E" w:rsidP="00D04843">
            <w:r>
              <w:t>c</w:t>
            </w:r>
            <w:r>
              <w:rPr>
                <w:rFonts w:hint="eastAsia"/>
              </w:rPr>
              <w:t>zy</w:t>
            </w:r>
            <w:r>
              <w:t xml:space="preserve"> /wechat/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B8638E" w:rsidRDefault="00B8638E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执行结果说明。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B</w:t>
            </w:r>
            <w:r>
              <w:rPr>
                <w:rFonts w:hint="eastAsia"/>
              </w:rPr>
              <w:t>ill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月卡账单号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月卡单价</w:t>
            </w:r>
          </w:p>
        </w:tc>
      </w:tr>
      <w:tr w:rsidR="00B8638E" w:rsidTr="00D04843">
        <w:trPr>
          <w:gridAfter w:val="1"/>
          <w:wAfter w:w="28" w:type="dxa"/>
        </w:trPr>
        <w:tc>
          <w:tcPr>
            <w:tcW w:w="1843" w:type="dxa"/>
          </w:tcPr>
          <w:p w:rsidR="00B8638E" w:rsidRDefault="00B8638E" w:rsidP="00D04843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6662" w:type="dxa"/>
          </w:tcPr>
          <w:p w:rsidR="00B8638E" w:rsidRDefault="00B8638E" w:rsidP="00D04843">
            <w:r>
              <w:rPr>
                <w:rFonts w:hint="eastAsia"/>
              </w:rPr>
              <w:t>总价</w:t>
            </w:r>
          </w:p>
        </w:tc>
      </w:tr>
      <w:tr w:rsidR="00B8638E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B8638E" w:rsidRDefault="00B8638E" w:rsidP="00D04843">
            <w:r>
              <w:rPr>
                <w:rFonts w:hint="eastAsia"/>
                <w:b/>
              </w:rPr>
              <w:t>请求示例</w:t>
            </w:r>
          </w:p>
        </w:tc>
      </w:tr>
      <w:tr w:rsidR="00B8638E" w:rsidTr="00D04843">
        <w:trPr>
          <w:trHeight w:val="458"/>
        </w:trPr>
        <w:tc>
          <w:tcPr>
            <w:tcW w:w="8533" w:type="dxa"/>
            <w:gridSpan w:val="3"/>
          </w:tcPr>
          <w:p w:rsidR="00B8638E" w:rsidRDefault="00B8638E" w:rsidP="00D04843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 "cmd":"month", "</w:t>
            </w:r>
            <w:r>
              <w:t>source</w:t>
            </w:r>
            <w:r>
              <w:rPr>
                <w:rFonts w:hint="eastAsia"/>
              </w:rPr>
              <w:t>":"</w:t>
            </w:r>
            <w:r>
              <w:t>czy</w:t>
            </w:r>
            <w:r>
              <w:rPr>
                <w:rFonts w:hint="eastAsia"/>
              </w:rPr>
              <w:t>"</w:t>
            </w:r>
            <w:r>
              <w:t>,bid:”1”,</w:t>
            </w:r>
            <w:r>
              <w:rPr>
                <w:rFonts w:hint="eastAsia"/>
              </w:rPr>
              <w:t>count</w:t>
            </w:r>
            <w:r>
              <w:t>:”3”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</w:tr>
      <w:tr w:rsidR="00B8638E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B8638E" w:rsidRDefault="00B8638E" w:rsidP="00D04843">
            <w:r>
              <w:rPr>
                <w:rFonts w:hint="eastAsia"/>
                <w:b/>
              </w:rPr>
              <w:t>结果示例</w:t>
            </w:r>
          </w:p>
        </w:tc>
      </w:tr>
      <w:tr w:rsidR="00B8638E" w:rsidTr="00D04843">
        <w:trPr>
          <w:trHeight w:val="458"/>
        </w:trPr>
        <w:tc>
          <w:tcPr>
            <w:tcW w:w="8533" w:type="dxa"/>
            <w:gridSpan w:val="3"/>
          </w:tcPr>
          <w:p w:rsidR="00B8638E" w:rsidRDefault="00B8638E" w:rsidP="00D04843">
            <w:r>
              <w:t>{"result":0,"reason": "","</w:t>
            </w:r>
            <w:r>
              <w:rPr>
                <w:rFonts w:hint="eastAsia"/>
              </w:rPr>
              <w:t>bill</w:t>
            </w:r>
            <w:r>
              <w:t>": ‘123243324895342’,’</w:t>
            </w:r>
            <w:r>
              <w:rPr>
                <w:rFonts w:hint="eastAsia"/>
              </w:rPr>
              <w:t>amount</w:t>
            </w:r>
            <w:r>
              <w:t>:’200’,’price:’50’};</w:t>
            </w:r>
          </w:p>
          <w:p w:rsidR="00B8638E" w:rsidRDefault="00B8638E" w:rsidP="00D04843">
            <w:r>
              <w:t xml:space="preserve"> </w:t>
            </w:r>
          </w:p>
        </w:tc>
      </w:tr>
    </w:tbl>
    <w:p w:rsidR="006661EE" w:rsidRDefault="006661EE" w:rsidP="006661EE">
      <w:pPr>
        <w:pStyle w:val="3"/>
      </w:pPr>
      <w:bookmarkStart w:id="83" w:name="_Toc465153513"/>
      <w:r>
        <w:rPr>
          <w:rFonts w:hint="eastAsia"/>
        </w:rPr>
        <w:lastRenderedPageBreak/>
        <w:t>空余车位数</w:t>
      </w:r>
      <w:bookmarkEnd w:id="83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6661EE" w:rsidTr="00D04843">
        <w:trPr>
          <w:gridAfter w:val="1"/>
          <w:wAfter w:w="28" w:type="dxa"/>
        </w:trPr>
        <w:tc>
          <w:tcPr>
            <w:tcW w:w="1843" w:type="dxa"/>
          </w:tcPr>
          <w:p w:rsidR="006661EE" w:rsidRDefault="006661EE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6661EE" w:rsidRDefault="00F82A00">
            <w:r>
              <w:rPr>
                <w:rFonts w:hint="eastAsia"/>
              </w:rPr>
              <w:t>奥科平台</w:t>
            </w:r>
            <w:r w:rsidR="006661EE">
              <w:rPr>
                <w:rFonts w:hint="eastAsia"/>
              </w:rPr>
              <w:t>URL/</w:t>
            </w:r>
            <w:r w:rsidR="00632068">
              <w:rPr>
                <w:rFonts w:hint="eastAsia"/>
              </w:rPr>
              <w:t>station</w:t>
            </w:r>
          </w:p>
        </w:tc>
      </w:tr>
      <w:tr w:rsidR="006661EE" w:rsidTr="00D04843">
        <w:trPr>
          <w:gridAfter w:val="1"/>
          <w:wAfter w:w="28" w:type="dxa"/>
        </w:trPr>
        <w:tc>
          <w:tcPr>
            <w:tcW w:w="1843" w:type="dxa"/>
          </w:tcPr>
          <w:p w:rsidR="006661EE" w:rsidRDefault="006661EE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6661EE" w:rsidRDefault="006661EE" w:rsidP="00D0484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6661EE" w:rsidTr="00D04843">
        <w:trPr>
          <w:gridAfter w:val="1"/>
          <w:wAfter w:w="28" w:type="dxa"/>
        </w:trPr>
        <w:tc>
          <w:tcPr>
            <w:tcW w:w="1843" w:type="dxa"/>
          </w:tcPr>
          <w:p w:rsidR="006661EE" w:rsidRDefault="006661EE" w:rsidP="00D04843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662" w:type="dxa"/>
          </w:tcPr>
          <w:p w:rsidR="006661EE" w:rsidRDefault="006661EE" w:rsidP="00D04843">
            <w:r>
              <w:rPr>
                <w:rFonts w:hint="eastAsia"/>
              </w:rPr>
              <w:t>停车场编号</w:t>
            </w:r>
          </w:p>
        </w:tc>
      </w:tr>
      <w:tr w:rsidR="006661EE" w:rsidTr="00D04843">
        <w:trPr>
          <w:gridAfter w:val="1"/>
          <w:wAfter w:w="28" w:type="dxa"/>
        </w:trPr>
        <w:tc>
          <w:tcPr>
            <w:tcW w:w="1843" w:type="dxa"/>
          </w:tcPr>
          <w:p w:rsidR="006661EE" w:rsidRDefault="006661EE" w:rsidP="00D04843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6661EE" w:rsidRDefault="006661EE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 w:rsidR="00D04843">
              <w:t>free</w:t>
            </w:r>
            <w:r>
              <w:rPr>
                <w:rFonts w:hint="eastAsia"/>
              </w:rPr>
              <w:t>代表</w:t>
            </w:r>
            <w:r w:rsidR="00632068">
              <w:rPr>
                <w:rFonts w:hint="eastAsia"/>
              </w:rPr>
              <w:t>查询空余车位数</w:t>
            </w:r>
          </w:p>
        </w:tc>
      </w:tr>
      <w:tr w:rsidR="006661EE" w:rsidTr="00D04843">
        <w:trPr>
          <w:gridAfter w:val="1"/>
          <w:wAfter w:w="28" w:type="dxa"/>
        </w:trPr>
        <w:tc>
          <w:tcPr>
            <w:tcW w:w="1843" w:type="dxa"/>
          </w:tcPr>
          <w:p w:rsidR="006661EE" w:rsidRDefault="006661EE" w:rsidP="00D04843">
            <w:r>
              <w:t>source</w:t>
            </w:r>
          </w:p>
        </w:tc>
        <w:tc>
          <w:tcPr>
            <w:tcW w:w="6662" w:type="dxa"/>
          </w:tcPr>
          <w:p w:rsidR="006661EE" w:rsidRDefault="006661EE" w:rsidP="00D04843">
            <w:r>
              <w:t>c</w:t>
            </w:r>
            <w:r>
              <w:rPr>
                <w:rFonts w:hint="eastAsia"/>
              </w:rPr>
              <w:t>zy</w:t>
            </w:r>
            <w:r>
              <w:t xml:space="preserve"> /wechat/</w:t>
            </w:r>
            <w:r w:rsidR="00632068">
              <w:t>…</w:t>
            </w:r>
          </w:p>
        </w:tc>
      </w:tr>
      <w:tr w:rsidR="006661EE" w:rsidTr="00D04843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6661EE" w:rsidRDefault="006661EE" w:rsidP="00D0484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6661EE" w:rsidTr="00D04843">
        <w:trPr>
          <w:gridAfter w:val="1"/>
          <w:wAfter w:w="28" w:type="dxa"/>
        </w:trPr>
        <w:tc>
          <w:tcPr>
            <w:tcW w:w="1843" w:type="dxa"/>
          </w:tcPr>
          <w:p w:rsidR="006661EE" w:rsidRDefault="006661EE" w:rsidP="00D04843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6661EE" w:rsidRDefault="006661EE" w:rsidP="00D04843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6661EE" w:rsidTr="00D04843">
        <w:trPr>
          <w:gridAfter w:val="1"/>
          <w:wAfter w:w="28" w:type="dxa"/>
        </w:trPr>
        <w:tc>
          <w:tcPr>
            <w:tcW w:w="1843" w:type="dxa"/>
          </w:tcPr>
          <w:p w:rsidR="006661EE" w:rsidRDefault="006661EE" w:rsidP="00D04843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6661EE" w:rsidRDefault="006661EE" w:rsidP="00D04843">
            <w:r>
              <w:rPr>
                <w:rFonts w:hint="eastAsia"/>
              </w:rPr>
              <w:t>执行结果说明。</w:t>
            </w:r>
          </w:p>
        </w:tc>
      </w:tr>
      <w:tr w:rsidR="00B918CF" w:rsidTr="00D04843">
        <w:trPr>
          <w:gridAfter w:val="1"/>
          <w:wAfter w:w="28" w:type="dxa"/>
        </w:trPr>
        <w:tc>
          <w:tcPr>
            <w:tcW w:w="1843" w:type="dxa"/>
          </w:tcPr>
          <w:p w:rsidR="00B918CF" w:rsidRDefault="00B918CF" w:rsidP="00D04843">
            <w:r>
              <w:t>L</w:t>
            </w:r>
            <w:r>
              <w:rPr>
                <w:rFonts w:hint="eastAsia"/>
              </w:rPr>
              <w:t>ut</w:t>
            </w:r>
          </w:p>
        </w:tc>
        <w:tc>
          <w:tcPr>
            <w:tcW w:w="6662" w:type="dxa"/>
          </w:tcPr>
          <w:p w:rsidR="00B918CF" w:rsidRDefault="00B918CF" w:rsidP="00D04843">
            <w:r>
              <w:rPr>
                <w:rFonts w:hint="eastAsia"/>
              </w:rPr>
              <w:t>空车位检测时间</w:t>
            </w:r>
          </w:p>
        </w:tc>
      </w:tr>
      <w:tr w:rsidR="006661EE" w:rsidTr="00D04843">
        <w:trPr>
          <w:gridAfter w:val="1"/>
          <w:wAfter w:w="28" w:type="dxa"/>
        </w:trPr>
        <w:tc>
          <w:tcPr>
            <w:tcW w:w="1843" w:type="dxa"/>
          </w:tcPr>
          <w:p w:rsidR="006661EE" w:rsidRDefault="00FC186F" w:rsidP="00D04843">
            <w:r>
              <w:t>free</w:t>
            </w:r>
          </w:p>
        </w:tc>
        <w:tc>
          <w:tcPr>
            <w:tcW w:w="6662" w:type="dxa"/>
          </w:tcPr>
          <w:p w:rsidR="006661EE" w:rsidRDefault="00D04843" w:rsidP="00D04843">
            <w:r>
              <w:rPr>
                <w:rFonts w:hint="eastAsia"/>
              </w:rPr>
              <w:t>空余车位数</w:t>
            </w:r>
          </w:p>
        </w:tc>
      </w:tr>
      <w:tr w:rsidR="006661EE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6661EE" w:rsidRDefault="006661EE" w:rsidP="00D04843">
            <w:r>
              <w:rPr>
                <w:rFonts w:hint="eastAsia"/>
                <w:b/>
              </w:rPr>
              <w:t>请求示例</w:t>
            </w:r>
          </w:p>
        </w:tc>
      </w:tr>
      <w:tr w:rsidR="006661EE" w:rsidTr="00D04843">
        <w:trPr>
          <w:trHeight w:val="458"/>
        </w:trPr>
        <w:tc>
          <w:tcPr>
            <w:tcW w:w="8533" w:type="dxa"/>
            <w:gridSpan w:val="3"/>
          </w:tcPr>
          <w:p w:rsidR="006661EE" w:rsidRDefault="006661EE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>{ "cmd":"</w:t>
            </w:r>
            <w:r w:rsidR="00D04843">
              <w:t>free</w:t>
            </w:r>
            <w:r>
              <w:rPr>
                <w:rFonts w:hint="eastAsia"/>
              </w:rPr>
              <w:t>", "</w:t>
            </w:r>
            <w:r>
              <w:t>source</w:t>
            </w:r>
            <w:r>
              <w:rPr>
                <w:rFonts w:hint="eastAsia"/>
              </w:rPr>
              <w:t>":"</w:t>
            </w:r>
            <w:r>
              <w:t>czy</w:t>
            </w:r>
            <w:r>
              <w:rPr>
                <w:rFonts w:hint="eastAsia"/>
              </w:rPr>
              <w:t>"</w:t>
            </w:r>
            <w:r>
              <w:t>,</w:t>
            </w:r>
            <w:r w:rsidR="00FC186F">
              <w:t>bid</w:t>
            </w:r>
            <w:r>
              <w:t>:”</w:t>
            </w:r>
            <w:r w:rsidR="00FC186F">
              <w:t>6161</w:t>
            </w:r>
            <w:r>
              <w:t>”</w:t>
            </w:r>
            <w:r w:rsidR="00FC18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</w:tr>
      <w:tr w:rsidR="006661EE" w:rsidTr="00D04843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6661EE" w:rsidRDefault="006661EE" w:rsidP="00D04843">
            <w:r>
              <w:rPr>
                <w:rFonts w:hint="eastAsia"/>
                <w:b/>
              </w:rPr>
              <w:t>结果示例</w:t>
            </w:r>
          </w:p>
        </w:tc>
      </w:tr>
      <w:tr w:rsidR="006661EE" w:rsidTr="00D04843">
        <w:trPr>
          <w:trHeight w:val="458"/>
        </w:trPr>
        <w:tc>
          <w:tcPr>
            <w:tcW w:w="8533" w:type="dxa"/>
            <w:gridSpan w:val="3"/>
          </w:tcPr>
          <w:p w:rsidR="006661EE" w:rsidRDefault="006661EE" w:rsidP="00D04843">
            <w:r>
              <w:t>{"result":0,"reason": "","</w:t>
            </w:r>
            <w:r w:rsidR="00FC186F">
              <w:t>free</w:t>
            </w:r>
            <w:r>
              <w:t>": ‘</w:t>
            </w:r>
            <w:r w:rsidR="00FC186F">
              <w:t xml:space="preserve">123’ </w:t>
            </w:r>
            <w:r>
              <w:t>};</w:t>
            </w:r>
          </w:p>
          <w:p w:rsidR="006661EE" w:rsidRDefault="006661EE" w:rsidP="00D04843">
            <w:r>
              <w:t xml:space="preserve"> </w:t>
            </w:r>
          </w:p>
        </w:tc>
      </w:tr>
    </w:tbl>
    <w:p w:rsidR="004B219F" w:rsidRDefault="004B219F" w:rsidP="004B219F">
      <w:pPr>
        <w:pStyle w:val="3"/>
      </w:pPr>
      <w:bookmarkStart w:id="84" w:name="_Toc465153514"/>
      <w:r>
        <w:rPr>
          <w:rFonts w:hint="eastAsia"/>
        </w:rPr>
        <w:t>车辆所在位置</w:t>
      </w:r>
      <w:bookmarkEnd w:id="84"/>
    </w:p>
    <w:tbl>
      <w:tblPr>
        <w:tblStyle w:val="af9"/>
        <w:tblW w:w="85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6662"/>
        <w:gridCol w:w="28"/>
      </w:tblGrid>
      <w:tr w:rsidR="004B219F" w:rsidTr="00CF547E">
        <w:trPr>
          <w:gridAfter w:val="1"/>
          <w:wAfter w:w="28" w:type="dxa"/>
        </w:trPr>
        <w:tc>
          <w:tcPr>
            <w:tcW w:w="1843" w:type="dxa"/>
          </w:tcPr>
          <w:p w:rsidR="004B219F" w:rsidRDefault="004B219F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62" w:type="dxa"/>
          </w:tcPr>
          <w:p w:rsidR="004B219F" w:rsidRDefault="00F82A00" w:rsidP="00CF547E">
            <w:r>
              <w:rPr>
                <w:rFonts w:hint="eastAsia"/>
              </w:rPr>
              <w:t>奥科平台</w:t>
            </w:r>
            <w:r w:rsidR="004B219F">
              <w:rPr>
                <w:rFonts w:hint="eastAsia"/>
              </w:rPr>
              <w:t>URL/Location</w:t>
            </w:r>
          </w:p>
        </w:tc>
      </w:tr>
      <w:tr w:rsidR="004B219F" w:rsidTr="00CF547E">
        <w:trPr>
          <w:gridAfter w:val="1"/>
          <w:wAfter w:w="28" w:type="dxa"/>
        </w:trPr>
        <w:tc>
          <w:tcPr>
            <w:tcW w:w="1843" w:type="dxa"/>
          </w:tcPr>
          <w:p w:rsidR="004B219F" w:rsidRDefault="004B219F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62" w:type="dxa"/>
          </w:tcPr>
          <w:p w:rsidR="004B219F" w:rsidRDefault="004B219F" w:rsidP="00CF547E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即除默认参数外，其它参数以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方式传递</w:t>
            </w:r>
          </w:p>
        </w:tc>
      </w:tr>
      <w:tr w:rsidR="004B219F" w:rsidTr="00CF547E">
        <w:trPr>
          <w:gridAfter w:val="1"/>
          <w:wAfter w:w="28" w:type="dxa"/>
        </w:trPr>
        <w:tc>
          <w:tcPr>
            <w:tcW w:w="1843" w:type="dxa"/>
          </w:tcPr>
          <w:p w:rsidR="004B219F" w:rsidRDefault="004B219F" w:rsidP="00CF547E">
            <w:pPr>
              <w:rPr>
                <w:b/>
              </w:rPr>
            </w:pPr>
            <w:r>
              <w:rPr>
                <w:b/>
              </w:rPr>
              <w:t>plate</w:t>
            </w:r>
          </w:p>
        </w:tc>
        <w:tc>
          <w:tcPr>
            <w:tcW w:w="6662" w:type="dxa"/>
          </w:tcPr>
          <w:p w:rsidR="004B219F" w:rsidRDefault="004B219F" w:rsidP="00CF547E">
            <w:r>
              <w:rPr>
                <w:rFonts w:hint="eastAsia"/>
              </w:rPr>
              <w:t>车牌</w:t>
            </w:r>
          </w:p>
        </w:tc>
      </w:tr>
      <w:tr w:rsidR="004B219F" w:rsidTr="00CF547E">
        <w:trPr>
          <w:gridAfter w:val="1"/>
          <w:wAfter w:w="28" w:type="dxa"/>
        </w:trPr>
        <w:tc>
          <w:tcPr>
            <w:tcW w:w="1843" w:type="dxa"/>
          </w:tcPr>
          <w:p w:rsidR="004B219F" w:rsidRDefault="004B219F" w:rsidP="00CF547E">
            <w:r>
              <w:rPr>
                <w:rFonts w:hint="eastAsia"/>
              </w:rPr>
              <w:t>cmd</w:t>
            </w:r>
          </w:p>
        </w:tc>
        <w:tc>
          <w:tcPr>
            <w:tcW w:w="6662" w:type="dxa"/>
          </w:tcPr>
          <w:p w:rsidR="004B219F" w:rsidRDefault="004B219F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:cmd=</w:t>
            </w:r>
            <w:r>
              <w:t>where</w:t>
            </w:r>
            <w:r>
              <w:rPr>
                <w:rFonts w:hint="eastAsia"/>
              </w:rPr>
              <w:t>代表查询车辆所在位置</w:t>
            </w:r>
          </w:p>
        </w:tc>
      </w:tr>
      <w:tr w:rsidR="004B219F" w:rsidTr="00CF547E">
        <w:trPr>
          <w:gridAfter w:val="1"/>
          <w:wAfter w:w="28" w:type="dxa"/>
        </w:trPr>
        <w:tc>
          <w:tcPr>
            <w:tcW w:w="1843" w:type="dxa"/>
          </w:tcPr>
          <w:p w:rsidR="004B219F" w:rsidRDefault="004B219F" w:rsidP="00CF547E">
            <w:r>
              <w:t>source</w:t>
            </w:r>
          </w:p>
        </w:tc>
        <w:tc>
          <w:tcPr>
            <w:tcW w:w="6662" w:type="dxa"/>
          </w:tcPr>
          <w:p w:rsidR="004B219F" w:rsidRDefault="004B219F" w:rsidP="00CF547E">
            <w:r>
              <w:t>c</w:t>
            </w:r>
            <w:r>
              <w:rPr>
                <w:rFonts w:hint="eastAsia"/>
              </w:rPr>
              <w:t>zy</w:t>
            </w:r>
            <w:r>
              <w:t xml:space="preserve"> /wechat/…</w:t>
            </w:r>
          </w:p>
        </w:tc>
      </w:tr>
      <w:tr w:rsidR="004B219F" w:rsidTr="00CF547E">
        <w:trPr>
          <w:gridAfter w:val="1"/>
          <w:wAfter w:w="28" w:type="dxa"/>
        </w:trPr>
        <w:tc>
          <w:tcPr>
            <w:tcW w:w="8505" w:type="dxa"/>
            <w:gridSpan w:val="2"/>
            <w:shd w:val="clear" w:color="auto" w:fill="D9D9D9" w:themeFill="background1" w:themeFillShade="D9"/>
          </w:tcPr>
          <w:p w:rsidR="004B219F" w:rsidRDefault="004B219F" w:rsidP="00CF547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4B219F" w:rsidTr="00CF547E">
        <w:trPr>
          <w:gridAfter w:val="1"/>
          <w:wAfter w:w="28" w:type="dxa"/>
        </w:trPr>
        <w:tc>
          <w:tcPr>
            <w:tcW w:w="1843" w:type="dxa"/>
          </w:tcPr>
          <w:p w:rsidR="004B219F" w:rsidRDefault="004B219F" w:rsidP="00CF547E">
            <w:r>
              <w:rPr>
                <w:rFonts w:hint="eastAsia"/>
              </w:rPr>
              <w:t>result</w:t>
            </w:r>
          </w:p>
        </w:tc>
        <w:tc>
          <w:tcPr>
            <w:tcW w:w="6662" w:type="dxa"/>
          </w:tcPr>
          <w:p w:rsidR="004B219F" w:rsidRDefault="004B219F" w:rsidP="00CF547E">
            <w:r>
              <w:rPr>
                <w:rFonts w:hint="eastAsia"/>
              </w:rPr>
              <w:t>下发结果，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成功，其它失败</w:t>
            </w:r>
          </w:p>
        </w:tc>
      </w:tr>
      <w:tr w:rsidR="004B219F" w:rsidTr="00CF547E">
        <w:trPr>
          <w:gridAfter w:val="1"/>
          <w:wAfter w:w="28" w:type="dxa"/>
        </w:trPr>
        <w:tc>
          <w:tcPr>
            <w:tcW w:w="1843" w:type="dxa"/>
          </w:tcPr>
          <w:p w:rsidR="004B219F" w:rsidRDefault="004B219F" w:rsidP="00CF547E">
            <w:r>
              <w:rPr>
                <w:rFonts w:hint="eastAsia"/>
              </w:rPr>
              <w:t>reason</w:t>
            </w:r>
          </w:p>
        </w:tc>
        <w:tc>
          <w:tcPr>
            <w:tcW w:w="6662" w:type="dxa"/>
          </w:tcPr>
          <w:p w:rsidR="004B219F" w:rsidRDefault="004B219F" w:rsidP="00CF547E">
            <w:r>
              <w:rPr>
                <w:rFonts w:hint="eastAsia"/>
              </w:rPr>
              <w:t>执行结果说明。</w:t>
            </w:r>
          </w:p>
        </w:tc>
      </w:tr>
      <w:tr w:rsidR="004B219F" w:rsidTr="00CF547E">
        <w:trPr>
          <w:gridAfter w:val="1"/>
          <w:wAfter w:w="28" w:type="dxa"/>
        </w:trPr>
        <w:tc>
          <w:tcPr>
            <w:tcW w:w="1843" w:type="dxa"/>
          </w:tcPr>
          <w:p w:rsidR="004B219F" w:rsidRDefault="004B219F" w:rsidP="00CF547E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6662" w:type="dxa"/>
          </w:tcPr>
          <w:p w:rsidR="004B219F" w:rsidRDefault="004B219F" w:rsidP="00CF547E">
            <w:r>
              <w:rPr>
                <w:rFonts w:hint="eastAsia"/>
              </w:rPr>
              <w:t>由于车辆识别有误差，返回为数组</w:t>
            </w:r>
          </w:p>
          <w:p w:rsidR="004B219F" w:rsidRDefault="004B219F" w:rsidP="00CF547E">
            <w:r>
              <w:rPr>
                <w:rFonts w:hint="eastAsia"/>
              </w:rPr>
              <w:t>{</w:t>
            </w:r>
          </w:p>
          <w:p w:rsidR="004B219F" w:rsidRDefault="004B219F" w:rsidP="004B219F">
            <w:r>
              <w:t>{</w:t>
            </w:r>
          </w:p>
          <w:p w:rsidR="004B219F" w:rsidRDefault="004B219F" w:rsidP="004B219F">
            <w:r>
              <w:t>"bid":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4B219F" w:rsidRDefault="004B219F" w:rsidP="004B219F">
            <w:r>
              <w:rPr>
                <w:rFonts w:hint="eastAsia"/>
              </w:rPr>
              <w:lastRenderedPageBreak/>
              <w:t>"station":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mingc"</w:t>
            </w:r>
          </w:p>
          <w:p w:rsidR="004B219F" w:rsidRDefault="004B219F" w:rsidP="004B219F">
            <w:r>
              <w:t>},</w:t>
            </w:r>
          </w:p>
          <w:p w:rsidR="004B219F" w:rsidRDefault="004B219F" w:rsidP="00CF547E">
            <w:r>
              <w:rPr>
                <w:rFonts w:hint="eastAsia"/>
              </w:rPr>
              <w:t>}</w:t>
            </w:r>
          </w:p>
        </w:tc>
      </w:tr>
      <w:tr w:rsidR="004B219F" w:rsidTr="00CF547E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B219F" w:rsidRDefault="004B219F" w:rsidP="00CF547E">
            <w:r>
              <w:rPr>
                <w:rFonts w:hint="eastAsia"/>
                <w:b/>
              </w:rPr>
              <w:lastRenderedPageBreak/>
              <w:t>请求示例</w:t>
            </w:r>
          </w:p>
        </w:tc>
      </w:tr>
      <w:tr w:rsidR="004B219F" w:rsidTr="00CF547E">
        <w:trPr>
          <w:trHeight w:val="458"/>
        </w:trPr>
        <w:tc>
          <w:tcPr>
            <w:tcW w:w="8533" w:type="dxa"/>
            <w:gridSpan w:val="3"/>
          </w:tcPr>
          <w:p w:rsidR="004B219F" w:rsidRDefault="004B219F" w:rsidP="00CF547E">
            <w:r>
              <w:t>d</w:t>
            </w:r>
            <w:r>
              <w:rPr>
                <w:rFonts w:hint="eastAsia"/>
              </w:rPr>
              <w:t>ata</w:t>
            </w:r>
            <w:r>
              <w:t>=</w:t>
            </w:r>
            <w:r>
              <w:rPr>
                <w:rFonts w:hint="eastAsia"/>
              </w:rPr>
              <w:t xml:space="preserve">{ </w:t>
            </w:r>
            <w:r w:rsidR="00256A04" w:rsidRPr="00256A04">
              <w:rPr>
                <w:rFonts w:hint="eastAsia"/>
              </w:rPr>
              <w:t>"plate":"</w:t>
            </w:r>
            <w:r w:rsidR="00256A04" w:rsidRPr="00256A04">
              <w:rPr>
                <w:rFonts w:hint="eastAsia"/>
              </w:rPr>
              <w:t>粤</w:t>
            </w:r>
            <w:r w:rsidR="00256A04">
              <w:rPr>
                <w:rFonts w:hint="eastAsia"/>
              </w:rPr>
              <w:t>BJ084T","cmd":"where"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</w:tr>
      <w:tr w:rsidR="004B219F" w:rsidTr="00CF547E">
        <w:trPr>
          <w:trHeight w:val="458"/>
        </w:trPr>
        <w:tc>
          <w:tcPr>
            <w:tcW w:w="8533" w:type="dxa"/>
            <w:gridSpan w:val="3"/>
            <w:shd w:val="clear" w:color="auto" w:fill="D9D9D9" w:themeFill="background1" w:themeFillShade="D9"/>
          </w:tcPr>
          <w:p w:rsidR="004B219F" w:rsidRDefault="004B219F" w:rsidP="00CF547E">
            <w:r>
              <w:rPr>
                <w:rFonts w:hint="eastAsia"/>
                <w:b/>
              </w:rPr>
              <w:t>结果示例</w:t>
            </w:r>
          </w:p>
        </w:tc>
      </w:tr>
      <w:tr w:rsidR="004B219F" w:rsidTr="00CF547E">
        <w:trPr>
          <w:trHeight w:val="458"/>
        </w:trPr>
        <w:tc>
          <w:tcPr>
            <w:tcW w:w="8533" w:type="dxa"/>
            <w:gridSpan w:val="3"/>
          </w:tcPr>
          <w:p w:rsidR="004B219F" w:rsidRDefault="00FD6850" w:rsidP="004B219F">
            <w:r>
              <w:rPr>
                <w:rFonts w:hint="eastAsia"/>
              </w:rPr>
              <w:t>查不到</w:t>
            </w:r>
          </w:p>
          <w:p w:rsidR="00FD6850" w:rsidRDefault="00FD6850" w:rsidP="004B219F">
            <w:pPr>
              <w:rPr>
                <w:rFonts w:ascii="Consolas" w:hAnsi="Consolas"/>
                <w:color w:val="333333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33333"/>
                <w:szCs w:val="21"/>
                <w:shd w:val="clear" w:color="auto" w:fill="FAFAFA"/>
              </w:rPr>
              <w:t>{"result":0,"reason":"","location":[]}</w:t>
            </w:r>
          </w:p>
          <w:p w:rsidR="00FD6850" w:rsidRDefault="00FD6850" w:rsidP="004B219F">
            <w:pPr>
              <w:rPr>
                <w:rFonts w:ascii="Consolas" w:hAnsi="Consolas"/>
                <w:color w:val="333333"/>
                <w:szCs w:val="21"/>
                <w:shd w:val="clear" w:color="auto" w:fill="FAFAFA"/>
              </w:rPr>
            </w:pPr>
            <w:r>
              <w:rPr>
                <w:rFonts w:ascii="Consolas" w:hAnsi="Consolas" w:hint="eastAsia"/>
                <w:color w:val="333333"/>
                <w:szCs w:val="21"/>
                <w:shd w:val="clear" w:color="auto" w:fill="FAFAFA"/>
              </w:rPr>
              <w:t>有数据</w:t>
            </w:r>
          </w:p>
          <w:p w:rsidR="00FD6850" w:rsidRDefault="00FD6850" w:rsidP="004B219F">
            <w:r>
              <w:rPr>
                <w:rFonts w:ascii="Consolas" w:hAnsi="Consolas"/>
                <w:color w:val="333333"/>
                <w:szCs w:val="21"/>
                <w:shd w:val="clear" w:color="auto" w:fill="FAFAFA"/>
              </w:rPr>
              <w:t>{"result":0,"reason":"","location":[{"bid":"2KM4S61E","station":"\u4e39\u67ab\u96c5\u82d1"},{"bid":"5","station":"\u5f69_\u60a6\u5927\u53a6\u5730\u4e0b\u5ba4"},{"bid":"7","station":"\u6c5f\u5357\u534e\u5e9c"},{"bid":"1","station":"\u78a7\u6c34\u9f99\u5ead"},{"bid":"11","station":"\u5f69\u79d1\u5f69\u60a6\u5927\u53a6"}]}</w:t>
            </w:r>
          </w:p>
        </w:tc>
      </w:tr>
    </w:tbl>
    <w:p w:rsidR="0040697D" w:rsidRPr="004B219F" w:rsidRDefault="0040697D"/>
    <w:sectPr w:rsidR="0040697D" w:rsidRPr="004B219F">
      <w:pgSz w:w="11906" w:h="16838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8EF" w:rsidRDefault="005578EF">
      <w:pPr>
        <w:spacing w:line="240" w:lineRule="auto"/>
      </w:pPr>
      <w:r>
        <w:separator/>
      </w:r>
    </w:p>
  </w:endnote>
  <w:endnote w:type="continuationSeparator" w:id="0">
    <w:p w:rsidR="005578EF" w:rsidRDefault="00557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ckwell">
    <w:altName w:val="Malgun Goth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071308"/>
    </w:sdtPr>
    <w:sdtEndPr/>
    <w:sdtContent>
      <w:p w:rsidR="00583E23" w:rsidRDefault="00583E23">
        <w:pPr>
          <w:pStyle w:val="ac"/>
          <w:jc w:val="center"/>
        </w:pPr>
        <w:r>
          <w:rPr>
            <w:rFonts w:hint="eastAsia"/>
            <w:noProof/>
            <w:sz w:val="28"/>
            <w:szCs w:val="28"/>
          </w:rPr>
          <w:drawing>
            <wp:anchor distT="0" distB="0" distL="114300" distR="114300" simplePos="0" relativeHeight="251659264" behindDoc="1" locked="0" layoutInCell="1" allowOverlap="1" wp14:anchorId="465CCA4A" wp14:editId="70C95784">
              <wp:simplePos x="0" y="0"/>
              <wp:positionH relativeFrom="column">
                <wp:posOffset>20955</wp:posOffset>
              </wp:positionH>
              <wp:positionV relativeFrom="paragraph">
                <wp:posOffset>53340</wp:posOffset>
              </wp:positionV>
              <wp:extent cx="5257800" cy="381000"/>
              <wp:effectExtent l="19050" t="0" r="0" b="0"/>
              <wp:wrapNone/>
              <wp:docPr id="6" name="图片 54" descr="未标题-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54" descr="未标题-22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rFonts w:hint="eastAsia"/>
            <w:sz w:val="28"/>
            <w:szCs w:val="28"/>
          </w:rPr>
          <w:t>—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297EAA" w:rsidRPr="00297EAA">
          <w:rPr>
            <w:noProof/>
            <w:sz w:val="28"/>
            <w:szCs w:val="28"/>
            <w:lang w:val="zh-CN"/>
          </w:rPr>
          <w:t>14</w:t>
        </w:r>
        <w:r>
          <w:rPr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p>
    </w:sdtContent>
  </w:sdt>
  <w:p w:rsidR="00583E23" w:rsidRDefault="00583E2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8EF" w:rsidRDefault="005578EF">
      <w:pPr>
        <w:spacing w:line="240" w:lineRule="auto"/>
      </w:pPr>
      <w:r>
        <w:separator/>
      </w:r>
    </w:p>
  </w:footnote>
  <w:footnote w:type="continuationSeparator" w:id="0">
    <w:p w:rsidR="005578EF" w:rsidRDefault="00557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23" w:rsidRDefault="00583E23">
    <w:pPr>
      <w:pStyle w:val="ae"/>
      <w:tabs>
        <w:tab w:val="clear" w:pos="4153"/>
        <w:tab w:val="clear" w:pos="8306"/>
        <w:tab w:val="left" w:pos="7035"/>
      </w:tabs>
      <w:jc w:val="left"/>
    </w:pPr>
    <w:r>
      <w:rPr>
        <w:rFonts w:hint="eastAsia"/>
      </w:rPr>
      <w:t>版本</w:t>
    </w:r>
    <w:r>
      <w:rPr>
        <w:rFonts w:hint="eastAsia"/>
      </w:rPr>
      <w:t>1.</w:t>
    </w:r>
    <w:r>
      <w:t>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 w:tentative="1">
      <w:start w:val="1"/>
      <w:numFmt w:val="decimal"/>
      <w:pStyle w:val="4"/>
      <w:lvlText w:val="%1.%2.%3.%4"/>
      <w:lvlJc w:val="left"/>
    </w:lvl>
    <w:lvl w:ilvl="4" w:tentative="1">
      <w:start w:val="1"/>
      <w:numFmt w:val="decimal"/>
      <w:pStyle w:val="5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abstractNum w:abstractNumId="1" w15:restartNumberingAfterBreak="0">
    <w:nsid w:val="1923793B"/>
    <w:multiLevelType w:val="multilevel"/>
    <w:tmpl w:val="4444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40042"/>
    <w:multiLevelType w:val="multilevel"/>
    <w:tmpl w:val="1F640042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B070B4"/>
    <w:multiLevelType w:val="multilevel"/>
    <w:tmpl w:val="73B070B4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947018"/>
    <w:multiLevelType w:val="multilevel"/>
    <w:tmpl w:val="465E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8567D"/>
    <w:multiLevelType w:val="multilevel"/>
    <w:tmpl w:val="9EE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5D"/>
    <w:rsid w:val="00000445"/>
    <w:rsid w:val="00000702"/>
    <w:rsid w:val="000007F1"/>
    <w:rsid w:val="0000272E"/>
    <w:rsid w:val="0000283D"/>
    <w:rsid w:val="000028B2"/>
    <w:rsid w:val="00003691"/>
    <w:rsid w:val="000038C6"/>
    <w:rsid w:val="000038D5"/>
    <w:rsid w:val="0000485C"/>
    <w:rsid w:val="00004C1C"/>
    <w:rsid w:val="00004D21"/>
    <w:rsid w:val="00004E2D"/>
    <w:rsid w:val="00005370"/>
    <w:rsid w:val="000061A3"/>
    <w:rsid w:val="00007128"/>
    <w:rsid w:val="00007319"/>
    <w:rsid w:val="0001089A"/>
    <w:rsid w:val="0001104F"/>
    <w:rsid w:val="00011134"/>
    <w:rsid w:val="00011DBE"/>
    <w:rsid w:val="0001295C"/>
    <w:rsid w:val="00012C53"/>
    <w:rsid w:val="00012D13"/>
    <w:rsid w:val="000133AC"/>
    <w:rsid w:val="000135DE"/>
    <w:rsid w:val="000135FD"/>
    <w:rsid w:val="0001461C"/>
    <w:rsid w:val="0001492F"/>
    <w:rsid w:val="00014AC2"/>
    <w:rsid w:val="000154CF"/>
    <w:rsid w:val="000156B2"/>
    <w:rsid w:val="00016045"/>
    <w:rsid w:val="000177C8"/>
    <w:rsid w:val="00017ACB"/>
    <w:rsid w:val="000204CE"/>
    <w:rsid w:val="000204E2"/>
    <w:rsid w:val="00020988"/>
    <w:rsid w:val="00020E05"/>
    <w:rsid w:val="000217E9"/>
    <w:rsid w:val="00022158"/>
    <w:rsid w:val="00022A4D"/>
    <w:rsid w:val="00022F8C"/>
    <w:rsid w:val="000234B3"/>
    <w:rsid w:val="000235E5"/>
    <w:rsid w:val="00023657"/>
    <w:rsid w:val="00023AEF"/>
    <w:rsid w:val="00023B31"/>
    <w:rsid w:val="00024656"/>
    <w:rsid w:val="00024910"/>
    <w:rsid w:val="00025276"/>
    <w:rsid w:val="000267D0"/>
    <w:rsid w:val="000268CA"/>
    <w:rsid w:val="00026C47"/>
    <w:rsid w:val="0002711C"/>
    <w:rsid w:val="000273A5"/>
    <w:rsid w:val="0002771C"/>
    <w:rsid w:val="00027990"/>
    <w:rsid w:val="00031162"/>
    <w:rsid w:val="000312D6"/>
    <w:rsid w:val="00032069"/>
    <w:rsid w:val="00032E43"/>
    <w:rsid w:val="00033074"/>
    <w:rsid w:val="000332EC"/>
    <w:rsid w:val="0003346A"/>
    <w:rsid w:val="00033565"/>
    <w:rsid w:val="00033926"/>
    <w:rsid w:val="00034007"/>
    <w:rsid w:val="000345FE"/>
    <w:rsid w:val="00034B99"/>
    <w:rsid w:val="00034D0E"/>
    <w:rsid w:val="00034D82"/>
    <w:rsid w:val="000356C5"/>
    <w:rsid w:val="0003581B"/>
    <w:rsid w:val="00037097"/>
    <w:rsid w:val="00037645"/>
    <w:rsid w:val="00037A94"/>
    <w:rsid w:val="00040938"/>
    <w:rsid w:val="00040A2A"/>
    <w:rsid w:val="00040D1E"/>
    <w:rsid w:val="00040F02"/>
    <w:rsid w:val="0004138F"/>
    <w:rsid w:val="000416AC"/>
    <w:rsid w:val="00041BBA"/>
    <w:rsid w:val="00041FCB"/>
    <w:rsid w:val="000423FF"/>
    <w:rsid w:val="000435CD"/>
    <w:rsid w:val="00043640"/>
    <w:rsid w:val="00043859"/>
    <w:rsid w:val="00044484"/>
    <w:rsid w:val="00045333"/>
    <w:rsid w:val="00045A9A"/>
    <w:rsid w:val="00045B33"/>
    <w:rsid w:val="00046412"/>
    <w:rsid w:val="00046B28"/>
    <w:rsid w:val="00047733"/>
    <w:rsid w:val="000478FC"/>
    <w:rsid w:val="00047E81"/>
    <w:rsid w:val="00047FD7"/>
    <w:rsid w:val="000509E7"/>
    <w:rsid w:val="0005112B"/>
    <w:rsid w:val="0005125C"/>
    <w:rsid w:val="00051693"/>
    <w:rsid w:val="000527DB"/>
    <w:rsid w:val="000530C5"/>
    <w:rsid w:val="000532C8"/>
    <w:rsid w:val="00054829"/>
    <w:rsid w:val="0005524E"/>
    <w:rsid w:val="00055B4D"/>
    <w:rsid w:val="00055F0A"/>
    <w:rsid w:val="00055FFF"/>
    <w:rsid w:val="000567DD"/>
    <w:rsid w:val="00056F85"/>
    <w:rsid w:val="000570DE"/>
    <w:rsid w:val="00057494"/>
    <w:rsid w:val="00060759"/>
    <w:rsid w:val="00060E5C"/>
    <w:rsid w:val="000610C1"/>
    <w:rsid w:val="000612BB"/>
    <w:rsid w:val="0006199A"/>
    <w:rsid w:val="00061CF9"/>
    <w:rsid w:val="00061DE0"/>
    <w:rsid w:val="000623AA"/>
    <w:rsid w:val="00063855"/>
    <w:rsid w:val="000649F6"/>
    <w:rsid w:val="00064D9C"/>
    <w:rsid w:val="0006541B"/>
    <w:rsid w:val="0006564F"/>
    <w:rsid w:val="00065B50"/>
    <w:rsid w:val="00065D20"/>
    <w:rsid w:val="00065DF7"/>
    <w:rsid w:val="000665D9"/>
    <w:rsid w:val="00066F54"/>
    <w:rsid w:val="0006711F"/>
    <w:rsid w:val="00067C63"/>
    <w:rsid w:val="00070492"/>
    <w:rsid w:val="000708A0"/>
    <w:rsid w:val="000712C3"/>
    <w:rsid w:val="0007185B"/>
    <w:rsid w:val="00071BC8"/>
    <w:rsid w:val="00071D14"/>
    <w:rsid w:val="00072337"/>
    <w:rsid w:val="000731C2"/>
    <w:rsid w:val="0007346E"/>
    <w:rsid w:val="0007352B"/>
    <w:rsid w:val="000736D5"/>
    <w:rsid w:val="00073FC8"/>
    <w:rsid w:val="00074271"/>
    <w:rsid w:val="00074D47"/>
    <w:rsid w:val="0007583C"/>
    <w:rsid w:val="000759CE"/>
    <w:rsid w:val="00075BDB"/>
    <w:rsid w:val="00075FE2"/>
    <w:rsid w:val="0007614B"/>
    <w:rsid w:val="00076A97"/>
    <w:rsid w:val="0007712A"/>
    <w:rsid w:val="00077F8A"/>
    <w:rsid w:val="000800D4"/>
    <w:rsid w:val="00080510"/>
    <w:rsid w:val="000806C6"/>
    <w:rsid w:val="00080744"/>
    <w:rsid w:val="000809AC"/>
    <w:rsid w:val="00080A9B"/>
    <w:rsid w:val="00080AFD"/>
    <w:rsid w:val="00080C69"/>
    <w:rsid w:val="00081061"/>
    <w:rsid w:val="00081343"/>
    <w:rsid w:val="00081447"/>
    <w:rsid w:val="0008165B"/>
    <w:rsid w:val="00082473"/>
    <w:rsid w:val="000826FD"/>
    <w:rsid w:val="000828BA"/>
    <w:rsid w:val="000832ED"/>
    <w:rsid w:val="00083724"/>
    <w:rsid w:val="0008446A"/>
    <w:rsid w:val="00084681"/>
    <w:rsid w:val="000850F3"/>
    <w:rsid w:val="00085535"/>
    <w:rsid w:val="00086764"/>
    <w:rsid w:val="000868C0"/>
    <w:rsid w:val="00087E7F"/>
    <w:rsid w:val="000901A6"/>
    <w:rsid w:val="00090513"/>
    <w:rsid w:val="0009082F"/>
    <w:rsid w:val="000912DC"/>
    <w:rsid w:val="00091F79"/>
    <w:rsid w:val="00092D78"/>
    <w:rsid w:val="00093995"/>
    <w:rsid w:val="00093BD1"/>
    <w:rsid w:val="00093DAE"/>
    <w:rsid w:val="00094406"/>
    <w:rsid w:val="00094B8F"/>
    <w:rsid w:val="00095232"/>
    <w:rsid w:val="00095855"/>
    <w:rsid w:val="00095F51"/>
    <w:rsid w:val="00096F22"/>
    <w:rsid w:val="00097AFE"/>
    <w:rsid w:val="000A07A0"/>
    <w:rsid w:val="000A126F"/>
    <w:rsid w:val="000A1781"/>
    <w:rsid w:val="000A1D40"/>
    <w:rsid w:val="000A3E0C"/>
    <w:rsid w:val="000A4506"/>
    <w:rsid w:val="000A45B1"/>
    <w:rsid w:val="000A524E"/>
    <w:rsid w:val="000A5BD6"/>
    <w:rsid w:val="000A5E73"/>
    <w:rsid w:val="000A77CF"/>
    <w:rsid w:val="000A77F4"/>
    <w:rsid w:val="000B0033"/>
    <w:rsid w:val="000B0588"/>
    <w:rsid w:val="000B0A0D"/>
    <w:rsid w:val="000B0EC8"/>
    <w:rsid w:val="000B0F52"/>
    <w:rsid w:val="000B14B5"/>
    <w:rsid w:val="000B172C"/>
    <w:rsid w:val="000B2208"/>
    <w:rsid w:val="000B2279"/>
    <w:rsid w:val="000B2C01"/>
    <w:rsid w:val="000B368E"/>
    <w:rsid w:val="000B3713"/>
    <w:rsid w:val="000B43B8"/>
    <w:rsid w:val="000B459B"/>
    <w:rsid w:val="000B4741"/>
    <w:rsid w:val="000B4A68"/>
    <w:rsid w:val="000B4FD3"/>
    <w:rsid w:val="000B52FF"/>
    <w:rsid w:val="000B63EA"/>
    <w:rsid w:val="000B6D97"/>
    <w:rsid w:val="000B6F62"/>
    <w:rsid w:val="000B749D"/>
    <w:rsid w:val="000B74F1"/>
    <w:rsid w:val="000C013D"/>
    <w:rsid w:val="000C0670"/>
    <w:rsid w:val="000C0A9A"/>
    <w:rsid w:val="000C0D4A"/>
    <w:rsid w:val="000C17C0"/>
    <w:rsid w:val="000C198B"/>
    <w:rsid w:val="000C1999"/>
    <w:rsid w:val="000C1BC9"/>
    <w:rsid w:val="000C24F4"/>
    <w:rsid w:val="000C2C7F"/>
    <w:rsid w:val="000C2CD3"/>
    <w:rsid w:val="000C332B"/>
    <w:rsid w:val="000C3664"/>
    <w:rsid w:val="000C3929"/>
    <w:rsid w:val="000C39B5"/>
    <w:rsid w:val="000C3C1F"/>
    <w:rsid w:val="000C3E26"/>
    <w:rsid w:val="000C3ED7"/>
    <w:rsid w:val="000C464A"/>
    <w:rsid w:val="000C48DB"/>
    <w:rsid w:val="000C52F9"/>
    <w:rsid w:val="000C5EFC"/>
    <w:rsid w:val="000C5F96"/>
    <w:rsid w:val="000C6C96"/>
    <w:rsid w:val="000C7777"/>
    <w:rsid w:val="000D001D"/>
    <w:rsid w:val="000D08DA"/>
    <w:rsid w:val="000D0A38"/>
    <w:rsid w:val="000D0F64"/>
    <w:rsid w:val="000D1ACD"/>
    <w:rsid w:val="000D1C39"/>
    <w:rsid w:val="000D1CF9"/>
    <w:rsid w:val="000D1DFB"/>
    <w:rsid w:val="000D2171"/>
    <w:rsid w:val="000D2276"/>
    <w:rsid w:val="000D2A08"/>
    <w:rsid w:val="000D31B5"/>
    <w:rsid w:val="000D38A3"/>
    <w:rsid w:val="000D3A93"/>
    <w:rsid w:val="000D4452"/>
    <w:rsid w:val="000D45AF"/>
    <w:rsid w:val="000D502F"/>
    <w:rsid w:val="000D54C3"/>
    <w:rsid w:val="000D58B2"/>
    <w:rsid w:val="000D5BC9"/>
    <w:rsid w:val="000D5C3D"/>
    <w:rsid w:val="000D5DB8"/>
    <w:rsid w:val="000D62C5"/>
    <w:rsid w:val="000D6B33"/>
    <w:rsid w:val="000D6D97"/>
    <w:rsid w:val="000D6F86"/>
    <w:rsid w:val="000D7A41"/>
    <w:rsid w:val="000D7E59"/>
    <w:rsid w:val="000E1971"/>
    <w:rsid w:val="000E1B62"/>
    <w:rsid w:val="000E1CBA"/>
    <w:rsid w:val="000E1D86"/>
    <w:rsid w:val="000E1E78"/>
    <w:rsid w:val="000E26E0"/>
    <w:rsid w:val="000E3134"/>
    <w:rsid w:val="000E33E8"/>
    <w:rsid w:val="000E3BEA"/>
    <w:rsid w:val="000E4E9B"/>
    <w:rsid w:val="000E50AF"/>
    <w:rsid w:val="000E532E"/>
    <w:rsid w:val="000E5468"/>
    <w:rsid w:val="000E58BC"/>
    <w:rsid w:val="000E6042"/>
    <w:rsid w:val="000E62E9"/>
    <w:rsid w:val="000E6658"/>
    <w:rsid w:val="000E70A9"/>
    <w:rsid w:val="000E74E3"/>
    <w:rsid w:val="000E77D8"/>
    <w:rsid w:val="000E7CFE"/>
    <w:rsid w:val="000F0D6C"/>
    <w:rsid w:val="000F166F"/>
    <w:rsid w:val="000F1BF8"/>
    <w:rsid w:val="000F215D"/>
    <w:rsid w:val="000F385D"/>
    <w:rsid w:val="000F39DF"/>
    <w:rsid w:val="000F4220"/>
    <w:rsid w:val="000F43F9"/>
    <w:rsid w:val="000F4743"/>
    <w:rsid w:val="000F4EDE"/>
    <w:rsid w:val="000F5030"/>
    <w:rsid w:val="000F556D"/>
    <w:rsid w:val="000F5B71"/>
    <w:rsid w:val="000F609E"/>
    <w:rsid w:val="000F626D"/>
    <w:rsid w:val="000F6AC3"/>
    <w:rsid w:val="000F6D2C"/>
    <w:rsid w:val="000F6DC9"/>
    <w:rsid w:val="000F70CF"/>
    <w:rsid w:val="000F7143"/>
    <w:rsid w:val="000F77E7"/>
    <w:rsid w:val="000F7B50"/>
    <w:rsid w:val="000F7C50"/>
    <w:rsid w:val="000F7E4A"/>
    <w:rsid w:val="0010019F"/>
    <w:rsid w:val="001004D2"/>
    <w:rsid w:val="001006F8"/>
    <w:rsid w:val="00100BFB"/>
    <w:rsid w:val="00101574"/>
    <w:rsid w:val="0010235C"/>
    <w:rsid w:val="0010293E"/>
    <w:rsid w:val="001030C3"/>
    <w:rsid w:val="0010343B"/>
    <w:rsid w:val="00103554"/>
    <w:rsid w:val="00103E34"/>
    <w:rsid w:val="0010402F"/>
    <w:rsid w:val="0010465F"/>
    <w:rsid w:val="0010493D"/>
    <w:rsid w:val="0010578D"/>
    <w:rsid w:val="00105806"/>
    <w:rsid w:val="00106073"/>
    <w:rsid w:val="00106600"/>
    <w:rsid w:val="001069B1"/>
    <w:rsid w:val="00106C32"/>
    <w:rsid w:val="001071EE"/>
    <w:rsid w:val="0010758C"/>
    <w:rsid w:val="0011168C"/>
    <w:rsid w:val="00113159"/>
    <w:rsid w:val="00113DAB"/>
    <w:rsid w:val="00113EDE"/>
    <w:rsid w:val="00114846"/>
    <w:rsid w:val="0011496D"/>
    <w:rsid w:val="001149B1"/>
    <w:rsid w:val="001152C0"/>
    <w:rsid w:val="001153A6"/>
    <w:rsid w:val="001155FD"/>
    <w:rsid w:val="00115610"/>
    <w:rsid w:val="00115F96"/>
    <w:rsid w:val="00116876"/>
    <w:rsid w:val="00117123"/>
    <w:rsid w:val="00117A96"/>
    <w:rsid w:val="00117AD2"/>
    <w:rsid w:val="00117CC9"/>
    <w:rsid w:val="00117FE1"/>
    <w:rsid w:val="001202FD"/>
    <w:rsid w:val="001205BE"/>
    <w:rsid w:val="00120E7C"/>
    <w:rsid w:val="0012219F"/>
    <w:rsid w:val="00122CCB"/>
    <w:rsid w:val="00122FE5"/>
    <w:rsid w:val="00122FFF"/>
    <w:rsid w:val="001231ED"/>
    <w:rsid w:val="0012333E"/>
    <w:rsid w:val="00123ACC"/>
    <w:rsid w:val="00123CD2"/>
    <w:rsid w:val="00123FD4"/>
    <w:rsid w:val="00124365"/>
    <w:rsid w:val="001244DF"/>
    <w:rsid w:val="00124504"/>
    <w:rsid w:val="00124A8A"/>
    <w:rsid w:val="00125232"/>
    <w:rsid w:val="00125E29"/>
    <w:rsid w:val="001267DF"/>
    <w:rsid w:val="0012699F"/>
    <w:rsid w:val="001269B8"/>
    <w:rsid w:val="001272E0"/>
    <w:rsid w:val="00127E72"/>
    <w:rsid w:val="0013038E"/>
    <w:rsid w:val="00130DA1"/>
    <w:rsid w:val="00130DCD"/>
    <w:rsid w:val="00130F27"/>
    <w:rsid w:val="0013117C"/>
    <w:rsid w:val="001315DE"/>
    <w:rsid w:val="001319EA"/>
    <w:rsid w:val="00131A45"/>
    <w:rsid w:val="00131AB4"/>
    <w:rsid w:val="001327FF"/>
    <w:rsid w:val="00133800"/>
    <w:rsid w:val="0013393D"/>
    <w:rsid w:val="00134157"/>
    <w:rsid w:val="001348CF"/>
    <w:rsid w:val="001350FB"/>
    <w:rsid w:val="00135259"/>
    <w:rsid w:val="0013552C"/>
    <w:rsid w:val="00135BF5"/>
    <w:rsid w:val="00135F23"/>
    <w:rsid w:val="00135F58"/>
    <w:rsid w:val="00136383"/>
    <w:rsid w:val="0013734D"/>
    <w:rsid w:val="0014014A"/>
    <w:rsid w:val="00140AC9"/>
    <w:rsid w:val="00140BC3"/>
    <w:rsid w:val="0014171C"/>
    <w:rsid w:val="00141ACF"/>
    <w:rsid w:val="001421E7"/>
    <w:rsid w:val="00142353"/>
    <w:rsid w:val="0014238B"/>
    <w:rsid w:val="00142BDD"/>
    <w:rsid w:val="001431B7"/>
    <w:rsid w:val="001440E1"/>
    <w:rsid w:val="00144294"/>
    <w:rsid w:val="00145844"/>
    <w:rsid w:val="00145D09"/>
    <w:rsid w:val="00146E5C"/>
    <w:rsid w:val="00147229"/>
    <w:rsid w:val="00147442"/>
    <w:rsid w:val="00147DEE"/>
    <w:rsid w:val="00147E32"/>
    <w:rsid w:val="00150008"/>
    <w:rsid w:val="001502AA"/>
    <w:rsid w:val="00150314"/>
    <w:rsid w:val="00150C4B"/>
    <w:rsid w:val="00151021"/>
    <w:rsid w:val="00151316"/>
    <w:rsid w:val="001517EF"/>
    <w:rsid w:val="001524B9"/>
    <w:rsid w:val="001540C8"/>
    <w:rsid w:val="00154120"/>
    <w:rsid w:val="0015486F"/>
    <w:rsid w:val="00154DE9"/>
    <w:rsid w:val="001551E3"/>
    <w:rsid w:val="0015554E"/>
    <w:rsid w:val="0015556D"/>
    <w:rsid w:val="00155761"/>
    <w:rsid w:val="00155A7C"/>
    <w:rsid w:val="0015608D"/>
    <w:rsid w:val="00156191"/>
    <w:rsid w:val="001562BC"/>
    <w:rsid w:val="00156936"/>
    <w:rsid w:val="00156C98"/>
    <w:rsid w:val="00156D7E"/>
    <w:rsid w:val="00156E20"/>
    <w:rsid w:val="00156E8E"/>
    <w:rsid w:val="00156FDA"/>
    <w:rsid w:val="00157219"/>
    <w:rsid w:val="001573CD"/>
    <w:rsid w:val="00157D5C"/>
    <w:rsid w:val="00157F78"/>
    <w:rsid w:val="0016054E"/>
    <w:rsid w:val="001608CE"/>
    <w:rsid w:val="00160F2C"/>
    <w:rsid w:val="00162092"/>
    <w:rsid w:val="00162098"/>
    <w:rsid w:val="00162899"/>
    <w:rsid w:val="001628DF"/>
    <w:rsid w:val="00162E2B"/>
    <w:rsid w:val="00162FE6"/>
    <w:rsid w:val="001638DF"/>
    <w:rsid w:val="00163FF0"/>
    <w:rsid w:val="001641A8"/>
    <w:rsid w:val="001641BD"/>
    <w:rsid w:val="001646B4"/>
    <w:rsid w:val="00165335"/>
    <w:rsid w:val="00165914"/>
    <w:rsid w:val="001659C0"/>
    <w:rsid w:val="00165D9E"/>
    <w:rsid w:val="001661F6"/>
    <w:rsid w:val="00167D03"/>
    <w:rsid w:val="0017007A"/>
    <w:rsid w:val="0017041E"/>
    <w:rsid w:val="00170B72"/>
    <w:rsid w:val="00171F38"/>
    <w:rsid w:val="001720C1"/>
    <w:rsid w:val="0017369C"/>
    <w:rsid w:val="001737B9"/>
    <w:rsid w:val="00173D8C"/>
    <w:rsid w:val="00173EA6"/>
    <w:rsid w:val="00173EC1"/>
    <w:rsid w:val="00174352"/>
    <w:rsid w:val="00174493"/>
    <w:rsid w:val="00174A82"/>
    <w:rsid w:val="00174D84"/>
    <w:rsid w:val="00174FFC"/>
    <w:rsid w:val="0017570D"/>
    <w:rsid w:val="00175863"/>
    <w:rsid w:val="00176250"/>
    <w:rsid w:val="0017654E"/>
    <w:rsid w:val="00177937"/>
    <w:rsid w:val="00177AA5"/>
    <w:rsid w:val="00177B83"/>
    <w:rsid w:val="00177E0D"/>
    <w:rsid w:val="00181080"/>
    <w:rsid w:val="00181123"/>
    <w:rsid w:val="00181E36"/>
    <w:rsid w:val="00181FD3"/>
    <w:rsid w:val="001821C9"/>
    <w:rsid w:val="0018222C"/>
    <w:rsid w:val="00182255"/>
    <w:rsid w:val="001828AC"/>
    <w:rsid w:val="00182AAC"/>
    <w:rsid w:val="00182E83"/>
    <w:rsid w:val="00184786"/>
    <w:rsid w:val="00184EA1"/>
    <w:rsid w:val="0018529F"/>
    <w:rsid w:val="001853CA"/>
    <w:rsid w:val="00185582"/>
    <w:rsid w:val="001856E6"/>
    <w:rsid w:val="0018595E"/>
    <w:rsid w:val="00185B4B"/>
    <w:rsid w:val="00186D44"/>
    <w:rsid w:val="00186ECC"/>
    <w:rsid w:val="00187395"/>
    <w:rsid w:val="00187404"/>
    <w:rsid w:val="00187DD2"/>
    <w:rsid w:val="00190089"/>
    <w:rsid w:val="00190122"/>
    <w:rsid w:val="00190A03"/>
    <w:rsid w:val="00190B14"/>
    <w:rsid w:val="00190C93"/>
    <w:rsid w:val="00191347"/>
    <w:rsid w:val="001914AC"/>
    <w:rsid w:val="00191C7B"/>
    <w:rsid w:val="00191CEB"/>
    <w:rsid w:val="0019248B"/>
    <w:rsid w:val="00192B78"/>
    <w:rsid w:val="00193AF7"/>
    <w:rsid w:val="00193D75"/>
    <w:rsid w:val="00193E91"/>
    <w:rsid w:val="00193F1F"/>
    <w:rsid w:val="00193FD8"/>
    <w:rsid w:val="00193FFD"/>
    <w:rsid w:val="001940CB"/>
    <w:rsid w:val="00194421"/>
    <w:rsid w:val="00194AE2"/>
    <w:rsid w:val="001950C1"/>
    <w:rsid w:val="00195825"/>
    <w:rsid w:val="00195854"/>
    <w:rsid w:val="0019585A"/>
    <w:rsid w:val="00196A5B"/>
    <w:rsid w:val="00197527"/>
    <w:rsid w:val="001975FD"/>
    <w:rsid w:val="00197C74"/>
    <w:rsid w:val="001A0B71"/>
    <w:rsid w:val="001A0CCB"/>
    <w:rsid w:val="001A119A"/>
    <w:rsid w:val="001A1EC8"/>
    <w:rsid w:val="001A209F"/>
    <w:rsid w:val="001A2998"/>
    <w:rsid w:val="001A3BDC"/>
    <w:rsid w:val="001A3FD2"/>
    <w:rsid w:val="001A448C"/>
    <w:rsid w:val="001A53C9"/>
    <w:rsid w:val="001A592B"/>
    <w:rsid w:val="001A5C63"/>
    <w:rsid w:val="001A6894"/>
    <w:rsid w:val="001A6BC9"/>
    <w:rsid w:val="001A743C"/>
    <w:rsid w:val="001B08E3"/>
    <w:rsid w:val="001B0BFF"/>
    <w:rsid w:val="001B1A28"/>
    <w:rsid w:val="001B1C3F"/>
    <w:rsid w:val="001B2310"/>
    <w:rsid w:val="001B2740"/>
    <w:rsid w:val="001B2C4E"/>
    <w:rsid w:val="001B3440"/>
    <w:rsid w:val="001B35A1"/>
    <w:rsid w:val="001B3727"/>
    <w:rsid w:val="001B3D50"/>
    <w:rsid w:val="001B46C4"/>
    <w:rsid w:val="001B48B1"/>
    <w:rsid w:val="001B4BB0"/>
    <w:rsid w:val="001B4D70"/>
    <w:rsid w:val="001B4DC2"/>
    <w:rsid w:val="001B52A5"/>
    <w:rsid w:val="001B595E"/>
    <w:rsid w:val="001B5DE6"/>
    <w:rsid w:val="001B6809"/>
    <w:rsid w:val="001B6B8C"/>
    <w:rsid w:val="001B71C8"/>
    <w:rsid w:val="001B7D75"/>
    <w:rsid w:val="001C0111"/>
    <w:rsid w:val="001C0650"/>
    <w:rsid w:val="001C07AE"/>
    <w:rsid w:val="001C12CE"/>
    <w:rsid w:val="001C27A8"/>
    <w:rsid w:val="001C2D97"/>
    <w:rsid w:val="001C2DEA"/>
    <w:rsid w:val="001C332C"/>
    <w:rsid w:val="001C36AB"/>
    <w:rsid w:val="001C3F5B"/>
    <w:rsid w:val="001C40AC"/>
    <w:rsid w:val="001C441A"/>
    <w:rsid w:val="001C44EA"/>
    <w:rsid w:val="001C5538"/>
    <w:rsid w:val="001C5796"/>
    <w:rsid w:val="001C6C8A"/>
    <w:rsid w:val="001C75E0"/>
    <w:rsid w:val="001C76DF"/>
    <w:rsid w:val="001C772F"/>
    <w:rsid w:val="001D02C1"/>
    <w:rsid w:val="001D03EA"/>
    <w:rsid w:val="001D0579"/>
    <w:rsid w:val="001D05A1"/>
    <w:rsid w:val="001D0D44"/>
    <w:rsid w:val="001D16BE"/>
    <w:rsid w:val="001D1C71"/>
    <w:rsid w:val="001D2523"/>
    <w:rsid w:val="001D2589"/>
    <w:rsid w:val="001D311D"/>
    <w:rsid w:val="001D339B"/>
    <w:rsid w:val="001D427F"/>
    <w:rsid w:val="001D4BED"/>
    <w:rsid w:val="001D4C5D"/>
    <w:rsid w:val="001D5427"/>
    <w:rsid w:val="001D5700"/>
    <w:rsid w:val="001D5DF4"/>
    <w:rsid w:val="001D5ECD"/>
    <w:rsid w:val="001D5ED9"/>
    <w:rsid w:val="001D60B4"/>
    <w:rsid w:val="001D6736"/>
    <w:rsid w:val="001D6D37"/>
    <w:rsid w:val="001D6EC7"/>
    <w:rsid w:val="001D71FE"/>
    <w:rsid w:val="001D758A"/>
    <w:rsid w:val="001D7791"/>
    <w:rsid w:val="001D7B58"/>
    <w:rsid w:val="001E0CB7"/>
    <w:rsid w:val="001E0D89"/>
    <w:rsid w:val="001E1844"/>
    <w:rsid w:val="001E1B1B"/>
    <w:rsid w:val="001E2507"/>
    <w:rsid w:val="001E2D48"/>
    <w:rsid w:val="001E3316"/>
    <w:rsid w:val="001E37EA"/>
    <w:rsid w:val="001E3C9E"/>
    <w:rsid w:val="001E48DD"/>
    <w:rsid w:val="001E5554"/>
    <w:rsid w:val="001E5731"/>
    <w:rsid w:val="001E585B"/>
    <w:rsid w:val="001E58BB"/>
    <w:rsid w:val="001E663E"/>
    <w:rsid w:val="001E66DB"/>
    <w:rsid w:val="001E686C"/>
    <w:rsid w:val="001E6B13"/>
    <w:rsid w:val="001E6F1D"/>
    <w:rsid w:val="001E7B34"/>
    <w:rsid w:val="001F0045"/>
    <w:rsid w:val="001F17E0"/>
    <w:rsid w:val="001F1836"/>
    <w:rsid w:val="001F1C79"/>
    <w:rsid w:val="001F205B"/>
    <w:rsid w:val="001F2193"/>
    <w:rsid w:val="001F2D1F"/>
    <w:rsid w:val="001F358A"/>
    <w:rsid w:val="001F36B4"/>
    <w:rsid w:val="001F376D"/>
    <w:rsid w:val="001F37A7"/>
    <w:rsid w:val="001F392B"/>
    <w:rsid w:val="001F3B59"/>
    <w:rsid w:val="001F3EB1"/>
    <w:rsid w:val="001F4BBC"/>
    <w:rsid w:val="001F5259"/>
    <w:rsid w:val="001F5EE4"/>
    <w:rsid w:val="001F61D4"/>
    <w:rsid w:val="001F68A1"/>
    <w:rsid w:val="001F6E96"/>
    <w:rsid w:val="001F6F60"/>
    <w:rsid w:val="001F7A22"/>
    <w:rsid w:val="00201F29"/>
    <w:rsid w:val="00202689"/>
    <w:rsid w:val="00202E1B"/>
    <w:rsid w:val="00202E2A"/>
    <w:rsid w:val="002032B7"/>
    <w:rsid w:val="00203540"/>
    <w:rsid w:val="00203639"/>
    <w:rsid w:val="00203759"/>
    <w:rsid w:val="00203E2C"/>
    <w:rsid w:val="00204600"/>
    <w:rsid w:val="0020484A"/>
    <w:rsid w:val="00204E8C"/>
    <w:rsid w:val="002051D8"/>
    <w:rsid w:val="00205619"/>
    <w:rsid w:val="00205697"/>
    <w:rsid w:val="0020590B"/>
    <w:rsid w:val="00205BC4"/>
    <w:rsid w:val="00205C3C"/>
    <w:rsid w:val="00205F10"/>
    <w:rsid w:val="00205F41"/>
    <w:rsid w:val="0020621F"/>
    <w:rsid w:val="00206224"/>
    <w:rsid w:val="00206858"/>
    <w:rsid w:val="00206B3E"/>
    <w:rsid w:val="00206EF1"/>
    <w:rsid w:val="00206F31"/>
    <w:rsid w:val="00207EBD"/>
    <w:rsid w:val="00207F6E"/>
    <w:rsid w:val="0021042A"/>
    <w:rsid w:val="0021239B"/>
    <w:rsid w:val="0021271E"/>
    <w:rsid w:val="00213317"/>
    <w:rsid w:val="0021339E"/>
    <w:rsid w:val="0021393A"/>
    <w:rsid w:val="00213E5E"/>
    <w:rsid w:val="00213E90"/>
    <w:rsid w:val="0021412B"/>
    <w:rsid w:val="002141BF"/>
    <w:rsid w:val="0021424A"/>
    <w:rsid w:val="002142BD"/>
    <w:rsid w:val="00214776"/>
    <w:rsid w:val="00214841"/>
    <w:rsid w:val="0021536A"/>
    <w:rsid w:val="002159E7"/>
    <w:rsid w:val="002163D3"/>
    <w:rsid w:val="00216477"/>
    <w:rsid w:val="002168C4"/>
    <w:rsid w:val="00216E9F"/>
    <w:rsid w:val="002172CE"/>
    <w:rsid w:val="002178C7"/>
    <w:rsid w:val="00217A74"/>
    <w:rsid w:val="00217C2B"/>
    <w:rsid w:val="00217FE5"/>
    <w:rsid w:val="0022009C"/>
    <w:rsid w:val="002209DF"/>
    <w:rsid w:val="00220E66"/>
    <w:rsid w:val="00220EDF"/>
    <w:rsid w:val="00221DA0"/>
    <w:rsid w:val="00221DCA"/>
    <w:rsid w:val="00222014"/>
    <w:rsid w:val="00222599"/>
    <w:rsid w:val="0022313A"/>
    <w:rsid w:val="002231C9"/>
    <w:rsid w:val="002235C2"/>
    <w:rsid w:val="0022363E"/>
    <w:rsid w:val="00223815"/>
    <w:rsid w:val="00223B8A"/>
    <w:rsid w:val="00223D08"/>
    <w:rsid w:val="00224AC1"/>
    <w:rsid w:val="00224C8A"/>
    <w:rsid w:val="00225465"/>
    <w:rsid w:val="002259A8"/>
    <w:rsid w:val="00225CBE"/>
    <w:rsid w:val="0022646D"/>
    <w:rsid w:val="00226E66"/>
    <w:rsid w:val="00227300"/>
    <w:rsid w:val="00227A62"/>
    <w:rsid w:val="00227BD2"/>
    <w:rsid w:val="00227D49"/>
    <w:rsid w:val="0023058C"/>
    <w:rsid w:val="00230E5B"/>
    <w:rsid w:val="00231EDC"/>
    <w:rsid w:val="00232027"/>
    <w:rsid w:val="00232860"/>
    <w:rsid w:val="00232947"/>
    <w:rsid w:val="00233000"/>
    <w:rsid w:val="0023349A"/>
    <w:rsid w:val="002334E0"/>
    <w:rsid w:val="00233782"/>
    <w:rsid w:val="0023394B"/>
    <w:rsid w:val="00233FD4"/>
    <w:rsid w:val="0023410A"/>
    <w:rsid w:val="002344CD"/>
    <w:rsid w:val="00234984"/>
    <w:rsid w:val="00234AF3"/>
    <w:rsid w:val="00235012"/>
    <w:rsid w:val="00236BF3"/>
    <w:rsid w:val="00236C59"/>
    <w:rsid w:val="0023708B"/>
    <w:rsid w:val="0023754B"/>
    <w:rsid w:val="00237986"/>
    <w:rsid w:val="00237E3E"/>
    <w:rsid w:val="00240733"/>
    <w:rsid w:val="00240B8A"/>
    <w:rsid w:val="00241708"/>
    <w:rsid w:val="00241CFD"/>
    <w:rsid w:val="0024225D"/>
    <w:rsid w:val="00242909"/>
    <w:rsid w:val="00242FF4"/>
    <w:rsid w:val="002434B7"/>
    <w:rsid w:val="00243531"/>
    <w:rsid w:val="0024365F"/>
    <w:rsid w:val="00243CB7"/>
    <w:rsid w:val="00244491"/>
    <w:rsid w:val="0024476F"/>
    <w:rsid w:val="002462EC"/>
    <w:rsid w:val="00246379"/>
    <w:rsid w:val="0024716B"/>
    <w:rsid w:val="00250095"/>
    <w:rsid w:val="002500B9"/>
    <w:rsid w:val="002504F0"/>
    <w:rsid w:val="00250D29"/>
    <w:rsid w:val="0025133C"/>
    <w:rsid w:val="00251487"/>
    <w:rsid w:val="0025159A"/>
    <w:rsid w:val="00252568"/>
    <w:rsid w:val="00253403"/>
    <w:rsid w:val="0025344B"/>
    <w:rsid w:val="00253AC4"/>
    <w:rsid w:val="002542D1"/>
    <w:rsid w:val="002545A3"/>
    <w:rsid w:val="00254C3B"/>
    <w:rsid w:val="00254D7E"/>
    <w:rsid w:val="00254DD5"/>
    <w:rsid w:val="0025573E"/>
    <w:rsid w:val="00255FE2"/>
    <w:rsid w:val="00256076"/>
    <w:rsid w:val="00256844"/>
    <w:rsid w:val="0025698C"/>
    <w:rsid w:val="00256A04"/>
    <w:rsid w:val="002570BA"/>
    <w:rsid w:val="0025717B"/>
    <w:rsid w:val="0025750B"/>
    <w:rsid w:val="002600E6"/>
    <w:rsid w:val="00260863"/>
    <w:rsid w:val="00260B7C"/>
    <w:rsid w:val="00261865"/>
    <w:rsid w:val="00261AB6"/>
    <w:rsid w:val="00261C6E"/>
    <w:rsid w:val="002621B9"/>
    <w:rsid w:val="002623BE"/>
    <w:rsid w:val="0026348C"/>
    <w:rsid w:val="002639FE"/>
    <w:rsid w:val="00263C8D"/>
    <w:rsid w:val="0026426F"/>
    <w:rsid w:val="0026442A"/>
    <w:rsid w:val="00264CF4"/>
    <w:rsid w:val="002650E6"/>
    <w:rsid w:val="002654F3"/>
    <w:rsid w:val="0026578F"/>
    <w:rsid w:val="00266068"/>
    <w:rsid w:val="00266094"/>
    <w:rsid w:val="00266761"/>
    <w:rsid w:val="002673F7"/>
    <w:rsid w:val="00267620"/>
    <w:rsid w:val="00267928"/>
    <w:rsid w:val="00267FBA"/>
    <w:rsid w:val="00270102"/>
    <w:rsid w:val="002701C9"/>
    <w:rsid w:val="002707B4"/>
    <w:rsid w:val="00270E7F"/>
    <w:rsid w:val="00271503"/>
    <w:rsid w:val="002721A0"/>
    <w:rsid w:val="002722A4"/>
    <w:rsid w:val="002722EA"/>
    <w:rsid w:val="002724A1"/>
    <w:rsid w:val="00272677"/>
    <w:rsid w:val="0027287C"/>
    <w:rsid w:val="00272A4B"/>
    <w:rsid w:val="00272F2B"/>
    <w:rsid w:val="00273A30"/>
    <w:rsid w:val="00273A89"/>
    <w:rsid w:val="00273CC1"/>
    <w:rsid w:val="0027401E"/>
    <w:rsid w:val="002741D8"/>
    <w:rsid w:val="00274228"/>
    <w:rsid w:val="0027460D"/>
    <w:rsid w:val="00274A8A"/>
    <w:rsid w:val="00274B55"/>
    <w:rsid w:val="00274F54"/>
    <w:rsid w:val="002750D5"/>
    <w:rsid w:val="0027528D"/>
    <w:rsid w:val="002754BB"/>
    <w:rsid w:val="002757A8"/>
    <w:rsid w:val="0027671D"/>
    <w:rsid w:val="00276C63"/>
    <w:rsid w:val="00276C8A"/>
    <w:rsid w:val="00277456"/>
    <w:rsid w:val="0027796B"/>
    <w:rsid w:val="00277AAC"/>
    <w:rsid w:val="00277C33"/>
    <w:rsid w:val="00277CD9"/>
    <w:rsid w:val="00280C8E"/>
    <w:rsid w:val="00281376"/>
    <w:rsid w:val="00282FFD"/>
    <w:rsid w:val="00283DFE"/>
    <w:rsid w:val="0028458F"/>
    <w:rsid w:val="00285138"/>
    <w:rsid w:val="00285A91"/>
    <w:rsid w:val="002864FA"/>
    <w:rsid w:val="00286587"/>
    <w:rsid w:val="00286BEB"/>
    <w:rsid w:val="00286C62"/>
    <w:rsid w:val="00286D7B"/>
    <w:rsid w:val="00287670"/>
    <w:rsid w:val="002900A5"/>
    <w:rsid w:val="00290956"/>
    <w:rsid w:val="0029161B"/>
    <w:rsid w:val="00291761"/>
    <w:rsid w:val="00291C1E"/>
    <w:rsid w:val="00293017"/>
    <w:rsid w:val="00293699"/>
    <w:rsid w:val="0029386A"/>
    <w:rsid w:val="00293C33"/>
    <w:rsid w:val="00293F24"/>
    <w:rsid w:val="002941DA"/>
    <w:rsid w:val="00294289"/>
    <w:rsid w:val="0029432E"/>
    <w:rsid w:val="002943FC"/>
    <w:rsid w:val="00294BEB"/>
    <w:rsid w:val="00294E55"/>
    <w:rsid w:val="00295AE7"/>
    <w:rsid w:val="002963AE"/>
    <w:rsid w:val="00296DA6"/>
    <w:rsid w:val="00297A50"/>
    <w:rsid w:val="00297EAA"/>
    <w:rsid w:val="002A0521"/>
    <w:rsid w:val="002A0B4F"/>
    <w:rsid w:val="002A0D0F"/>
    <w:rsid w:val="002A1F80"/>
    <w:rsid w:val="002A215E"/>
    <w:rsid w:val="002A36E4"/>
    <w:rsid w:val="002A405E"/>
    <w:rsid w:val="002A434F"/>
    <w:rsid w:val="002A45F2"/>
    <w:rsid w:val="002A48BE"/>
    <w:rsid w:val="002A4901"/>
    <w:rsid w:val="002A4B15"/>
    <w:rsid w:val="002A5D2B"/>
    <w:rsid w:val="002A5E4C"/>
    <w:rsid w:val="002A6173"/>
    <w:rsid w:val="002A61E0"/>
    <w:rsid w:val="002A6480"/>
    <w:rsid w:val="002A672E"/>
    <w:rsid w:val="002A67AD"/>
    <w:rsid w:val="002A6A2D"/>
    <w:rsid w:val="002A6A46"/>
    <w:rsid w:val="002A760E"/>
    <w:rsid w:val="002A7BD8"/>
    <w:rsid w:val="002B04F5"/>
    <w:rsid w:val="002B0FF8"/>
    <w:rsid w:val="002B1E1A"/>
    <w:rsid w:val="002B284E"/>
    <w:rsid w:val="002B2936"/>
    <w:rsid w:val="002B293B"/>
    <w:rsid w:val="002B2CFB"/>
    <w:rsid w:val="002B3714"/>
    <w:rsid w:val="002B37BD"/>
    <w:rsid w:val="002B56C3"/>
    <w:rsid w:val="002B5D66"/>
    <w:rsid w:val="002B636F"/>
    <w:rsid w:val="002B6407"/>
    <w:rsid w:val="002B6877"/>
    <w:rsid w:val="002B69FB"/>
    <w:rsid w:val="002B6BAF"/>
    <w:rsid w:val="002B70B3"/>
    <w:rsid w:val="002B72FD"/>
    <w:rsid w:val="002B75B5"/>
    <w:rsid w:val="002B75E5"/>
    <w:rsid w:val="002B789A"/>
    <w:rsid w:val="002B7AA7"/>
    <w:rsid w:val="002C0147"/>
    <w:rsid w:val="002C07CD"/>
    <w:rsid w:val="002C0B64"/>
    <w:rsid w:val="002C0CB2"/>
    <w:rsid w:val="002C0D07"/>
    <w:rsid w:val="002C1058"/>
    <w:rsid w:val="002C24EE"/>
    <w:rsid w:val="002C2F75"/>
    <w:rsid w:val="002C3040"/>
    <w:rsid w:val="002C318A"/>
    <w:rsid w:val="002C35F3"/>
    <w:rsid w:val="002C388E"/>
    <w:rsid w:val="002C3CE3"/>
    <w:rsid w:val="002C3F5E"/>
    <w:rsid w:val="002C4B05"/>
    <w:rsid w:val="002C5352"/>
    <w:rsid w:val="002C5388"/>
    <w:rsid w:val="002C5411"/>
    <w:rsid w:val="002C5E3D"/>
    <w:rsid w:val="002C6CD2"/>
    <w:rsid w:val="002C7789"/>
    <w:rsid w:val="002C7E35"/>
    <w:rsid w:val="002D0998"/>
    <w:rsid w:val="002D16D0"/>
    <w:rsid w:val="002D176A"/>
    <w:rsid w:val="002D17B0"/>
    <w:rsid w:val="002D1C51"/>
    <w:rsid w:val="002D208C"/>
    <w:rsid w:val="002D250D"/>
    <w:rsid w:val="002D275F"/>
    <w:rsid w:val="002D2841"/>
    <w:rsid w:val="002D2DAA"/>
    <w:rsid w:val="002D313C"/>
    <w:rsid w:val="002D3188"/>
    <w:rsid w:val="002D31A0"/>
    <w:rsid w:val="002D322A"/>
    <w:rsid w:val="002D3896"/>
    <w:rsid w:val="002D492E"/>
    <w:rsid w:val="002D4BC5"/>
    <w:rsid w:val="002D4C66"/>
    <w:rsid w:val="002D5D51"/>
    <w:rsid w:val="002D602F"/>
    <w:rsid w:val="002D6332"/>
    <w:rsid w:val="002D6856"/>
    <w:rsid w:val="002D70E7"/>
    <w:rsid w:val="002D78D7"/>
    <w:rsid w:val="002D7934"/>
    <w:rsid w:val="002D7E07"/>
    <w:rsid w:val="002E028F"/>
    <w:rsid w:val="002E050C"/>
    <w:rsid w:val="002E055C"/>
    <w:rsid w:val="002E11F9"/>
    <w:rsid w:val="002E1265"/>
    <w:rsid w:val="002E1693"/>
    <w:rsid w:val="002E1CEA"/>
    <w:rsid w:val="002E25B5"/>
    <w:rsid w:val="002E27F6"/>
    <w:rsid w:val="002E2DDD"/>
    <w:rsid w:val="002E2E26"/>
    <w:rsid w:val="002E3324"/>
    <w:rsid w:val="002E3332"/>
    <w:rsid w:val="002E374D"/>
    <w:rsid w:val="002E4227"/>
    <w:rsid w:val="002E45E8"/>
    <w:rsid w:val="002E482A"/>
    <w:rsid w:val="002E4FF7"/>
    <w:rsid w:val="002E55AB"/>
    <w:rsid w:val="002E5C67"/>
    <w:rsid w:val="002E5D3F"/>
    <w:rsid w:val="002E61A9"/>
    <w:rsid w:val="002E6691"/>
    <w:rsid w:val="002E6E4E"/>
    <w:rsid w:val="002E6E61"/>
    <w:rsid w:val="002E6F8C"/>
    <w:rsid w:val="002E7569"/>
    <w:rsid w:val="002E7CED"/>
    <w:rsid w:val="002E7D2E"/>
    <w:rsid w:val="002F047B"/>
    <w:rsid w:val="002F1B35"/>
    <w:rsid w:val="002F1D3C"/>
    <w:rsid w:val="002F210F"/>
    <w:rsid w:val="002F2427"/>
    <w:rsid w:val="002F2EDA"/>
    <w:rsid w:val="002F31B1"/>
    <w:rsid w:val="002F374C"/>
    <w:rsid w:val="002F38FF"/>
    <w:rsid w:val="002F3C4F"/>
    <w:rsid w:val="002F411D"/>
    <w:rsid w:val="002F41EA"/>
    <w:rsid w:val="002F427C"/>
    <w:rsid w:val="002F48A8"/>
    <w:rsid w:val="002F4A08"/>
    <w:rsid w:val="002F5313"/>
    <w:rsid w:val="002F6959"/>
    <w:rsid w:val="002F6B9C"/>
    <w:rsid w:val="002F6BC2"/>
    <w:rsid w:val="002F6E7C"/>
    <w:rsid w:val="002F7533"/>
    <w:rsid w:val="00300300"/>
    <w:rsid w:val="0030040E"/>
    <w:rsid w:val="0030079E"/>
    <w:rsid w:val="00300886"/>
    <w:rsid w:val="00300989"/>
    <w:rsid w:val="00300A9D"/>
    <w:rsid w:val="00300BF4"/>
    <w:rsid w:val="00301179"/>
    <w:rsid w:val="00301774"/>
    <w:rsid w:val="00301AC4"/>
    <w:rsid w:val="00301B50"/>
    <w:rsid w:val="0030307E"/>
    <w:rsid w:val="00303449"/>
    <w:rsid w:val="003037A5"/>
    <w:rsid w:val="00303826"/>
    <w:rsid w:val="00304A64"/>
    <w:rsid w:val="003057D6"/>
    <w:rsid w:val="00305B11"/>
    <w:rsid w:val="00305BD9"/>
    <w:rsid w:val="00305E9A"/>
    <w:rsid w:val="00306D34"/>
    <w:rsid w:val="00307316"/>
    <w:rsid w:val="0030750C"/>
    <w:rsid w:val="003110C9"/>
    <w:rsid w:val="0031124F"/>
    <w:rsid w:val="00311390"/>
    <w:rsid w:val="003113A7"/>
    <w:rsid w:val="003117F6"/>
    <w:rsid w:val="00311A63"/>
    <w:rsid w:val="0031293D"/>
    <w:rsid w:val="00312A8D"/>
    <w:rsid w:val="00313548"/>
    <w:rsid w:val="00313FAD"/>
    <w:rsid w:val="00315E90"/>
    <w:rsid w:val="003160AA"/>
    <w:rsid w:val="00316291"/>
    <w:rsid w:val="0031752A"/>
    <w:rsid w:val="00317BC7"/>
    <w:rsid w:val="00317ED5"/>
    <w:rsid w:val="00317F38"/>
    <w:rsid w:val="00317F88"/>
    <w:rsid w:val="00320029"/>
    <w:rsid w:val="00320184"/>
    <w:rsid w:val="0032042B"/>
    <w:rsid w:val="00320898"/>
    <w:rsid w:val="003210DA"/>
    <w:rsid w:val="003214AA"/>
    <w:rsid w:val="00321FCA"/>
    <w:rsid w:val="003221CB"/>
    <w:rsid w:val="00322FEC"/>
    <w:rsid w:val="0032346C"/>
    <w:rsid w:val="00324CB2"/>
    <w:rsid w:val="0032586C"/>
    <w:rsid w:val="0032663D"/>
    <w:rsid w:val="00326F58"/>
    <w:rsid w:val="00327096"/>
    <w:rsid w:val="003271DA"/>
    <w:rsid w:val="0032725A"/>
    <w:rsid w:val="0032729E"/>
    <w:rsid w:val="00327D4C"/>
    <w:rsid w:val="00327F79"/>
    <w:rsid w:val="003301B1"/>
    <w:rsid w:val="0033158F"/>
    <w:rsid w:val="00331AF1"/>
    <w:rsid w:val="00332564"/>
    <w:rsid w:val="00333D51"/>
    <w:rsid w:val="0033502B"/>
    <w:rsid w:val="003351CE"/>
    <w:rsid w:val="0033578F"/>
    <w:rsid w:val="00335B04"/>
    <w:rsid w:val="00335B4D"/>
    <w:rsid w:val="00335C0A"/>
    <w:rsid w:val="0033667E"/>
    <w:rsid w:val="00336798"/>
    <w:rsid w:val="0033688D"/>
    <w:rsid w:val="003368D4"/>
    <w:rsid w:val="0033709E"/>
    <w:rsid w:val="003379E3"/>
    <w:rsid w:val="00337A6F"/>
    <w:rsid w:val="00337A7E"/>
    <w:rsid w:val="00337C1C"/>
    <w:rsid w:val="00337D2F"/>
    <w:rsid w:val="00340E9D"/>
    <w:rsid w:val="00341DE5"/>
    <w:rsid w:val="00342438"/>
    <w:rsid w:val="00342507"/>
    <w:rsid w:val="0034258A"/>
    <w:rsid w:val="00342701"/>
    <w:rsid w:val="00342DB0"/>
    <w:rsid w:val="00343BBE"/>
    <w:rsid w:val="0034539C"/>
    <w:rsid w:val="00345D9F"/>
    <w:rsid w:val="00345E6A"/>
    <w:rsid w:val="00345FED"/>
    <w:rsid w:val="00346049"/>
    <w:rsid w:val="00346A6D"/>
    <w:rsid w:val="00346FED"/>
    <w:rsid w:val="00347092"/>
    <w:rsid w:val="00347ABF"/>
    <w:rsid w:val="00347C2C"/>
    <w:rsid w:val="00347C57"/>
    <w:rsid w:val="00350264"/>
    <w:rsid w:val="00350A2E"/>
    <w:rsid w:val="00350A43"/>
    <w:rsid w:val="003510E9"/>
    <w:rsid w:val="0035170E"/>
    <w:rsid w:val="00351823"/>
    <w:rsid w:val="00351883"/>
    <w:rsid w:val="00351B3A"/>
    <w:rsid w:val="00351B42"/>
    <w:rsid w:val="00352E12"/>
    <w:rsid w:val="00353541"/>
    <w:rsid w:val="00353861"/>
    <w:rsid w:val="00353E13"/>
    <w:rsid w:val="003543A0"/>
    <w:rsid w:val="00354737"/>
    <w:rsid w:val="00354922"/>
    <w:rsid w:val="00354DEC"/>
    <w:rsid w:val="00354F92"/>
    <w:rsid w:val="00355096"/>
    <w:rsid w:val="003553C2"/>
    <w:rsid w:val="003557BE"/>
    <w:rsid w:val="00355CCC"/>
    <w:rsid w:val="00355DC3"/>
    <w:rsid w:val="003560BA"/>
    <w:rsid w:val="00356884"/>
    <w:rsid w:val="00360877"/>
    <w:rsid w:val="00360950"/>
    <w:rsid w:val="00360AC7"/>
    <w:rsid w:val="00361205"/>
    <w:rsid w:val="00361CE0"/>
    <w:rsid w:val="00362561"/>
    <w:rsid w:val="0036266B"/>
    <w:rsid w:val="003626D1"/>
    <w:rsid w:val="00363071"/>
    <w:rsid w:val="00363382"/>
    <w:rsid w:val="0036340A"/>
    <w:rsid w:val="0036442E"/>
    <w:rsid w:val="00364947"/>
    <w:rsid w:val="00364E7C"/>
    <w:rsid w:val="003651A6"/>
    <w:rsid w:val="003653A5"/>
    <w:rsid w:val="00365BFC"/>
    <w:rsid w:val="00365F8A"/>
    <w:rsid w:val="0036634B"/>
    <w:rsid w:val="003671DB"/>
    <w:rsid w:val="00367910"/>
    <w:rsid w:val="00367961"/>
    <w:rsid w:val="00371E3F"/>
    <w:rsid w:val="003725C4"/>
    <w:rsid w:val="003725DF"/>
    <w:rsid w:val="00372665"/>
    <w:rsid w:val="00372B73"/>
    <w:rsid w:val="00373382"/>
    <w:rsid w:val="003746E6"/>
    <w:rsid w:val="00374D43"/>
    <w:rsid w:val="00374E96"/>
    <w:rsid w:val="00374ED6"/>
    <w:rsid w:val="00376897"/>
    <w:rsid w:val="00376DDA"/>
    <w:rsid w:val="00377057"/>
    <w:rsid w:val="00377327"/>
    <w:rsid w:val="0037793B"/>
    <w:rsid w:val="00377E05"/>
    <w:rsid w:val="00377E2E"/>
    <w:rsid w:val="00380037"/>
    <w:rsid w:val="003802E6"/>
    <w:rsid w:val="003804C6"/>
    <w:rsid w:val="00380D47"/>
    <w:rsid w:val="00381507"/>
    <w:rsid w:val="0038185B"/>
    <w:rsid w:val="00382580"/>
    <w:rsid w:val="00382670"/>
    <w:rsid w:val="00382B1D"/>
    <w:rsid w:val="00382ECC"/>
    <w:rsid w:val="00383060"/>
    <w:rsid w:val="003836EC"/>
    <w:rsid w:val="00383787"/>
    <w:rsid w:val="00383E06"/>
    <w:rsid w:val="00384C41"/>
    <w:rsid w:val="00385227"/>
    <w:rsid w:val="003856C3"/>
    <w:rsid w:val="00385816"/>
    <w:rsid w:val="00386720"/>
    <w:rsid w:val="00386BFC"/>
    <w:rsid w:val="0038721B"/>
    <w:rsid w:val="00390364"/>
    <w:rsid w:val="00390CB2"/>
    <w:rsid w:val="00391555"/>
    <w:rsid w:val="003919E1"/>
    <w:rsid w:val="003921F0"/>
    <w:rsid w:val="00392EF3"/>
    <w:rsid w:val="00393A4F"/>
    <w:rsid w:val="00393ADF"/>
    <w:rsid w:val="00393DF8"/>
    <w:rsid w:val="00393ED2"/>
    <w:rsid w:val="00393F88"/>
    <w:rsid w:val="00393F90"/>
    <w:rsid w:val="003948FE"/>
    <w:rsid w:val="00394E32"/>
    <w:rsid w:val="00394F0F"/>
    <w:rsid w:val="00395506"/>
    <w:rsid w:val="003955CE"/>
    <w:rsid w:val="00395E59"/>
    <w:rsid w:val="00396105"/>
    <w:rsid w:val="003967E3"/>
    <w:rsid w:val="00396A05"/>
    <w:rsid w:val="00396EFA"/>
    <w:rsid w:val="0039738C"/>
    <w:rsid w:val="00397D3D"/>
    <w:rsid w:val="003A0BE5"/>
    <w:rsid w:val="003A1132"/>
    <w:rsid w:val="003A1BD2"/>
    <w:rsid w:val="003A1E3E"/>
    <w:rsid w:val="003A257E"/>
    <w:rsid w:val="003A26B8"/>
    <w:rsid w:val="003A2C3C"/>
    <w:rsid w:val="003A2E4F"/>
    <w:rsid w:val="003A2ED0"/>
    <w:rsid w:val="003A32E1"/>
    <w:rsid w:val="003A3C3F"/>
    <w:rsid w:val="003A3C5C"/>
    <w:rsid w:val="003A3EFB"/>
    <w:rsid w:val="003A43F9"/>
    <w:rsid w:val="003A6453"/>
    <w:rsid w:val="003A6ABF"/>
    <w:rsid w:val="003A6CDF"/>
    <w:rsid w:val="003A7980"/>
    <w:rsid w:val="003A79AE"/>
    <w:rsid w:val="003A7C69"/>
    <w:rsid w:val="003A7E99"/>
    <w:rsid w:val="003A7F75"/>
    <w:rsid w:val="003B06B0"/>
    <w:rsid w:val="003B0B8E"/>
    <w:rsid w:val="003B0E7A"/>
    <w:rsid w:val="003B0F71"/>
    <w:rsid w:val="003B23F8"/>
    <w:rsid w:val="003B28ED"/>
    <w:rsid w:val="003B379C"/>
    <w:rsid w:val="003B44DF"/>
    <w:rsid w:val="003B4F35"/>
    <w:rsid w:val="003B546B"/>
    <w:rsid w:val="003B5A54"/>
    <w:rsid w:val="003B5A81"/>
    <w:rsid w:val="003B747A"/>
    <w:rsid w:val="003B76C6"/>
    <w:rsid w:val="003B7E59"/>
    <w:rsid w:val="003C0119"/>
    <w:rsid w:val="003C0C37"/>
    <w:rsid w:val="003C15AE"/>
    <w:rsid w:val="003C187C"/>
    <w:rsid w:val="003C1D72"/>
    <w:rsid w:val="003C23D1"/>
    <w:rsid w:val="003C2831"/>
    <w:rsid w:val="003C29A0"/>
    <w:rsid w:val="003C2B67"/>
    <w:rsid w:val="003C2BCD"/>
    <w:rsid w:val="003C4125"/>
    <w:rsid w:val="003C45CB"/>
    <w:rsid w:val="003C479B"/>
    <w:rsid w:val="003C5316"/>
    <w:rsid w:val="003C57A3"/>
    <w:rsid w:val="003C57E5"/>
    <w:rsid w:val="003C5C1E"/>
    <w:rsid w:val="003C6081"/>
    <w:rsid w:val="003C6515"/>
    <w:rsid w:val="003C6B7A"/>
    <w:rsid w:val="003C6D89"/>
    <w:rsid w:val="003C72B1"/>
    <w:rsid w:val="003C732A"/>
    <w:rsid w:val="003C7456"/>
    <w:rsid w:val="003C7457"/>
    <w:rsid w:val="003C783F"/>
    <w:rsid w:val="003C7A2E"/>
    <w:rsid w:val="003C7B2A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4AFD"/>
    <w:rsid w:val="003D50BF"/>
    <w:rsid w:val="003D5130"/>
    <w:rsid w:val="003D5A7C"/>
    <w:rsid w:val="003D5AAA"/>
    <w:rsid w:val="003D5CF3"/>
    <w:rsid w:val="003D5D09"/>
    <w:rsid w:val="003D6237"/>
    <w:rsid w:val="003D6565"/>
    <w:rsid w:val="003D67DE"/>
    <w:rsid w:val="003D6D9F"/>
    <w:rsid w:val="003D707F"/>
    <w:rsid w:val="003D7477"/>
    <w:rsid w:val="003D793B"/>
    <w:rsid w:val="003D7A59"/>
    <w:rsid w:val="003D7AF0"/>
    <w:rsid w:val="003E0241"/>
    <w:rsid w:val="003E0DB7"/>
    <w:rsid w:val="003E0F7E"/>
    <w:rsid w:val="003E1D14"/>
    <w:rsid w:val="003E237C"/>
    <w:rsid w:val="003E24E3"/>
    <w:rsid w:val="003E29C4"/>
    <w:rsid w:val="003E2C6F"/>
    <w:rsid w:val="003E2D15"/>
    <w:rsid w:val="003E3121"/>
    <w:rsid w:val="003E3A96"/>
    <w:rsid w:val="003E3FB7"/>
    <w:rsid w:val="003E4255"/>
    <w:rsid w:val="003E4307"/>
    <w:rsid w:val="003E4959"/>
    <w:rsid w:val="003E5033"/>
    <w:rsid w:val="003E664D"/>
    <w:rsid w:val="003E699A"/>
    <w:rsid w:val="003E7B39"/>
    <w:rsid w:val="003E7BCA"/>
    <w:rsid w:val="003F06F8"/>
    <w:rsid w:val="003F0A23"/>
    <w:rsid w:val="003F0BBE"/>
    <w:rsid w:val="003F0E9E"/>
    <w:rsid w:val="003F1175"/>
    <w:rsid w:val="003F1C7E"/>
    <w:rsid w:val="003F20A2"/>
    <w:rsid w:val="003F23DA"/>
    <w:rsid w:val="003F2A3E"/>
    <w:rsid w:val="003F2C38"/>
    <w:rsid w:val="003F2EB3"/>
    <w:rsid w:val="003F2FB5"/>
    <w:rsid w:val="003F3B28"/>
    <w:rsid w:val="003F4177"/>
    <w:rsid w:val="003F4B20"/>
    <w:rsid w:val="003F5756"/>
    <w:rsid w:val="003F58AF"/>
    <w:rsid w:val="003F6370"/>
    <w:rsid w:val="003F6551"/>
    <w:rsid w:val="003F6E9A"/>
    <w:rsid w:val="003F71E4"/>
    <w:rsid w:val="003F7421"/>
    <w:rsid w:val="003F7569"/>
    <w:rsid w:val="003F7C13"/>
    <w:rsid w:val="004000C8"/>
    <w:rsid w:val="00400229"/>
    <w:rsid w:val="004003EE"/>
    <w:rsid w:val="00401057"/>
    <w:rsid w:val="0040177F"/>
    <w:rsid w:val="00401F40"/>
    <w:rsid w:val="00402131"/>
    <w:rsid w:val="0040225D"/>
    <w:rsid w:val="004022A4"/>
    <w:rsid w:val="004028D6"/>
    <w:rsid w:val="00402F6C"/>
    <w:rsid w:val="0040356F"/>
    <w:rsid w:val="0040370C"/>
    <w:rsid w:val="004041AF"/>
    <w:rsid w:val="00404470"/>
    <w:rsid w:val="00404765"/>
    <w:rsid w:val="0040476C"/>
    <w:rsid w:val="0040486D"/>
    <w:rsid w:val="0040493B"/>
    <w:rsid w:val="00404ABF"/>
    <w:rsid w:val="00404E1C"/>
    <w:rsid w:val="00405472"/>
    <w:rsid w:val="004055F7"/>
    <w:rsid w:val="0040599E"/>
    <w:rsid w:val="004063F0"/>
    <w:rsid w:val="0040689B"/>
    <w:rsid w:val="0040697D"/>
    <w:rsid w:val="00406DC4"/>
    <w:rsid w:val="00407D86"/>
    <w:rsid w:val="004106E2"/>
    <w:rsid w:val="00410971"/>
    <w:rsid w:val="00410A30"/>
    <w:rsid w:val="00410BEE"/>
    <w:rsid w:val="00411375"/>
    <w:rsid w:val="00411BB9"/>
    <w:rsid w:val="004121CD"/>
    <w:rsid w:val="0041240E"/>
    <w:rsid w:val="00412553"/>
    <w:rsid w:val="0041290F"/>
    <w:rsid w:val="00413569"/>
    <w:rsid w:val="004137FD"/>
    <w:rsid w:val="00413876"/>
    <w:rsid w:val="0041420E"/>
    <w:rsid w:val="004143C8"/>
    <w:rsid w:val="0041460C"/>
    <w:rsid w:val="004148A2"/>
    <w:rsid w:val="00414D04"/>
    <w:rsid w:val="00414E12"/>
    <w:rsid w:val="004153AA"/>
    <w:rsid w:val="00415864"/>
    <w:rsid w:val="004161E0"/>
    <w:rsid w:val="004163F7"/>
    <w:rsid w:val="004164DB"/>
    <w:rsid w:val="00416CF2"/>
    <w:rsid w:val="00417028"/>
    <w:rsid w:val="00417E82"/>
    <w:rsid w:val="004204EB"/>
    <w:rsid w:val="00420641"/>
    <w:rsid w:val="004209BF"/>
    <w:rsid w:val="0042161E"/>
    <w:rsid w:val="00421A5B"/>
    <w:rsid w:val="00421CEE"/>
    <w:rsid w:val="00421DCE"/>
    <w:rsid w:val="004220E7"/>
    <w:rsid w:val="004225C0"/>
    <w:rsid w:val="0042271F"/>
    <w:rsid w:val="00422C69"/>
    <w:rsid w:val="00422E65"/>
    <w:rsid w:val="0042333B"/>
    <w:rsid w:val="004238E9"/>
    <w:rsid w:val="00423B37"/>
    <w:rsid w:val="00424BF1"/>
    <w:rsid w:val="00425967"/>
    <w:rsid w:val="00425E47"/>
    <w:rsid w:val="00426622"/>
    <w:rsid w:val="004272D4"/>
    <w:rsid w:val="0042778C"/>
    <w:rsid w:val="00427904"/>
    <w:rsid w:val="00427B5B"/>
    <w:rsid w:val="00427B80"/>
    <w:rsid w:val="00427E6F"/>
    <w:rsid w:val="00427EDF"/>
    <w:rsid w:val="004300EE"/>
    <w:rsid w:val="0043016C"/>
    <w:rsid w:val="004302EE"/>
    <w:rsid w:val="004318ED"/>
    <w:rsid w:val="0043200F"/>
    <w:rsid w:val="004333B5"/>
    <w:rsid w:val="0043354F"/>
    <w:rsid w:val="00435439"/>
    <w:rsid w:val="00435595"/>
    <w:rsid w:val="0043593F"/>
    <w:rsid w:val="00435F59"/>
    <w:rsid w:val="00436022"/>
    <w:rsid w:val="004363AD"/>
    <w:rsid w:val="0043669D"/>
    <w:rsid w:val="00436F10"/>
    <w:rsid w:val="004371DA"/>
    <w:rsid w:val="004375BF"/>
    <w:rsid w:val="004377EE"/>
    <w:rsid w:val="004407FB"/>
    <w:rsid w:val="00440A1C"/>
    <w:rsid w:val="00440CB0"/>
    <w:rsid w:val="00440CF4"/>
    <w:rsid w:val="00441021"/>
    <w:rsid w:val="00441032"/>
    <w:rsid w:val="0044109A"/>
    <w:rsid w:val="00441113"/>
    <w:rsid w:val="004412A6"/>
    <w:rsid w:val="00441781"/>
    <w:rsid w:val="00441C29"/>
    <w:rsid w:val="00441FD8"/>
    <w:rsid w:val="00442680"/>
    <w:rsid w:val="00442E02"/>
    <w:rsid w:val="004430C3"/>
    <w:rsid w:val="00444213"/>
    <w:rsid w:val="00444A25"/>
    <w:rsid w:val="00444EFA"/>
    <w:rsid w:val="004456C1"/>
    <w:rsid w:val="004456FF"/>
    <w:rsid w:val="004459BB"/>
    <w:rsid w:val="00446191"/>
    <w:rsid w:val="0044638F"/>
    <w:rsid w:val="00447583"/>
    <w:rsid w:val="004479EA"/>
    <w:rsid w:val="00447A5A"/>
    <w:rsid w:val="00450223"/>
    <w:rsid w:val="0045035D"/>
    <w:rsid w:val="00450887"/>
    <w:rsid w:val="00450E08"/>
    <w:rsid w:val="004511C9"/>
    <w:rsid w:val="0045199D"/>
    <w:rsid w:val="004526A9"/>
    <w:rsid w:val="0045272F"/>
    <w:rsid w:val="00452D51"/>
    <w:rsid w:val="00453727"/>
    <w:rsid w:val="00454483"/>
    <w:rsid w:val="00454647"/>
    <w:rsid w:val="004546B3"/>
    <w:rsid w:val="00454933"/>
    <w:rsid w:val="00454A04"/>
    <w:rsid w:val="00454E03"/>
    <w:rsid w:val="004552FD"/>
    <w:rsid w:val="00455607"/>
    <w:rsid w:val="004556A7"/>
    <w:rsid w:val="0045603F"/>
    <w:rsid w:val="004565E2"/>
    <w:rsid w:val="004566F0"/>
    <w:rsid w:val="0045677E"/>
    <w:rsid w:val="00456A9E"/>
    <w:rsid w:val="00456BEC"/>
    <w:rsid w:val="004572FD"/>
    <w:rsid w:val="004573BE"/>
    <w:rsid w:val="00457FEF"/>
    <w:rsid w:val="004604EA"/>
    <w:rsid w:val="00460659"/>
    <w:rsid w:val="0046066D"/>
    <w:rsid w:val="004607AA"/>
    <w:rsid w:val="00460F35"/>
    <w:rsid w:val="00461588"/>
    <w:rsid w:val="004618B1"/>
    <w:rsid w:val="0046239A"/>
    <w:rsid w:val="004628F3"/>
    <w:rsid w:val="00463117"/>
    <w:rsid w:val="0046341A"/>
    <w:rsid w:val="004634E2"/>
    <w:rsid w:val="00463847"/>
    <w:rsid w:val="0046415D"/>
    <w:rsid w:val="004642F4"/>
    <w:rsid w:val="00464C4D"/>
    <w:rsid w:val="004651B2"/>
    <w:rsid w:val="00465A4D"/>
    <w:rsid w:val="004664C6"/>
    <w:rsid w:val="00466720"/>
    <w:rsid w:val="00466AFB"/>
    <w:rsid w:val="0047110B"/>
    <w:rsid w:val="0047140B"/>
    <w:rsid w:val="004727B1"/>
    <w:rsid w:val="00472CA3"/>
    <w:rsid w:val="004731A4"/>
    <w:rsid w:val="004732CA"/>
    <w:rsid w:val="00473CBF"/>
    <w:rsid w:val="00474CFA"/>
    <w:rsid w:val="00474EB2"/>
    <w:rsid w:val="00474EEC"/>
    <w:rsid w:val="004763EF"/>
    <w:rsid w:val="00476416"/>
    <w:rsid w:val="00476FF0"/>
    <w:rsid w:val="00477B08"/>
    <w:rsid w:val="00480E12"/>
    <w:rsid w:val="00481023"/>
    <w:rsid w:val="004817C2"/>
    <w:rsid w:val="00481C5A"/>
    <w:rsid w:val="00482C63"/>
    <w:rsid w:val="004833B5"/>
    <w:rsid w:val="00483538"/>
    <w:rsid w:val="00483761"/>
    <w:rsid w:val="0048426E"/>
    <w:rsid w:val="0048571F"/>
    <w:rsid w:val="00485E98"/>
    <w:rsid w:val="004861D7"/>
    <w:rsid w:val="004861E7"/>
    <w:rsid w:val="00486A1D"/>
    <w:rsid w:val="004872F6"/>
    <w:rsid w:val="004873C2"/>
    <w:rsid w:val="00487779"/>
    <w:rsid w:val="00490292"/>
    <w:rsid w:val="004907AA"/>
    <w:rsid w:val="00490CE3"/>
    <w:rsid w:val="00491046"/>
    <w:rsid w:val="00491117"/>
    <w:rsid w:val="00491629"/>
    <w:rsid w:val="0049266D"/>
    <w:rsid w:val="00492789"/>
    <w:rsid w:val="004929A7"/>
    <w:rsid w:val="00492E2B"/>
    <w:rsid w:val="00492FF8"/>
    <w:rsid w:val="004931DA"/>
    <w:rsid w:val="00493348"/>
    <w:rsid w:val="00493636"/>
    <w:rsid w:val="0049393D"/>
    <w:rsid w:val="00493B2D"/>
    <w:rsid w:val="0049450C"/>
    <w:rsid w:val="00496FA9"/>
    <w:rsid w:val="00497037"/>
    <w:rsid w:val="00497566"/>
    <w:rsid w:val="0049783F"/>
    <w:rsid w:val="00497E09"/>
    <w:rsid w:val="00497F18"/>
    <w:rsid w:val="00497F94"/>
    <w:rsid w:val="004A01CB"/>
    <w:rsid w:val="004A02F4"/>
    <w:rsid w:val="004A0749"/>
    <w:rsid w:val="004A145B"/>
    <w:rsid w:val="004A1D47"/>
    <w:rsid w:val="004A1EF7"/>
    <w:rsid w:val="004A2931"/>
    <w:rsid w:val="004A2BF3"/>
    <w:rsid w:val="004A2EE1"/>
    <w:rsid w:val="004A327D"/>
    <w:rsid w:val="004A367A"/>
    <w:rsid w:val="004A4010"/>
    <w:rsid w:val="004A4262"/>
    <w:rsid w:val="004A4611"/>
    <w:rsid w:val="004A4738"/>
    <w:rsid w:val="004A48BC"/>
    <w:rsid w:val="004A4B0A"/>
    <w:rsid w:val="004A4DF3"/>
    <w:rsid w:val="004A505B"/>
    <w:rsid w:val="004A5E15"/>
    <w:rsid w:val="004A60B0"/>
    <w:rsid w:val="004A6808"/>
    <w:rsid w:val="004A693A"/>
    <w:rsid w:val="004A6B7A"/>
    <w:rsid w:val="004A6BED"/>
    <w:rsid w:val="004A6E72"/>
    <w:rsid w:val="004A6EE0"/>
    <w:rsid w:val="004A70EE"/>
    <w:rsid w:val="004A7759"/>
    <w:rsid w:val="004A7B04"/>
    <w:rsid w:val="004B06D1"/>
    <w:rsid w:val="004B0DF8"/>
    <w:rsid w:val="004B133D"/>
    <w:rsid w:val="004B18E1"/>
    <w:rsid w:val="004B1FF2"/>
    <w:rsid w:val="004B219F"/>
    <w:rsid w:val="004B2299"/>
    <w:rsid w:val="004B2371"/>
    <w:rsid w:val="004B2385"/>
    <w:rsid w:val="004B23CD"/>
    <w:rsid w:val="004B2B6F"/>
    <w:rsid w:val="004B2B9C"/>
    <w:rsid w:val="004B2F85"/>
    <w:rsid w:val="004B2FA3"/>
    <w:rsid w:val="004B3267"/>
    <w:rsid w:val="004B32A3"/>
    <w:rsid w:val="004B369A"/>
    <w:rsid w:val="004B3B3B"/>
    <w:rsid w:val="004B4077"/>
    <w:rsid w:val="004B48C1"/>
    <w:rsid w:val="004B59C9"/>
    <w:rsid w:val="004B5C9D"/>
    <w:rsid w:val="004B61D3"/>
    <w:rsid w:val="004B68D6"/>
    <w:rsid w:val="004B6B2C"/>
    <w:rsid w:val="004B71A9"/>
    <w:rsid w:val="004B7988"/>
    <w:rsid w:val="004B7A66"/>
    <w:rsid w:val="004C0695"/>
    <w:rsid w:val="004C0BBC"/>
    <w:rsid w:val="004C0D33"/>
    <w:rsid w:val="004C1A1B"/>
    <w:rsid w:val="004C1DCB"/>
    <w:rsid w:val="004C1F2F"/>
    <w:rsid w:val="004C216C"/>
    <w:rsid w:val="004C21F9"/>
    <w:rsid w:val="004C22F6"/>
    <w:rsid w:val="004C256D"/>
    <w:rsid w:val="004C28DC"/>
    <w:rsid w:val="004C29B9"/>
    <w:rsid w:val="004C29D3"/>
    <w:rsid w:val="004C3889"/>
    <w:rsid w:val="004C3CDE"/>
    <w:rsid w:val="004C3FA4"/>
    <w:rsid w:val="004C4139"/>
    <w:rsid w:val="004C4A35"/>
    <w:rsid w:val="004C4C76"/>
    <w:rsid w:val="004C4C9E"/>
    <w:rsid w:val="004C4D99"/>
    <w:rsid w:val="004C5528"/>
    <w:rsid w:val="004C560A"/>
    <w:rsid w:val="004C588F"/>
    <w:rsid w:val="004C5BC4"/>
    <w:rsid w:val="004C5D83"/>
    <w:rsid w:val="004C61DF"/>
    <w:rsid w:val="004C64F7"/>
    <w:rsid w:val="004C6EB4"/>
    <w:rsid w:val="004C740C"/>
    <w:rsid w:val="004C7531"/>
    <w:rsid w:val="004C772D"/>
    <w:rsid w:val="004C7794"/>
    <w:rsid w:val="004C7D30"/>
    <w:rsid w:val="004D066C"/>
    <w:rsid w:val="004D07AC"/>
    <w:rsid w:val="004D0A79"/>
    <w:rsid w:val="004D1132"/>
    <w:rsid w:val="004D2713"/>
    <w:rsid w:val="004D2D15"/>
    <w:rsid w:val="004D30C0"/>
    <w:rsid w:val="004D3342"/>
    <w:rsid w:val="004D353A"/>
    <w:rsid w:val="004D3595"/>
    <w:rsid w:val="004D3622"/>
    <w:rsid w:val="004D3928"/>
    <w:rsid w:val="004D3BD3"/>
    <w:rsid w:val="004D47A0"/>
    <w:rsid w:val="004D4AD6"/>
    <w:rsid w:val="004D4E96"/>
    <w:rsid w:val="004D50A7"/>
    <w:rsid w:val="004D5F3A"/>
    <w:rsid w:val="004D5F84"/>
    <w:rsid w:val="004D6D2D"/>
    <w:rsid w:val="004D6FAC"/>
    <w:rsid w:val="004D7CDC"/>
    <w:rsid w:val="004E0E49"/>
    <w:rsid w:val="004E0F5B"/>
    <w:rsid w:val="004E13F0"/>
    <w:rsid w:val="004E1947"/>
    <w:rsid w:val="004E1949"/>
    <w:rsid w:val="004E283E"/>
    <w:rsid w:val="004E2EDE"/>
    <w:rsid w:val="004E3BB3"/>
    <w:rsid w:val="004E461D"/>
    <w:rsid w:val="004E46E9"/>
    <w:rsid w:val="004E47C6"/>
    <w:rsid w:val="004E54BF"/>
    <w:rsid w:val="004E5D1B"/>
    <w:rsid w:val="004E6278"/>
    <w:rsid w:val="004E691B"/>
    <w:rsid w:val="004E6B06"/>
    <w:rsid w:val="004E6D0C"/>
    <w:rsid w:val="004E6DDE"/>
    <w:rsid w:val="004E7575"/>
    <w:rsid w:val="004E7634"/>
    <w:rsid w:val="004E79E6"/>
    <w:rsid w:val="004E7F72"/>
    <w:rsid w:val="004F06FA"/>
    <w:rsid w:val="004F2770"/>
    <w:rsid w:val="004F282F"/>
    <w:rsid w:val="004F2A9A"/>
    <w:rsid w:val="004F304E"/>
    <w:rsid w:val="004F32CC"/>
    <w:rsid w:val="004F3317"/>
    <w:rsid w:val="004F3381"/>
    <w:rsid w:val="004F3797"/>
    <w:rsid w:val="004F388D"/>
    <w:rsid w:val="004F3A02"/>
    <w:rsid w:val="004F3A3B"/>
    <w:rsid w:val="004F3E5C"/>
    <w:rsid w:val="004F3F28"/>
    <w:rsid w:val="004F49A8"/>
    <w:rsid w:val="004F49B3"/>
    <w:rsid w:val="004F52EC"/>
    <w:rsid w:val="004F59AD"/>
    <w:rsid w:val="004F6371"/>
    <w:rsid w:val="004F688E"/>
    <w:rsid w:val="004F7970"/>
    <w:rsid w:val="004F7C96"/>
    <w:rsid w:val="005003DB"/>
    <w:rsid w:val="00501362"/>
    <w:rsid w:val="00501680"/>
    <w:rsid w:val="00502489"/>
    <w:rsid w:val="005028F4"/>
    <w:rsid w:val="00502D33"/>
    <w:rsid w:val="00503C2E"/>
    <w:rsid w:val="005053E9"/>
    <w:rsid w:val="005058C7"/>
    <w:rsid w:val="005059B7"/>
    <w:rsid w:val="00505B51"/>
    <w:rsid w:val="00505E08"/>
    <w:rsid w:val="00506172"/>
    <w:rsid w:val="0050630E"/>
    <w:rsid w:val="00506810"/>
    <w:rsid w:val="005069AA"/>
    <w:rsid w:val="00507110"/>
    <w:rsid w:val="0050728D"/>
    <w:rsid w:val="00507385"/>
    <w:rsid w:val="00507392"/>
    <w:rsid w:val="005100D0"/>
    <w:rsid w:val="005101E5"/>
    <w:rsid w:val="00510E8D"/>
    <w:rsid w:val="00510F63"/>
    <w:rsid w:val="005115B6"/>
    <w:rsid w:val="00512E34"/>
    <w:rsid w:val="0051334C"/>
    <w:rsid w:val="00514233"/>
    <w:rsid w:val="0051425A"/>
    <w:rsid w:val="00514660"/>
    <w:rsid w:val="00514B13"/>
    <w:rsid w:val="00515C38"/>
    <w:rsid w:val="005162DD"/>
    <w:rsid w:val="005162E2"/>
    <w:rsid w:val="005167BC"/>
    <w:rsid w:val="005169C6"/>
    <w:rsid w:val="00517025"/>
    <w:rsid w:val="00517374"/>
    <w:rsid w:val="00517525"/>
    <w:rsid w:val="00517837"/>
    <w:rsid w:val="00517D49"/>
    <w:rsid w:val="00520074"/>
    <w:rsid w:val="00521093"/>
    <w:rsid w:val="00521497"/>
    <w:rsid w:val="00521AC4"/>
    <w:rsid w:val="00521D0E"/>
    <w:rsid w:val="00521F5F"/>
    <w:rsid w:val="0052232B"/>
    <w:rsid w:val="0052239A"/>
    <w:rsid w:val="005225E6"/>
    <w:rsid w:val="00522D53"/>
    <w:rsid w:val="00523560"/>
    <w:rsid w:val="00523E2B"/>
    <w:rsid w:val="00524248"/>
    <w:rsid w:val="00524884"/>
    <w:rsid w:val="00524AA3"/>
    <w:rsid w:val="00524EDC"/>
    <w:rsid w:val="00525133"/>
    <w:rsid w:val="0052541E"/>
    <w:rsid w:val="00525745"/>
    <w:rsid w:val="0052649D"/>
    <w:rsid w:val="00526D03"/>
    <w:rsid w:val="00526D1A"/>
    <w:rsid w:val="00526EE7"/>
    <w:rsid w:val="00527BD6"/>
    <w:rsid w:val="00530272"/>
    <w:rsid w:val="005303D6"/>
    <w:rsid w:val="00530573"/>
    <w:rsid w:val="005305FB"/>
    <w:rsid w:val="00531DF2"/>
    <w:rsid w:val="005323FF"/>
    <w:rsid w:val="0053295D"/>
    <w:rsid w:val="00532A2F"/>
    <w:rsid w:val="00532C7C"/>
    <w:rsid w:val="00534641"/>
    <w:rsid w:val="0053495F"/>
    <w:rsid w:val="00535642"/>
    <w:rsid w:val="00536045"/>
    <w:rsid w:val="005363EA"/>
    <w:rsid w:val="005365A7"/>
    <w:rsid w:val="0053695B"/>
    <w:rsid w:val="00536A6D"/>
    <w:rsid w:val="0053719A"/>
    <w:rsid w:val="0053730D"/>
    <w:rsid w:val="00537430"/>
    <w:rsid w:val="00537D8A"/>
    <w:rsid w:val="00537F22"/>
    <w:rsid w:val="00540B7A"/>
    <w:rsid w:val="005410EF"/>
    <w:rsid w:val="005412F4"/>
    <w:rsid w:val="00541A19"/>
    <w:rsid w:val="005420C5"/>
    <w:rsid w:val="00542502"/>
    <w:rsid w:val="005439E7"/>
    <w:rsid w:val="00543D66"/>
    <w:rsid w:val="00543E03"/>
    <w:rsid w:val="005443C0"/>
    <w:rsid w:val="00544409"/>
    <w:rsid w:val="00544983"/>
    <w:rsid w:val="00544BB0"/>
    <w:rsid w:val="00546DA8"/>
    <w:rsid w:val="005471C1"/>
    <w:rsid w:val="00547282"/>
    <w:rsid w:val="00547293"/>
    <w:rsid w:val="005476DF"/>
    <w:rsid w:val="00547E75"/>
    <w:rsid w:val="00550AB6"/>
    <w:rsid w:val="00550B67"/>
    <w:rsid w:val="00550D45"/>
    <w:rsid w:val="00551CB0"/>
    <w:rsid w:val="0055280E"/>
    <w:rsid w:val="005528A6"/>
    <w:rsid w:val="00552A1B"/>
    <w:rsid w:val="005530F7"/>
    <w:rsid w:val="00553110"/>
    <w:rsid w:val="005532EE"/>
    <w:rsid w:val="005533E9"/>
    <w:rsid w:val="00553697"/>
    <w:rsid w:val="00553DB7"/>
    <w:rsid w:val="00554A3E"/>
    <w:rsid w:val="00554F07"/>
    <w:rsid w:val="00554FFA"/>
    <w:rsid w:val="005556E3"/>
    <w:rsid w:val="0055575B"/>
    <w:rsid w:val="00555E42"/>
    <w:rsid w:val="005561CD"/>
    <w:rsid w:val="00556441"/>
    <w:rsid w:val="005565EB"/>
    <w:rsid w:val="00556BE7"/>
    <w:rsid w:val="00556EB0"/>
    <w:rsid w:val="0055709D"/>
    <w:rsid w:val="005570BF"/>
    <w:rsid w:val="005573FC"/>
    <w:rsid w:val="005578EF"/>
    <w:rsid w:val="00557D77"/>
    <w:rsid w:val="00557D8C"/>
    <w:rsid w:val="005601E0"/>
    <w:rsid w:val="00560415"/>
    <w:rsid w:val="005605CD"/>
    <w:rsid w:val="00560756"/>
    <w:rsid w:val="00560988"/>
    <w:rsid w:val="00560993"/>
    <w:rsid w:val="005609F1"/>
    <w:rsid w:val="00560C10"/>
    <w:rsid w:val="00560CCD"/>
    <w:rsid w:val="005612FA"/>
    <w:rsid w:val="00562E23"/>
    <w:rsid w:val="00563039"/>
    <w:rsid w:val="0056308D"/>
    <w:rsid w:val="00563738"/>
    <w:rsid w:val="00563ABA"/>
    <w:rsid w:val="00564679"/>
    <w:rsid w:val="005647FA"/>
    <w:rsid w:val="005649DB"/>
    <w:rsid w:val="00564BFE"/>
    <w:rsid w:val="005653E1"/>
    <w:rsid w:val="005653E8"/>
    <w:rsid w:val="005659B8"/>
    <w:rsid w:val="00565C28"/>
    <w:rsid w:val="00565E4D"/>
    <w:rsid w:val="005666C2"/>
    <w:rsid w:val="00566965"/>
    <w:rsid w:val="00566B2F"/>
    <w:rsid w:val="00567712"/>
    <w:rsid w:val="00567985"/>
    <w:rsid w:val="00567B05"/>
    <w:rsid w:val="00567EA5"/>
    <w:rsid w:val="005704F3"/>
    <w:rsid w:val="005708EF"/>
    <w:rsid w:val="00570F0E"/>
    <w:rsid w:val="00572386"/>
    <w:rsid w:val="005728F9"/>
    <w:rsid w:val="00572F38"/>
    <w:rsid w:val="00573E5F"/>
    <w:rsid w:val="00574127"/>
    <w:rsid w:val="00574693"/>
    <w:rsid w:val="0057578D"/>
    <w:rsid w:val="00575D8A"/>
    <w:rsid w:val="00575DA4"/>
    <w:rsid w:val="00576365"/>
    <w:rsid w:val="00576531"/>
    <w:rsid w:val="00576596"/>
    <w:rsid w:val="0057690D"/>
    <w:rsid w:val="00576C4A"/>
    <w:rsid w:val="0057727A"/>
    <w:rsid w:val="0057744F"/>
    <w:rsid w:val="005777DA"/>
    <w:rsid w:val="00577903"/>
    <w:rsid w:val="0057793B"/>
    <w:rsid w:val="00581A7F"/>
    <w:rsid w:val="005837AE"/>
    <w:rsid w:val="00583CF9"/>
    <w:rsid w:val="00583E23"/>
    <w:rsid w:val="00583E37"/>
    <w:rsid w:val="00583F55"/>
    <w:rsid w:val="00583F70"/>
    <w:rsid w:val="0058438D"/>
    <w:rsid w:val="00584534"/>
    <w:rsid w:val="005848DC"/>
    <w:rsid w:val="005848FC"/>
    <w:rsid w:val="00584C19"/>
    <w:rsid w:val="00584C25"/>
    <w:rsid w:val="00585A6E"/>
    <w:rsid w:val="00585AFE"/>
    <w:rsid w:val="00585C39"/>
    <w:rsid w:val="00585C56"/>
    <w:rsid w:val="00586289"/>
    <w:rsid w:val="00586A27"/>
    <w:rsid w:val="00586A95"/>
    <w:rsid w:val="00586BCD"/>
    <w:rsid w:val="00586E2D"/>
    <w:rsid w:val="00586E76"/>
    <w:rsid w:val="00587399"/>
    <w:rsid w:val="005879BE"/>
    <w:rsid w:val="00587B3D"/>
    <w:rsid w:val="0059005D"/>
    <w:rsid w:val="005903FA"/>
    <w:rsid w:val="00591049"/>
    <w:rsid w:val="0059117F"/>
    <w:rsid w:val="00591237"/>
    <w:rsid w:val="00591549"/>
    <w:rsid w:val="005915B6"/>
    <w:rsid w:val="00591BE0"/>
    <w:rsid w:val="00592115"/>
    <w:rsid w:val="00592442"/>
    <w:rsid w:val="00592AA8"/>
    <w:rsid w:val="005940BD"/>
    <w:rsid w:val="005949DB"/>
    <w:rsid w:val="00595255"/>
    <w:rsid w:val="00595A56"/>
    <w:rsid w:val="00595C0C"/>
    <w:rsid w:val="00596280"/>
    <w:rsid w:val="005965DC"/>
    <w:rsid w:val="00596AD8"/>
    <w:rsid w:val="00596E26"/>
    <w:rsid w:val="005972C0"/>
    <w:rsid w:val="005972D5"/>
    <w:rsid w:val="0059735C"/>
    <w:rsid w:val="005979A8"/>
    <w:rsid w:val="00597B2F"/>
    <w:rsid w:val="005A07CB"/>
    <w:rsid w:val="005A0965"/>
    <w:rsid w:val="005A09AE"/>
    <w:rsid w:val="005A0E71"/>
    <w:rsid w:val="005A102D"/>
    <w:rsid w:val="005A11B5"/>
    <w:rsid w:val="005A2120"/>
    <w:rsid w:val="005A2421"/>
    <w:rsid w:val="005A259A"/>
    <w:rsid w:val="005A2604"/>
    <w:rsid w:val="005A2FDA"/>
    <w:rsid w:val="005A3213"/>
    <w:rsid w:val="005A3932"/>
    <w:rsid w:val="005A3BE1"/>
    <w:rsid w:val="005A3C65"/>
    <w:rsid w:val="005A4888"/>
    <w:rsid w:val="005A48CE"/>
    <w:rsid w:val="005A4C52"/>
    <w:rsid w:val="005A51F9"/>
    <w:rsid w:val="005A6286"/>
    <w:rsid w:val="005A6DF2"/>
    <w:rsid w:val="005A7620"/>
    <w:rsid w:val="005A7626"/>
    <w:rsid w:val="005A7C46"/>
    <w:rsid w:val="005A7E77"/>
    <w:rsid w:val="005B05EE"/>
    <w:rsid w:val="005B0AEB"/>
    <w:rsid w:val="005B0CFB"/>
    <w:rsid w:val="005B0F81"/>
    <w:rsid w:val="005B13B0"/>
    <w:rsid w:val="005B1627"/>
    <w:rsid w:val="005B16C0"/>
    <w:rsid w:val="005B256C"/>
    <w:rsid w:val="005B365F"/>
    <w:rsid w:val="005B36B6"/>
    <w:rsid w:val="005B40E3"/>
    <w:rsid w:val="005B416F"/>
    <w:rsid w:val="005B42B5"/>
    <w:rsid w:val="005B48E6"/>
    <w:rsid w:val="005B495C"/>
    <w:rsid w:val="005B5A7B"/>
    <w:rsid w:val="005B5E55"/>
    <w:rsid w:val="005B5ECF"/>
    <w:rsid w:val="005B614A"/>
    <w:rsid w:val="005B6986"/>
    <w:rsid w:val="005B7351"/>
    <w:rsid w:val="005B789C"/>
    <w:rsid w:val="005C0161"/>
    <w:rsid w:val="005C0529"/>
    <w:rsid w:val="005C08A2"/>
    <w:rsid w:val="005C0D66"/>
    <w:rsid w:val="005C1247"/>
    <w:rsid w:val="005C139A"/>
    <w:rsid w:val="005C1600"/>
    <w:rsid w:val="005C16C1"/>
    <w:rsid w:val="005C2BE4"/>
    <w:rsid w:val="005C2D0C"/>
    <w:rsid w:val="005C3204"/>
    <w:rsid w:val="005C32F8"/>
    <w:rsid w:val="005C332C"/>
    <w:rsid w:val="005C437A"/>
    <w:rsid w:val="005C4431"/>
    <w:rsid w:val="005C4C13"/>
    <w:rsid w:val="005C4E4A"/>
    <w:rsid w:val="005C58A0"/>
    <w:rsid w:val="005C5B67"/>
    <w:rsid w:val="005C61AC"/>
    <w:rsid w:val="005C6740"/>
    <w:rsid w:val="005C6E7A"/>
    <w:rsid w:val="005C77F7"/>
    <w:rsid w:val="005D06F0"/>
    <w:rsid w:val="005D09F8"/>
    <w:rsid w:val="005D1CD2"/>
    <w:rsid w:val="005D2145"/>
    <w:rsid w:val="005D2477"/>
    <w:rsid w:val="005D24E6"/>
    <w:rsid w:val="005D25D7"/>
    <w:rsid w:val="005D26B0"/>
    <w:rsid w:val="005D3E4B"/>
    <w:rsid w:val="005D4580"/>
    <w:rsid w:val="005D57D5"/>
    <w:rsid w:val="005D5973"/>
    <w:rsid w:val="005D5A87"/>
    <w:rsid w:val="005D6056"/>
    <w:rsid w:val="005D6152"/>
    <w:rsid w:val="005D6822"/>
    <w:rsid w:val="005D6FB3"/>
    <w:rsid w:val="005D7199"/>
    <w:rsid w:val="005D7AEC"/>
    <w:rsid w:val="005E05E9"/>
    <w:rsid w:val="005E0B7A"/>
    <w:rsid w:val="005E0F6A"/>
    <w:rsid w:val="005E1845"/>
    <w:rsid w:val="005E1954"/>
    <w:rsid w:val="005E1F64"/>
    <w:rsid w:val="005E1FA8"/>
    <w:rsid w:val="005E36F4"/>
    <w:rsid w:val="005E3D48"/>
    <w:rsid w:val="005E3D54"/>
    <w:rsid w:val="005E3F0E"/>
    <w:rsid w:val="005E421B"/>
    <w:rsid w:val="005E4222"/>
    <w:rsid w:val="005E4241"/>
    <w:rsid w:val="005E465C"/>
    <w:rsid w:val="005E496F"/>
    <w:rsid w:val="005E49F4"/>
    <w:rsid w:val="005E5140"/>
    <w:rsid w:val="005E57F1"/>
    <w:rsid w:val="005E5C2F"/>
    <w:rsid w:val="005E6348"/>
    <w:rsid w:val="005E682B"/>
    <w:rsid w:val="005E68AA"/>
    <w:rsid w:val="005E78EC"/>
    <w:rsid w:val="005E79E3"/>
    <w:rsid w:val="005F0160"/>
    <w:rsid w:val="005F1B2D"/>
    <w:rsid w:val="005F21C1"/>
    <w:rsid w:val="005F23C4"/>
    <w:rsid w:val="005F27E7"/>
    <w:rsid w:val="005F2C15"/>
    <w:rsid w:val="005F38FF"/>
    <w:rsid w:val="005F3B87"/>
    <w:rsid w:val="005F3B91"/>
    <w:rsid w:val="005F3F4A"/>
    <w:rsid w:val="005F44BF"/>
    <w:rsid w:val="005F457C"/>
    <w:rsid w:val="005F4956"/>
    <w:rsid w:val="005F4C1F"/>
    <w:rsid w:val="005F4C64"/>
    <w:rsid w:val="005F5090"/>
    <w:rsid w:val="005F53EA"/>
    <w:rsid w:val="005F53FB"/>
    <w:rsid w:val="005F56EC"/>
    <w:rsid w:val="005F5BF6"/>
    <w:rsid w:val="005F5C0D"/>
    <w:rsid w:val="005F668D"/>
    <w:rsid w:val="005F682E"/>
    <w:rsid w:val="005F6A2E"/>
    <w:rsid w:val="005F73B6"/>
    <w:rsid w:val="005F740C"/>
    <w:rsid w:val="005F76A1"/>
    <w:rsid w:val="005F7CDE"/>
    <w:rsid w:val="005F7F21"/>
    <w:rsid w:val="00600732"/>
    <w:rsid w:val="00601201"/>
    <w:rsid w:val="00601601"/>
    <w:rsid w:val="006016C6"/>
    <w:rsid w:val="006018D4"/>
    <w:rsid w:val="00601D30"/>
    <w:rsid w:val="00601F2A"/>
    <w:rsid w:val="00602133"/>
    <w:rsid w:val="00602209"/>
    <w:rsid w:val="0060233C"/>
    <w:rsid w:val="00602816"/>
    <w:rsid w:val="00602830"/>
    <w:rsid w:val="0060287A"/>
    <w:rsid w:val="00602E55"/>
    <w:rsid w:val="0060308A"/>
    <w:rsid w:val="006035EA"/>
    <w:rsid w:val="00603D90"/>
    <w:rsid w:val="0060414D"/>
    <w:rsid w:val="006058FD"/>
    <w:rsid w:val="00605AA7"/>
    <w:rsid w:val="006065C0"/>
    <w:rsid w:val="006068A3"/>
    <w:rsid w:val="00606A97"/>
    <w:rsid w:val="00606D71"/>
    <w:rsid w:val="00606F2D"/>
    <w:rsid w:val="00607190"/>
    <w:rsid w:val="006073BA"/>
    <w:rsid w:val="0060768B"/>
    <w:rsid w:val="00607C73"/>
    <w:rsid w:val="00607DFF"/>
    <w:rsid w:val="0061088A"/>
    <w:rsid w:val="00610ACA"/>
    <w:rsid w:val="00610C01"/>
    <w:rsid w:val="0061124B"/>
    <w:rsid w:val="006112A2"/>
    <w:rsid w:val="006115BB"/>
    <w:rsid w:val="00612176"/>
    <w:rsid w:val="006122DA"/>
    <w:rsid w:val="00612849"/>
    <w:rsid w:val="0061290E"/>
    <w:rsid w:val="00612986"/>
    <w:rsid w:val="00612E7A"/>
    <w:rsid w:val="00612F11"/>
    <w:rsid w:val="006136D4"/>
    <w:rsid w:val="00613867"/>
    <w:rsid w:val="0061396D"/>
    <w:rsid w:val="00613DC8"/>
    <w:rsid w:val="006140D1"/>
    <w:rsid w:val="006143BF"/>
    <w:rsid w:val="00614532"/>
    <w:rsid w:val="0061467B"/>
    <w:rsid w:val="0061484B"/>
    <w:rsid w:val="00614BBC"/>
    <w:rsid w:val="00614F6C"/>
    <w:rsid w:val="0061506F"/>
    <w:rsid w:val="00615448"/>
    <w:rsid w:val="00616129"/>
    <w:rsid w:val="00616A99"/>
    <w:rsid w:val="00616DEB"/>
    <w:rsid w:val="00616F61"/>
    <w:rsid w:val="00617074"/>
    <w:rsid w:val="0061772C"/>
    <w:rsid w:val="00620093"/>
    <w:rsid w:val="006209D1"/>
    <w:rsid w:val="00620D0F"/>
    <w:rsid w:val="00621B4D"/>
    <w:rsid w:val="00621E24"/>
    <w:rsid w:val="006225F3"/>
    <w:rsid w:val="006228DB"/>
    <w:rsid w:val="00623122"/>
    <w:rsid w:val="006234F5"/>
    <w:rsid w:val="00623C1C"/>
    <w:rsid w:val="00623CE1"/>
    <w:rsid w:val="00624018"/>
    <w:rsid w:val="00624196"/>
    <w:rsid w:val="006241F7"/>
    <w:rsid w:val="00624503"/>
    <w:rsid w:val="00624517"/>
    <w:rsid w:val="006245E9"/>
    <w:rsid w:val="00624773"/>
    <w:rsid w:val="00624A3F"/>
    <w:rsid w:val="0062531B"/>
    <w:rsid w:val="00625B9A"/>
    <w:rsid w:val="006262FB"/>
    <w:rsid w:val="00626428"/>
    <w:rsid w:val="00626BCC"/>
    <w:rsid w:val="00630567"/>
    <w:rsid w:val="00630ABF"/>
    <w:rsid w:val="00630B79"/>
    <w:rsid w:val="00631609"/>
    <w:rsid w:val="00631EC2"/>
    <w:rsid w:val="00632068"/>
    <w:rsid w:val="00632077"/>
    <w:rsid w:val="00632148"/>
    <w:rsid w:val="006322D1"/>
    <w:rsid w:val="006326CB"/>
    <w:rsid w:val="00632998"/>
    <w:rsid w:val="0063361A"/>
    <w:rsid w:val="006338F7"/>
    <w:rsid w:val="00633B39"/>
    <w:rsid w:val="00633B5C"/>
    <w:rsid w:val="006344E1"/>
    <w:rsid w:val="00634932"/>
    <w:rsid w:val="0063540A"/>
    <w:rsid w:val="006356FA"/>
    <w:rsid w:val="00636A04"/>
    <w:rsid w:val="00636BAD"/>
    <w:rsid w:val="006379A8"/>
    <w:rsid w:val="00637ACA"/>
    <w:rsid w:val="00640877"/>
    <w:rsid w:val="00641B9D"/>
    <w:rsid w:val="00641E97"/>
    <w:rsid w:val="006428D2"/>
    <w:rsid w:val="00642DA2"/>
    <w:rsid w:val="006430A1"/>
    <w:rsid w:val="006430BF"/>
    <w:rsid w:val="006432D0"/>
    <w:rsid w:val="00643511"/>
    <w:rsid w:val="00644295"/>
    <w:rsid w:val="006442E5"/>
    <w:rsid w:val="00644819"/>
    <w:rsid w:val="0064483D"/>
    <w:rsid w:val="00644A3F"/>
    <w:rsid w:val="006453E8"/>
    <w:rsid w:val="00645673"/>
    <w:rsid w:val="00645A5E"/>
    <w:rsid w:val="00645C91"/>
    <w:rsid w:val="00645DD2"/>
    <w:rsid w:val="00646375"/>
    <w:rsid w:val="00646584"/>
    <w:rsid w:val="0064661F"/>
    <w:rsid w:val="006478DD"/>
    <w:rsid w:val="00647D48"/>
    <w:rsid w:val="006502C8"/>
    <w:rsid w:val="00650DA3"/>
    <w:rsid w:val="00652222"/>
    <w:rsid w:val="00652B6B"/>
    <w:rsid w:val="00652C26"/>
    <w:rsid w:val="00653134"/>
    <w:rsid w:val="00653389"/>
    <w:rsid w:val="00653C8E"/>
    <w:rsid w:val="00654040"/>
    <w:rsid w:val="006541EF"/>
    <w:rsid w:val="006542AF"/>
    <w:rsid w:val="006549BB"/>
    <w:rsid w:val="00654EB8"/>
    <w:rsid w:val="00654F8C"/>
    <w:rsid w:val="006550D7"/>
    <w:rsid w:val="006552F4"/>
    <w:rsid w:val="0065562E"/>
    <w:rsid w:val="00655CD3"/>
    <w:rsid w:val="00656284"/>
    <w:rsid w:val="00656A2D"/>
    <w:rsid w:val="00656D65"/>
    <w:rsid w:val="00656E6E"/>
    <w:rsid w:val="00656F67"/>
    <w:rsid w:val="006570E7"/>
    <w:rsid w:val="006576D0"/>
    <w:rsid w:val="00657B61"/>
    <w:rsid w:val="00660083"/>
    <w:rsid w:val="006604E1"/>
    <w:rsid w:val="00660DF2"/>
    <w:rsid w:val="00661086"/>
    <w:rsid w:val="00661A7B"/>
    <w:rsid w:val="00661B95"/>
    <w:rsid w:val="00664281"/>
    <w:rsid w:val="006659B8"/>
    <w:rsid w:val="00665B96"/>
    <w:rsid w:val="00665BFB"/>
    <w:rsid w:val="00665C87"/>
    <w:rsid w:val="00665C93"/>
    <w:rsid w:val="006661EE"/>
    <w:rsid w:val="0066630E"/>
    <w:rsid w:val="00666654"/>
    <w:rsid w:val="00667195"/>
    <w:rsid w:val="0066793E"/>
    <w:rsid w:val="00667C9C"/>
    <w:rsid w:val="00667E1D"/>
    <w:rsid w:val="00667FEA"/>
    <w:rsid w:val="006700CC"/>
    <w:rsid w:val="00670322"/>
    <w:rsid w:val="00670377"/>
    <w:rsid w:val="0067092F"/>
    <w:rsid w:val="00670AB5"/>
    <w:rsid w:val="00671B4F"/>
    <w:rsid w:val="00671CF8"/>
    <w:rsid w:val="00672B2D"/>
    <w:rsid w:val="0067313A"/>
    <w:rsid w:val="006732AA"/>
    <w:rsid w:val="0067357E"/>
    <w:rsid w:val="00673608"/>
    <w:rsid w:val="00673949"/>
    <w:rsid w:val="00673A6A"/>
    <w:rsid w:val="0067457E"/>
    <w:rsid w:val="0067544B"/>
    <w:rsid w:val="00675869"/>
    <w:rsid w:val="00675BD8"/>
    <w:rsid w:val="0067616F"/>
    <w:rsid w:val="006762F1"/>
    <w:rsid w:val="006771DF"/>
    <w:rsid w:val="00677938"/>
    <w:rsid w:val="00680570"/>
    <w:rsid w:val="0068064B"/>
    <w:rsid w:val="006810F3"/>
    <w:rsid w:val="00681179"/>
    <w:rsid w:val="00681C43"/>
    <w:rsid w:val="0068279C"/>
    <w:rsid w:val="00682AF1"/>
    <w:rsid w:val="0068301C"/>
    <w:rsid w:val="0068330F"/>
    <w:rsid w:val="006834FE"/>
    <w:rsid w:val="00683C88"/>
    <w:rsid w:val="00683E56"/>
    <w:rsid w:val="006840E3"/>
    <w:rsid w:val="00684842"/>
    <w:rsid w:val="00684956"/>
    <w:rsid w:val="006853DA"/>
    <w:rsid w:val="00685F15"/>
    <w:rsid w:val="00686347"/>
    <w:rsid w:val="006863B6"/>
    <w:rsid w:val="00686657"/>
    <w:rsid w:val="006873D1"/>
    <w:rsid w:val="00687544"/>
    <w:rsid w:val="0068792E"/>
    <w:rsid w:val="00687CDD"/>
    <w:rsid w:val="006907F0"/>
    <w:rsid w:val="00690B2B"/>
    <w:rsid w:val="00690EF1"/>
    <w:rsid w:val="00690EF3"/>
    <w:rsid w:val="00690F66"/>
    <w:rsid w:val="0069208E"/>
    <w:rsid w:val="00692421"/>
    <w:rsid w:val="006924AC"/>
    <w:rsid w:val="0069281D"/>
    <w:rsid w:val="00692DD8"/>
    <w:rsid w:val="006930F3"/>
    <w:rsid w:val="0069327D"/>
    <w:rsid w:val="00693536"/>
    <w:rsid w:val="006936D4"/>
    <w:rsid w:val="00693789"/>
    <w:rsid w:val="00693A6A"/>
    <w:rsid w:val="00693B6A"/>
    <w:rsid w:val="00693D1B"/>
    <w:rsid w:val="006945E9"/>
    <w:rsid w:val="006947CC"/>
    <w:rsid w:val="006947FF"/>
    <w:rsid w:val="00695556"/>
    <w:rsid w:val="0069556C"/>
    <w:rsid w:val="006963BC"/>
    <w:rsid w:val="00697404"/>
    <w:rsid w:val="006A03B2"/>
    <w:rsid w:val="006A05A0"/>
    <w:rsid w:val="006A0706"/>
    <w:rsid w:val="006A0CA7"/>
    <w:rsid w:val="006A129B"/>
    <w:rsid w:val="006A137B"/>
    <w:rsid w:val="006A15C2"/>
    <w:rsid w:val="006A23E9"/>
    <w:rsid w:val="006A243A"/>
    <w:rsid w:val="006A2EFA"/>
    <w:rsid w:val="006A3336"/>
    <w:rsid w:val="006A3739"/>
    <w:rsid w:val="006A53A1"/>
    <w:rsid w:val="006A5A18"/>
    <w:rsid w:val="006A5E18"/>
    <w:rsid w:val="006A5F93"/>
    <w:rsid w:val="006A6435"/>
    <w:rsid w:val="006A64A8"/>
    <w:rsid w:val="006A65DE"/>
    <w:rsid w:val="006A6857"/>
    <w:rsid w:val="006A6DF8"/>
    <w:rsid w:val="006A718D"/>
    <w:rsid w:val="006A72D0"/>
    <w:rsid w:val="006A74B0"/>
    <w:rsid w:val="006A7AE8"/>
    <w:rsid w:val="006A7C1C"/>
    <w:rsid w:val="006B04DA"/>
    <w:rsid w:val="006B0672"/>
    <w:rsid w:val="006B0735"/>
    <w:rsid w:val="006B105A"/>
    <w:rsid w:val="006B166F"/>
    <w:rsid w:val="006B2086"/>
    <w:rsid w:val="006B2437"/>
    <w:rsid w:val="006B2672"/>
    <w:rsid w:val="006B2CFC"/>
    <w:rsid w:val="006B307D"/>
    <w:rsid w:val="006B30DD"/>
    <w:rsid w:val="006B3933"/>
    <w:rsid w:val="006B3B3E"/>
    <w:rsid w:val="006B3F59"/>
    <w:rsid w:val="006B4094"/>
    <w:rsid w:val="006B43E5"/>
    <w:rsid w:val="006B4942"/>
    <w:rsid w:val="006B53D0"/>
    <w:rsid w:val="006B5541"/>
    <w:rsid w:val="006B5958"/>
    <w:rsid w:val="006B5AF4"/>
    <w:rsid w:val="006B5FA5"/>
    <w:rsid w:val="006B686B"/>
    <w:rsid w:val="006B69DE"/>
    <w:rsid w:val="006B74AD"/>
    <w:rsid w:val="006B79E2"/>
    <w:rsid w:val="006B7C22"/>
    <w:rsid w:val="006B7D3F"/>
    <w:rsid w:val="006B7D56"/>
    <w:rsid w:val="006C008F"/>
    <w:rsid w:val="006C01C7"/>
    <w:rsid w:val="006C0FA2"/>
    <w:rsid w:val="006C16DF"/>
    <w:rsid w:val="006C1FE8"/>
    <w:rsid w:val="006C2456"/>
    <w:rsid w:val="006C2474"/>
    <w:rsid w:val="006C2867"/>
    <w:rsid w:val="006C2D59"/>
    <w:rsid w:val="006C3B3B"/>
    <w:rsid w:val="006C3E84"/>
    <w:rsid w:val="006C3EA0"/>
    <w:rsid w:val="006C3F59"/>
    <w:rsid w:val="006C4621"/>
    <w:rsid w:val="006C4BAE"/>
    <w:rsid w:val="006C5010"/>
    <w:rsid w:val="006C534F"/>
    <w:rsid w:val="006C5584"/>
    <w:rsid w:val="006C59B9"/>
    <w:rsid w:val="006C5E56"/>
    <w:rsid w:val="006C62FF"/>
    <w:rsid w:val="006C661F"/>
    <w:rsid w:val="006C6BA3"/>
    <w:rsid w:val="006C6EA2"/>
    <w:rsid w:val="006C75CA"/>
    <w:rsid w:val="006C7AAF"/>
    <w:rsid w:val="006C7C06"/>
    <w:rsid w:val="006D160C"/>
    <w:rsid w:val="006D162B"/>
    <w:rsid w:val="006D1661"/>
    <w:rsid w:val="006D2A7E"/>
    <w:rsid w:val="006D30CC"/>
    <w:rsid w:val="006D377A"/>
    <w:rsid w:val="006D3E92"/>
    <w:rsid w:val="006D567D"/>
    <w:rsid w:val="006D65D9"/>
    <w:rsid w:val="006D6893"/>
    <w:rsid w:val="006D68C6"/>
    <w:rsid w:val="006D7057"/>
    <w:rsid w:val="006D7D3C"/>
    <w:rsid w:val="006D7E3F"/>
    <w:rsid w:val="006E0968"/>
    <w:rsid w:val="006E0D91"/>
    <w:rsid w:val="006E0EDC"/>
    <w:rsid w:val="006E1F6F"/>
    <w:rsid w:val="006E2298"/>
    <w:rsid w:val="006E2A16"/>
    <w:rsid w:val="006E2DB3"/>
    <w:rsid w:val="006E30A3"/>
    <w:rsid w:val="006E331A"/>
    <w:rsid w:val="006E37A0"/>
    <w:rsid w:val="006E4120"/>
    <w:rsid w:val="006E427B"/>
    <w:rsid w:val="006E45C1"/>
    <w:rsid w:val="006E5337"/>
    <w:rsid w:val="006E5E69"/>
    <w:rsid w:val="006E60B2"/>
    <w:rsid w:val="006E62E8"/>
    <w:rsid w:val="006E645D"/>
    <w:rsid w:val="006E6EF9"/>
    <w:rsid w:val="006E7274"/>
    <w:rsid w:val="006E76DA"/>
    <w:rsid w:val="006F02A4"/>
    <w:rsid w:val="006F0AB7"/>
    <w:rsid w:val="006F0BB5"/>
    <w:rsid w:val="006F0F88"/>
    <w:rsid w:val="006F12AB"/>
    <w:rsid w:val="006F1830"/>
    <w:rsid w:val="006F230B"/>
    <w:rsid w:val="006F23A4"/>
    <w:rsid w:val="006F25CB"/>
    <w:rsid w:val="006F277F"/>
    <w:rsid w:val="006F27CE"/>
    <w:rsid w:val="006F314C"/>
    <w:rsid w:val="006F3526"/>
    <w:rsid w:val="006F3667"/>
    <w:rsid w:val="006F36FB"/>
    <w:rsid w:val="006F42A7"/>
    <w:rsid w:val="006F461B"/>
    <w:rsid w:val="006F4AEC"/>
    <w:rsid w:val="006F52CB"/>
    <w:rsid w:val="006F537B"/>
    <w:rsid w:val="006F54A2"/>
    <w:rsid w:val="006F54AD"/>
    <w:rsid w:val="006F56A2"/>
    <w:rsid w:val="006F5959"/>
    <w:rsid w:val="006F610A"/>
    <w:rsid w:val="006F6284"/>
    <w:rsid w:val="006F6435"/>
    <w:rsid w:val="006F6A89"/>
    <w:rsid w:val="006F760B"/>
    <w:rsid w:val="007007F4"/>
    <w:rsid w:val="00700EBC"/>
    <w:rsid w:val="00701B21"/>
    <w:rsid w:val="00702724"/>
    <w:rsid w:val="0070292C"/>
    <w:rsid w:val="007043E5"/>
    <w:rsid w:val="00704A01"/>
    <w:rsid w:val="00705038"/>
    <w:rsid w:val="007052D1"/>
    <w:rsid w:val="00705BED"/>
    <w:rsid w:val="00706085"/>
    <w:rsid w:val="0070633E"/>
    <w:rsid w:val="00706598"/>
    <w:rsid w:val="00707145"/>
    <w:rsid w:val="007077FA"/>
    <w:rsid w:val="007078B6"/>
    <w:rsid w:val="00707FA0"/>
    <w:rsid w:val="007106A7"/>
    <w:rsid w:val="007106F5"/>
    <w:rsid w:val="007115B0"/>
    <w:rsid w:val="0071203B"/>
    <w:rsid w:val="00712281"/>
    <w:rsid w:val="0071386A"/>
    <w:rsid w:val="0071391A"/>
    <w:rsid w:val="007139EA"/>
    <w:rsid w:val="00713A4E"/>
    <w:rsid w:val="00713A75"/>
    <w:rsid w:val="0071446D"/>
    <w:rsid w:val="00714534"/>
    <w:rsid w:val="00715542"/>
    <w:rsid w:val="00715827"/>
    <w:rsid w:val="00715D10"/>
    <w:rsid w:val="0071683D"/>
    <w:rsid w:val="00716FCD"/>
    <w:rsid w:val="007171C1"/>
    <w:rsid w:val="00717586"/>
    <w:rsid w:val="00717A3D"/>
    <w:rsid w:val="0072080D"/>
    <w:rsid w:val="0072157F"/>
    <w:rsid w:val="0072166A"/>
    <w:rsid w:val="007219A0"/>
    <w:rsid w:val="00722813"/>
    <w:rsid w:val="007228AD"/>
    <w:rsid w:val="00722E1A"/>
    <w:rsid w:val="007232E9"/>
    <w:rsid w:val="007236BE"/>
    <w:rsid w:val="0072419B"/>
    <w:rsid w:val="0072431E"/>
    <w:rsid w:val="00724ADD"/>
    <w:rsid w:val="00724E7D"/>
    <w:rsid w:val="00725125"/>
    <w:rsid w:val="0072561C"/>
    <w:rsid w:val="00726222"/>
    <w:rsid w:val="007265C3"/>
    <w:rsid w:val="0072722D"/>
    <w:rsid w:val="007274BB"/>
    <w:rsid w:val="00730CBB"/>
    <w:rsid w:val="0073185C"/>
    <w:rsid w:val="007318DC"/>
    <w:rsid w:val="007318F9"/>
    <w:rsid w:val="00731C94"/>
    <w:rsid w:val="00731EFD"/>
    <w:rsid w:val="00731F14"/>
    <w:rsid w:val="00732088"/>
    <w:rsid w:val="00732140"/>
    <w:rsid w:val="0073219E"/>
    <w:rsid w:val="00732A29"/>
    <w:rsid w:val="00732AE9"/>
    <w:rsid w:val="00733A3E"/>
    <w:rsid w:val="00734166"/>
    <w:rsid w:val="00734976"/>
    <w:rsid w:val="00734C56"/>
    <w:rsid w:val="00734EE0"/>
    <w:rsid w:val="0073634A"/>
    <w:rsid w:val="00736B24"/>
    <w:rsid w:val="00736F52"/>
    <w:rsid w:val="007371FD"/>
    <w:rsid w:val="00737F5B"/>
    <w:rsid w:val="007406CD"/>
    <w:rsid w:val="00740848"/>
    <w:rsid w:val="00740B91"/>
    <w:rsid w:val="00740BAA"/>
    <w:rsid w:val="00740EAA"/>
    <w:rsid w:val="00740FE4"/>
    <w:rsid w:val="00741078"/>
    <w:rsid w:val="007420BD"/>
    <w:rsid w:val="00742214"/>
    <w:rsid w:val="00742618"/>
    <w:rsid w:val="007434E4"/>
    <w:rsid w:val="007434FC"/>
    <w:rsid w:val="007436B4"/>
    <w:rsid w:val="00743ED7"/>
    <w:rsid w:val="007447F7"/>
    <w:rsid w:val="0074501F"/>
    <w:rsid w:val="00745DE8"/>
    <w:rsid w:val="00745FE0"/>
    <w:rsid w:val="00746452"/>
    <w:rsid w:val="007469A6"/>
    <w:rsid w:val="00746A69"/>
    <w:rsid w:val="00746A79"/>
    <w:rsid w:val="00746DBF"/>
    <w:rsid w:val="007503C7"/>
    <w:rsid w:val="007507A8"/>
    <w:rsid w:val="00750901"/>
    <w:rsid w:val="0075131F"/>
    <w:rsid w:val="0075148F"/>
    <w:rsid w:val="007516E5"/>
    <w:rsid w:val="00751A33"/>
    <w:rsid w:val="00751D20"/>
    <w:rsid w:val="00751EE9"/>
    <w:rsid w:val="007524E3"/>
    <w:rsid w:val="0075282E"/>
    <w:rsid w:val="00752C54"/>
    <w:rsid w:val="00752F45"/>
    <w:rsid w:val="0075309B"/>
    <w:rsid w:val="0075396A"/>
    <w:rsid w:val="00753A1F"/>
    <w:rsid w:val="00753B3A"/>
    <w:rsid w:val="00753ED3"/>
    <w:rsid w:val="00753EE2"/>
    <w:rsid w:val="007542FF"/>
    <w:rsid w:val="007544A3"/>
    <w:rsid w:val="007545FE"/>
    <w:rsid w:val="00754A49"/>
    <w:rsid w:val="00754B1D"/>
    <w:rsid w:val="00754EC7"/>
    <w:rsid w:val="007553FA"/>
    <w:rsid w:val="00755DB5"/>
    <w:rsid w:val="007563CD"/>
    <w:rsid w:val="00756785"/>
    <w:rsid w:val="00756F38"/>
    <w:rsid w:val="00757588"/>
    <w:rsid w:val="0076037A"/>
    <w:rsid w:val="007612A0"/>
    <w:rsid w:val="0076186E"/>
    <w:rsid w:val="00761EB3"/>
    <w:rsid w:val="00762ECC"/>
    <w:rsid w:val="00763411"/>
    <w:rsid w:val="00763425"/>
    <w:rsid w:val="00763538"/>
    <w:rsid w:val="0076354C"/>
    <w:rsid w:val="007637B2"/>
    <w:rsid w:val="00763881"/>
    <w:rsid w:val="0076397D"/>
    <w:rsid w:val="00763D85"/>
    <w:rsid w:val="00763E61"/>
    <w:rsid w:val="007640ED"/>
    <w:rsid w:val="00764354"/>
    <w:rsid w:val="007648A8"/>
    <w:rsid w:val="00764F41"/>
    <w:rsid w:val="00765132"/>
    <w:rsid w:val="007653B4"/>
    <w:rsid w:val="00765758"/>
    <w:rsid w:val="00765816"/>
    <w:rsid w:val="00765D50"/>
    <w:rsid w:val="00765DD1"/>
    <w:rsid w:val="0076605F"/>
    <w:rsid w:val="00766C1D"/>
    <w:rsid w:val="00766D97"/>
    <w:rsid w:val="00766D9B"/>
    <w:rsid w:val="00766FE2"/>
    <w:rsid w:val="00767128"/>
    <w:rsid w:val="007674A5"/>
    <w:rsid w:val="00767978"/>
    <w:rsid w:val="00767B15"/>
    <w:rsid w:val="00767CFE"/>
    <w:rsid w:val="0077047E"/>
    <w:rsid w:val="0077055A"/>
    <w:rsid w:val="0077186E"/>
    <w:rsid w:val="007720A2"/>
    <w:rsid w:val="007720AB"/>
    <w:rsid w:val="007723C3"/>
    <w:rsid w:val="00772B49"/>
    <w:rsid w:val="00772CC7"/>
    <w:rsid w:val="00772F9B"/>
    <w:rsid w:val="00773033"/>
    <w:rsid w:val="00773241"/>
    <w:rsid w:val="0077359A"/>
    <w:rsid w:val="00773E8A"/>
    <w:rsid w:val="00774294"/>
    <w:rsid w:val="007747C0"/>
    <w:rsid w:val="007749B1"/>
    <w:rsid w:val="00774A1B"/>
    <w:rsid w:val="00774DFB"/>
    <w:rsid w:val="00774E0F"/>
    <w:rsid w:val="00774FF4"/>
    <w:rsid w:val="007750BC"/>
    <w:rsid w:val="00775F4D"/>
    <w:rsid w:val="0077746E"/>
    <w:rsid w:val="007775A7"/>
    <w:rsid w:val="00780014"/>
    <w:rsid w:val="00781221"/>
    <w:rsid w:val="007820F4"/>
    <w:rsid w:val="00782167"/>
    <w:rsid w:val="007824FF"/>
    <w:rsid w:val="00782541"/>
    <w:rsid w:val="007837F4"/>
    <w:rsid w:val="007838C1"/>
    <w:rsid w:val="007838E9"/>
    <w:rsid w:val="00783F67"/>
    <w:rsid w:val="00784084"/>
    <w:rsid w:val="007840DC"/>
    <w:rsid w:val="007845E2"/>
    <w:rsid w:val="007849DF"/>
    <w:rsid w:val="00784B17"/>
    <w:rsid w:val="00784C2B"/>
    <w:rsid w:val="0078535C"/>
    <w:rsid w:val="007853AB"/>
    <w:rsid w:val="007866EB"/>
    <w:rsid w:val="00786844"/>
    <w:rsid w:val="007876C4"/>
    <w:rsid w:val="00787AD0"/>
    <w:rsid w:val="00787E76"/>
    <w:rsid w:val="00790A8E"/>
    <w:rsid w:val="00791242"/>
    <w:rsid w:val="00791662"/>
    <w:rsid w:val="00792900"/>
    <w:rsid w:val="00792988"/>
    <w:rsid w:val="00792AF0"/>
    <w:rsid w:val="00792EB7"/>
    <w:rsid w:val="00793036"/>
    <w:rsid w:val="00794A15"/>
    <w:rsid w:val="00794D62"/>
    <w:rsid w:val="007953B7"/>
    <w:rsid w:val="00795DB8"/>
    <w:rsid w:val="00795ED0"/>
    <w:rsid w:val="00795EDB"/>
    <w:rsid w:val="007961AE"/>
    <w:rsid w:val="007963BE"/>
    <w:rsid w:val="00796546"/>
    <w:rsid w:val="00796D38"/>
    <w:rsid w:val="00796E8B"/>
    <w:rsid w:val="00796F65"/>
    <w:rsid w:val="00796F8E"/>
    <w:rsid w:val="0079730C"/>
    <w:rsid w:val="007A03DA"/>
    <w:rsid w:val="007A0A9C"/>
    <w:rsid w:val="007A11EE"/>
    <w:rsid w:val="007A1273"/>
    <w:rsid w:val="007A1377"/>
    <w:rsid w:val="007A16E0"/>
    <w:rsid w:val="007A229D"/>
    <w:rsid w:val="007A2309"/>
    <w:rsid w:val="007A269D"/>
    <w:rsid w:val="007A26DD"/>
    <w:rsid w:val="007A29EA"/>
    <w:rsid w:val="007A2BDE"/>
    <w:rsid w:val="007A2DF1"/>
    <w:rsid w:val="007A327A"/>
    <w:rsid w:val="007A3673"/>
    <w:rsid w:val="007A391B"/>
    <w:rsid w:val="007A3B9B"/>
    <w:rsid w:val="007A4064"/>
    <w:rsid w:val="007A414E"/>
    <w:rsid w:val="007A43CA"/>
    <w:rsid w:val="007A48AA"/>
    <w:rsid w:val="007A49E0"/>
    <w:rsid w:val="007A4AE6"/>
    <w:rsid w:val="007A52AB"/>
    <w:rsid w:val="007A55B2"/>
    <w:rsid w:val="007A56C3"/>
    <w:rsid w:val="007A58BE"/>
    <w:rsid w:val="007A6CAB"/>
    <w:rsid w:val="007A6ED9"/>
    <w:rsid w:val="007A7979"/>
    <w:rsid w:val="007A7ABC"/>
    <w:rsid w:val="007B07B8"/>
    <w:rsid w:val="007B0950"/>
    <w:rsid w:val="007B0AC2"/>
    <w:rsid w:val="007B0D96"/>
    <w:rsid w:val="007B0E35"/>
    <w:rsid w:val="007B0E38"/>
    <w:rsid w:val="007B0FF6"/>
    <w:rsid w:val="007B20C8"/>
    <w:rsid w:val="007B2172"/>
    <w:rsid w:val="007B21BD"/>
    <w:rsid w:val="007B3110"/>
    <w:rsid w:val="007B3840"/>
    <w:rsid w:val="007B3858"/>
    <w:rsid w:val="007B4ACF"/>
    <w:rsid w:val="007B5046"/>
    <w:rsid w:val="007B565E"/>
    <w:rsid w:val="007B56DE"/>
    <w:rsid w:val="007B5E4F"/>
    <w:rsid w:val="007B6858"/>
    <w:rsid w:val="007B735F"/>
    <w:rsid w:val="007B7455"/>
    <w:rsid w:val="007B7478"/>
    <w:rsid w:val="007C004A"/>
    <w:rsid w:val="007C059A"/>
    <w:rsid w:val="007C140C"/>
    <w:rsid w:val="007C1AFA"/>
    <w:rsid w:val="007C1BE8"/>
    <w:rsid w:val="007C1E27"/>
    <w:rsid w:val="007C277A"/>
    <w:rsid w:val="007C27DE"/>
    <w:rsid w:val="007C2A1D"/>
    <w:rsid w:val="007C2A68"/>
    <w:rsid w:val="007C2B60"/>
    <w:rsid w:val="007C2B75"/>
    <w:rsid w:val="007C2CC9"/>
    <w:rsid w:val="007C2EF3"/>
    <w:rsid w:val="007C2FB3"/>
    <w:rsid w:val="007C40FB"/>
    <w:rsid w:val="007C42E2"/>
    <w:rsid w:val="007C4EA1"/>
    <w:rsid w:val="007C5313"/>
    <w:rsid w:val="007C593A"/>
    <w:rsid w:val="007C6376"/>
    <w:rsid w:val="007C6440"/>
    <w:rsid w:val="007C67AA"/>
    <w:rsid w:val="007C75C2"/>
    <w:rsid w:val="007C78D7"/>
    <w:rsid w:val="007C7BE6"/>
    <w:rsid w:val="007C7D99"/>
    <w:rsid w:val="007C7F74"/>
    <w:rsid w:val="007D09D7"/>
    <w:rsid w:val="007D1367"/>
    <w:rsid w:val="007D18BD"/>
    <w:rsid w:val="007D1BF4"/>
    <w:rsid w:val="007D2254"/>
    <w:rsid w:val="007D39E3"/>
    <w:rsid w:val="007D3AB4"/>
    <w:rsid w:val="007D401E"/>
    <w:rsid w:val="007D442E"/>
    <w:rsid w:val="007D4CE1"/>
    <w:rsid w:val="007D5119"/>
    <w:rsid w:val="007D56A6"/>
    <w:rsid w:val="007D5F5E"/>
    <w:rsid w:val="007D5FFD"/>
    <w:rsid w:val="007D6004"/>
    <w:rsid w:val="007D6844"/>
    <w:rsid w:val="007D6D2B"/>
    <w:rsid w:val="007D75E9"/>
    <w:rsid w:val="007D7E38"/>
    <w:rsid w:val="007E068C"/>
    <w:rsid w:val="007E06DA"/>
    <w:rsid w:val="007E0ADD"/>
    <w:rsid w:val="007E0F69"/>
    <w:rsid w:val="007E1428"/>
    <w:rsid w:val="007E142A"/>
    <w:rsid w:val="007E192E"/>
    <w:rsid w:val="007E1BAB"/>
    <w:rsid w:val="007E1C75"/>
    <w:rsid w:val="007E23DC"/>
    <w:rsid w:val="007E25F8"/>
    <w:rsid w:val="007E2ADB"/>
    <w:rsid w:val="007E3255"/>
    <w:rsid w:val="007E3691"/>
    <w:rsid w:val="007E3C37"/>
    <w:rsid w:val="007E4160"/>
    <w:rsid w:val="007E447F"/>
    <w:rsid w:val="007E4526"/>
    <w:rsid w:val="007E45B9"/>
    <w:rsid w:val="007E472B"/>
    <w:rsid w:val="007E77C0"/>
    <w:rsid w:val="007E7BEE"/>
    <w:rsid w:val="007F08BD"/>
    <w:rsid w:val="007F0F8F"/>
    <w:rsid w:val="007F158D"/>
    <w:rsid w:val="007F238C"/>
    <w:rsid w:val="007F3405"/>
    <w:rsid w:val="007F3D5A"/>
    <w:rsid w:val="007F40FE"/>
    <w:rsid w:val="007F43BD"/>
    <w:rsid w:val="007F44FC"/>
    <w:rsid w:val="007F549F"/>
    <w:rsid w:val="007F578D"/>
    <w:rsid w:val="007F5E4B"/>
    <w:rsid w:val="007F6005"/>
    <w:rsid w:val="007F6102"/>
    <w:rsid w:val="007F6287"/>
    <w:rsid w:val="007F64B8"/>
    <w:rsid w:val="007F6E50"/>
    <w:rsid w:val="007F7435"/>
    <w:rsid w:val="007F743B"/>
    <w:rsid w:val="007F7824"/>
    <w:rsid w:val="00800126"/>
    <w:rsid w:val="0080163C"/>
    <w:rsid w:val="00801664"/>
    <w:rsid w:val="008019F0"/>
    <w:rsid w:val="00801D9E"/>
    <w:rsid w:val="00801DD5"/>
    <w:rsid w:val="0080207D"/>
    <w:rsid w:val="0080277B"/>
    <w:rsid w:val="00802F0D"/>
    <w:rsid w:val="00803431"/>
    <w:rsid w:val="0080398C"/>
    <w:rsid w:val="00803EF2"/>
    <w:rsid w:val="008041AE"/>
    <w:rsid w:val="008043DC"/>
    <w:rsid w:val="00804723"/>
    <w:rsid w:val="00804B7F"/>
    <w:rsid w:val="00804DD4"/>
    <w:rsid w:val="008053F1"/>
    <w:rsid w:val="00805807"/>
    <w:rsid w:val="00805D2B"/>
    <w:rsid w:val="0080631B"/>
    <w:rsid w:val="008067B4"/>
    <w:rsid w:val="008069CF"/>
    <w:rsid w:val="0080740B"/>
    <w:rsid w:val="0080774C"/>
    <w:rsid w:val="0080788B"/>
    <w:rsid w:val="00807B5D"/>
    <w:rsid w:val="00810D98"/>
    <w:rsid w:val="00811074"/>
    <w:rsid w:val="00811E98"/>
    <w:rsid w:val="0081302A"/>
    <w:rsid w:val="00813380"/>
    <w:rsid w:val="00813A29"/>
    <w:rsid w:val="008142F4"/>
    <w:rsid w:val="008143BA"/>
    <w:rsid w:val="008147BC"/>
    <w:rsid w:val="0081480C"/>
    <w:rsid w:val="00816593"/>
    <w:rsid w:val="00816BD2"/>
    <w:rsid w:val="00817DCF"/>
    <w:rsid w:val="008203BC"/>
    <w:rsid w:val="008203CD"/>
    <w:rsid w:val="0082086F"/>
    <w:rsid w:val="008208F0"/>
    <w:rsid w:val="0082170E"/>
    <w:rsid w:val="00821CE1"/>
    <w:rsid w:val="00821D2A"/>
    <w:rsid w:val="00822261"/>
    <w:rsid w:val="00823112"/>
    <w:rsid w:val="008233E2"/>
    <w:rsid w:val="00823C14"/>
    <w:rsid w:val="00823F30"/>
    <w:rsid w:val="00824083"/>
    <w:rsid w:val="00824375"/>
    <w:rsid w:val="0082454F"/>
    <w:rsid w:val="0082484D"/>
    <w:rsid w:val="008249C6"/>
    <w:rsid w:val="00824DD3"/>
    <w:rsid w:val="008250A2"/>
    <w:rsid w:val="00825374"/>
    <w:rsid w:val="00825CAC"/>
    <w:rsid w:val="00826A5B"/>
    <w:rsid w:val="00826EB6"/>
    <w:rsid w:val="00827234"/>
    <w:rsid w:val="00827546"/>
    <w:rsid w:val="00830480"/>
    <w:rsid w:val="008305FB"/>
    <w:rsid w:val="0083086F"/>
    <w:rsid w:val="00831534"/>
    <w:rsid w:val="00831661"/>
    <w:rsid w:val="00832C04"/>
    <w:rsid w:val="008332C6"/>
    <w:rsid w:val="00833824"/>
    <w:rsid w:val="00833B43"/>
    <w:rsid w:val="00833C06"/>
    <w:rsid w:val="0083401E"/>
    <w:rsid w:val="008341D1"/>
    <w:rsid w:val="0083445C"/>
    <w:rsid w:val="008349D1"/>
    <w:rsid w:val="00834B6F"/>
    <w:rsid w:val="00834E59"/>
    <w:rsid w:val="00834FFA"/>
    <w:rsid w:val="00835538"/>
    <w:rsid w:val="008355C0"/>
    <w:rsid w:val="00835841"/>
    <w:rsid w:val="00835904"/>
    <w:rsid w:val="00835C84"/>
    <w:rsid w:val="008363CA"/>
    <w:rsid w:val="008365A0"/>
    <w:rsid w:val="00836A1B"/>
    <w:rsid w:val="00836F57"/>
    <w:rsid w:val="00836FD9"/>
    <w:rsid w:val="00837115"/>
    <w:rsid w:val="00837A3E"/>
    <w:rsid w:val="008407D6"/>
    <w:rsid w:val="00840976"/>
    <w:rsid w:val="00840A94"/>
    <w:rsid w:val="008411A2"/>
    <w:rsid w:val="00842652"/>
    <w:rsid w:val="00842779"/>
    <w:rsid w:val="00844269"/>
    <w:rsid w:val="00844321"/>
    <w:rsid w:val="00844421"/>
    <w:rsid w:val="008444CD"/>
    <w:rsid w:val="008448B0"/>
    <w:rsid w:val="00844B3B"/>
    <w:rsid w:val="00845537"/>
    <w:rsid w:val="0084597C"/>
    <w:rsid w:val="00846D1C"/>
    <w:rsid w:val="008472FF"/>
    <w:rsid w:val="00847C1C"/>
    <w:rsid w:val="00847FCB"/>
    <w:rsid w:val="0085085B"/>
    <w:rsid w:val="00851E3D"/>
    <w:rsid w:val="00851ED6"/>
    <w:rsid w:val="00852342"/>
    <w:rsid w:val="00852426"/>
    <w:rsid w:val="00852EE3"/>
    <w:rsid w:val="008540A5"/>
    <w:rsid w:val="008541C1"/>
    <w:rsid w:val="008541DC"/>
    <w:rsid w:val="0085440A"/>
    <w:rsid w:val="008544BE"/>
    <w:rsid w:val="0085463B"/>
    <w:rsid w:val="0085465A"/>
    <w:rsid w:val="00854D8A"/>
    <w:rsid w:val="00855180"/>
    <w:rsid w:val="00855237"/>
    <w:rsid w:val="00855FA7"/>
    <w:rsid w:val="008561D5"/>
    <w:rsid w:val="00856E21"/>
    <w:rsid w:val="008574B2"/>
    <w:rsid w:val="0085773B"/>
    <w:rsid w:val="0085787D"/>
    <w:rsid w:val="00857C18"/>
    <w:rsid w:val="00860705"/>
    <w:rsid w:val="00861195"/>
    <w:rsid w:val="008618AC"/>
    <w:rsid w:val="00861BAA"/>
    <w:rsid w:val="00861E95"/>
    <w:rsid w:val="00862ADF"/>
    <w:rsid w:val="008633B3"/>
    <w:rsid w:val="00863713"/>
    <w:rsid w:val="008638CD"/>
    <w:rsid w:val="00863989"/>
    <w:rsid w:val="00863D46"/>
    <w:rsid w:val="0086508C"/>
    <w:rsid w:val="008652EF"/>
    <w:rsid w:val="008658DB"/>
    <w:rsid w:val="008662A6"/>
    <w:rsid w:val="008663BB"/>
    <w:rsid w:val="00866462"/>
    <w:rsid w:val="00866495"/>
    <w:rsid w:val="00866614"/>
    <w:rsid w:val="008669EE"/>
    <w:rsid w:val="008672B5"/>
    <w:rsid w:val="00867E67"/>
    <w:rsid w:val="008706A6"/>
    <w:rsid w:val="00870E4C"/>
    <w:rsid w:val="00871416"/>
    <w:rsid w:val="0087156A"/>
    <w:rsid w:val="00872429"/>
    <w:rsid w:val="0087246D"/>
    <w:rsid w:val="008724B9"/>
    <w:rsid w:val="00873D75"/>
    <w:rsid w:val="00873F29"/>
    <w:rsid w:val="008744D4"/>
    <w:rsid w:val="00874B0D"/>
    <w:rsid w:val="00874B9F"/>
    <w:rsid w:val="00875501"/>
    <w:rsid w:val="00875D77"/>
    <w:rsid w:val="0087661E"/>
    <w:rsid w:val="00876D05"/>
    <w:rsid w:val="00876D91"/>
    <w:rsid w:val="0087717A"/>
    <w:rsid w:val="008771B4"/>
    <w:rsid w:val="008772C6"/>
    <w:rsid w:val="008778CC"/>
    <w:rsid w:val="00877BCC"/>
    <w:rsid w:val="00877DCB"/>
    <w:rsid w:val="00877F55"/>
    <w:rsid w:val="00880826"/>
    <w:rsid w:val="00881BE8"/>
    <w:rsid w:val="0088232A"/>
    <w:rsid w:val="00882758"/>
    <w:rsid w:val="00883394"/>
    <w:rsid w:val="008834CE"/>
    <w:rsid w:val="00883993"/>
    <w:rsid w:val="00884CDA"/>
    <w:rsid w:val="008851C6"/>
    <w:rsid w:val="008858F8"/>
    <w:rsid w:val="00885A3E"/>
    <w:rsid w:val="00885B8D"/>
    <w:rsid w:val="0088605D"/>
    <w:rsid w:val="00886751"/>
    <w:rsid w:val="00886C9C"/>
    <w:rsid w:val="008876B7"/>
    <w:rsid w:val="00890EA8"/>
    <w:rsid w:val="008910E4"/>
    <w:rsid w:val="008911CD"/>
    <w:rsid w:val="00891A2C"/>
    <w:rsid w:val="00891B05"/>
    <w:rsid w:val="00891E51"/>
    <w:rsid w:val="00892DFC"/>
    <w:rsid w:val="00893388"/>
    <w:rsid w:val="00893496"/>
    <w:rsid w:val="00893BF0"/>
    <w:rsid w:val="008941AF"/>
    <w:rsid w:val="00894D4D"/>
    <w:rsid w:val="00894F5F"/>
    <w:rsid w:val="00895205"/>
    <w:rsid w:val="00895712"/>
    <w:rsid w:val="00895C93"/>
    <w:rsid w:val="00896159"/>
    <w:rsid w:val="00896172"/>
    <w:rsid w:val="00896675"/>
    <w:rsid w:val="008966E2"/>
    <w:rsid w:val="00896959"/>
    <w:rsid w:val="00896DA5"/>
    <w:rsid w:val="00896E31"/>
    <w:rsid w:val="00897042"/>
    <w:rsid w:val="0089706E"/>
    <w:rsid w:val="0089725F"/>
    <w:rsid w:val="008A0350"/>
    <w:rsid w:val="008A0778"/>
    <w:rsid w:val="008A0D94"/>
    <w:rsid w:val="008A0F75"/>
    <w:rsid w:val="008A1650"/>
    <w:rsid w:val="008A16B1"/>
    <w:rsid w:val="008A16F8"/>
    <w:rsid w:val="008A17A5"/>
    <w:rsid w:val="008A18CE"/>
    <w:rsid w:val="008A1B1B"/>
    <w:rsid w:val="008A1C5B"/>
    <w:rsid w:val="008A2010"/>
    <w:rsid w:val="008A2036"/>
    <w:rsid w:val="008A221D"/>
    <w:rsid w:val="008A2377"/>
    <w:rsid w:val="008A257C"/>
    <w:rsid w:val="008A2792"/>
    <w:rsid w:val="008A2ECB"/>
    <w:rsid w:val="008A316F"/>
    <w:rsid w:val="008A3811"/>
    <w:rsid w:val="008A3CD1"/>
    <w:rsid w:val="008A43BC"/>
    <w:rsid w:val="008A4B0B"/>
    <w:rsid w:val="008A4E33"/>
    <w:rsid w:val="008A50BE"/>
    <w:rsid w:val="008A5AA7"/>
    <w:rsid w:val="008A5BD3"/>
    <w:rsid w:val="008A5EE6"/>
    <w:rsid w:val="008A6B65"/>
    <w:rsid w:val="008A788F"/>
    <w:rsid w:val="008A7D73"/>
    <w:rsid w:val="008A7E95"/>
    <w:rsid w:val="008B0263"/>
    <w:rsid w:val="008B0421"/>
    <w:rsid w:val="008B0685"/>
    <w:rsid w:val="008B0D41"/>
    <w:rsid w:val="008B12B6"/>
    <w:rsid w:val="008B1383"/>
    <w:rsid w:val="008B212A"/>
    <w:rsid w:val="008B227B"/>
    <w:rsid w:val="008B228E"/>
    <w:rsid w:val="008B2DC5"/>
    <w:rsid w:val="008B336E"/>
    <w:rsid w:val="008B34F8"/>
    <w:rsid w:val="008B3EE5"/>
    <w:rsid w:val="008B426A"/>
    <w:rsid w:val="008B4472"/>
    <w:rsid w:val="008B4660"/>
    <w:rsid w:val="008B47AA"/>
    <w:rsid w:val="008B4AB0"/>
    <w:rsid w:val="008B5105"/>
    <w:rsid w:val="008B5233"/>
    <w:rsid w:val="008B5B78"/>
    <w:rsid w:val="008B5D4D"/>
    <w:rsid w:val="008B647E"/>
    <w:rsid w:val="008B65F9"/>
    <w:rsid w:val="008B6BAD"/>
    <w:rsid w:val="008B6F43"/>
    <w:rsid w:val="008B740D"/>
    <w:rsid w:val="008B7733"/>
    <w:rsid w:val="008B7753"/>
    <w:rsid w:val="008B7A2B"/>
    <w:rsid w:val="008B7BB2"/>
    <w:rsid w:val="008C0917"/>
    <w:rsid w:val="008C0A4B"/>
    <w:rsid w:val="008C1159"/>
    <w:rsid w:val="008C11E8"/>
    <w:rsid w:val="008C15FD"/>
    <w:rsid w:val="008C17A8"/>
    <w:rsid w:val="008C192D"/>
    <w:rsid w:val="008C1BCE"/>
    <w:rsid w:val="008C2174"/>
    <w:rsid w:val="008C285E"/>
    <w:rsid w:val="008C2904"/>
    <w:rsid w:val="008C2975"/>
    <w:rsid w:val="008C2ABC"/>
    <w:rsid w:val="008C3062"/>
    <w:rsid w:val="008C37DB"/>
    <w:rsid w:val="008C39E6"/>
    <w:rsid w:val="008C3CB3"/>
    <w:rsid w:val="008C3D1F"/>
    <w:rsid w:val="008C3EAA"/>
    <w:rsid w:val="008C40F9"/>
    <w:rsid w:val="008C4189"/>
    <w:rsid w:val="008C44EE"/>
    <w:rsid w:val="008C4CD8"/>
    <w:rsid w:val="008C4CEC"/>
    <w:rsid w:val="008C4DB5"/>
    <w:rsid w:val="008C6C9D"/>
    <w:rsid w:val="008C6E87"/>
    <w:rsid w:val="008C73F7"/>
    <w:rsid w:val="008C78F9"/>
    <w:rsid w:val="008D0729"/>
    <w:rsid w:val="008D0E23"/>
    <w:rsid w:val="008D11CC"/>
    <w:rsid w:val="008D146B"/>
    <w:rsid w:val="008D1AFF"/>
    <w:rsid w:val="008D1E6A"/>
    <w:rsid w:val="008D291D"/>
    <w:rsid w:val="008D2E87"/>
    <w:rsid w:val="008D2E89"/>
    <w:rsid w:val="008D31F7"/>
    <w:rsid w:val="008D336A"/>
    <w:rsid w:val="008D3D47"/>
    <w:rsid w:val="008D3E97"/>
    <w:rsid w:val="008D43CD"/>
    <w:rsid w:val="008D44FF"/>
    <w:rsid w:val="008D4D83"/>
    <w:rsid w:val="008D51F6"/>
    <w:rsid w:val="008D78EF"/>
    <w:rsid w:val="008D7C1D"/>
    <w:rsid w:val="008D7D63"/>
    <w:rsid w:val="008D7E62"/>
    <w:rsid w:val="008E0159"/>
    <w:rsid w:val="008E11DA"/>
    <w:rsid w:val="008E124C"/>
    <w:rsid w:val="008E15CC"/>
    <w:rsid w:val="008E2955"/>
    <w:rsid w:val="008E41DA"/>
    <w:rsid w:val="008E445E"/>
    <w:rsid w:val="008E4AB6"/>
    <w:rsid w:val="008E5570"/>
    <w:rsid w:val="008E64C8"/>
    <w:rsid w:val="008E65BC"/>
    <w:rsid w:val="008E66CE"/>
    <w:rsid w:val="008E6700"/>
    <w:rsid w:val="008E7920"/>
    <w:rsid w:val="008E7956"/>
    <w:rsid w:val="008E7961"/>
    <w:rsid w:val="008E7A20"/>
    <w:rsid w:val="008F01B8"/>
    <w:rsid w:val="008F03AA"/>
    <w:rsid w:val="008F0506"/>
    <w:rsid w:val="008F0635"/>
    <w:rsid w:val="008F1A54"/>
    <w:rsid w:val="008F1B17"/>
    <w:rsid w:val="008F1BBB"/>
    <w:rsid w:val="008F212B"/>
    <w:rsid w:val="008F26E8"/>
    <w:rsid w:val="008F2DE9"/>
    <w:rsid w:val="008F32FD"/>
    <w:rsid w:val="008F3361"/>
    <w:rsid w:val="008F35AD"/>
    <w:rsid w:val="008F3A7A"/>
    <w:rsid w:val="008F3C13"/>
    <w:rsid w:val="008F443E"/>
    <w:rsid w:val="008F4885"/>
    <w:rsid w:val="008F4ACE"/>
    <w:rsid w:val="008F4D43"/>
    <w:rsid w:val="008F4DC5"/>
    <w:rsid w:val="008F553C"/>
    <w:rsid w:val="008F5DEC"/>
    <w:rsid w:val="008F604A"/>
    <w:rsid w:val="008F6446"/>
    <w:rsid w:val="008F6964"/>
    <w:rsid w:val="008F7C37"/>
    <w:rsid w:val="0090088B"/>
    <w:rsid w:val="009017AC"/>
    <w:rsid w:val="009019D6"/>
    <w:rsid w:val="0090237D"/>
    <w:rsid w:val="00902695"/>
    <w:rsid w:val="00902CD2"/>
    <w:rsid w:val="00902E8F"/>
    <w:rsid w:val="00903687"/>
    <w:rsid w:val="00903BC8"/>
    <w:rsid w:val="00903D42"/>
    <w:rsid w:val="00903EAF"/>
    <w:rsid w:val="009042AA"/>
    <w:rsid w:val="00904501"/>
    <w:rsid w:val="00905337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07D5B"/>
    <w:rsid w:val="009102B8"/>
    <w:rsid w:val="009104B0"/>
    <w:rsid w:val="00910A9C"/>
    <w:rsid w:val="00910DD3"/>
    <w:rsid w:val="00911158"/>
    <w:rsid w:val="0091124B"/>
    <w:rsid w:val="00911F07"/>
    <w:rsid w:val="00911F7D"/>
    <w:rsid w:val="009132AF"/>
    <w:rsid w:val="00913668"/>
    <w:rsid w:val="0091395B"/>
    <w:rsid w:val="00913FFD"/>
    <w:rsid w:val="00914CFC"/>
    <w:rsid w:val="00915214"/>
    <w:rsid w:val="00915888"/>
    <w:rsid w:val="0091629D"/>
    <w:rsid w:val="009165DF"/>
    <w:rsid w:val="00916708"/>
    <w:rsid w:val="00916C4E"/>
    <w:rsid w:val="00917101"/>
    <w:rsid w:val="00917683"/>
    <w:rsid w:val="00917F4E"/>
    <w:rsid w:val="00920146"/>
    <w:rsid w:val="009208E3"/>
    <w:rsid w:val="00920D40"/>
    <w:rsid w:val="0092102F"/>
    <w:rsid w:val="00921BA4"/>
    <w:rsid w:val="00921C58"/>
    <w:rsid w:val="0092219E"/>
    <w:rsid w:val="00922742"/>
    <w:rsid w:val="009232E9"/>
    <w:rsid w:val="0092374E"/>
    <w:rsid w:val="00923AF2"/>
    <w:rsid w:val="00923CAF"/>
    <w:rsid w:val="00923D01"/>
    <w:rsid w:val="009241C6"/>
    <w:rsid w:val="00924E2B"/>
    <w:rsid w:val="0092567D"/>
    <w:rsid w:val="00925712"/>
    <w:rsid w:val="00925DDC"/>
    <w:rsid w:val="0092606A"/>
    <w:rsid w:val="0092659B"/>
    <w:rsid w:val="009265CA"/>
    <w:rsid w:val="0092665E"/>
    <w:rsid w:val="00926797"/>
    <w:rsid w:val="00926C43"/>
    <w:rsid w:val="00926E1D"/>
    <w:rsid w:val="00927128"/>
    <w:rsid w:val="00927206"/>
    <w:rsid w:val="009272A6"/>
    <w:rsid w:val="00927355"/>
    <w:rsid w:val="00930ACE"/>
    <w:rsid w:val="00930E45"/>
    <w:rsid w:val="00931EB6"/>
    <w:rsid w:val="0093210E"/>
    <w:rsid w:val="009322C6"/>
    <w:rsid w:val="0093233F"/>
    <w:rsid w:val="00932745"/>
    <w:rsid w:val="009329FB"/>
    <w:rsid w:val="00932D17"/>
    <w:rsid w:val="00933129"/>
    <w:rsid w:val="009332E7"/>
    <w:rsid w:val="00933D3F"/>
    <w:rsid w:val="00933F4E"/>
    <w:rsid w:val="00933FFC"/>
    <w:rsid w:val="00934883"/>
    <w:rsid w:val="00934C1A"/>
    <w:rsid w:val="0093501E"/>
    <w:rsid w:val="00935127"/>
    <w:rsid w:val="009355C6"/>
    <w:rsid w:val="00935882"/>
    <w:rsid w:val="00935BA8"/>
    <w:rsid w:val="00935F1C"/>
    <w:rsid w:val="009367E7"/>
    <w:rsid w:val="00936EEB"/>
    <w:rsid w:val="00937557"/>
    <w:rsid w:val="00937844"/>
    <w:rsid w:val="00937890"/>
    <w:rsid w:val="00940318"/>
    <w:rsid w:val="00940342"/>
    <w:rsid w:val="00940FE4"/>
    <w:rsid w:val="009417CF"/>
    <w:rsid w:val="00941C22"/>
    <w:rsid w:val="00941EF8"/>
    <w:rsid w:val="0094252C"/>
    <w:rsid w:val="009425A1"/>
    <w:rsid w:val="00942F33"/>
    <w:rsid w:val="0094332B"/>
    <w:rsid w:val="00943F38"/>
    <w:rsid w:val="00944189"/>
    <w:rsid w:val="00944978"/>
    <w:rsid w:val="00945041"/>
    <w:rsid w:val="00945946"/>
    <w:rsid w:val="00945CE6"/>
    <w:rsid w:val="00945EFF"/>
    <w:rsid w:val="00945F6F"/>
    <w:rsid w:val="009460B6"/>
    <w:rsid w:val="009461A5"/>
    <w:rsid w:val="0094648D"/>
    <w:rsid w:val="00946B76"/>
    <w:rsid w:val="00946BC8"/>
    <w:rsid w:val="0094718D"/>
    <w:rsid w:val="00947C90"/>
    <w:rsid w:val="0095000A"/>
    <w:rsid w:val="009500AB"/>
    <w:rsid w:val="00950114"/>
    <w:rsid w:val="00950299"/>
    <w:rsid w:val="009506EA"/>
    <w:rsid w:val="009506FF"/>
    <w:rsid w:val="0095071A"/>
    <w:rsid w:val="009510A0"/>
    <w:rsid w:val="00951218"/>
    <w:rsid w:val="009513E7"/>
    <w:rsid w:val="009513ED"/>
    <w:rsid w:val="00951E29"/>
    <w:rsid w:val="0095226A"/>
    <w:rsid w:val="0095233C"/>
    <w:rsid w:val="00952B00"/>
    <w:rsid w:val="00952BD9"/>
    <w:rsid w:val="009531E9"/>
    <w:rsid w:val="009534BA"/>
    <w:rsid w:val="00953880"/>
    <w:rsid w:val="00953C16"/>
    <w:rsid w:val="00954AD3"/>
    <w:rsid w:val="00955273"/>
    <w:rsid w:val="0095548E"/>
    <w:rsid w:val="009556B5"/>
    <w:rsid w:val="0095576A"/>
    <w:rsid w:val="009557F8"/>
    <w:rsid w:val="0095587A"/>
    <w:rsid w:val="00955C5E"/>
    <w:rsid w:val="00956119"/>
    <w:rsid w:val="009564EA"/>
    <w:rsid w:val="0095770D"/>
    <w:rsid w:val="009577FC"/>
    <w:rsid w:val="00957BDD"/>
    <w:rsid w:val="00960269"/>
    <w:rsid w:val="00960956"/>
    <w:rsid w:val="00961BE9"/>
    <w:rsid w:val="00962897"/>
    <w:rsid w:val="00962A78"/>
    <w:rsid w:val="0096352C"/>
    <w:rsid w:val="00963999"/>
    <w:rsid w:val="00963B3E"/>
    <w:rsid w:val="00963BA6"/>
    <w:rsid w:val="00963E1F"/>
    <w:rsid w:val="0096460A"/>
    <w:rsid w:val="00965B8B"/>
    <w:rsid w:val="00965B8E"/>
    <w:rsid w:val="0096644A"/>
    <w:rsid w:val="009667A8"/>
    <w:rsid w:val="009668CD"/>
    <w:rsid w:val="00966D99"/>
    <w:rsid w:val="00966DAF"/>
    <w:rsid w:val="00967115"/>
    <w:rsid w:val="0096723C"/>
    <w:rsid w:val="00967BEE"/>
    <w:rsid w:val="009705C4"/>
    <w:rsid w:val="009706FE"/>
    <w:rsid w:val="0097099A"/>
    <w:rsid w:val="00970A45"/>
    <w:rsid w:val="00970E6F"/>
    <w:rsid w:val="00970FBF"/>
    <w:rsid w:val="00971008"/>
    <w:rsid w:val="009710B6"/>
    <w:rsid w:val="00971492"/>
    <w:rsid w:val="009720D4"/>
    <w:rsid w:val="00973787"/>
    <w:rsid w:val="0097379E"/>
    <w:rsid w:val="009737A0"/>
    <w:rsid w:val="00974049"/>
    <w:rsid w:val="00974099"/>
    <w:rsid w:val="009740CF"/>
    <w:rsid w:val="00974D32"/>
    <w:rsid w:val="009757ED"/>
    <w:rsid w:val="00975F37"/>
    <w:rsid w:val="00976CC8"/>
    <w:rsid w:val="00976E3C"/>
    <w:rsid w:val="00977614"/>
    <w:rsid w:val="00977927"/>
    <w:rsid w:val="00977B57"/>
    <w:rsid w:val="00980136"/>
    <w:rsid w:val="00980148"/>
    <w:rsid w:val="00980C06"/>
    <w:rsid w:val="00980D93"/>
    <w:rsid w:val="00981945"/>
    <w:rsid w:val="00981E54"/>
    <w:rsid w:val="009828A6"/>
    <w:rsid w:val="00982A01"/>
    <w:rsid w:val="00982B38"/>
    <w:rsid w:val="00982BDD"/>
    <w:rsid w:val="00982D05"/>
    <w:rsid w:val="00983811"/>
    <w:rsid w:val="00984FFE"/>
    <w:rsid w:val="00985195"/>
    <w:rsid w:val="009851F9"/>
    <w:rsid w:val="009851FB"/>
    <w:rsid w:val="00985320"/>
    <w:rsid w:val="0098555F"/>
    <w:rsid w:val="00985F06"/>
    <w:rsid w:val="00986020"/>
    <w:rsid w:val="00986A9C"/>
    <w:rsid w:val="00986F67"/>
    <w:rsid w:val="00987ACD"/>
    <w:rsid w:val="00987CA5"/>
    <w:rsid w:val="00987D58"/>
    <w:rsid w:val="00990207"/>
    <w:rsid w:val="009902AE"/>
    <w:rsid w:val="00990E07"/>
    <w:rsid w:val="009917A4"/>
    <w:rsid w:val="0099231D"/>
    <w:rsid w:val="0099235B"/>
    <w:rsid w:val="009927E3"/>
    <w:rsid w:val="0099361A"/>
    <w:rsid w:val="009938BD"/>
    <w:rsid w:val="00993A1C"/>
    <w:rsid w:val="00993F26"/>
    <w:rsid w:val="0099411B"/>
    <w:rsid w:val="00994942"/>
    <w:rsid w:val="00995CC8"/>
    <w:rsid w:val="00995DA0"/>
    <w:rsid w:val="009963C8"/>
    <w:rsid w:val="00996BD3"/>
    <w:rsid w:val="00996C23"/>
    <w:rsid w:val="0099794C"/>
    <w:rsid w:val="00997D85"/>
    <w:rsid w:val="00997F50"/>
    <w:rsid w:val="009A139B"/>
    <w:rsid w:val="009A16CC"/>
    <w:rsid w:val="009A1797"/>
    <w:rsid w:val="009A192E"/>
    <w:rsid w:val="009A21F6"/>
    <w:rsid w:val="009A2C00"/>
    <w:rsid w:val="009A494F"/>
    <w:rsid w:val="009A520E"/>
    <w:rsid w:val="009A5C03"/>
    <w:rsid w:val="009A5F88"/>
    <w:rsid w:val="009A6902"/>
    <w:rsid w:val="009A6E43"/>
    <w:rsid w:val="009A766C"/>
    <w:rsid w:val="009A7854"/>
    <w:rsid w:val="009B0245"/>
    <w:rsid w:val="009B0553"/>
    <w:rsid w:val="009B0A7A"/>
    <w:rsid w:val="009B1316"/>
    <w:rsid w:val="009B134C"/>
    <w:rsid w:val="009B17FA"/>
    <w:rsid w:val="009B24D7"/>
    <w:rsid w:val="009B298C"/>
    <w:rsid w:val="009B398C"/>
    <w:rsid w:val="009B39C1"/>
    <w:rsid w:val="009B3C34"/>
    <w:rsid w:val="009B45F5"/>
    <w:rsid w:val="009B4BCB"/>
    <w:rsid w:val="009B4DDC"/>
    <w:rsid w:val="009B4E0C"/>
    <w:rsid w:val="009B50CB"/>
    <w:rsid w:val="009B5FE0"/>
    <w:rsid w:val="009B6179"/>
    <w:rsid w:val="009B6D51"/>
    <w:rsid w:val="009B6F37"/>
    <w:rsid w:val="009B7876"/>
    <w:rsid w:val="009B7929"/>
    <w:rsid w:val="009B7C83"/>
    <w:rsid w:val="009B7CF7"/>
    <w:rsid w:val="009B7E05"/>
    <w:rsid w:val="009C0091"/>
    <w:rsid w:val="009C0166"/>
    <w:rsid w:val="009C0878"/>
    <w:rsid w:val="009C10C4"/>
    <w:rsid w:val="009C174A"/>
    <w:rsid w:val="009C19D9"/>
    <w:rsid w:val="009C24D5"/>
    <w:rsid w:val="009C2FE9"/>
    <w:rsid w:val="009C31E4"/>
    <w:rsid w:val="009C34AA"/>
    <w:rsid w:val="009C3D14"/>
    <w:rsid w:val="009C4319"/>
    <w:rsid w:val="009C433A"/>
    <w:rsid w:val="009C4EA0"/>
    <w:rsid w:val="009C4EB4"/>
    <w:rsid w:val="009C591B"/>
    <w:rsid w:val="009C59AF"/>
    <w:rsid w:val="009C5D52"/>
    <w:rsid w:val="009C67AA"/>
    <w:rsid w:val="009C7910"/>
    <w:rsid w:val="009C7EE2"/>
    <w:rsid w:val="009D0514"/>
    <w:rsid w:val="009D0525"/>
    <w:rsid w:val="009D0564"/>
    <w:rsid w:val="009D0DF0"/>
    <w:rsid w:val="009D1885"/>
    <w:rsid w:val="009D1BCE"/>
    <w:rsid w:val="009D1E7E"/>
    <w:rsid w:val="009D247A"/>
    <w:rsid w:val="009D283E"/>
    <w:rsid w:val="009D317D"/>
    <w:rsid w:val="009D3339"/>
    <w:rsid w:val="009D3848"/>
    <w:rsid w:val="009D3903"/>
    <w:rsid w:val="009D3C0B"/>
    <w:rsid w:val="009D475B"/>
    <w:rsid w:val="009D477C"/>
    <w:rsid w:val="009D4C58"/>
    <w:rsid w:val="009D519A"/>
    <w:rsid w:val="009D5B20"/>
    <w:rsid w:val="009D635C"/>
    <w:rsid w:val="009D644C"/>
    <w:rsid w:val="009D69D8"/>
    <w:rsid w:val="009D7663"/>
    <w:rsid w:val="009E010F"/>
    <w:rsid w:val="009E02F8"/>
    <w:rsid w:val="009E02FC"/>
    <w:rsid w:val="009E04D2"/>
    <w:rsid w:val="009E06B1"/>
    <w:rsid w:val="009E12F0"/>
    <w:rsid w:val="009E2989"/>
    <w:rsid w:val="009E29B2"/>
    <w:rsid w:val="009E2D94"/>
    <w:rsid w:val="009E39A4"/>
    <w:rsid w:val="009E41EC"/>
    <w:rsid w:val="009E450D"/>
    <w:rsid w:val="009E4A98"/>
    <w:rsid w:val="009E4C2A"/>
    <w:rsid w:val="009E542C"/>
    <w:rsid w:val="009E5AC5"/>
    <w:rsid w:val="009E64D4"/>
    <w:rsid w:val="009E69F1"/>
    <w:rsid w:val="009E6ECD"/>
    <w:rsid w:val="009E70A1"/>
    <w:rsid w:val="009E7120"/>
    <w:rsid w:val="009E7173"/>
    <w:rsid w:val="009E743C"/>
    <w:rsid w:val="009E7BC6"/>
    <w:rsid w:val="009F04B7"/>
    <w:rsid w:val="009F063F"/>
    <w:rsid w:val="009F071E"/>
    <w:rsid w:val="009F0A00"/>
    <w:rsid w:val="009F0B1D"/>
    <w:rsid w:val="009F0C65"/>
    <w:rsid w:val="009F0CC6"/>
    <w:rsid w:val="009F1D81"/>
    <w:rsid w:val="009F314D"/>
    <w:rsid w:val="009F3167"/>
    <w:rsid w:val="009F359D"/>
    <w:rsid w:val="009F37AA"/>
    <w:rsid w:val="009F3876"/>
    <w:rsid w:val="009F3DEA"/>
    <w:rsid w:val="009F4091"/>
    <w:rsid w:val="009F40DC"/>
    <w:rsid w:val="009F411F"/>
    <w:rsid w:val="009F4224"/>
    <w:rsid w:val="009F4434"/>
    <w:rsid w:val="009F444C"/>
    <w:rsid w:val="009F4501"/>
    <w:rsid w:val="009F459A"/>
    <w:rsid w:val="009F46BE"/>
    <w:rsid w:val="009F49EE"/>
    <w:rsid w:val="009F518E"/>
    <w:rsid w:val="009F58E1"/>
    <w:rsid w:val="009F5D2B"/>
    <w:rsid w:val="009F662C"/>
    <w:rsid w:val="009F7055"/>
    <w:rsid w:val="009F7271"/>
    <w:rsid w:val="00A0026A"/>
    <w:rsid w:val="00A006CC"/>
    <w:rsid w:val="00A0087E"/>
    <w:rsid w:val="00A0118E"/>
    <w:rsid w:val="00A0136E"/>
    <w:rsid w:val="00A016B5"/>
    <w:rsid w:val="00A01B27"/>
    <w:rsid w:val="00A01C85"/>
    <w:rsid w:val="00A0206E"/>
    <w:rsid w:val="00A02141"/>
    <w:rsid w:val="00A02E15"/>
    <w:rsid w:val="00A03006"/>
    <w:rsid w:val="00A0300F"/>
    <w:rsid w:val="00A03186"/>
    <w:rsid w:val="00A044D9"/>
    <w:rsid w:val="00A04957"/>
    <w:rsid w:val="00A05220"/>
    <w:rsid w:val="00A0526C"/>
    <w:rsid w:val="00A055D8"/>
    <w:rsid w:val="00A05A2A"/>
    <w:rsid w:val="00A0620F"/>
    <w:rsid w:val="00A068A4"/>
    <w:rsid w:val="00A06F3B"/>
    <w:rsid w:val="00A07FE9"/>
    <w:rsid w:val="00A108E6"/>
    <w:rsid w:val="00A10E70"/>
    <w:rsid w:val="00A10E9D"/>
    <w:rsid w:val="00A1145E"/>
    <w:rsid w:val="00A11D18"/>
    <w:rsid w:val="00A11EBF"/>
    <w:rsid w:val="00A123D6"/>
    <w:rsid w:val="00A1259E"/>
    <w:rsid w:val="00A1349E"/>
    <w:rsid w:val="00A13CB4"/>
    <w:rsid w:val="00A13E6A"/>
    <w:rsid w:val="00A13FDC"/>
    <w:rsid w:val="00A14B81"/>
    <w:rsid w:val="00A15B7E"/>
    <w:rsid w:val="00A16056"/>
    <w:rsid w:val="00A162CB"/>
    <w:rsid w:val="00A165F7"/>
    <w:rsid w:val="00A16655"/>
    <w:rsid w:val="00A16E74"/>
    <w:rsid w:val="00A1781F"/>
    <w:rsid w:val="00A17D8D"/>
    <w:rsid w:val="00A17FD5"/>
    <w:rsid w:val="00A2047E"/>
    <w:rsid w:val="00A2064A"/>
    <w:rsid w:val="00A208E9"/>
    <w:rsid w:val="00A21B31"/>
    <w:rsid w:val="00A21DCA"/>
    <w:rsid w:val="00A21E01"/>
    <w:rsid w:val="00A22348"/>
    <w:rsid w:val="00A226C5"/>
    <w:rsid w:val="00A227C4"/>
    <w:rsid w:val="00A22D63"/>
    <w:rsid w:val="00A23429"/>
    <w:rsid w:val="00A24038"/>
    <w:rsid w:val="00A2432F"/>
    <w:rsid w:val="00A25026"/>
    <w:rsid w:val="00A25436"/>
    <w:rsid w:val="00A25542"/>
    <w:rsid w:val="00A25753"/>
    <w:rsid w:val="00A25AB9"/>
    <w:rsid w:val="00A25B96"/>
    <w:rsid w:val="00A25C09"/>
    <w:rsid w:val="00A25DA7"/>
    <w:rsid w:val="00A25E01"/>
    <w:rsid w:val="00A2659F"/>
    <w:rsid w:val="00A265C9"/>
    <w:rsid w:val="00A26BAD"/>
    <w:rsid w:val="00A26F61"/>
    <w:rsid w:val="00A26F83"/>
    <w:rsid w:val="00A27560"/>
    <w:rsid w:val="00A27810"/>
    <w:rsid w:val="00A2788E"/>
    <w:rsid w:val="00A27D12"/>
    <w:rsid w:val="00A306F5"/>
    <w:rsid w:val="00A3212C"/>
    <w:rsid w:val="00A33372"/>
    <w:rsid w:val="00A3338C"/>
    <w:rsid w:val="00A333DA"/>
    <w:rsid w:val="00A333ED"/>
    <w:rsid w:val="00A33643"/>
    <w:rsid w:val="00A338AD"/>
    <w:rsid w:val="00A34169"/>
    <w:rsid w:val="00A347E7"/>
    <w:rsid w:val="00A34836"/>
    <w:rsid w:val="00A349FF"/>
    <w:rsid w:val="00A34EF4"/>
    <w:rsid w:val="00A34F01"/>
    <w:rsid w:val="00A350D8"/>
    <w:rsid w:val="00A354A7"/>
    <w:rsid w:val="00A35D86"/>
    <w:rsid w:val="00A36CD1"/>
    <w:rsid w:val="00A372DF"/>
    <w:rsid w:val="00A3757A"/>
    <w:rsid w:val="00A37582"/>
    <w:rsid w:val="00A37909"/>
    <w:rsid w:val="00A40273"/>
    <w:rsid w:val="00A402A3"/>
    <w:rsid w:val="00A40664"/>
    <w:rsid w:val="00A40DA2"/>
    <w:rsid w:val="00A41CD8"/>
    <w:rsid w:val="00A41E39"/>
    <w:rsid w:val="00A42463"/>
    <w:rsid w:val="00A42828"/>
    <w:rsid w:val="00A42B5F"/>
    <w:rsid w:val="00A43766"/>
    <w:rsid w:val="00A45270"/>
    <w:rsid w:val="00A45432"/>
    <w:rsid w:val="00A454ED"/>
    <w:rsid w:val="00A45B23"/>
    <w:rsid w:val="00A46043"/>
    <w:rsid w:val="00A4648D"/>
    <w:rsid w:val="00A47BAB"/>
    <w:rsid w:val="00A50063"/>
    <w:rsid w:val="00A5022C"/>
    <w:rsid w:val="00A50AFF"/>
    <w:rsid w:val="00A50B24"/>
    <w:rsid w:val="00A50C4E"/>
    <w:rsid w:val="00A51631"/>
    <w:rsid w:val="00A517F1"/>
    <w:rsid w:val="00A52AC7"/>
    <w:rsid w:val="00A534E5"/>
    <w:rsid w:val="00A53A24"/>
    <w:rsid w:val="00A53AA7"/>
    <w:rsid w:val="00A540F7"/>
    <w:rsid w:val="00A544F1"/>
    <w:rsid w:val="00A545A0"/>
    <w:rsid w:val="00A54E64"/>
    <w:rsid w:val="00A5589C"/>
    <w:rsid w:val="00A55FC2"/>
    <w:rsid w:val="00A55FFA"/>
    <w:rsid w:val="00A56310"/>
    <w:rsid w:val="00A56398"/>
    <w:rsid w:val="00A56AC4"/>
    <w:rsid w:val="00A5721A"/>
    <w:rsid w:val="00A57D04"/>
    <w:rsid w:val="00A57D09"/>
    <w:rsid w:val="00A57DF5"/>
    <w:rsid w:val="00A606E0"/>
    <w:rsid w:val="00A60802"/>
    <w:rsid w:val="00A61963"/>
    <w:rsid w:val="00A61B58"/>
    <w:rsid w:val="00A61C68"/>
    <w:rsid w:val="00A61CA2"/>
    <w:rsid w:val="00A620CE"/>
    <w:rsid w:val="00A6255F"/>
    <w:rsid w:val="00A6280F"/>
    <w:rsid w:val="00A632D6"/>
    <w:rsid w:val="00A633DE"/>
    <w:rsid w:val="00A634FA"/>
    <w:rsid w:val="00A638F4"/>
    <w:rsid w:val="00A639E9"/>
    <w:rsid w:val="00A63F5A"/>
    <w:rsid w:val="00A6418A"/>
    <w:rsid w:val="00A643CA"/>
    <w:rsid w:val="00A64599"/>
    <w:rsid w:val="00A64766"/>
    <w:rsid w:val="00A64D03"/>
    <w:rsid w:val="00A653FD"/>
    <w:rsid w:val="00A663F6"/>
    <w:rsid w:val="00A66575"/>
    <w:rsid w:val="00A668EE"/>
    <w:rsid w:val="00A66DF3"/>
    <w:rsid w:val="00A67B0E"/>
    <w:rsid w:val="00A67B71"/>
    <w:rsid w:val="00A67D64"/>
    <w:rsid w:val="00A70B70"/>
    <w:rsid w:val="00A71320"/>
    <w:rsid w:val="00A71588"/>
    <w:rsid w:val="00A7163D"/>
    <w:rsid w:val="00A716AD"/>
    <w:rsid w:val="00A7188C"/>
    <w:rsid w:val="00A71902"/>
    <w:rsid w:val="00A71A14"/>
    <w:rsid w:val="00A73CF0"/>
    <w:rsid w:val="00A73E1C"/>
    <w:rsid w:val="00A744F5"/>
    <w:rsid w:val="00A7485F"/>
    <w:rsid w:val="00A75094"/>
    <w:rsid w:val="00A7522F"/>
    <w:rsid w:val="00A758D6"/>
    <w:rsid w:val="00A7681F"/>
    <w:rsid w:val="00A7750B"/>
    <w:rsid w:val="00A777F8"/>
    <w:rsid w:val="00A77947"/>
    <w:rsid w:val="00A77C71"/>
    <w:rsid w:val="00A80026"/>
    <w:rsid w:val="00A805F0"/>
    <w:rsid w:val="00A8067C"/>
    <w:rsid w:val="00A806A1"/>
    <w:rsid w:val="00A80E1E"/>
    <w:rsid w:val="00A8155E"/>
    <w:rsid w:val="00A82010"/>
    <w:rsid w:val="00A822CF"/>
    <w:rsid w:val="00A8267C"/>
    <w:rsid w:val="00A8351E"/>
    <w:rsid w:val="00A83924"/>
    <w:rsid w:val="00A83B30"/>
    <w:rsid w:val="00A83BE4"/>
    <w:rsid w:val="00A83EE1"/>
    <w:rsid w:val="00A8411F"/>
    <w:rsid w:val="00A845CB"/>
    <w:rsid w:val="00A8485A"/>
    <w:rsid w:val="00A84891"/>
    <w:rsid w:val="00A84921"/>
    <w:rsid w:val="00A84E7C"/>
    <w:rsid w:val="00A8567C"/>
    <w:rsid w:val="00A85680"/>
    <w:rsid w:val="00A8576A"/>
    <w:rsid w:val="00A86350"/>
    <w:rsid w:val="00A869B7"/>
    <w:rsid w:val="00A86A3E"/>
    <w:rsid w:val="00A86B1A"/>
    <w:rsid w:val="00A87E5F"/>
    <w:rsid w:val="00A87F19"/>
    <w:rsid w:val="00A9036D"/>
    <w:rsid w:val="00A9187C"/>
    <w:rsid w:val="00A9258C"/>
    <w:rsid w:val="00A9261C"/>
    <w:rsid w:val="00A927D2"/>
    <w:rsid w:val="00A92B7F"/>
    <w:rsid w:val="00A93B93"/>
    <w:rsid w:val="00A94210"/>
    <w:rsid w:val="00A94261"/>
    <w:rsid w:val="00A9444F"/>
    <w:rsid w:val="00A94796"/>
    <w:rsid w:val="00A94C9D"/>
    <w:rsid w:val="00A94CE7"/>
    <w:rsid w:val="00A95100"/>
    <w:rsid w:val="00A957F4"/>
    <w:rsid w:val="00A95ACD"/>
    <w:rsid w:val="00A95D5A"/>
    <w:rsid w:val="00A96051"/>
    <w:rsid w:val="00A962FE"/>
    <w:rsid w:val="00A9670E"/>
    <w:rsid w:val="00A96DF6"/>
    <w:rsid w:val="00A9704D"/>
    <w:rsid w:val="00A9736E"/>
    <w:rsid w:val="00A973D8"/>
    <w:rsid w:val="00A976A0"/>
    <w:rsid w:val="00A976ED"/>
    <w:rsid w:val="00A976EF"/>
    <w:rsid w:val="00A97A34"/>
    <w:rsid w:val="00A97A3F"/>
    <w:rsid w:val="00AA0524"/>
    <w:rsid w:val="00AA0593"/>
    <w:rsid w:val="00AA05BF"/>
    <w:rsid w:val="00AA06CD"/>
    <w:rsid w:val="00AA0A6B"/>
    <w:rsid w:val="00AA1679"/>
    <w:rsid w:val="00AA1806"/>
    <w:rsid w:val="00AA2FFD"/>
    <w:rsid w:val="00AA32A0"/>
    <w:rsid w:val="00AA39D7"/>
    <w:rsid w:val="00AA3F8C"/>
    <w:rsid w:val="00AA4327"/>
    <w:rsid w:val="00AA4612"/>
    <w:rsid w:val="00AA4F4F"/>
    <w:rsid w:val="00AA5280"/>
    <w:rsid w:val="00AA542C"/>
    <w:rsid w:val="00AA5F5E"/>
    <w:rsid w:val="00AA6DA2"/>
    <w:rsid w:val="00AA793D"/>
    <w:rsid w:val="00AA7AAA"/>
    <w:rsid w:val="00AB006F"/>
    <w:rsid w:val="00AB0905"/>
    <w:rsid w:val="00AB0DBE"/>
    <w:rsid w:val="00AB11B1"/>
    <w:rsid w:val="00AB19DA"/>
    <w:rsid w:val="00AB1C8D"/>
    <w:rsid w:val="00AB1E53"/>
    <w:rsid w:val="00AB1F3D"/>
    <w:rsid w:val="00AB2123"/>
    <w:rsid w:val="00AB2176"/>
    <w:rsid w:val="00AB263E"/>
    <w:rsid w:val="00AB3001"/>
    <w:rsid w:val="00AB30B7"/>
    <w:rsid w:val="00AB313F"/>
    <w:rsid w:val="00AB4715"/>
    <w:rsid w:val="00AB4758"/>
    <w:rsid w:val="00AB4FA2"/>
    <w:rsid w:val="00AB56F5"/>
    <w:rsid w:val="00AB5D6E"/>
    <w:rsid w:val="00AB5E2E"/>
    <w:rsid w:val="00AB6C46"/>
    <w:rsid w:val="00AB7014"/>
    <w:rsid w:val="00AB7988"/>
    <w:rsid w:val="00AC00A8"/>
    <w:rsid w:val="00AC052F"/>
    <w:rsid w:val="00AC06E4"/>
    <w:rsid w:val="00AC0FF0"/>
    <w:rsid w:val="00AC11A3"/>
    <w:rsid w:val="00AC1542"/>
    <w:rsid w:val="00AC1B0A"/>
    <w:rsid w:val="00AC240C"/>
    <w:rsid w:val="00AC280A"/>
    <w:rsid w:val="00AC2B4E"/>
    <w:rsid w:val="00AC2DE0"/>
    <w:rsid w:val="00AC3028"/>
    <w:rsid w:val="00AC3660"/>
    <w:rsid w:val="00AC462E"/>
    <w:rsid w:val="00AC4BDA"/>
    <w:rsid w:val="00AC514E"/>
    <w:rsid w:val="00AC5405"/>
    <w:rsid w:val="00AC5600"/>
    <w:rsid w:val="00AC5B5E"/>
    <w:rsid w:val="00AC607C"/>
    <w:rsid w:val="00AC60B3"/>
    <w:rsid w:val="00AC60F6"/>
    <w:rsid w:val="00AC6C5F"/>
    <w:rsid w:val="00AC721B"/>
    <w:rsid w:val="00AC7251"/>
    <w:rsid w:val="00AC77B6"/>
    <w:rsid w:val="00AD006C"/>
    <w:rsid w:val="00AD018E"/>
    <w:rsid w:val="00AD028D"/>
    <w:rsid w:val="00AD05AE"/>
    <w:rsid w:val="00AD0D8D"/>
    <w:rsid w:val="00AD1402"/>
    <w:rsid w:val="00AD16EB"/>
    <w:rsid w:val="00AD20DD"/>
    <w:rsid w:val="00AD27DD"/>
    <w:rsid w:val="00AD2CC5"/>
    <w:rsid w:val="00AD353F"/>
    <w:rsid w:val="00AD40B5"/>
    <w:rsid w:val="00AD46AC"/>
    <w:rsid w:val="00AD55BA"/>
    <w:rsid w:val="00AD6228"/>
    <w:rsid w:val="00AD67F3"/>
    <w:rsid w:val="00AD746E"/>
    <w:rsid w:val="00AD7842"/>
    <w:rsid w:val="00AD7A05"/>
    <w:rsid w:val="00AD7DF5"/>
    <w:rsid w:val="00AE061C"/>
    <w:rsid w:val="00AE079A"/>
    <w:rsid w:val="00AE0AA2"/>
    <w:rsid w:val="00AE0B5B"/>
    <w:rsid w:val="00AE0EE2"/>
    <w:rsid w:val="00AE1411"/>
    <w:rsid w:val="00AE14F8"/>
    <w:rsid w:val="00AE19C6"/>
    <w:rsid w:val="00AE1E65"/>
    <w:rsid w:val="00AE2063"/>
    <w:rsid w:val="00AE24EB"/>
    <w:rsid w:val="00AE391C"/>
    <w:rsid w:val="00AE3A62"/>
    <w:rsid w:val="00AE483B"/>
    <w:rsid w:val="00AE4DD1"/>
    <w:rsid w:val="00AE5CC0"/>
    <w:rsid w:val="00AE60AF"/>
    <w:rsid w:val="00AE61CA"/>
    <w:rsid w:val="00AE663B"/>
    <w:rsid w:val="00AF0892"/>
    <w:rsid w:val="00AF2191"/>
    <w:rsid w:val="00AF2634"/>
    <w:rsid w:val="00AF27C1"/>
    <w:rsid w:val="00AF32DD"/>
    <w:rsid w:val="00AF3563"/>
    <w:rsid w:val="00AF3D0F"/>
    <w:rsid w:val="00AF58C5"/>
    <w:rsid w:val="00AF5933"/>
    <w:rsid w:val="00AF5A67"/>
    <w:rsid w:val="00AF6225"/>
    <w:rsid w:val="00AF6657"/>
    <w:rsid w:val="00AF6D49"/>
    <w:rsid w:val="00AF6DCD"/>
    <w:rsid w:val="00B00382"/>
    <w:rsid w:val="00B00628"/>
    <w:rsid w:val="00B0159E"/>
    <w:rsid w:val="00B015B8"/>
    <w:rsid w:val="00B01A86"/>
    <w:rsid w:val="00B02165"/>
    <w:rsid w:val="00B022E3"/>
    <w:rsid w:val="00B02971"/>
    <w:rsid w:val="00B02ABE"/>
    <w:rsid w:val="00B02EA6"/>
    <w:rsid w:val="00B02EEC"/>
    <w:rsid w:val="00B02EFE"/>
    <w:rsid w:val="00B02F08"/>
    <w:rsid w:val="00B0361C"/>
    <w:rsid w:val="00B036FB"/>
    <w:rsid w:val="00B03C95"/>
    <w:rsid w:val="00B03CB1"/>
    <w:rsid w:val="00B043FE"/>
    <w:rsid w:val="00B04787"/>
    <w:rsid w:val="00B04CE1"/>
    <w:rsid w:val="00B05067"/>
    <w:rsid w:val="00B0539D"/>
    <w:rsid w:val="00B05569"/>
    <w:rsid w:val="00B05AF0"/>
    <w:rsid w:val="00B064CD"/>
    <w:rsid w:val="00B06F4F"/>
    <w:rsid w:val="00B071F3"/>
    <w:rsid w:val="00B07C6D"/>
    <w:rsid w:val="00B10946"/>
    <w:rsid w:val="00B10F4A"/>
    <w:rsid w:val="00B111AB"/>
    <w:rsid w:val="00B11297"/>
    <w:rsid w:val="00B11742"/>
    <w:rsid w:val="00B11CDA"/>
    <w:rsid w:val="00B11E17"/>
    <w:rsid w:val="00B11ECF"/>
    <w:rsid w:val="00B12060"/>
    <w:rsid w:val="00B1233D"/>
    <w:rsid w:val="00B13483"/>
    <w:rsid w:val="00B143ED"/>
    <w:rsid w:val="00B154E5"/>
    <w:rsid w:val="00B160E8"/>
    <w:rsid w:val="00B16A5D"/>
    <w:rsid w:val="00B16FCC"/>
    <w:rsid w:val="00B172A9"/>
    <w:rsid w:val="00B17479"/>
    <w:rsid w:val="00B174A3"/>
    <w:rsid w:val="00B17730"/>
    <w:rsid w:val="00B178AF"/>
    <w:rsid w:val="00B178CE"/>
    <w:rsid w:val="00B17D5C"/>
    <w:rsid w:val="00B202F3"/>
    <w:rsid w:val="00B205CD"/>
    <w:rsid w:val="00B20977"/>
    <w:rsid w:val="00B20C8D"/>
    <w:rsid w:val="00B20CA3"/>
    <w:rsid w:val="00B20F60"/>
    <w:rsid w:val="00B21D04"/>
    <w:rsid w:val="00B222AD"/>
    <w:rsid w:val="00B224CE"/>
    <w:rsid w:val="00B225AC"/>
    <w:rsid w:val="00B2264A"/>
    <w:rsid w:val="00B22A79"/>
    <w:rsid w:val="00B23047"/>
    <w:rsid w:val="00B231A8"/>
    <w:rsid w:val="00B2327F"/>
    <w:rsid w:val="00B2349E"/>
    <w:rsid w:val="00B2401E"/>
    <w:rsid w:val="00B243D5"/>
    <w:rsid w:val="00B2490A"/>
    <w:rsid w:val="00B25354"/>
    <w:rsid w:val="00B259D3"/>
    <w:rsid w:val="00B25B64"/>
    <w:rsid w:val="00B26046"/>
    <w:rsid w:val="00B26F3F"/>
    <w:rsid w:val="00B270E3"/>
    <w:rsid w:val="00B27434"/>
    <w:rsid w:val="00B27595"/>
    <w:rsid w:val="00B27A3E"/>
    <w:rsid w:val="00B3037B"/>
    <w:rsid w:val="00B30C4F"/>
    <w:rsid w:val="00B3128D"/>
    <w:rsid w:val="00B315D8"/>
    <w:rsid w:val="00B3162B"/>
    <w:rsid w:val="00B317E0"/>
    <w:rsid w:val="00B31E17"/>
    <w:rsid w:val="00B31F5F"/>
    <w:rsid w:val="00B320A0"/>
    <w:rsid w:val="00B3215A"/>
    <w:rsid w:val="00B329C0"/>
    <w:rsid w:val="00B32CD3"/>
    <w:rsid w:val="00B32CDC"/>
    <w:rsid w:val="00B32E01"/>
    <w:rsid w:val="00B33144"/>
    <w:rsid w:val="00B338FC"/>
    <w:rsid w:val="00B33D73"/>
    <w:rsid w:val="00B34EBC"/>
    <w:rsid w:val="00B350F0"/>
    <w:rsid w:val="00B351A2"/>
    <w:rsid w:val="00B353E5"/>
    <w:rsid w:val="00B35B43"/>
    <w:rsid w:val="00B35EE6"/>
    <w:rsid w:val="00B36082"/>
    <w:rsid w:val="00B368A3"/>
    <w:rsid w:val="00B36B2C"/>
    <w:rsid w:val="00B36CAE"/>
    <w:rsid w:val="00B371E5"/>
    <w:rsid w:val="00B37C57"/>
    <w:rsid w:val="00B4020C"/>
    <w:rsid w:val="00B40D36"/>
    <w:rsid w:val="00B41696"/>
    <w:rsid w:val="00B41EE6"/>
    <w:rsid w:val="00B42123"/>
    <w:rsid w:val="00B421F0"/>
    <w:rsid w:val="00B4273C"/>
    <w:rsid w:val="00B438AF"/>
    <w:rsid w:val="00B43C13"/>
    <w:rsid w:val="00B43E58"/>
    <w:rsid w:val="00B446E7"/>
    <w:rsid w:val="00B44FDE"/>
    <w:rsid w:val="00B44FF2"/>
    <w:rsid w:val="00B45090"/>
    <w:rsid w:val="00B45170"/>
    <w:rsid w:val="00B45785"/>
    <w:rsid w:val="00B4593B"/>
    <w:rsid w:val="00B45DB0"/>
    <w:rsid w:val="00B45E8E"/>
    <w:rsid w:val="00B46C1F"/>
    <w:rsid w:val="00B47473"/>
    <w:rsid w:val="00B50139"/>
    <w:rsid w:val="00B50365"/>
    <w:rsid w:val="00B50540"/>
    <w:rsid w:val="00B509B5"/>
    <w:rsid w:val="00B50B32"/>
    <w:rsid w:val="00B5100E"/>
    <w:rsid w:val="00B5111D"/>
    <w:rsid w:val="00B51441"/>
    <w:rsid w:val="00B51BDC"/>
    <w:rsid w:val="00B52004"/>
    <w:rsid w:val="00B52252"/>
    <w:rsid w:val="00B52735"/>
    <w:rsid w:val="00B527CD"/>
    <w:rsid w:val="00B52F50"/>
    <w:rsid w:val="00B539D8"/>
    <w:rsid w:val="00B53A3A"/>
    <w:rsid w:val="00B541EE"/>
    <w:rsid w:val="00B54819"/>
    <w:rsid w:val="00B56217"/>
    <w:rsid w:val="00B5623F"/>
    <w:rsid w:val="00B56DB0"/>
    <w:rsid w:val="00B578F1"/>
    <w:rsid w:val="00B57B41"/>
    <w:rsid w:val="00B6009B"/>
    <w:rsid w:val="00B6061F"/>
    <w:rsid w:val="00B606A7"/>
    <w:rsid w:val="00B6135E"/>
    <w:rsid w:val="00B6162B"/>
    <w:rsid w:val="00B6178C"/>
    <w:rsid w:val="00B618F0"/>
    <w:rsid w:val="00B62145"/>
    <w:rsid w:val="00B62488"/>
    <w:rsid w:val="00B62639"/>
    <w:rsid w:val="00B62EF2"/>
    <w:rsid w:val="00B6302F"/>
    <w:rsid w:val="00B63727"/>
    <w:rsid w:val="00B63EE9"/>
    <w:rsid w:val="00B63F94"/>
    <w:rsid w:val="00B640A0"/>
    <w:rsid w:val="00B64515"/>
    <w:rsid w:val="00B64806"/>
    <w:rsid w:val="00B64B09"/>
    <w:rsid w:val="00B64C1B"/>
    <w:rsid w:val="00B64D67"/>
    <w:rsid w:val="00B64EE0"/>
    <w:rsid w:val="00B65733"/>
    <w:rsid w:val="00B65D0B"/>
    <w:rsid w:val="00B65DB2"/>
    <w:rsid w:val="00B66607"/>
    <w:rsid w:val="00B669BE"/>
    <w:rsid w:val="00B674C0"/>
    <w:rsid w:val="00B70A37"/>
    <w:rsid w:val="00B70BC5"/>
    <w:rsid w:val="00B70C08"/>
    <w:rsid w:val="00B71187"/>
    <w:rsid w:val="00B711E9"/>
    <w:rsid w:val="00B71466"/>
    <w:rsid w:val="00B7155C"/>
    <w:rsid w:val="00B71A7D"/>
    <w:rsid w:val="00B723DB"/>
    <w:rsid w:val="00B7273F"/>
    <w:rsid w:val="00B72F7D"/>
    <w:rsid w:val="00B73110"/>
    <w:rsid w:val="00B73BE5"/>
    <w:rsid w:val="00B73CF3"/>
    <w:rsid w:val="00B74031"/>
    <w:rsid w:val="00B7455F"/>
    <w:rsid w:val="00B75095"/>
    <w:rsid w:val="00B75124"/>
    <w:rsid w:val="00B75369"/>
    <w:rsid w:val="00B75425"/>
    <w:rsid w:val="00B75C89"/>
    <w:rsid w:val="00B76286"/>
    <w:rsid w:val="00B76668"/>
    <w:rsid w:val="00B76CC6"/>
    <w:rsid w:val="00B76E5E"/>
    <w:rsid w:val="00B77107"/>
    <w:rsid w:val="00B774D2"/>
    <w:rsid w:val="00B775A1"/>
    <w:rsid w:val="00B8026A"/>
    <w:rsid w:val="00B829BA"/>
    <w:rsid w:val="00B82A3A"/>
    <w:rsid w:val="00B82CE7"/>
    <w:rsid w:val="00B82DF9"/>
    <w:rsid w:val="00B83BF1"/>
    <w:rsid w:val="00B841C4"/>
    <w:rsid w:val="00B84437"/>
    <w:rsid w:val="00B84DE9"/>
    <w:rsid w:val="00B84F6E"/>
    <w:rsid w:val="00B85EFF"/>
    <w:rsid w:val="00B85FA1"/>
    <w:rsid w:val="00B860ED"/>
    <w:rsid w:val="00B8638E"/>
    <w:rsid w:val="00B86794"/>
    <w:rsid w:val="00B869B5"/>
    <w:rsid w:val="00B8786B"/>
    <w:rsid w:val="00B878A8"/>
    <w:rsid w:val="00B87E28"/>
    <w:rsid w:val="00B87E3C"/>
    <w:rsid w:val="00B9020E"/>
    <w:rsid w:val="00B90410"/>
    <w:rsid w:val="00B911E0"/>
    <w:rsid w:val="00B9184C"/>
    <w:rsid w:val="00B918CF"/>
    <w:rsid w:val="00B91AD4"/>
    <w:rsid w:val="00B91DB3"/>
    <w:rsid w:val="00B91F6C"/>
    <w:rsid w:val="00B923BB"/>
    <w:rsid w:val="00B93168"/>
    <w:rsid w:val="00B9318A"/>
    <w:rsid w:val="00B939E0"/>
    <w:rsid w:val="00B93E7C"/>
    <w:rsid w:val="00B93F38"/>
    <w:rsid w:val="00B943AD"/>
    <w:rsid w:val="00B9476F"/>
    <w:rsid w:val="00B947F1"/>
    <w:rsid w:val="00B95332"/>
    <w:rsid w:val="00B95B18"/>
    <w:rsid w:val="00B95D76"/>
    <w:rsid w:val="00B96488"/>
    <w:rsid w:val="00B96675"/>
    <w:rsid w:val="00B96A20"/>
    <w:rsid w:val="00B96FB2"/>
    <w:rsid w:val="00B96FE0"/>
    <w:rsid w:val="00B9724D"/>
    <w:rsid w:val="00B97289"/>
    <w:rsid w:val="00B975FC"/>
    <w:rsid w:val="00B976E5"/>
    <w:rsid w:val="00BA07FA"/>
    <w:rsid w:val="00BA0981"/>
    <w:rsid w:val="00BA1503"/>
    <w:rsid w:val="00BA15BD"/>
    <w:rsid w:val="00BA15D5"/>
    <w:rsid w:val="00BA1839"/>
    <w:rsid w:val="00BA1A8B"/>
    <w:rsid w:val="00BA2244"/>
    <w:rsid w:val="00BA2855"/>
    <w:rsid w:val="00BA3349"/>
    <w:rsid w:val="00BA3441"/>
    <w:rsid w:val="00BA4375"/>
    <w:rsid w:val="00BA4F5E"/>
    <w:rsid w:val="00BA5008"/>
    <w:rsid w:val="00BA5E85"/>
    <w:rsid w:val="00BA5F69"/>
    <w:rsid w:val="00BA6B9B"/>
    <w:rsid w:val="00BA77C3"/>
    <w:rsid w:val="00BA7939"/>
    <w:rsid w:val="00BA7BD1"/>
    <w:rsid w:val="00BA7ED3"/>
    <w:rsid w:val="00BB0669"/>
    <w:rsid w:val="00BB0D18"/>
    <w:rsid w:val="00BB0E94"/>
    <w:rsid w:val="00BB1480"/>
    <w:rsid w:val="00BB1770"/>
    <w:rsid w:val="00BB2418"/>
    <w:rsid w:val="00BB24A7"/>
    <w:rsid w:val="00BB25B2"/>
    <w:rsid w:val="00BB284F"/>
    <w:rsid w:val="00BB29C5"/>
    <w:rsid w:val="00BB2BE1"/>
    <w:rsid w:val="00BB410E"/>
    <w:rsid w:val="00BB428F"/>
    <w:rsid w:val="00BB4371"/>
    <w:rsid w:val="00BB5AD7"/>
    <w:rsid w:val="00BB6127"/>
    <w:rsid w:val="00BB6C7D"/>
    <w:rsid w:val="00BB70F4"/>
    <w:rsid w:val="00BB7E98"/>
    <w:rsid w:val="00BC00B2"/>
    <w:rsid w:val="00BC0307"/>
    <w:rsid w:val="00BC0D15"/>
    <w:rsid w:val="00BC1482"/>
    <w:rsid w:val="00BC2A4B"/>
    <w:rsid w:val="00BC2BFE"/>
    <w:rsid w:val="00BC32B2"/>
    <w:rsid w:val="00BC3604"/>
    <w:rsid w:val="00BC3AD8"/>
    <w:rsid w:val="00BC4477"/>
    <w:rsid w:val="00BC4707"/>
    <w:rsid w:val="00BC49CF"/>
    <w:rsid w:val="00BC4BDF"/>
    <w:rsid w:val="00BC51AE"/>
    <w:rsid w:val="00BC51D4"/>
    <w:rsid w:val="00BC51F5"/>
    <w:rsid w:val="00BC55E0"/>
    <w:rsid w:val="00BC5A4A"/>
    <w:rsid w:val="00BC633A"/>
    <w:rsid w:val="00BC639C"/>
    <w:rsid w:val="00BC767D"/>
    <w:rsid w:val="00BC7966"/>
    <w:rsid w:val="00BD00C7"/>
    <w:rsid w:val="00BD0C3F"/>
    <w:rsid w:val="00BD16FC"/>
    <w:rsid w:val="00BD1AAD"/>
    <w:rsid w:val="00BD2495"/>
    <w:rsid w:val="00BD27E4"/>
    <w:rsid w:val="00BD2A5F"/>
    <w:rsid w:val="00BD2A8B"/>
    <w:rsid w:val="00BD2E9A"/>
    <w:rsid w:val="00BD514B"/>
    <w:rsid w:val="00BD5C28"/>
    <w:rsid w:val="00BD6E4E"/>
    <w:rsid w:val="00BD7693"/>
    <w:rsid w:val="00BD7788"/>
    <w:rsid w:val="00BD7AD8"/>
    <w:rsid w:val="00BE0068"/>
    <w:rsid w:val="00BE0757"/>
    <w:rsid w:val="00BE0E04"/>
    <w:rsid w:val="00BE104D"/>
    <w:rsid w:val="00BE1368"/>
    <w:rsid w:val="00BE1427"/>
    <w:rsid w:val="00BE1ABB"/>
    <w:rsid w:val="00BE1F22"/>
    <w:rsid w:val="00BE2121"/>
    <w:rsid w:val="00BE2313"/>
    <w:rsid w:val="00BE2ECD"/>
    <w:rsid w:val="00BE3FD7"/>
    <w:rsid w:val="00BE5210"/>
    <w:rsid w:val="00BE5D23"/>
    <w:rsid w:val="00BE63EC"/>
    <w:rsid w:val="00BE76A3"/>
    <w:rsid w:val="00BE7DF5"/>
    <w:rsid w:val="00BF08CE"/>
    <w:rsid w:val="00BF0A8A"/>
    <w:rsid w:val="00BF0AA0"/>
    <w:rsid w:val="00BF10D4"/>
    <w:rsid w:val="00BF117D"/>
    <w:rsid w:val="00BF210F"/>
    <w:rsid w:val="00BF2D91"/>
    <w:rsid w:val="00BF300F"/>
    <w:rsid w:val="00BF3611"/>
    <w:rsid w:val="00BF370A"/>
    <w:rsid w:val="00BF3BDB"/>
    <w:rsid w:val="00BF42F2"/>
    <w:rsid w:val="00BF45D2"/>
    <w:rsid w:val="00BF50E9"/>
    <w:rsid w:val="00BF514D"/>
    <w:rsid w:val="00BF58B2"/>
    <w:rsid w:val="00BF59BC"/>
    <w:rsid w:val="00BF77A4"/>
    <w:rsid w:val="00BF77E7"/>
    <w:rsid w:val="00C0008D"/>
    <w:rsid w:val="00C00348"/>
    <w:rsid w:val="00C0072D"/>
    <w:rsid w:val="00C0119A"/>
    <w:rsid w:val="00C0149B"/>
    <w:rsid w:val="00C01849"/>
    <w:rsid w:val="00C01A63"/>
    <w:rsid w:val="00C0234F"/>
    <w:rsid w:val="00C02662"/>
    <w:rsid w:val="00C032B4"/>
    <w:rsid w:val="00C035EB"/>
    <w:rsid w:val="00C03D57"/>
    <w:rsid w:val="00C0405B"/>
    <w:rsid w:val="00C04285"/>
    <w:rsid w:val="00C04324"/>
    <w:rsid w:val="00C045B1"/>
    <w:rsid w:val="00C04605"/>
    <w:rsid w:val="00C04746"/>
    <w:rsid w:val="00C04BBD"/>
    <w:rsid w:val="00C055FE"/>
    <w:rsid w:val="00C05D19"/>
    <w:rsid w:val="00C0600C"/>
    <w:rsid w:val="00C064BF"/>
    <w:rsid w:val="00C064DD"/>
    <w:rsid w:val="00C1079D"/>
    <w:rsid w:val="00C109B9"/>
    <w:rsid w:val="00C10CA5"/>
    <w:rsid w:val="00C10D9E"/>
    <w:rsid w:val="00C10E09"/>
    <w:rsid w:val="00C115E5"/>
    <w:rsid w:val="00C11B65"/>
    <w:rsid w:val="00C1219C"/>
    <w:rsid w:val="00C12B39"/>
    <w:rsid w:val="00C13410"/>
    <w:rsid w:val="00C13D63"/>
    <w:rsid w:val="00C13FEF"/>
    <w:rsid w:val="00C143A4"/>
    <w:rsid w:val="00C146B7"/>
    <w:rsid w:val="00C14BEC"/>
    <w:rsid w:val="00C14DDA"/>
    <w:rsid w:val="00C1551C"/>
    <w:rsid w:val="00C16385"/>
    <w:rsid w:val="00C171E7"/>
    <w:rsid w:val="00C1782A"/>
    <w:rsid w:val="00C17B0E"/>
    <w:rsid w:val="00C205FE"/>
    <w:rsid w:val="00C20CBF"/>
    <w:rsid w:val="00C21129"/>
    <w:rsid w:val="00C21315"/>
    <w:rsid w:val="00C214E7"/>
    <w:rsid w:val="00C22164"/>
    <w:rsid w:val="00C22228"/>
    <w:rsid w:val="00C22352"/>
    <w:rsid w:val="00C23261"/>
    <w:rsid w:val="00C23686"/>
    <w:rsid w:val="00C2459A"/>
    <w:rsid w:val="00C24A7D"/>
    <w:rsid w:val="00C257D7"/>
    <w:rsid w:val="00C25B8D"/>
    <w:rsid w:val="00C266CC"/>
    <w:rsid w:val="00C26A75"/>
    <w:rsid w:val="00C26B36"/>
    <w:rsid w:val="00C2721B"/>
    <w:rsid w:val="00C300DA"/>
    <w:rsid w:val="00C30DFE"/>
    <w:rsid w:val="00C32303"/>
    <w:rsid w:val="00C325DE"/>
    <w:rsid w:val="00C326AE"/>
    <w:rsid w:val="00C32AA9"/>
    <w:rsid w:val="00C33A52"/>
    <w:rsid w:val="00C3435F"/>
    <w:rsid w:val="00C34483"/>
    <w:rsid w:val="00C347FE"/>
    <w:rsid w:val="00C34E1F"/>
    <w:rsid w:val="00C3647F"/>
    <w:rsid w:val="00C36E37"/>
    <w:rsid w:val="00C37736"/>
    <w:rsid w:val="00C3796B"/>
    <w:rsid w:val="00C37FB9"/>
    <w:rsid w:val="00C40B99"/>
    <w:rsid w:val="00C41C40"/>
    <w:rsid w:val="00C422F5"/>
    <w:rsid w:val="00C4400D"/>
    <w:rsid w:val="00C442C5"/>
    <w:rsid w:val="00C44DAF"/>
    <w:rsid w:val="00C44EB3"/>
    <w:rsid w:val="00C45CE0"/>
    <w:rsid w:val="00C46456"/>
    <w:rsid w:val="00C464B9"/>
    <w:rsid w:val="00C46ABD"/>
    <w:rsid w:val="00C46D26"/>
    <w:rsid w:val="00C46EB3"/>
    <w:rsid w:val="00C47066"/>
    <w:rsid w:val="00C471AB"/>
    <w:rsid w:val="00C47BB1"/>
    <w:rsid w:val="00C50027"/>
    <w:rsid w:val="00C503EF"/>
    <w:rsid w:val="00C50A03"/>
    <w:rsid w:val="00C50F43"/>
    <w:rsid w:val="00C5104C"/>
    <w:rsid w:val="00C51686"/>
    <w:rsid w:val="00C51ADF"/>
    <w:rsid w:val="00C51E13"/>
    <w:rsid w:val="00C525B4"/>
    <w:rsid w:val="00C5306D"/>
    <w:rsid w:val="00C535EC"/>
    <w:rsid w:val="00C54429"/>
    <w:rsid w:val="00C54B21"/>
    <w:rsid w:val="00C54B60"/>
    <w:rsid w:val="00C54D7F"/>
    <w:rsid w:val="00C54F21"/>
    <w:rsid w:val="00C55150"/>
    <w:rsid w:val="00C55364"/>
    <w:rsid w:val="00C55DFA"/>
    <w:rsid w:val="00C56175"/>
    <w:rsid w:val="00C561DD"/>
    <w:rsid w:val="00C56678"/>
    <w:rsid w:val="00C571A9"/>
    <w:rsid w:val="00C57C88"/>
    <w:rsid w:val="00C600D1"/>
    <w:rsid w:val="00C607A6"/>
    <w:rsid w:val="00C608CD"/>
    <w:rsid w:val="00C60917"/>
    <w:rsid w:val="00C6095D"/>
    <w:rsid w:val="00C61342"/>
    <w:rsid w:val="00C621FB"/>
    <w:rsid w:val="00C622FD"/>
    <w:rsid w:val="00C62FA3"/>
    <w:rsid w:val="00C635A8"/>
    <w:rsid w:val="00C639F3"/>
    <w:rsid w:val="00C63F60"/>
    <w:rsid w:val="00C64717"/>
    <w:rsid w:val="00C6548E"/>
    <w:rsid w:val="00C6577E"/>
    <w:rsid w:val="00C6593D"/>
    <w:rsid w:val="00C659A8"/>
    <w:rsid w:val="00C65AF6"/>
    <w:rsid w:val="00C660BB"/>
    <w:rsid w:val="00C661B5"/>
    <w:rsid w:val="00C66387"/>
    <w:rsid w:val="00C665A4"/>
    <w:rsid w:val="00C66881"/>
    <w:rsid w:val="00C7027E"/>
    <w:rsid w:val="00C71042"/>
    <w:rsid w:val="00C71328"/>
    <w:rsid w:val="00C72234"/>
    <w:rsid w:val="00C72BFB"/>
    <w:rsid w:val="00C737F2"/>
    <w:rsid w:val="00C73CC3"/>
    <w:rsid w:val="00C73CF2"/>
    <w:rsid w:val="00C73E82"/>
    <w:rsid w:val="00C7496E"/>
    <w:rsid w:val="00C75196"/>
    <w:rsid w:val="00C75232"/>
    <w:rsid w:val="00C76248"/>
    <w:rsid w:val="00C7676D"/>
    <w:rsid w:val="00C76EBF"/>
    <w:rsid w:val="00C77921"/>
    <w:rsid w:val="00C77E76"/>
    <w:rsid w:val="00C8000C"/>
    <w:rsid w:val="00C80A8B"/>
    <w:rsid w:val="00C80F66"/>
    <w:rsid w:val="00C818C3"/>
    <w:rsid w:val="00C81AB9"/>
    <w:rsid w:val="00C82002"/>
    <w:rsid w:val="00C8224A"/>
    <w:rsid w:val="00C8270A"/>
    <w:rsid w:val="00C828AA"/>
    <w:rsid w:val="00C82BDE"/>
    <w:rsid w:val="00C83F04"/>
    <w:rsid w:val="00C84C74"/>
    <w:rsid w:val="00C858D2"/>
    <w:rsid w:val="00C85D50"/>
    <w:rsid w:val="00C86A50"/>
    <w:rsid w:val="00C86B2B"/>
    <w:rsid w:val="00C86C18"/>
    <w:rsid w:val="00C86CDC"/>
    <w:rsid w:val="00C875B8"/>
    <w:rsid w:val="00C87ED2"/>
    <w:rsid w:val="00C904D1"/>
    <w:rsid w:val="00C90584"/>
    <w:rsid w:val="00C90CB5"/>
    <w:rsid w:val="00C913BE"/>
    <w:rsid w:val="00C91617"/>
    <w:rsid w:val="00C918FF"/>
    <w:rsid w:val="00C92491"/>
    <w:rsid w:val="00C9298C"/>
    <w:rsid w:val="00C929BF"/>
    <w:rsid w:val="00C92DA3"/>
    <w:rsid w:val="00C9319D"/>
    <w:rsid w:val="00C933E6"/>
    <w:rsid w:val="00C9351F"/>
    <w:rsid w:val="00C937C6"/>
    <w:rsid w:val="00C93C7B"/>
    <w:rsid w:val="00C94673"/>
    <w:rsid w:val="00C946A7"/>
    <w:rsid w:val="00C94976"/>
    <w:rsid w:val="00C94C29"/>
    <w:rsid w:val="00C9567E"/>
    <w:rsid w:val="00C95897"/>
    <w:rsid w:val="00C96320"/>
    <w:rsid w:val="00C96A32"/>
    <w:rsid w:val="00C971F1"/>
    <w:rsid w:val="00C97EF2"/>
    <w:rsid w:val="00CA0761"/>
    <w:rsid w:val="00CA0904"/>
    <w:rsid w:val="00CA1260"/>
    <w:rsid w:val="00CA1443"/>
    <w:rsid w:val="00CA1810"/>
    <w:rsid w:val="00CA1E19"/>
    <w:rsid w:val="00CA295E"/>
    <w:rsid w:val="00CA29C0"/>
    <w:rsid w:val="00CA31EC"/>
    <w:rsid w:val="00CA32CF"/>
    <w:rsid w:val="00CA49B4"/>
    <w:rsid w:val="00CA49E9"/>
    <w:rsid w:val="00CA58F1"/>
    <w:rsid w:val="00CA5B5E"/>
    <w:rsid w:val="00CA5EAA"/>
    <w:rsid w:val="00CA689A"/>
    <w:rsid w:val="00CA6CCB"/>
    <w:rsid w:val="00CA702F"/>
    <w:rsid w:val="00CA7708"/>
    <w:rsid w:val="00CA7F1F"/>
    <w:rsid w:val="00CB03FC"/>
    <w:rsid w:val="00CB06A7"/>
    <w:rsid w:val="00CB091F"/>
    <w:rsid w:val="00CB0DB6"/>
    <w:rsid w:val="00CB11B5"/>
    <w:rsid w:val="00CB1573"/>
    <w:rsid w:val="00CB1859"/>
    <w:rsid w:val="00CB1CD6"/>
    <w:rsid w:val="00CB1E49"/>
    <w:rsid w:val="00CB1EAE"/>
    <w:rsid w:val="00CB2561"/>
    <w:rsid w:val="00CB30BF"/>
    <w:rsid w:val="00CB3821"/>
    <w:rsid w:val="00CB3A1D"/>
    <w:rsid w:val="00CB3DE2"/>
    <w:rsid w:val="00CB428C"/>
    <w:rsid w:val="00CB4BAA"/>
    <w:rsid w:val="00CB571A"/>
    <w:rsid w:val="00CB5970"/>
    <w:rsid w:val="00CB5D8D"/>
    <w:rsid w:val="00CB64BF"/>
    <w:rsid w:val="00CB65D8"/>
    <w:rsid w:val="00CB72B7"/>
    <w:rsid w:val="00CB7400"/>
    <w:rsid w:val="00CC0B1B"/>
    <w:rsid w:val="00CC121E"/>
    <w:rsid w:val="00CC1811"/>
    <w:rsid w:val="00CC1DE3"/>
    <w:rsid w:val="00CC3067"/>
    <w:rsid w:val="00CC34CB"/>
    <w:rsid w:val="00CC35D0"/>
    <w:rsid w:val="00CC3766"/>
    <w:rsid w:val="00CC3852"/>
    <w:rsid w:val="00CC454F"/>
    <w:rsid w:val="00CC4D18"/>
    <w:rsid w:val="00CC4D73"/>
    <w:rsid w:val="00CC4E2E"/>
    <w:rsid w:val="00CC5011"/>
    <w:rsid w:val="00CC506A"/>
    <w:rsid w:val="00CC5844"/>
    <w:rsid w:val="00CC58A5"/>
    <w:rsid w:val="00CC5B3D"/>
    <w:rsid w:val="00CC5F7A"/>
    <w:rsid w:val="00CC62E5"/>
    <w:rsid w:val="00CC6499"/>
    <w:rsid w:val="00CC680E"/>
    <w:rsid w:val="00CC68E6"/>
    <w:rsid w:val="00CC749B"/>
    <w:rsid w:val="00CD00A5"/>
    <w:rsid w:val="00CD04D0"/>
    <w:rsid w:val="00CD066E"/>
    <w:rsid w:val="00CD07DC"/>
    <w:rsid w:val="00CD0838"/>
    <w:rsid w:val="00CD0F81"/>
    <w:rsid w:val="00CD17C2"/>
    <w:rsid w:val="00CD25F0"/>
    <w:rsid w:val="00CD29D6"/>
    <w:rsid w:val="00CD2B22"/>
    <w:rsid w:val="00CD2B43"/>
    <w:rsid w:val="00CD2E41"/>
    <w:rsid w:val="00CD343A"/>
    <w:rsid w:val="00CD34F2"/>
    <w:rsid w:val="00CD3809"/>
    <w:rsid w:val="00CD3E11"/>
    <w:rsid w:val="00CD4593"/>
    <w:rsid w:val="00CD5750"/>
    <w:rsid w:val="00CD5D48"/>
    <w:rsid w:val="00CD5E94"/>
    <w:rsid w:val="00CD61D8"/>
    <w:rsid w:val="00CD68CF"/>
    <w:rsid w:val="00CD6DCC"/>
    <w:rsid w:val="00CD7548"/>
    <w:rsid w:val="00CD7CA6"/>
    <w:rsid w:val="00CD7F17"/>
    <w:rsid w:val="00CE04EC"/>
    <w:rsid w:val="00CE05BC"/>
    <w:rsid w:val="00CE062F"/>
    <w:rsid w:val="00CE0655"/>
    <w:rsid w:val="00CE08C1"/>
    <w:rsid w:val="00CE0905"/>
    <w:rsid w:val="00CE0D64"/>
    <w:rsid w:val="00CE1243"/>
    <w:rsid w:val="00CE2B5F"/>
    <w:rsid w:val="00CE3096"/>
    <w:rsid w:val="00CE3186"/>
    <w:rsid w:val="00CE3E88"/>
    <w:rsid w:val="00CE405D"/>
    <w:rsid w:val="00CE4113"/>
    <w:rsid w:val="00CE4575"/>
    <w:rsid w:val="00CE613E"/>
    <w:rsid w:val="00CE65EB"/>
    <w:rsid w:val="00CE6D39"/>
    <w:rsid w:val="00CE7007"/>
    <w:rsid w:val="00CE7A44"/>
    <w:rsid w:val="00CE7C3D"/>
    <w:rsid w:val="00CF008C"/>
    <w:rsid w:val="00CF0096"/>
    <w:rsid w:val="00CF020F"/>
    <w:rsid w:val="00CF0689"/>
    <w:rsid w:val="00CF096C"/>
    <w:rsid w:val="00CF1815"/>
    <w:rsid w:val="00CF1AE4"/>
    <w:rsid w:val="00CF28BA"/>
    <w:rsid w:val="00CF2A35"/>
    <w:rsid w:val="00CF38A8"/>
    <w:rsid w:val="00CF3CA7"/>
    <w:rsid w:val="00CF441F"/>
    <w:rsid w:val="00CF47A1"/>
    <w:rsid w:val="00CF485A"/>
    <w:rsid w:val="00CF48CB"/>
    <w:rsid w:val="00CF4E35"/>
    <w:rsid w:val="00CF547E"/>
    <w:rsid w:val="00CF6580"/>
    <w:rsid w:val="00CF7A76"/>
    <w:rsid w:val="00CF7BBC"/>
    <w:rsid w:val="00CF7F88"/>
    <w:rsid w:val="00D00080"/>
    <w:rsid w:val="00D00BAB"/>
    <w:rsid w:val="00D00DA7"/>
    <w:rsid w:val="00D00EA3"/>
    <w:rsid w:val="00D01948"/>
    <w:rsid w:val="00D02169"/>
    <w:rsid w:val="00D025A0"/>
    <w:rsid w:val="00D0280A"/>
    <w:rsid w:val="00D03180"/>
    <w:rsid w:val="00D032BC"/>
    <w:rsid w:val="00D033DA"/>
    <w:rsid w:val="00D03784"/>
    <w:rsid w:val="00D0386D"/>
    <w:rsid w:val="00D04073"/>
    <w:rsid w:val="00D042C4"/>
    <w:rsid w:val="00D043F2"/>
    <w:rsid w:val="00D04843"/>
    <w:rsid w:val="00D0492A"/>
    <w:rsid w:val="00D04BA4"/>
    <w:rsid w:val="00D04EDD"/>
    <w:rsid w:val="00D05118"/>
    <w:rsid w:val="00D05512"/>
    <w:rsid w:val="00D05559"/>
    <w:rsid w:val="00D07BBB"/>
    <w:rsid w:val="00D10175"/>
    <w:rsid w:val="00D119C6"/>
    <w:rsid w:val="00D12128"/>
    <w:rsid w:val="00D12DEE"/>
    <w:rsid w:val="00D12FB9"/>
    <w:rsid w:val="00D13521"/>
    <w:rsid w:val="00D14330"/>
    <w:rsid w:val="00D14627"/>
    <w:rsid w:val="00D1490A"/>
    <w:rsid w:val="00D15005"/>
    <w:rsid w:val="00D15262"/>
    <w:rsid w:val="00D15B6C"/>
    <w:rsid w:val="00D164EC"/>
    <w:rsid w:val="00D1654D"/>
    <w:rsid w:val="00D16C20"/>
    <w:rsid w:val="00D17137"/>
    <w:rsid w:val="00D17CCC"/>
    <w:rsid w:val="00D17D75"/>
    <w:rsid w:val="00D17F8F"/>
    <w:rsid w:val="00D20253"/>
    <w:rsid w:val="00D20647"/>
    <w:rsid w:val="00D20E5A"/>
    <w:rsid w:val="00D20F3E"/>
    <w:rsid w:val="00D21926"/>
    <w:rsid w:val="00D21B62"/>
    <w:rsid w:val="00D2217A"/>
    <w:rsid w:val="00D224BA"/>
    <w:rsid w:val="00D22E52"/>
    <w:rsid w:val="00D23C25"/>
    <w:rsid w:val="00D24FEB"/>
    <w:rsid w:val="00D250D9"/>
    <w:rsid w:val="00D2572F"/>
    <w:rsid w:val="00D25E5F"/>
    <w:rsid w:val="00D26266"/>
    <w:rsid w:val="00D263AF"/>
    <w:rsid w:val="00D2643C"/>
    <w:rsid w:val="00D2677C"/>
    <w:rsid w:val="00D27B00"/>
    <w:rsid w:val="00D27E06"/>
    <w:rsid w:val="00D30FAF"/>
    <w:rsid w:val="00D3163C"/>
    <w:rsid w:val="00D316D2"/>
    <w:rsid w:val="00D31834"/>
    <w:rsid w:val="00D31F6C"/>
    <w:rsid w:val="00D323E7"/>
    <w:rsid w:val="00D32901"/>
    <w:rsid w:val="00D32B0F"/>
    <w:rsid w:val="00D32EB4"/>
    <w:rsid w:val="00D330AB"/>
    <w:rsid w:val="00D3565B"/>
    <w:rsid w:val="00D35BF5"/>
    <w:rsid w:val="00D360EC"/>
    <w:rsid w:val="00D36B43"/>
    <w:rsid w:val="00D372C9"/>
    <w:rsid w:val="00D375D6"/>
    <w:rsid w:val="00D37B80"/>
    <w:rsid w:val="00D37CF9"/>
    <w:rsid w:val="00D401DD"/>
    <w:rsid w:val="00D40E65"/>
    <w:rsid w:val="00D41362"/>
    <w:rsid w:val="00D414C1"/>
    <w:rsid w:val="00D420BA"/>
    <w:rsid w:val="00D423D9"/>
    <w:rsid w:val="00D4268B"/>
    <w:rsid w:val="00D42EBF"/>
    <w:rsid w:val="00D43137"/>
    <w:rsid w:val="00D43153"/>
    <w:rsid w:val="00D43805"/>
    <w:rsid w:val="00D43824"/>
    <w:rsid w:val="00D43D13"/>
    <w:rsid w:val="00D44ACD"/>
    <w:rsid w:val="00D45257"/>
    <w:rsid w:val="00D45635"/>
    <w:rsid w:val="00D4612E"/>
    <w:rsid w:val="00D4695F"/>
    <w:rsid w:val="00D46AAE"/>
    <w:rsid w:val="00D47643"/>
    <w:rsid w:val="00D5025C"/>
    <w:rsid w:val="00D502B1"/>
    <w:rsid w:val="00D50488"/>
    <w:rsid w:val="00D50642"/>
    <w:rsid w:val="00D50CE2"/>
    <w:rsid w:val="00D52B64"/>
    <w:rsid w:val="00D530CA"/>
    <w:rsid w:val="00D533BE"/>
    <w:rsid w:val="00D54091"/>
    <w:rsid w:val="00D541C8"/>
    <w:rsid w:val="00D54886"/>
    <w:rsid w:val="00D54E95"/>
    <w:rsid w:val="00D55504"/>
    <w:rsid w:val="00D55927"/>
    <w:rsid w:val="00D559F4"/>
    <w:rsid w:val="00D56012"/>
    <w:rsid w:val="00D5625D"/>
    <w:rsid w:val="00D5634B"/>
    <w:rsid w:val="00D565E9"/>
    <w:rsid w:val="00D57049"/>
    <w:rsid w:val="00D579B1"/>
    <w:rsid w:val="00D57A39"/>
    <w:rsid w:val="00D57B27"/>
    <w:rsid w:val="00D57FD3"/>
    <w:rsid w:val="00D60112"/>
    <w:rsid w:val="00D60E31"/>
    <w:rsid w:val="00D6173E"/>
    <w:rsid w:val="00D61DEF"/>
    <w:rsid w:val="00D620F5"/>
    <w:rsid w:val="00D627CB"/>
    <w:rsid w:val="00D62A09"/>
    <w:rsid w:val="00D62B66"/>
    <w:rsid w:val="00D636C7"/>
    <w:rsid w:val="00D636C8"/>
    <w:rsid w:val="00D63F86"/>
    <w:rsid w:val="00D641C9"/>
    <w:rsid w:val="00D64256"/>
    <w:rsid w:val="00D64301"/>
    <w:rsid w:val="00D6449B"/>
    <w:rsid w:val="00D644B0"/>
    <w:rsid w:val="00D66218"/>
    <w:rsid w:val="00D6671C"/>
    <w:rsid w:val="00D670FA"/>
    <w:rsid w:val="00D700DF"/>
    <w:rsid w:val="00D7054C"/>
    <w:rsid w:val="00D708DA"/>
    <w:rsid w:val="00D709E4"/>
    <w:rsid w:val="00D70AC3"/>
    <w:rsid w:val="00D71874"/>
    <w:rsid w:val="00D719DA"/>
    <w:rsid w:val="00D72028"/>
    <w:rsid w:val="00D72339"/>
    <w:rsid w:val="00D7252F"/>
    <w:rsid w:val="00D72597"/>
    <w:rsid w:val="00D73511"/>
    <w:rsid w:val="00D73611"/>
    <w:rsid w:val="00D736EE"/>
    <w:rsid w:val="00D73FB4"/>
    <w:rsid w:val="00D746CC"/>
    <w:rsid w:val="00D7578B"/>
    <w:rsid w:val="00D758B3"/>
    <w:rsid w:val="00D759A9"/>
    <w:rsid w:val="00D75B36"/>
    <w:rsid w:val="00D75D51"/>
    <w:rsid w:val="00D763BB"/>
    <w:rsid w:val="00D766A3"/>
    <w:rsid w:val="00D76D7B"/>
    <w:rsid w:val="00D76EE8"/>
    <w:rsid w:val="00D77785"/>
    <w:rsid w:val="00D77AB3"/>
    <w:rsid w:val="00D800B4"/>
    <w:rsid w:val="00D81407"/>
    <w:rsid w:val="00D81485"/>
    <w:rsid w:val="00D81C63"/>
    <w:rsid w:val="00D81D27"/>
    <w:rsid w:val="00D82577"/>
    <w:rsid w:val="00D8260C"/>
    <w:rsid w:val="00D82664"/>
    <w:rsid w:val="00D82836"/>
    <w:rsid w:val="00D829D5"/>
    <w:rsid w:val="00D82A8E"/>
    <w:rsid w:val="00D83260"/>
    <w:rsid w:val="00D8330D"/>
    <w:rsid w:val="00D834CC"/>
    <w:rsid w:val="00D83859"/>
    <w:rsid w:val="00D83D67"/>
    <w:rsid w:val="00D84023"/>
    <w:rsid w:val="00D84269"/>
    <w:rsid w:val="00D8452C"/>
    <w:rsid w:val="00D84CB1"/>
    <w:rsid w:val="00D8509F"/>
    <w:rsid w:val="00D8561D"/>
    <w:rsid w:val="00D85A3E"/>
    <w:rsid w:val="00D85A7C"/>
    <w:rsid w:val="00D85DEF"/>
    <w:rsid w:val="00D85F98"/>
    <w:rsid w:val="00D861A9"/>
    <w:rsid w:val="00D867A6"/>
    <w:rsid w:val="00D86BC1"/>
    <w:rsid w:val="00D86C48"/>
    <w:rsid w:val="00D86E02"/>
    <w:rsid w:val="00D8717A"/>
    <w:rsid w:val="00D874AD"/>
    <w:rsid w:val="00D87A45"/>
    <w:rsid w:val="00D87CAA"/>
    <w:rsid w:val="00D901C7"/>
    <w:rsid w:val="00D9040D"/>
    <w:rsid w:val="00D91AC6"/>
    <w:rsid w:val="00D920C6"/>
    <w:rsid w:val="00D92AEB"/>
    <w:rsid w:val="00D92E65"/>
    <w:rsid w:val="00D93EC1"/>
    <w:rsid w:val="00D944D3"/>
    <w:rsid w:val="00D947F6"/>
    <w:rsid w:val="00D949EC"/>
    <w:rsid w:val="00D94A29"/>
    <w:rsid w:val="00D94A89"/>
    <w:rsid w:val="00D94F9C"/>
    <w:rsid w:val="00D95DC1"/>
    <w:rsid w:val="00D95DF8"/>
    <w:rsid w:val="00D969C1"/>
    <w:rsid w:val="00D96BE4"/>
    <w:rsid w:val="00D96FC4"/>
    <w:rsid w:val="00D973FB"/>
    <w:rsid w:val="00D9743F"/>
    <w:rsid w:val="00DA1025"/>
    <w:rsid w:val="00DA13CC"/>
    <w:rsid w:val="00DA1729"/>
    <w:rsid w:val="00DA1983"/>
    <w:rsid w:val="00DA1CE7"/>
    <w:rsid w:val="00DA1EF1"/>
    <w:rsid w:val="00DA2091"/>
    <w:rsid w:val="00DA2692"/>
    <w:rsid w:val="00DA2FBC"/>
    <w:rsid w:val="00DA3292"/>
    <w:rsid w:val="00DA38B7"/>
    <w:rsid w:val="00DA40EA"/>
    <w:rsid w:val="00DA414C"/>
    <w:rsid w:val="00DA42E4"/>
    <w:rsid w:val="00DA4C3A"/>
    <w:rsid w:val="00DA52F0"/>
    <w:rsid w:val="00DA5B99"/>
    <w:rsid w:val="00DA5F75"/>
    <w:rsid w:val="00DA6239"/>
    <w:rsid w:val="00DA626C"/>
    <w:rsid w:val="00DA6538"/>
    <w:rsid w:val="00DA690C"/>
    <w:rsid w:val="00DA6A7B"/>
    <w:rsid w:val="00DA70CA"/>
    <w:rsid w:val="00DA7285"/>
    <w:rsid w:val="00DA753C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31A"/>
    <w:rsid w:val="00DB2B2A"/>
    <w:rsid w:val="00DB2B3F"/>
    <w:rsid w:val="00DB2FDF"/>
    <w:rsid w:val="00DB30EB"/>
    <w:rsid w:val="00DB3155"/>
    <w:rsid w:val="00DB33EA"/>
    <w:rsid w:val="00DB37DA"/>
    <w:rsid w:val="00DB521B"/>
    <w:rsid w:val="00DB650E"/>
    <w:rsid w:val="00DB6535"/>
    <w:rsid w:val="00DB68B9"/>
    <w:rsid w:val="00DB6E72"/>
    <w:rsid w:val="00DB6F82"/>
    <w:rsid w:val="00DB70C5"/>
    <w:rsid w:val="00DB7306"/>
    <w:rsid w:val="00DB7819"/>
    <w:rsid w:val="00DB784C"/>
    <w:rsid w:val="00DB7983"/>
    <w:rsid w:val="00DC0703"/>
    <w:rsid w:val="00DC1C92"/>
    <w:rsid w:val="00DC2099"/>
    <w:rsid w:val="00DC24F6"/>
    <w:rsid w:val="00DC265F"/>
    <w:rsid w:val="00DC2841"/>
    <w:rsid w:val="00DC297A"/>
    <w:rsid w:val="00DC2AAE"/>
    <w:rsid w:val="00DC2B47"/>
    <w:rsid w:val="00DC2D8B"/>
    <w:rsid w:val="00DC2DDC"/>
    <w:rsid w:val="00DC39D3"/>
    <w:rsid w:val="00DC3B40"/>
    <w:rsid w:val="00DC3C1E"/>
    <w:rsid w:val="00DC419C"/>
    <w:rsid w:val="00DC442A"/>
    <w:rsid w:val="00DC44B4"/>
    <w:rsid w:val="00DC4E1A"/>
    <w:rsid w:val="00DC5442"/>
    <w:rsid w:val="00DC564E"/>
    <w:rsid w:val="00DC5C75"/>
    <w:rsid w:val="00DC5D11"/>
    <w:rsid w:val="00DC6F1C"/>
    <w:rsid w:val="00DC76A1"/>
    <w:rsid w:val="00DC7795"/>
    <w:rsid w:val="00DC7D2C"/>
    <w:rsid w:val="00DC7E4B"/>
    <w:rsid w:val="00DD0A8C"/>
    <w:rsid w:val="00DD0B46"/>
    <w:rsid w:val="00DD1741"/>
    <w:rsid w:val="00DD2793"/>
    <w:rsid w:val="00DD27A0"/>
    <w:rsid w:val="00DD27FE"/>
    <w:rsid w:val="00DD3270"/>
    <w:rsid w:val="00DD3A7A"/>
    <w:rsid w:val="00DD3DDC"/>
    <w:rsid w:val="00DD3DFA"/>
    <w:rsid w:val="00DD4CD5"/>
    <w:rsid w:val="00DD4FDA"/>
    <w:rsid w:val="00DD5111"/>
    <w:rsid w:val="00DD5116"/>
    <w:rsid w:val="00DD51E1"/>
    <w:rsid w:val="00DD561D"/>
    <w:rsid w:val="00DD58BF"/>
    <w:rsid w:val="00DD5C27"/>
    <w:rsid w:val="00DD5CDA"/>
    <w:rsid w:val="00DD61AA"/>
    <w:rsid w:val="00DD6537"/>
    <w:rsid w:val="00DD65B7"/>
    <w:rsid w:val="00DD6A40"/>
    <w:rsid w:val="00DD71B8"/>
    <w:rsid w:val="00DD73CF"/>
    <w:rsid w:val="00DE03B5"/>
    <w:rsid w:val="00DE12B1"/>
    <w:rsid w:val="00DE1A32"/>
    <w:rsid w:val="00DE1E0A"/>
    <w:rsid w:val="00DE2091"/>
    <w:rsid w:val="00DE2806"/>
    <w:rsid w:val="00DE3710"/>
    <w:rsid w:val="00DE3DD5"/>
    <w:rsid w:val="00DE43D4"/>
    <w:rsid w:val="00DE4619"/>
    <w:rsid w:val="00DE4DFD"/>
    <w:rsid w:val="00DE54DE"/>
    <w:rsid w:val="00DE5EF8"/>
    <w:rsid w:val="00DE670B"/>
    <w:rsid w:val="00DE69DF"/>
    <w:rsid w:val="00DE737F"/>
    <w:rsid w:val="00DE745A"/>
    <w:rsid w:val="00DE75D0"/>
    <w:rsid w:val="00DE7870"/>
    <w:rsid w:val="00DE7C05"/>
    <w:rsid w:val="00DF02DD"/>
    <w:rsid w:val="00DF0693"/>
    <w:rsid w:val="00DF0896"/>
    <w:rsid w:val="00DF0D4D"/>
    <w:rsid w:val="00DF12F8"/>
    <w:rsid w:val="00DF1451"/>
    <w:rsid w:val="00DF14F9"/>
    <w:rsid w:val="00DF15F2"/>
    <w:rsid w:val="00DF1629"/>
    <w:rsid w:val="00DF16C1"/>
    <w:rsid w:val="00DF3FA0"/>
    <w:rsid w:val="00DF4231"/>
    <w:rsid w:val="00DF43A2"/>
    <w:rsid w:val="00DF4555"/>
    <w:rsid w:val="00DF46F5"/>
    <w:rsid w:val="00DF48E9"/>
    <w:rsid w:val="00DF56F2"/>
    <w:rsid w:val="00DF5EFF"/>
    <w:rsid w:val="00DF6C5E"/>
    <w:rsid w:val="00DF72CE"/>
    <w:rsid w:val="00DF757C"/>
    <w:rsid w:val="00DF790D"/>
    <w:rsid w:val="00E003EE"/>
    <w:rsid w:val="00E0048B"/>
    <w:rsid w:val="00E008BA"/>
    <w:rsid w:val="00E00B3F"/>
    <w:rsid w:val="00E011FB"/>
    <w:rsid w:val="00E01B5A"/>
    <w:rsid w:val="00E01E7E"/>
    <w:rsid w:val="00E01F40"/>
    <w:rsid w:val="00E0295B"/>
    <w:rsid w:val="00E033C6"/>
    <w:rsid w:val="00E036E3"/>
    <w:rsid w:val="00E03A38"/>
    <w:rsid w:val="00E046FD"/>
    <w:rsid w:val="00E0488F"/>
    <w:rsid w:val="00E04A50"/>
    <w:rsid w:val="00E04A5B"/>
    <w:rsid w:val="00E04ADD"/>
    <w:rsid w:val="00E05190"/>
    <w:rsid w:val="00E05382"/>
    <w:rsid w:val="00E05507"/>
    <w:rsid w:val="00E057F7"/>
    <w:rsid w:val="00E05A9E"/>
    <w:rsid w:val="00E061FF"/>
    <w:rsid w:val="00E06CA1"/>
    <w:rsid w:val="00E079EA"/>
    <w:rsid w:val="00E07DDB"/>
    <w:rsid w:val="00E10444"/>
    <w:rsid w:val="00E10EC8"/>
    <w:rsid w:val="00E110F7"/>
    <w:rsid w:val="00E11416"/>
    <w:rsid w:val="00E11752"/>
    <w:rsid w:val="00E11773"/>
    <w:rsid w:val="00E12078"/>
    <w:rsid w:val="00E123EE"/>
    <w:rsid w:val="00E12795"/>
    <w:rsid w:val="00E12845"/>
    <w:rsid w:val="00E1293A"/>
    <w:rsid w:val="00E12B2A"/>
    <w:rsid w:val="00E12FF4"/>
    <w:rsid w:val="00E13137"/>
    <w:rsid w:val="00E13256"/>
    <w:rsid w:val="00E1372C"/>
    <w:rsid w:val="00E13B6B"/>
    <w:rsid w:val="00E13DA5"/>
    <w:rsid w:val="00E13ECB"/>
    <w:rsid w:val="00E14166"/>
    <w:rsid w:val="00E142FB"/>
    <w:rsid w:val="00E143A8"/>
    <w:rsid w:val="00E143E1"/>
    <w:rsid w:val="00E1442B"/>
    <w:rsid w:val="00E14687"/>
    <w:rsid w:val="00E14BCD"/>
    <w:rsid w:val="00E14CF6"/>
    <w:rsid w:val="00E1594D"/>
    <w:rsid w:val="00E15E93"/>
    <w:rsid w:val="00E16483"/>
    <w:rsid w:val="00E1649D"/>
    <w:rsid w:val="00E169C5"/>
    <w:rsid w:val="00E17083"/>
    <w:rsid w:val="00E1778B"/>
    <w:rsid w:val="00E1791B"/>
    <w:rsid w:val="00E206AE"/>
    <w:rsid w:val="00E20C68"/>
    <w:rsid w:val="00E20DBC"/>
    <w:rsid w:val="00E215B1"/>
    <w:rsid w:val="00E2205C"/>
    <w:rsid w:val="00E2225F"/>
    <w:rsid w:val="00E22734"/>
    <w:rsid w:val="00E23362"/>
    <w:rsid w:val="00E23837"/>
    <w:rsid w:val="00E23F38"/>
    <w:rsid w:val="00E23F44"/>
    <w:rsid w:val="00E241F4"/>
    <w:rsid w:val="00E242E5"/>
    <w:rsid w:val="00E256DC"/>
    <w:rsid w:val="00E25700"/>
    <w:rsid w:val="00E27B84"/>
    <w:rsid w:val="00E27E3D"/>
    <w:rsid w:val="00E27FE5"/>
    <w:rsid w:val="00E30204"/>
    <w:rsid w:val="00E3050A"/>
    <w:rsid w:val="00E31332"/>
    <w:rsid w:val="00E31AE8"/>
    <w:rsid w:val="00E32527"/>
    <w:rsid w:val="00E32622"/>
    <w:rsid w:val="00E32D10"/>
    <w:rsid w:val="00E32DE2"/>
    <w:rsid w:val="00E333E7"/>
    <w:rsid w:val="00E33565"/>
    <w:rsid w:val="00E339BC"/>
    <w:rsid w:val="00E33F91"/>
    <w:rsid w:val="00E356D6"/>
    <w:rsid w:val="00E35CA0"/>
    <w:rsid w:val="00E35D92"/>
    <w:rsid w:val="00E36503"/>
    <w:rsid w:val="00E36CE0"/>
    <w:rsid w:val="00E37993"/>
    <w:rsid w:val="00E37E4B"/>
    <w:rsid w:val="00E37FB6"/>
    <w:rsid w:val="00E40089"/>
    <w:rsid w:val="00E40638"/>
    <w:rsid w:val="00E40BBA"/>
    <w:rsid w:val="00E40C4A"/>
    <w:rsid w:val="00E41208"/>
    <w:rsid w:val="00E420EA"/>
    <w:rsid w:val="00E424CF"/>
    <w:rsid w:val="00E44613"/>
    <w:rsid w:val="00E455DE"/>
    <w:rsid w:val="00E45D5D"/>
    <w:rsid w:val="00E471FB"/>
    <w:rsid w:val="00E47252"/>
    <w:rsid w:val="00E47774"/>
    <w:rsid w:val="00E47C9A"/>
    <w:rsid w:val="00E47CDE"/>
    <w:rsid w:val="00E50045"/>
    <w:rsid w:val="00E50208"/>
    <w:rsid w:val="00E5072A"/>
    <w:rsid w:val="00E50BE0"/>
    <w:rsid w:val="00E50C13"/>
    <w:rsid w:val="00E50CF4"/>
    <w:rsid w:val="00E51141"/>
    <w:rsid w:val="00E51185"/>
    <w:rsid w:val="00E515A2"/>
    <w:rsid w:val="00E51B42"/>
    <w:rsid w:val="00E52335"/>
    <w:rsid w:val="00E5242A"/>
    <w:rsid w:val="00E525F5"/>
    <w:rsid w:val="00E52AAC"/>
    <w:rsid w:val="00E52DBE"/>
    <w:rsid w:val="00E53CA8"/>
    <w:rsid w:val="00E53CF6"/>
    <w:rsid w:val="00E53E79"/>
    <w:rsid w:val="00E546BF"/>
    <w:rsid w:val="00E553FE"/>
    <w:rsid w:val="00E55DC6"/>
    <w:rsid w:val="00E560F3"/>
    <w:rsid w:val="00E5621C"/>
    <w:rsid w:val="00E56231"/>
    <w:rsid w:val="00E565D6"/>
    <w:rsid w:val="00E56658"/>
    <w:rsid w:val="00E567EA"/>
    <w:rsid w:val="00E5771E"/>
    <w:rsid w:val="00E6032F"/>
    <w:rsid w:val="00E604A7"/>
    <w:rsid w:val="00E605C2"/>
    <w:rsid w:val="00E60604"/>
    <w:rsid w:val="00E6072B"/>
    <w:rsid w:val="00E60A60"/>
    <w:rsid w:val="00E6142D"/>
    <w:rsid w:val="00E61B9C"/>
    <w:rsid w:val="00E62C19"/>
    <w:rsid w:val="00E63413"/>
    <w:rsid w:val="00E6366A"/>
    <w:rsid w:val="00E637A6"/>
    <w:rsid w:val="00E637BE"/>
    <w:rsid w:val="00E64475"/>
    <w:rsid w:val="00E64744"/>
    <w:rsid w:val="00E64811"/>
    <w:rsid w:val="00E64C6A"/>
    <w:rsid w:val="00E64FD4"/>
    <w:rsid w:val="00E65CBA"/>
    <w:rsid w:val="00E6607A"/>
    <w:rsid w:val="00E665DD"/>
    <w:rsid w:val="00E66741"/>
    <w:rsid w:val="00E66CD4"/>
    <w:rsid w:val="00E66D1A"/>
    <w:rsid w:val="00E70392"/>
    <w:rsid w:val="00E7049C"/>
    <w:rsid w:val="00E708DF"/>
    <w:rsid w:val="00E71F22"/>
    <w:rsid w:val="00E72283"/>
    <w:rsid w:val="00E723B8"/>
    <w:rsid w:val="00E733CA"/>
    <w:rsid w:val="00E73903"/>
    <w:rsid w:val="00E73DF3"/>
    <w:rsid w:val="00E74090"/>
    <w:rsid w:val="00E7412E"/>
    <w:rsid w:val="00E74EF0"/>
    <w:rsid w:val="00E7590F"/>
    <w:rsid w:val="00E75949"/>
    <w:rsid w:val="00E75E86"/>
    <w:rsid w:val="00E77381"/>
    <w:rsid w:val="00E77ABC"/>
    <w:rsid w:val="00E77C96"/>
    <w:rsid w:val="00E804DE"/>
    <w:rsid w:val="00E804EE"/>
    <w:rsid w:val="00E815BB"/>
    <w:rsid w:val="00E816F1"/>
    <w:rsid w:val="00E81766"/>
    <w:rsid w:val="00E8197C"/>
    <w:rsid w:val="00E81B88"/>
    <w:rsid w:val="00E81D21"/>
    <w:rsid w:val="00E820A5"/>
    <w:rsid w:val="00E8366E"/>
    <w:rsid w:val="00E83ED7"/>
    <w:rsid w:val="00E83F47"/>
    <w:rsid w:val="00E844B5"/>
    <w:rsid w:val="00E84698"/>
    <w:rsid w:val="00E84718"/>
    <w:rsid w:val="00E84BEE"/>
    <w:rsid w:val="00E84C8F"/>
    <w:rsid w:val="00E85328"/>
    <w:rsid w:val="00E859A6"/>
    <w:rsid w:val="00E859EC"/>
    <w:rsid w:val="00E8623F"/>
    <w:rsid w:val="00E86E6A"/>
    <w:rsid w:val="00E873DC"/>
    <w:rsid w:val="00E878A2"/>
    <w:rsid w:val="00E87CFA"/>
    <w:rsid w:val="00E906BC"/>
    <w:rsid w:val="00E909BA"/>
    <w:rsid w:val="00E90AE1"/>
    <w:rsid w:val="00E90B32"/>
    <w:rsid w:val="00E90C55"/>
    <w:rsid w:val="00E91464"/>
    <w:rsid w:val="00E920D6"/>
    <w:rsid w:val="00E929A6"/>
    <w:rsid w:val="00E92D28"/>
    <w:rsid w:val="00E92D8E"/>
    <w:rsid w:val="00E92E8C"/>
    <w:rsid w:val="00E93180"/>
    <w:rsid w:val="00E93583"/>
    <w:rsid w:val="00E94713"/>
    <w:rsid w:val="00E94F93"/>
    <w:rsid w:val="00E95477"/>
    <w:rsid w:val="00E96240"/>
    <w:rsid w:val="00E9707E"/>
    <w:rsid w:val="00E976C8"/>
    <w:rsid w:val="00E97EA3"/>
    <w:rsid w:val="00EA1B13"/>
    <w:rsid w:val="00EA2559"/>
    <w:rsid w:val="00EA2AC6"/>
    <w:rsid w:val="00EA2D44"/>
    <w:rsid w:val="00EA3133"/>
    <w:rsid w:val="00EA32D4"/>
    <w:rsid w:val="00EA35DE"/>
    <w:rsid w:val="00EA474C"/>
    <w:rsid w:val="00EA5080"/>
    <w:rsid w:val="00EA548D"/>
    <w:rsid w:val="00EA667C"/>
    <w:rsid w:val="00EA6C8D"/>
    <w:rsid w:val="00EA7446"/>
    <w:rsid w:val="00EA754E"/>
    <w:rsid w:val="00EA79EA"/>
    <w:rsid w:val="00EB0628"/>
    <w:rsid w:val="00EB0F99"/>
    <w:rsid w:val="00EB14BE"/>
    <w:rsid w:val="00EB1D40"/>
    <w:rsid w:val="00EB25A6"/>
    <w:rsid w:val="00EB2BD9"/>
    <w:rsid w:val="00EB30D1"/>
    <w:rsid w:val="00EB3738"/>
    <w:rsid w:val="00EB3CD5"/>
    <w:rsid w:val="00EB3EEE"/>
    <w:rsid w:val="00EB440C"/>
    <w:rsid w:val="00EB4486"/>
    <w:rsid w:val="00EB454F"/>
    <w:rsid w:val="00EB4A7B"/>
    <w:rsid w:val="00EB4EFF"/>
    <w:rsid w:val="00EB5C49"/>
    <w:rsid w:val="00EB5CAB"/>
    <w:rsid w:val="00EB5DF7"/>
    <w:rsid w:val="00EB6C18"/>
    <w:rsid w:val="00EB6C96"/>
    <w:rsid w:val="00EB6F24"/>
    <w:rsid w:val="00EB71E1"/>
    <w:rsid w:val="00EB740E"/>
    <w:rsid w:val="00EC0147"/>
    <w:rsid w:val="00EC0A9E"/>
    <w:rsid w:val="00EC0D0E"/>
    <w:rsid w:val="00EC18B4"/>
    <w:rsid w:val="00EC23D4"/>
    <w:rsid w:val="00EC24AC"/>
    <w:rsid w:val="00EC377F"/>
    <w:rsid w:val="00EC38AA"/>
    <w:rsid w:val="00EC3B05"/>
    <w:rsid w:val="00EC541F"/>
    <w:rsid w:val="00EC55E7"/>
    <w:rsid w:val="00EC6726"/>
    <w:rsid w:val="00EC69EA"/>
    <w:rsid w:val="00EC7239"/>
    <w:rsid w:val="00EC74A4"/>
    <w:rsid w:val="00EC7B93"/>
    <w:rsid w:val="00EC7E33"/>
    <w:rsid w:val="00ED0309"/>
    <w:rsid w:val="00ED0CC7"/>
    <w:rsid w:val="00ED1541"/>
    <w:rsid w:val="00ED1D34"/>
    <w:rsid w:val="00ED1EA4"/>
    <w:rsid w:val="00ED2213"/>
    <w:rsid w:val="00ED3171"/>
    <w:rsid w:val="00ED3279"/>
    <w:rsid w:val="00ED3575"/>
    <w:rsid w:val="00ED477F"/>
    <w:rsid w:val="00ED4CF0"/>
    <w:rsid w:val="00ED4D0A"/>
    <w:rsid w:val="00ED4EBF"/>
    <w:rsid w:val="00ED4FDF"/>
    <w:rsid w:val="00ED539C"/>
    <w:rsid w:val="00ED57A3"/>
    <w:rsid w:val="00ED5F88"/>
    <w:rsid w:val="00ED60E0"/>
    <w:rsid w:val="00ED6BCE"/>
    <w:rsid w:val="00ED6C6C"/>
    <w:rsid w:val="00ED6FFB"/>
    <w:rsid w:val="00ED79A9"/>
    <w:rsid w:val="00ED7BCB"/>
    <w:rsid w:val="00ED7D45"/>
    <w:rsid w:val="00EE0A35"/>
    <w:rsid w:val="00EE0C04"/>
    <w:rsid w:val="00EE0CB9"/>
    <w:rsid w:val="00EE1421"/>
    <w:rsid w:val="00EE2322"/>
    <w:rsid w:val="00EE2A32"/>
    <w:rsid w:val="00EE2A9A"/>
    <w:rsid w:val="00EE2FAB"/>
    <w:rsid w:val="00EE3A59"/>
    <w:rsid w:val="00EE3AB7"/>
    <w:rsid w:val="00EE3DF2"/>
    <w:rsid w:val="00EE42F1"/>
    <w:rsid w:val="00EE4512"/>
    <w:rsid w:val="00EE4A85"/>
    <w:rsid w:val="00EE4DB3"/>
    <w:rsid w:val="00EE4EDC"/>
    <w:rsid w:val="00EE50F6"/>
    <w:rsid w:val="00EE523A"/>
    <w:rsid w:val="00EE58B6"/>
    <w:rsid w:val="00EE60CF"/>
    <w:rsid w:val="00EE6540"/>
    <w:rsid w:val="00EE67D8"/>
    <w:rsid w:val="00EE6973"/>
    <w:rsid w:val="00EE6A2C"/>
    <w:rsid w:val="00EE7008"/>
    <w:rsid w:val="00EE718A"/>
    <w:rsid w:val="00EE76B7"/>
    <w:rsid w:val="00EE771A"/>
    <w:rsid w:val="00EE77A3"/>
    <w:rsid w:val="00EE7864"/>
    <w:rsid w:val="00EE7C53"/>
    <w:rsid w:val="00EE7D31"/>
    <w:rsid w:val="00EF16B6"/>
    <w:rsid w:val="00EF18B0"/>
    <w:rsid w:val="00EF19F3"/>
    <w:rsid w:val="00EF251B"/>
    <w:rsid w:val="00EF28FD"/>
    <w:rsid w:val="00EF29E4"/>
    <w:rsid w:val="00EF2B41"/>
    <w:rsid w:val="00EF305E"/>
    <w:rsid w:val="00EF4E8E"/>
    <w:rsid w:val="00EF4FA6"/>
    <w:rsid w:val="00EF5105"/>
    <w:rsid w:val="00EF539A"/>
    <w:rsid w:val="00EF5792"/>
    <w:rsid w:val="00EF67C0"/>
    <w:rsid w:val="00EF698A"/>
    <w:rsid w:val="00EF7A6C"/>
    <w:rsid w:val="00EF7C3A"/>
    <w:rsid w:val="00EF7E67"/>
    <w:rsid w:val="00EF7FF0"/>
    <w:rsid w:val="00F00251"/>
    <w:rsid w:val="00F004EE"/>
    <w:rsid w:val="00F00809"/>
    <w:rsid w:val="00F00876"/>
    <w:rsid w:val="00F00BA6"/>
    <w:rsid w:val="00F015AD"/>
    <w:rsid w:val="00F02159"/>
    <w:rsid w:val="00F0251B"/>
    <w:rsid w:val="00F0360B"/>
    <w:rsid w:val="00F03807"/>
    <w:rsid w:val="00F0383C"/>
    <w:rsid w:val="00F0384B"/>
    <w:rsid w:val="00F03B53"/>
    <w:rsid w:val="00F03F40"/>
    <w:rsid w:val="00F04126"/>
    <w:rsid w:val="00F041CC"/>
    <w:rsid w:val="00F0512B"/>
    <w:rsid w:val="00F053A8"/>
    <w:rsid w:val="00F05CAA"/>
    <w:rsid w:val="00F05E88"/>
    <w:rsid w:val="00F06383"/>
    <w:rsid w:val="00F0663A"/>
    <w:rsid w:val="00F06D20"/>
    <w:rsid w:val="00F071C5"/>
    <w:rsid w:val="00F07E7D"/>
    <w:rsid w:val="00F10D73"/>
    <w:rsid w:val="00F10DF2"/>
    <w:rsid w:val="00F11D2C"/>
    <w:rsid w:val="00F11D65"/>
    <w:rsid w:val="00F11F30"/>
    <w:rsid w:val="00F1275E"/>
    <w:rsid w:val="00F1278B"/>
    <w:rsid w:val="00F1287F"/>
    <w:rsid w:val="00F12A07"/>
    <w:rsid w:val="00F12DAB"/>
    <w:rsid w:val="00F13533"/>
    <w:rsid w:val="00F13D83"/>
    <w:rsid w:val="00F145C9"/>
    <w:rsid w:val="00F1472C"/>
    <w:rsid w:val="00F1481F"/>
    <w:rsid w:val="00F14F42"/>
    <w:rsid w:val="00F15583"/>
    <w:rsid w:val="00F15B81"/>
    <w:rsid w:val="00F15D93"/>
    <w:rsid w:val="00F161B7"/>
    <w:rsid w:val="00F16C3E"/>
    <w:rsid w:val="00F16C93"/>
    <w:rsid w:val="00F1739B"/>
    <w:rsid w:val="00F17401"/>
    <w:rsid w:val="00F17822"/>
    <w:rsid w:val="00F20384"/>
    <w:rsid w:val="00F2039B"/>
    <w:rsid w:val="00F203BE"/>
    <w:rsid w:val="00F205A7"/>
    <w:rsid w:val="00F205B7"/>
    <w:rsid w:val="00F20B6D"/>
    <w:rsid w:val="00F20D0A"/>
    <w:rsid w:val="00F212A8"/>
    <w:rsid w:val="00F21393"/>
    <w:rsid w:val="00F22271"/>
    <w:rsid w:val="00F22378"/>
    <w:rsid w:val="00F227D4"/>
    <w:rsid w:val="00F229BC"/>
    <w:rsid w:val="00F22D80"/>
    <w:rsid w:val="00F233E0"/>
    <w:rsid w:val="00F23710"/>
    <w:rsid w:val="00F2399F"/>
    <w:rsid w:val="00F2413B"/>
    <w:rsid w:val="00F2459A"/>
    <w:rsid w:val="00F246F7"/>
    <w:rsid w:val="00F248DA"/>
    <w:rsid w:val="00F25B42"/>
    <w:rsid w:val="00F266FF"/>
    <w:rsid w:val="00F279CB"/>
    <w:rsid w:val="00F27CDD"/>
    <w:rsid w:val="00F30638"/>
    <w:rsid w:val="00F30C1E"/>
    <w:rsid w:val="00F31241"/>
    <w:rsid w:val="00F31C08"/>
    <w:rsid w:val="00F32452"/>
    <w:rsid w:val="00F32B39"/>
    <w:rsid w:val="00F32DCF"/>
    <w:rsid w:val="00F32F5D"/>
    <w:rsid w:val="00F33148"/>
    <w:rsid w:val="00F33B4C"/>
    <w:rsid w:val="00F33EAE"/>
    <w:rsid w:val="00F35045"/>
    <w:rsid w:val="00F35C88"/>
    <w:rsid w:val="00F36267"/>
    <w:rsid w:val="00F366BA"/>
    <w:rsid w:val="00F36A9A"/>
    <w:rsid w:val="00F36C5A"/>
    <w:rsid w:val="00F3712A"/>
    <w:rsid w:val="00F371F9"/>
    <w:rsid w:val="00F376A9"/>
    <w:rsid w:val="00F40D33"/>
    <w:rsid w:val="00F413AF"/>
    <w:rsid w:val="00F414C8"/>
    <w:rsid w:val="00F41836"/>
    <w:rsid w:val="00F41CBA"/>
    <w:rsid w:val="00F425FD"/>
    <w:rsid w:val="00F42C07"/>
    <w:rsid w:val="00F43697"/>
    <w:rsid w:val="00F43767"/>
    <w:rsid w:val="00F43844"/>
    <w:rsid w:val="00F43AF4"/>
    <w:rsid w:val="00F43BE8"/>
    <w:rsid w:val="00F43F99"/>
    <w:rsid w:val="00F441DE"/>
    <w:rsid w:val="00F442BA"/>
    <w:rsid w:val="00F44338"/>
    <w:rsid w:val="00F444E5"/>
    <w:rsid w:val="00F449FD"/>
    <w:rsid w:val="00F44D76"/>
    <w:rsid w:val="00F45659"/>
    <w:rsid w:val="00F463B1"/>
    <w:rsid w:val="00F474B5"/>
    <w:rsid w:val="00F47734"/>
    <w:rsid w:val="00F478C9"/>
    <w:rsid w:val="00F5062E"/>
    <w:rsid w:val="00F50919"/>
    <w:rsid w:val="00F50E59"/>
    <w:rsid w:val="00F510C2"/>
    <w:rsid w:val="00F514EF"/>
    <w:rsid w:val="00F51599"/>
    <w:rsid w:val="00F51608"/>
    <w:rsid w:val="00F51F45"/>
    <w:rsid w:val="00F52745"/>
    <w:rsid w:val="00F52847"/>
    <w:rsid w:val="00F53029"/>
    <w:rsid w:val="00F530F7"/>
    <w:rsid w:val="00F53834"/>
    <w:rsid w:val="00F53974"/>
    <w:rsid w:val="00F5406F"/>
    <w:rsid w:val="00F541C3"/>
    <w:rsid w:val="00F54284"/>
    <w:rsid w:val="00F54B57"/>
    <w:rsid w:val="00F54CE4"/>
    <w:rsid w:val="00F54D53"/>
    <w:rsid w:val="00F55626"/>
    <w:rsid w:val="00F55C19"/>
    <w:rsid w:val="00F55DAD"/>
    <w:rsid w:val="00F57EC4"/>
    <w:rsid w:val="00F606AD"/>
    <w:rsid w:val="00F60EED"/>
    <w:rsid w:val="00F615EE"/>
    <w:rsid w:val="00F61E12"/>
    <w:rsid w:val="00F620FC"/>
    <w:rsid w:val="00F62281"/>
    <w:rsid w:val="00F623BC"/>
    <w:rsid w:val="00F627A2"/>
    <w:rsid w:val="00F629ED"/>
    <w:rsid w:val="00F63469"/>
    <w:rsid w:val="00F63A4D"/>
    <w:rsid w:val="00F63D1C"/>
    <w:rsid w:val="00F63FC1"/>
    <w:rsid w:val="00F645AC"/>
    <w:rsid w:val="00F647B2"/>
    <w:rsid w:val="00F648B9"/>
    <w:rsid w:val="00F65490"/>
    <w:rsid w:val="00F65C69"/>
    <w:rsid w:val="00F66398"/>
    <w:rsid w:val="00F66730"/>
    <w:rsid w:val="00F67232"/>
    <w:rsid w:val="00F67959"/>
    <w:rsid w:val="00F67A5C"/>
    <w:rsid w:val="00F7088B"/>
    <w:rsid w:val="00F70AC0"/>
    <w:rsid w:val="00F716EB"/>
    <w:rsid w:val="00F7213B"/>
    <w:rsid w:val="00F7253B"/>
    <w:rsid w:val="00F72A72"/>
    <w:rsid w:val="00F72C99"/>
    <w:rsid w:val="00F735A5"/>
    <w:rsid w:val="00F73972"/>
    <w:rsid w:val="00F739AD"/>
    <w:rsid w:val="00F7440B"/>
    <w:rsid w:val="00F744A9"/>
    <w:rsid w:val="00F749ED"/>
    <w:rsid w:val="00F74A79"/>
    <w:rsid w:val="00F75A31"/>
    <w:rsid w:val="00F75D98"/>
    <w:rsid w:val="00F7672A"/>
    <w:rsid w:val="00F7685C"/>
    <w:rsid w:val="00F76C7E"/>
    <w:rsid w:val="00F778DA"/>
    <w:rsid w:val="00F77F47"/>
    <w:rsid w:val="00F805D5"/>
    <w:rsid w:val="00F80928"/>
    <w:rsid w:val="00F822B7"/>
    <w:rsid w:val="00F824F4"/>
    <w:rsid w:val="00F82A00"/>
    <w:rsid w:val="00F82B3B"/>
    <w:rsid w:val="00F83CE7"/>
    <w:rsid w:val="00F83F8F"/>
    <w:rsid w:val="00F8405D"/>
    <w:rsid w:val="00F84168"/>
    <w:rsid w:val="00F84347"/>
    <w:rsid w:val="00F84D5F"/>
    <w:rsid w:val="00F851C2"/>
    <w:rsid w:val="00F8547D"/>
    <w:rsid w:val="00F855D2"/>
    <w:rsid w:val="00F8573C"/>
    <w:rsid w:val="00F8587D"/>
    <w:rsid w:val="00F86717"/>
    <w:rsid w:val="00F86C93"/>
    <w:rsid w:val="00F874EC"/>
    <w:rsid w:val="00F87B29"/>
    <w:rsid w:val="00F900CB"/>
    <w:rsid w:val="00F900CE"/>
    <w:rsid w:val="00F90141"/>
    <w:rsid w:val="00F90349"/>
    <w:rsid w:val="00F9034F"/>
    <w:rsid w:val="00F9048E"/>
    <w:rsid w:val="00F906E0"/>
    <w:rsid w:val="00F909F8"/>
    <w:rsid w:val="00F90D2A"/>
    <w:rsid w:val="00F90D8C"/>
    <w:rsid w:val="00F911C8"/>
    <w:rsid w:val="00F9159E"/>
    <w:rsid w:val="00F9188B"/>
    <w:rsid w:val="00F91B7B"/>
    <w:rsid w:val="00F91C2A"/>
    <w:rsid w:val="00F921A6"/>
    <w:rsid w:val="00F924B2"/>
    <w:rsid w:val="00F927A5"/>
    <w:rsid w:val="00F928AB"/>
    <w:rsid w:val="00F92A04"/>
    <w:rsid w:val="00F934D4"/>
    <w:rsid w:val="00F93E3F"/>
    <w:rsid w:val="00F9442B"/>
    <w:rsid w:val="00F946EC"/>
    <w:rsid w:val="00F94F17"/>
    <w:rsid w:val="00F95398"/>
    <w:rsid w:val="00F9567B"/>
    <w:rsid w:val="00F95BB2"/>
    <w:rsid w:val="00F95C23"/>
    <w:rsid w:val="00F95E76"/>
    <w:rsid w:val="00F9628F"/>
    <w:rsid w:val="00F96431"/>
    <w:rsid w:val="00F9674A"/>
    <w:rsid w:val="00F9703C"/>
    <w:rsid w:val="00F97166"/>
    <w:rsid w:val="00F97A80"/>
    <w:rsid w:val="00FA1639"/>
    <w:rsid w:val="00FA3852"/>
    <w:rsid w:val="00FA3AA9"/>
    <w:rsid w:val="00FA3E46"/>
    <w:rsid w:val="00FA4E12"/>
    <w:rsid w:val="00FA4EA3"/>
    <w:rsid w:val="00FA52D3"/>
    <w:rsid w:val="00FA54CA"/>
    <w:rsid w:val="00FA561F"/>
    <w:rsid w:val="00FA5727"/>
    <w:rsid w:val="00FA577A"/>
    <w:rsid w:val="00FA57BE"/>
    <w:rsid w:val="00FA5D53"/>
    <w:rsid w:val="00FA6522"/>
    <w:rsid w:val="00FA6697"/>
    <w:rsid w:val="00FA6B54"/>
    <w:rsid w:val="00FA6C89"/>
    <w:rsid w:val="00FA6E1D"/>
    <w:rsid w:val="00FA6F75"/>
    <w:rsid w:val="00FA7129"/>
    <w:rsid w:val="00FA718E"/>
    <w:rsid w:val="00FA7392"/>
    <w:rsid w:val="00FA7CD9"/>
    <w:rsid w:val="00FB01F4"/>
    <w:rsid w:val="00FB095F"/>
    <w:rsid w:val="00FB0E21"/>
    <w:rsid w:val="00FB164E"/>
    <w:rsid w:val="00FB18FF"/>
    <w:rsid w:val="00FB19FC"/>
    <w:rsid w:val="00FB1E82"/>
    <w:rsid w:val="00FB21A2"/>
    <w:rsid w:val="00FB2AAA"/>
    <w:rsid w:val="00FB2B9C"/>
    <w:rsid w:val="00FB3499"/>
    <w:rsid w:val="00FB3E74"/>
    <w:rsid w:val="00FB4235"/>
    <w:rsid w:val="00FB444E"/>
    <w:rsid w:val="00FB4AF7"/>
    <w:rsid w:val="00FB4F79"/>
    <w:rsid w:val="00FB55D4"/>
    <w:rsid w:val="00FB5758"/>
    <w:rsid w:val="00FB5C4D"/>
    <w:rsid w:val="00FB5DD8"/>
    <w:rsid w:val="00FB605B"/>
    <w:rsid w:val="00FB6178"/>
    <w:rsid w:val="00FB65B9"/>
    <w:rsid w:val="00FB6D18"/>
    <w:rsid w:val="00FB6F8B"/>
    <w:rsid w:val="00FB7E16"/>
    <w:rsid w:val="00FC017F"/>
    <w:rsid w:val="00FC0311"/>
    <w:rsid w:val="00FC0A2D"/>
    <w:rsid w:val="00FC186F"/>
    <w:rsid w:val="00FC1AED"/>
    <w:rsid w:val="00FC2779"/>
    <w:rsid w:val="00FC374B"/>
    <w:rsid w:val="00FC39D7"/>
    <w:rsid w:val="00FC4050"/>
    <w:rsid w:val="00FC4CD8"/>
    <w:rsid w:val="00FC5140"/>
    <w:rsid w:val="00FC5EE0"/>
    <w:rsid w:val="00FC6984"/>
    <w:rsid w:val="00FC736E"/>
    <w:rsid w:val="00FC75E6"/>
    <w:rsid w:val="00FC789E"/>
    <w:rsid w:val="00FC7D33"/>
    <w:rsid w:val="00FC7F9F"/>
    <w:rsid w:val="00FD02FC"/>
    <w:rsid w:val="00FD07D8"/>
    <w:rsid w:val="00FD0913"/>
    <w:rsid w:val="00FD09E8"/>
    <w:rsid w:val="00FD0AB6"/>
    <w:rsid w:val="00FD0D60"/>
    <w:rsid w:val="00FD0F1C"/>
    <w:rsid w:val="00FD0F30"/>
    <w:rsid w:val="00FD2221"/>
    <w:rsid w:val="00FD2461"/>
    <w:rsid w:val="00FD28EB"/>
    <w:rsid w:val="00FD37BD"/>
    <w:rsid w:val="00FD3820"/>
    <w:rsid w:val="00FD3AD7"/>
    <w:rsid w:val="00FD5CFC"/>
    <w:rsid w:val="00FD62AC"/>
    <w:rsid w:val="00FD6408"/>
    <w:rsid w:val="00FD64DF"/>
    <w:rsid w:val="00FD6850"/>
    <w:rsid w:val="00FD6B46"/>
    <w:rsid w:val="00FD72DA"/>
    <w:rsid w:val="00FD7471"/>
    <w:rsid w:val="00FD7A68"/>
    <w:rsid w:val="00FE01B1"/>
    <w:rsid w:val="00FE12DD"/>
    <w:rsid w:val="00FE23AC"/>
    <w:rsid w:val="00FE297F"/>
    <w:rsid w:val="00FE2C65"/>
    <w:rsid w:val="00FE305B"/>
    <w:rsid w:val="00FE308F"/>
    <w:rsid w:val="00FE315A"/>
    <w:rsid w:val="00FE33D7"/>
    <w:rsid w:val="00FE3493"/>
    <w:rsid w:val="00FE3A76"/>
    <w:rsid w:val="00FE3B97"/>
    <w:rsid w:val="00FE447B"/>
    <w:rsid w:val="00FE452A"/>
    <w:rsid w:val="00FE49C0"/>
    <w:rsid w:val="00FE50A8"/>
    <w:rsid w:val="00FE5349"/>
    <w:rsid w:val="00FE5595"/>
    <w:rsid w:val="00FE5FAD"/>
    <w:rsid w:val="00FE628C"/>
    <w:rsid w:val="00FE671A"/>
    <w:rsid w:val="00FE6B02"/>
    <w:rsid w:val="00FE6F3C"/>
    <w:rsid w:val="00FF0B2B"/>
    <w:rsid w:val="00FF1B73"/>
    <w:rsid w:val="00FF1C5D"/>
    <w:rsid w:val="00FF1D3D"/>
    <w:rsid w:val="00FF1D7C"/>
    <w:rsid w:val="00FF2352"/>
    <w:rsid w:val="00FF2938"/>
    <w:rsid w:val="00FF29FF"/>
    <w:rsid w:val="00FF35AE"/>
    <w:rsid w:val="00FF37BD"/>
    <w:rsid w:val="00FF39DE"/>
    <w:rsid w:val="00FF3BFE"/>
    <w:rsid w:val="00FF3CCA"/>
    <w:rsid w:val="00FF3D47"/>
    <w:rsid w:val="00FF42D8"/>
    <w:rsid w:val="00FF4865"/>
    <w:rsid w:val="00FF4B88"/>
    <w:rsid w:val="00FF5AFE"/>
    <w:rsid w:val="00FF5C74"/>
    <w:rsid w:val="00FF6451"/>
    <w:rsid w:val="00FF6DE8"/>
    <w:rsid w:val="00FF768C"/>
    <w:rsid w:val="065E0A15"/>
    <w:rsid w:val="0BE51FDE"/>
    <w:rsid w:val="0FBA2D94"/>
    <w:rsid w:val="16375028"/>
    <w:rsid w:val="17826734"/>
    <w:rsid w:val="1FC903DD"/>
    <w:rsid w:val="25CB3D26"/>
    <w:rsid w:val="276E747E"/>
    <w:rsid w:val="29854194"/>
    <w:rsid w:val="2DC00933"/>
    <w:rsid w:val="4186686B"/>
    <w:rsid w:val="43EA1525"/>
    <w:rsid w:val="448452C2"/>
    <w:rsid w:val="4CC20C5C"/>
    <w:rsid w:val="4DDA7612"/>
    <w:rsid w:val="589C2913"/>
    <w:rsid w:val="5D6D1FD2"/>
    <w:rsid w:val="6A2242C2"/>
    <w:rsid w:val="730C4FB4"/>
    <w:rsid w:val="74C6526E"/>
    <w:rsid w:val="76A30420"/>
    <w:rsid w:val="7A7C5A5B"/>
    <w:rsid w:val="7B991C00"/>
    <w:rsid w:val="7E717E30"/>
    <w:rsid w:val="7F93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4C298"/>
  <w15:docId w15:val="{7F3415DE-033F-4D34-BB88-B7F5EFD6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pPr>
      <w:spacing w:before="240" w:after="60"/>
      <w:ind w:leftChars="200" w:left="2880"/>
      <w:jc w:val="left"/>
      <w:outlineLvl w:val="5"/>
    </w:pPr>
    <w:rPr>
      <w:rFonts w:ascii="宋体" w:hAnsi="Times New Roman"/>
      <w:i/>
      <w:snapToGrid w:val="0"/>
      <w:kern w:val="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</w:style>
  <w:style w:type="paragraph" w:styleId="a5">
    <w:name w:val="Normal Indent"/>
    <w:basedOn w:val="a"/>
    <w:semiHidden/>
    <w:qFormat/>
    <w:pPr>
      <w:ind w:firstLineChars="200" w:firstLine="420"/>
    </w:pPr>
    <w:rPr>
      <w:rFonts w:ascii="Arial" w:hAnsi="Arial"/>
      <w:szCs w:val="20"/>
    </w:rPr>
  </w:style>
  <w:style w:type="paragraph" w:styleId="a6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a9">
    <w:name w:val="annotation text"/>
    <w:basedOn w:val="a"/>
    <w:uiPriority w:val="99"/>
    <w:unhideWhenUsed/>
    <w:qFormat/>
    <w:pPr>
      <w:jc w:val="left"/>
    </w:pPr>
  </w:style>
  <w:style w:type="paragraph" w:styleId="51">
    <w:name w:val="toc 5"/>
    <w:basedOn w:val="a"/>
    <w:next w:val="a"/>
    <w:uiPriority w:val="39"/>
    <w:unhideWhenUsed/>
    <w:qFormat/>
    <w:pPr>
      <w:spacing w:line="240" w:lineRule="auto"/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spacing w:line="240" w:lineRule="auto"/>
      <w:ind w:leftChars="600" w:left="1260"/>
    </w:pPr>
  </w:style>
  <w:style w:type="paragraph" w:styleId="af0">
    <w:name w:val="footnote text"/>
    <w:basedOn w:val="a"/>
    <w:link w:val="af1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f5">
    <w:name w:val="Emphasis"/>
    <w:basedOn w:val="a1"/>
    <w:uiPriority w:val="20"/>
    <w:qFormat/>
    <w:rPr>
      <w:i/>
      <w:iCs/>
    </w:rPr>
  </w:style>
  <w:style w:type="character" w:styleId="af6">
    <w:name w:val="Hyperlink"/>
    <w:basedOn w:val="a1"/>
    <w:uiPriority w:val="99"/>
    <w:unhideWhenUsed/>
    <w:qFormat/>
    <w:rPr>
      <w:color w:val="0000FF"/>
      <w:u w:val="single"/>
    </w:rPr>
  </w:style>
  <w:style w:type="character" w:styleId="af7">
    <w:name w:val="annotation reference"/>
    <w:basedOn w:val="a1"/>
    <w:uiPriority w:val="99"/>
    <w:unhideWhenUsed/>
    <w:qFormat/>
    <w:rPr>
      <w:sz w:val="21"/>
      <w:szCs w:val="21"/>
    </w:rPr>
  </w:style>
  <w:style w:type="character" w:styleId="af8">
    <w:name w:val="footnote reference"/>
    <w:basedOn w:val="a1"/>
    <w:uiPriority w:val="99"/>
    <w:unhideWhenUsed/>
    <w:qFormat/>
    <w:rPr>
      <w:vertAlign w:val="superscript"/>
    </w:rPr>
  </w:style>
  <w:style w:type="table" w:styleId="af9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">
    <w:name w:val="Light List Accent 5"/>
    <w:basedOn w:val="a2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0">
    <w:name w:val="标题 1 字符"/>
    <w:basedOn w:val="a1"/>
    <w:link w:val="1"/>
    <w:qFormat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 字符"/>
    <w:basedOn w:val="a1"/>
    <w:link w:val="2"/>
    <w:qFormat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 字符"/>
    <w:basedOn w:val="a1"/>
    <w:link w:val="3"/>
    <w:qFormat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 字符"/>
    <w:basedOn w:val="a1"/>
    <w:link w:val="5"/>
    <w:qFormat/>
    <w:rPr>
      <w:rFonts w:ascii="宋体" w:eastAsia="幼圆" w:hAnsi="Times New Roman"/>
      <w:b/>
      <w:snapToGrid w:val="0"/>
      <w:color w:val="000000"/>
      <w:sz w:val="24"/>
    </w:rPr>
  </w:style>
  <w:style w:type="character" w:customStyle="1" w:styleId="a4">
    <w:name w:val="标题 字符"/>
    <w:basedOn w:val="a1"/>
    <w:link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qFormat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 字符"/>
    <w:basedOn w:val="a1"/>
    <w:link w:val="6"/>
    <w:qFormat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页眉 字符"/>
    <w:basedOn w:val="a1"/>
    <w:link w:val="ae"/>
    <w:uiPriority w:val="99"/>
    <w:qFormat/>
    <w:rPr>
      <w:kern w:val="2"/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kern w:val="2"/>
      <w:sz w:val="18"/>
      <w:szCs w:val="18"/>
    </w:rPr>
  </w:style>
  <w:style w:type="paragraph" w:customStyle="1" w:styleId="afa">
    <w:name w:val="封面标题"/>
    <w:basedOn w:val="a"/>
    <w:link w:val="Char"/>
    <w:qFormat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character" w:customStyle="1" w:styleId="Char">
    <w:name w:val="封面标题 Char"/>
    <w:basedOn w:val="a1"/>
    <w:link w:val="afa"/>
    <w:qFormat/>
    <w:rPr>
      <w:rFonts w:ascii="黑体" w:eastAsia="黑体"/>
      <w:b/>
      <w:kern w:val="2"/>
      <w:sz w:val="84"/>
      <w:szCs w:val="84"/>
    </w:rPr>
  </w:style>
  <w:style w:type="character" w:customStyle="1" w:styleId="a8">
    <w:name w:val="文档结构图 字符"/>
    <w:basedOn w:val="a1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kern w:val="2"/>
      <w:sz w:val="18"/>
      <w:szCs w:val="18"/>
    </w:rPr>
  </w:style>
  <w:style w:type="character" w:customStyle="1" w:styleId="af1">
    <w:name w:val="脚注文本 字符"/>
    <w:basedOn w:val="a1"/>
    <w:link w:val="af0"/>
    <w:uiPriority w:val="99"/>
    <w:semiHidden/>
    <w:qFormat/>
    <w:rPr>
      <w:kern w:val="2"/>
      <w:sz w:val="18"/>
      <w:szCs w:val="18"/>
    </w:rPr>
  </w:style>
  <w:style w:type="table" w:customStyle="1" w:styleId="-11">
    <w:name w:val="浅色底纹 - 强调文字颜色 11"/>
    <w:basedOn w:val="a2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MMTopic1">
    <w:name w:val="MM Topic 1"/>
    <w:basedOn w:val="1"/>
    <w:link w:val="MMTopic1Char"/>
    <w:qFormat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qFormat/>
    <w:rPr>
      <w:rFonts w:ascii="幼圆" w:eastAsia="幼圆" w:hAnsi="Times New Roman"/>
      <w:b/>
      <w:bCs/>
      <w:snapToGrid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qFormat/>
    <w:rPr>
      <w:rFonts w:ascii="Cambria" w:eastAsia="幼圆" w:hAnsi="Cambria"/>
      <w:b/>
      <w:bCs/>
      <w:snapToGrid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qFormat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qFormat/>
    <w:rPr>
      <w:rFonts w:ascii="宋体" w:eastAsia="幼圆" w:hAnsi="Times New Roman"/>
      <w:b/>
      <w:bCs/>
      <w:snapToGrid/>
      <w:kern w:val="2"/>
      <w:sz w:val="30"/>
      <w:szCs w:val="32"/>
    </w:rPr>
  </w:style>
  <w:style w:type="paragraph" w:customStyle="1" w:styleId="MMTopic4">
    <w:name w:val="MM Topic 4"/>
    <w:basedOn w:val="4"/>
    <w:link w:val="MMTopic4Char"/>
    <w:qFormat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qFormat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qFormat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qFormat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qFormat/>
    <w:pPr>
      <w:keepNext/>
      <w:keepLines/>
      <w:spacing w:after="64" w:line="320" w:lineRule="auto"/>
      <w:ind w:leftChars="0" w:left="0"/>
      <w:jc w:val="both"/>
    </w:pPr>
    <w:rPr>
      <w:rFonts w:ascii="Cambria" w:hAnsi="Cambria"/>
      <w:b/>
      <w:bCs/>
      <w:i w:val="0"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qFormat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table" w:customStyle="1" w:styleId="13">
    <w:name w:val="浅色底纹1"/>
    <w:basedOn w:val="a2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a1"/>
    <w:qFormat/>
  </w:style>
  <w:style w:type="table" w:customStyle="1" w:styleId="-12">
    <w:name w:val="浅色列表 - 强调文字颜色 12"/>
    <w:basedOn w:val="a2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2">
    <w:name w:val="浅色底纹2"/>
    <w:basedOn w:val="a2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4">
    <w:name w:val="无间隔1"/>
    <w:link w:val="afb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1"/>
    <w:link w:val="1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15">
    <w:name w:val="浅色列表1"/>
    <w:basedOn w:val="a2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6">
    <w:name w:val="浅色网格1"/>
    <w:basedOn w:val="a2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17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table" w:customStyle="1" w:styleId="18">
    <w:name w:val="网格型1"/>
    <w:basedOn w:val="a2"/>
    <w:uiPriority w:val="59"/>
    <w:qFormat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abbitmq.com/api-guide.html" TargetMode="External"/><Relationship Id="rId18" Type="http://schemas.openxmlformats.org/officeDocument/2006/relationships/hyperlink" Target="https://github.com/lshift/camel-rabbitmq" TargetMode="External"/><Relationship Id="rId26" Type="http://schemas.openxmlformats.org/officeDocument/2006/relationships/hyperlink" Target="https://github.com/videlalvaro/Thumper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videlalvaro/rabbitmqbundl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&#21378;&#21830;&#20113;&#24179;&#21488;URL/admin/" TargetMode="External"/><Relationship Id="rId17" Type="http://schemas.openxmlformats.org/officeDocument/2006/relationships/hyperlink" Target="https://github.com/jhalterman/lyra" TargetMode="External"/><Relationship Id="rId25" Type="http://schemas.openxmlformats.org/officeDocument/2006/relationships/hyperlink" Target="http://www.rabbitmq.com/plugins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vmware.com/support/pubs/vfabric-rabbitmq.html" TargetMode="External"/><Relationship Id="rId20" Type="http://schemas.openxmlformats.org/officeDocument/2006/relationships/hyperlink" Target="https://github.com/videlalvaro/php-amqplib" TargetMode="External"/><Relationship Id="rId29" Type="http://schemas.openxmlformats.org/officeDocument/2006/relationships/hyperlink" Target="https://github.com/alanxz/SimpleAmqpCli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s://github.com/myYearbook/VorpalBunny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rabbitmq.com/api-guide.html" TargetMode="External"/><Relationship Id="rId23" Type="http://schemas.openxmlformats.org/officeDocument/2006/relationships/hyperlink" Target="https://github.com/alanxz/rabbitmq-c" TargetMode="External"/><Relationship Id="rId28" Type="http://schemas.openxmlformats.org/officeDocument/2006/relationships/hyperlink" Target="https://github.com/alanxz/rabbitmq-c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yanghua/banyan" TargetMode="External"/><Relationship Id="rId31" Type="http://schemas.openxmlformats.org/officeDocument/2006/relationships/hyperlink" Target="https://github.com/CopernicaMarketingSoftware/AMQP-CPP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rabbitmq.com/java-client.html" TargetMode="External"/><Relationship Id="rId22" Type="http://schemas.openxmlformats.org/officeDocument/2006/relationships/hyperlink" Target="http://pecl.php.net/package/amqp" TargetMode="External"/><Relationship Id="rId27" Type="http://schemas.openxmlformats.org/officeDocument/2006/relationships/hyperlink" Target="http://www.yiiframework.com/extension/amqp/" TargetMode="External"/><Relationship Id="rId30" Type="http://schemas.openxmlformats.org/officeDocument/2006/relationships/hyperlink" Target="https://github.com/akalend/amqpcp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4B5C5-188C-493D-99FD-1B9431FB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模板2.dotx</Template>
  <TotalTime>35</TotalTime>
  <Pages>46</Pages>
  <Words>4851</Words>
  <Characters>27654</Characters>
  <Application>Microsoft Office Word</Application>
  <DocSecurity>0</DocSecurity>
  <Lines>230</Lines>
  <Paragraphs>64</Paragraphs>
  <ScaleCrop>false</ScaleCrop>
  <Company>Toshiba</Company>
  <LinksUpToDate>false</LinksUpToDate>
  <CharactersWithSpaces>32441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Leo Guo</cp:lastModifiedBy>
  <cp:revision>9</cp:revision>
  <dcterms:created xsi:type="dcterms:W3CDTF">2016-11-29T02:40:00Z</dcterms:created>
  <dcterms:modified xsi:type="dcterms:W3CDTF">2017-03-20T02:32:00Z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